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0284454"/>
    <w:p w14:paraId="570158AB" w14:textId="77777777" w:rsidR="006F43C1" w:rsidRPr="00CC6B30" w:rsidRDefault="006F43C1" w:rsidP="000C18F1">
      <w:pPr>
        <w:pStyle w:val="HeadingCover1"/>
      </w:pPr>
      <w:r w:rsidRPr="00E95A98">
        <w:fldChar w:fldCharType="begin"/>
      </w:r>
      <w:r w:rsidRPr="00CC6B30">
        <w:instrText xml:space="preserve"> DOCPROPERTY  TEMPLATE_NAME  \* MERGEFORMAT </w:instrText>
      </w:r>
      <w:r w:rsidRPr="00E95A98">
        <w:fldChar w:fldCharType="separate"/>
      </w:r>
      <w:r w:rsidR="00D50016">
        <w:t>User Manual</w:t>
      </w:r>
      <w:r w:rsidRPr="00E95A98">
        <w:fldChar w:fldCharType="end"/>
      </w:r>
    </w:p>
    <w:p w14:paraId="69B38690" w14:textId="4AF8E3AB" w:rsidR="006F43C1" w:rsidRPr="00CC6B30" w:rsidRDefault="00DD1CD5" w:rsidP="000C18F1">
      <w:pPr>
        <w:pStyle w:val="HeadingCover2"/>
      </w:pPr>
      <w:sdt>
        <w:sdtPr>
          <w:alias w:val="Title"/>
          <w:tag w:val=""/>
          <w:id w:val="-1539123944"/>
          <w:placeholder>
            <w:docPart w:val="D0FD7FC01FF64FC9A227CE97AF2C2F8E"/>
          </w:placeholder>
          <w:dataBinding w:prefixMappings="xmlns:ns0='http://purl.org/dc/elements/1.1/' xmlns:ns1='http://schemas.openxmlformats.org/package/2006/metadata/core-properties' " w:xpath="/ns1:coreProperties[1]/ns0:title[1]" w:storeItemID="{6C3C8BC8-F283-45AE-878A-BAB7291924A1}"/>
          <w:text/>
        </w:sdtPr>
        <w:sdtEndPr/>
        <w:sdtContent>
          <w:r w:rsidR="007B393C">
            <w:t xml:space="preserve">DA1469x </w:t>
          </w:r>
          <w:r w:rsidR="00C36640">
            <w:t>USB CLI</w:t>
          </w:r>
        </w:sdtContent>
      </w:sdt>
    </w:p>
    <w:p w14:paraId="273E387A" w14:textId="77777777" w:rsidR="006F43C1" w:rsidRPr="00CC6B30" w:rsidRDefault="00DD1CD5" w:rsidP="000C18F1">
      <w:pPr>
        <w:pStyle w:val="HeadingCover3"/>
      </w:pPr>
      <w:sdt>
        <w:sdtPr>
          <w:alias w:val="Keywords"/>
          <w:tag w:val=""/>
          <w:id w:val="1741132915"/>
          <w:placeholder>
            <w:docPart w:val="A7990B5F41BD4BAF8C3DBC4942B8BAEF"/>
          </w:placeholder>
          <w:dataBinding w:prefixMappings="xmlns:ns0='http://purl.org/dc/elements/1.1/' xmlns:ns1='http://schemas.openxmlformats.org/package/2006/metadata/core-properties' " w:xpath="/ns1:coreProperties[1]/ns1:keywords[1]" w:storeItemID="{6C3C8BC8-F283-45AE-878A-BAB7291924A1}"/>
          <w:text/>
        </w:sdtPr>
        <w:sdtEndPr/>
        <w:sdtContent>
          <w:r w:rsidR="006F43C1">
            <w:t>&lt;UM&gt;-&lt;X&gt;-&lt;nnn&gt;</w:t>
          </w:r>
        </w:sdtContent>
      </w:sdt>
    </w:p>
    <w:p w14:paraId="190964F5" w14:textId="77777777" w:rsidR="006F43C1" w:rsidRPr="00CC6B30" w:rsidRDefault="006F43C1" w:rsidP="006F43C1">
      <w:pPr>
        <w:pStyle w:val="HeadingUnnumbered"/>
      </w:pPr>
      <w:bookmarkStart w:id="1" w:name="_Toc451357557"/>
      <w:bookmarkStart w:id="2" w:name="_Toc495673106"/>
      <w:bookmarkStart w:id="3" w:name="_Toc4665332"/>
      <w:bookmarkStart w:id="4" w:name="_Toc64386079"/>
      <w:r w:rsidRPr="00CC6B30">
        <w:t>Abstract</w:t>
      </w:r>
      <w:bookmarkEnd w:id="1"/>
      <w:bookmarkEnd w:id="2"/>
      <w:bookmarkEnd w:id="3"/>
      <w:bookmarkEnd w:id="4"/>
    </w:p>
    <w:sdt>
      <w:sdtPr>
        <w:alias w:val="Comments"/>
        <w:tag w:val=""/>
        <w:id w:val="1530372702"/>
        <w:placeholder>
          <w:docPart w:val="F1A9A976C960489D84EE60A66B7702A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872CD2B" w14:textId="1F6BB0E6" w:rsidR="006F43C1" w:rsidRPr="00CC6B30" w:rsidRDefault="00DD1CD5" w:rsidP="006F43C1">
          <w:pPr>
            <w:pStyle w:val="AbstractBody"/>
          </w:pPr>
          <w:r>
            <w:t>This user manual provides setup and  information for the CLI interface for the DA1469x.</w:t>
          </w:r>
        </w:p>
      </w:sdtContent>
    </w:sdt>
    <w:p w14:paraId="0735AD03" w14:textId="77777777" w:rsidR="006F43C1" w:rsidRDefault="006F43C1" w:rsidP="006F43C1">
      <w:pPr>
        <w:pStyle w:val="Instructions"/>
      </w:pPr>
      <w:r>
        <w:t xml:space="preserve"> Do not remove this </w:t>
      </w:r>
      <w:r w:rsidR="001375C8">
        <w:t>section</w:t>
      </w:r>
      <w:r w:rsidR="00363FAD">
        <w:t xml:space="preserve"> </w:t>
      </w:r>
      <w:r>
        <w:t>break!</w:t>
      </w:r>
    </w:p>
    <w:p w14:paraId="313AFD05" w14:textId="77777777" w:rsidR="001375C8" w:rsidRDefault="001375C8">
      <w:pPr>
        <w:spacing w:after="160" w:line="259" w:lineRule="auto"/>
        <w:sectPr w:rsidR="001375C8" w:rsidSect="001375C8">
          <w:headerReference w:type="even" r:id="rId11"/>
          <w:headerReference w:type="default" r:id="rId12"/>
          <w:footerReference w:type="even" r:id="rId13"/>
          <w:footerReference w:type="default" r:id="rId14"/>
          <w:headerReference w:type="first" r:id="rId15"/>
          <w:footerReference w:type="first" r:id="rId16"/>
          <w:pgSz w:w="11906" w:h="16838" w:code="9"/>
          <w:pgMar w:top="1928" w:right="1474" w:bottom="1134" w:left="1474" w:header="720" w:footer="284" w:gutter="0"/>
          <w:cols w:space="708"/>
          <w:docGrid w:linePitch="360"/>
        </w:sectPr>
      </w:pPr>
    </w:p>
    <w:bookmarkEnd w:id="0" w:displacedByCustomXml="next"/>
    <w:sdt>
      <w:sdtPr>
        <w:rPr>
          <w:b w:val="0"/>
          <w:bCs w:val="0"/>
          <w:color w:val="auto"/>
          <w:kern w:val="0"/>
          <w:sz w:val="20"/>
          <w:szCs w:val="20"/>
        </w:rPr>
        <w:id w:val="-1053696300"/>
        <w:docPartObj>
          <w:docPartGallery w:val="Table of Contents"/>
          <w:docPartUnique/>
        </w:docPartObj>
      </w:sdtPr>
      <w:sdtEndPr>
        <w:rPr>
          <w:noProof/>
        </w:rPr>
      </w:sdtEndPr>
      <w:sdtContent>
        <w:p w14:paraId="3F0973BF" w14:textId="77777777" w:rsidR="00B20B21" w:rsidRPr="00163FB7" w:rsidRDefault="00B20B21" w:rsidP="00523B64">
          <w:pPr>
            <w:pStyle w:val="TOCHeading"/>
            <w:tabs>
              <w:tab w:val="left" w:pos="1788"/>
            </w:tabs>
          </w:pPr>
          <w:r w:rsidRPr="00163FB7">
            <w:t>Contents</w:t>
          </w:r>
        </w:p>
        <w:p w14:paraId="10AF855A" w14:textId="5F4D1F85" w:rsidR="00DD1CD5" w:rsidRDefault="00B20B21">
          <w:pPr>
            <w:pStyle w:val="TOC1"/>
            <w:rPr>
              <w:rFonts w:asciiTheme="minorHAnsi" w:eastAsiaTheme="minorEastAsia" w:hAnsiTheme="minorHAnsi" w:cstheme="minorBidi"/>
              <w:b w:val="0"/>
              <w:sz w:val="22"/>
              <w:szCs w:val="22"/>
              <w:lang w:eastAsia="en-US"/>
            </w:rPr>
          </w:pPr>
          <w:r>
            <w:rPr>
              <w:b w:val="0"/>
            </w:rPr>
            <w:fldChar w:fldCharType="begin"/>
          </w:r>
          <w:r>
            <w:rPr>
              <w:b w:val="0"/>
            </w:rPr>
            <w:instrText xml:space="preserve"> TOC \o "3-3" \h \z \t "Heading 1,1,Heading 2,2,Appendix Heading 1,1,Appendix Heading 2,2,Heading Unnumbered,1" </w:instrText>
          </w:r>
          <w:r>
            <w:rPr>
              <w:b w:val="0"/>
            </w:rPr>
            <w:fldChar w:fldCharType="separate"/>
          </w:r>
          <w:hyperlink w:anchor="_Toc64386079" w:history="1">
            <w:r w:rsidR="00DD1CD5" w:rsidRPr="00572EC2">
              <w:rPr>
                <w:rStyle w:val="Hyperlink"/>
                <w:noProof/>
              </w:rPr>
              <w:t>Abstract</w:t>
            </w:r>
            <w:r w:rsidR="00DD1CD5">
              <w:rPr>
                <w:webHidden/>
              </w:rPr>
              <w:tab/>
            </w:r>
            <w:r w:rsidR="00DD1CD5">
              <w:rPr>
                <w:webHidden/>
              </w:rPr>
              <w:fldChar w:fldCharType="begin"/>
            </w:r>
            <w:r w:rsidR="00DD1CD5">
              <w:rPr>
                <w:webHidden/>
              </w:rPr>
              <w:instrText xml:space="preserve"> PAGEREF _Toc64386079 \h </w:instrText>
            </w:r>
            <w:r w:rsidR="00DD1CD5">
              <w:rPr>
                <w:webHidden/>
              </w:rPr>
            </w:r>
            <w:r w:rsidR="00DD1CD5">
              <w:rPr>
                <w:webHidden/>
              </w:rPr>
              <w:fldChar w:fldCharType="separate"/>
            </w:r>
            <w:r w:rsidR="00DD1CD5">
              <w:rPr>
                <w:webHidden/>
              </w:rPr>
              <w:t>1</w:t>
            </w:r>
            <w:r w:rsidR="00DD1CD5">
              <w:rPr>
                <w:webHidden/>
              </w:rPr>
              <w:fldChar w:fldCharType="end"/>
            </w:r>
          </w:hyperlink>
        </w:p>
        <w:p w14:paraId="389B7D93" w14:textId="2737BFAC" w:rsidR="00DD1CD5" w:rsidRDefault="00DD1CD5">
          <w:pPr>
            <w:pStyle w:val="TOC1"/>
            <w:rPr>
              <w:rFonts w:asciiTheme="minorHAnsi" w:eastAsiaTheme="minorEastAsia" w:hAnsiTheme="minorHAnsi" w:cstheme="minorBidi"/>
              <w:b w:val="0"/>
              <w:sz w:val="22"/>
              <w:szCs w:val="22"/>
              <w:lang w:eastAsia="en-US"/>
            </w:rPr>
          </w:pPr>
          <w:hyperlink w:anchor="_Toc64386080" w:history="1">
            <w:r w:rsidRPr="00572EC2">
              <w:rPr>
                <w:rStyle w:val="Hyperlink"/>
                <w:noProof/>
              </w:rPr>
              <w:t>1</w:t>
            </w:r>
            <w:r>
              <w:rPr>
                <w:rFonts w:asciiTheme="minorHAnsi" w:eastAsiaTheme="minorEastAsia" w:hAnsiTheme="minorHAnsi" w:cstheme="minorBidi"/>
                <w:b w:val="0"/>
                <w:sz w:val="22"/>
                <w:szCs w:val="22"/>
                <w:lang w:eastAsia="en-US"/>
              </w:rPr>
              <w:tab/>
            </w:r>
            <w:r w:rsidRPr="00572EC2">
              <w:rPr>
                <w:rStyle w:val="Hyperlink"/>
                <w:noProof/>
              </w:rPr>
              <w:t>Terms and Definitions</w:t>
            </w:r>
            <w:r>
              <w:rPr>
                <w:webHidden/>
              </w:rPr>
              <w:tab/>
            </w:r>
            <w:r>
              <w:rPr>
                <w:webHidden/>
              </w:rPr>
              <w:fldChar w:fldCharType="begin"/>
            </w:r>
            <w:r>
              <w:rPr>
                <w:webHidden/>
              </w:rPr>
              <w:instrText xml:space="preserve"> PAGEREF _Toc64386080 \h </w:instrText>
            </w:r>
            <w:r>
              <w:rPr>
                <w:webHidden/>
              </w:rPr>
            </w:r>
            <w:r>
              <w:rPr>
                <w:webHidden/>
              </w:rPr>
              <w:fldChar w:fldCharType="separate"/>
            </w:r>
            <w:r>
              <w:rPr>
                <w:webHidden/>
              </w:rPr>
              <w:t>6</w:t>
            </w:r>
            <w:r>
              <w:rPr>
                <w:webHidden/>
              </w:rPr>
              <w:fldChar w:fldCharType="end"/>
            </w:r>
          </w:hyperlink>
        </w:p>
        <w:p w14:paraId="402D4CDD" w14:textId="3D97CF6C" w:rsidR="00DD1CD5" w:rsidRDefault="00DD1CD5">
          <w:pPr>
            <w:pStyle w:val="TOC1"/>
            <w:rPr>
              <w:rFonts w:asciiTheme="minorHAnsi" w:eastAsiaTheme="minorEastAsia" w:hAnsiTheme="minorHAnsi" w:cstheme="minorBidi"/>
              <w:b w:val="0"/>
              <w:sz w:val="22"/>
              <w:szCs w:val="22"/>
              <w:lang w:eastAsia="en-US"/>
            </w:rPr>
          </w:pPr>
          <w:hyperlink w:anchor="_Toc64386081" w:history="1">
            <w:r w:rsidRPr="00572EC2">
              <w:rPr>
                <w:rStyle w:val="Hyperlink"/>
                <w:noProof/>
              </w:rPr>
              <w:t>2</w:t>
            </w:r>
            <w:r>
              <w:rPr>
                <w:rFonts w:asciiTheme="minorHAnsi" w:eastAsiaTheme="minorEastAsia" w:hAnsiTheme="minorHAnsi" w:cstheme="minorBidi"/>
                <w:b w:val="0"/>
                <w:sz w:val="22"/>
                <w:szCs w:val="22"/>
                <w:lang w:eastAsia="en-US"/>
              </w:rPr>
              <w:tab/>
            </w:r>
            <w:r w:rsidRPr="00572EC2">
              <w:rPr>
                <w:rStyle w:val="Hyperlink"/>
                <w:noProof/>
              </w:rPr>
              <w:t>References</w:t>
            </w:r>
            <w:r>
              <w:rPr>
                <w:webHidden/>
              </w:rPr>
              <w:tab/>
            </w:r>
            <w:r>
              <w:rPr>
                <w:webHidden/>
              </w:rPr>
              <w:fldChar w:fldCharType="begin"/>
            </w:r>
            <w:r>
              <w:rPr>
                <w:webHidden/>
              </w:rPr>
              <w:instrText xml:space="preserve"> PAGEREF _Toc64386081 \h </w:instrText>
            </w:r>
            <w:r>
              <w:rPr>
                <w:webHidden/>
              </w:rPr>
            </w:r>
            <w:r>
              <w:rPr>
                <w:webHidden/>
              </w:rPr>
              <w:fldChar w:fldCharType="separate"/>
            </w:r>
            <w:r>
              <w:rPr>
                <w:webHidden/>
              </w:rPr>
              <w:t>6</w:t>
            </w:r>
            <w:r>
              <w:rPr>
                <w:webHidden/>
              </w:rPr>
              <w:fldChar w:fldCharType="end"/>
            </w:r>
          </w:hyperlink>
        </w:p>
        <w:p w14:paraId="24EA99AC" w14:textId="7AC77022" w:rsidR="00DD1CD5" w:rsidRDefault="00DD1CD5">
          <w:pPr>
            <w:pStyle w:val="TOC1"/>
            <w:rPr>
              <w:rFonts w:asciiTheme="minorHAnsi" w:eastAsiaTheme="minorEastAsia" w:hAnsiTheme="minorHAnsi" w:cstheme="minorBidi"/>
              <w:b w:val="0"/>
              <w:sz w:val="22"/>
              <w:szCs w:val="22"/>
              <w:lang w:eastAsia="en-US"/>
            </w:rPr>
          </w:pPr>
          <w:hyperlink w:anchor="_Toc64386082" w:history="1">
            <w:r w:rsidRPr="00572EC2">
              <w:rPr>
                <w:rStyle w:val="Hyperlink"/>
                <w:noProof/>
              </w:rPr>
              <w:t>3</w:t>
            </w:r>
            <w:r>
              <w:rPr>
                <w:rFonts w:asciiTheme="minorHAnsi" w:eastAsiaTheme="minorEastAsia" w:hAnsiTheme="minorHAnsi" w:cstheme="minorBidi"/>
                <w:b w:val="0"/>
                <w:sz w:val="22"/>
                <w:szCs w:val="22"/>
                <w:lang w:eastAsia="en-US"/>
              </w:rPr>
              <w:tab/>
            </w:r>
            <w:r w:rsidRPr="00572EC2">
              <w:rPr>
                <w:rStyle w:val="Hyperlink"/>
                <w:noProof/>
              </w:rPr>
              <w:t>Introduction</w:t>
            </w:r>
            <w:r>
              <w:rPr>
                <w:webHidden/>
              </w:rPr>
              <w:tab/>
            </w:r>
            <w:r>
              <w:rPr>
                <w:webHidden/>
              </w:rPr>
              <w:fldChar w:fldCharType="begin"/>
            </w:r>
            <w:r>
              <w:rPr>
                <w:webHidden/>
              </w:rPr>
              <w:instrText xml:space="preserve"> PAGEREF _Toc64386082 \h </w:instrText>
            </w:r>
            <w:r>
              <w:rPr>
                <w:webHidden/>
              </w:rPr>
            </w:r>
            <w:r>
              <w:rPr>
                <w:webHidden/>
              </w:rPr>
              <w:fldChar w:fldCharType="separate"/>
            </w:r>
            <w:r>
              <w:rPr>
                <w:webHidden/>
              </w:rPr>
              <w:t>7</w:t>
            </w:r>
            <w:r>
              <w:rPr>
                <w:webHidden/>
              </w:rPr>
              <w:fldChar w:fldCharType="end"/>
            </w:r>
          </w:hyperlink>
        </w:p>
        <w:p w14:paraId="571617BA" w14:textId="787CEEFD" w:rsidR="00DD1CD5" w:rsidRDefault="00DD1CD5">
          <w:pPr>
            <w:pStyle w:val="TOC1"/>
            <w:rPr>
              <w:rFonts w:asciiTheme="minorHAnsi" w:eastAsiaTheme="minorEastAsia" w:hAnsiTheme="minorHAnsi" w:cstheme="minorBidi"/>
              <w:b w:val="0"/>
              <w:sz w:val="22"/>
              <w:szCs w:val="22"/>
              <w:lang w:eastAsia="en-US"/>
            </w:rPr>
          </w:pPr>
          <w:hyperlink w:anchor="_Toc64386083" w:history="1">
            <w:r w:rsidRPr="00572EC2">
              <w:rPr>
                <w:rStyle w:val="Hyperlink"/>
                <w:noProof/>
              </w:rPr>
              <w:t>4</w:t>
            </w:r>
            <w:r>
              <w:rPr>
                <w:rFonts w:asciiTheme="minorHAnsi" w:eastAsiaTheme="minorEastAsia" w:hAnsiTheme="minorHAnsi" w:cstheme="minorBidi"/>
                <w:b w:val="0"/>
                <w:sz w:val="22"/>
                <w:szCs w:val="22"/>
                <w:lang w:eastAsia="en-US"/>
              </w:rPr>
              <w:tab/>
            </w:r>
            <w:r w:rsidRPr="00572EC2">
              <w:rPr>
                <w:rStyle w:val="Hyperlink"/>
                <w:noProof/>
              </w:rPr>
              <w:t>Setup</w:t>
            </w:r>
            <w:r>
              <w:rPr>
                <w:webHidden/>
              </w:rPr>
              <w:tab/>
            </w:r>
            <w:r>
              <w:rPr>
                <w:webHidden/>
              </w:rPr>
              <w:fldChar w:fldCharType="begin"/>
            </w:r>
            <w:r>
              <w:rPr>
                <w:webHidden/>
              </w:rPr>
              <w:instrText xml:space="preserve"> PAGEREF _Toc64386083 \h </w:instrText>
            </w:r>
            <w:r>
              <w:rPr>
                <w:webHidden/>
              </w:rPr>
            </w:r>
            <w:r>
              <w:rPr>
                <w:webHidden/>
              </w:rPr>
              <w:fldChar w:fldCharType="separate"/>
            </w:r>
            <w:r>
              <w:rPr>
                <w:webHidden/>
              </w:rPr>
              <w:t>7</w:t>
            </w:r>
            <w:r>
              <w:rPr>
                <w:webHidden/>
              </w:rPr>
              <w:fldChar w:fldCharType="end"/>
            </w:r>
          </w:hyperlink>
        </w:p>
        <w:p w14:paraId="059915E9" w14:textId="2A56585E" w:rsidR="00DD1CD5" w:rsidRDefault="00DD1CD5">
          <w:pPr>
            <w:pStyle w:val="TOC2"/>
            <w:tabs>
              <w:tab w:val="left" w:pos="907"/>
            </w:tabs>
            <w:rPr>
              <w:rFonts w:asciiTheme="minorHAnsi" w:eastAsiaTheme="minorEastAsia" w:hAnsiTheme="minorHAnsi" w:cstheme="minorBidi"/>
              <w:sz w:val="22"/>
              <w:szCs w:val="22"/>
              <w:lang w:eastAsia="en-US"/>
            </w:rPr>
          </w:pPr>
          <w:hyperlink w:anchor="_Toc64386084" w:history="1">
            <w:r w:rsidRPr="00572EC2">
              <w:rPr>
                <w:rStyle w:val="Hyperlink"/>
                <w:noProof/>
              </w:rPr>
              <w:t>4.1</w:t>
            </w:r>
            <w:r>
              <w:rPr>
                <w:rFonts w:asciiTheme="minorHAnsi" w:eastAsiaTheme="minorEastAsia" w:hAnsiTheme="minorHAnsi" w:cstheme="minorBidi"/>
                <w:sz w:val="22"/>
                <w:szCs w:val="22"/>
                <w:lang w:eastAsia="en-US"/>
              </w:rPr>
              <w:tab/>
            </w:r>
            <w:r w:rsidRPr="00572EC2">
              <w:rPr>
                <w:rStyle w:val="Hyperlink"/>
                <w:noProof/>
              </w:rPr>
              <w:t>Prerequisites</w:t>
            </w:r>
            <w:r>
              <w:rPr>
                <w:webHidden/>
              </w:rPr>
              <w:tab/>
            </w:r>
            <w:r>
              <w:rPr>
                <w:webHidden/>
              </w:rPr>
              <w:fldChar w:fldCharType="begin"/>
            </w:r>
            <w:r>
              <w:rPr>
                <w:webHidden/>
              </w:rPr>
              <w:instrText xml:space="preserve"> PAGEREF _Toc64386084 \h </w:instrText>
            </w:r>
            <w:r>
              <w:rPr>
                <w:webHidden/>
              </w:rPr>
            </w:r>
            <w:r>
              <w:rPr>
                <w:webHidden/>
              </w:rPr>
              <w:fldChar w:fldCharType="separate"/>
            </w:r>
            <w:r>
              <w:rPr>
                <w:webHidden/>
              </w:rPr>
              <w:t>7</w:t>
            </w:r>
            <w:r>
              <w:rPr>
                <w:webHidden/>
              </w:rPr>
              <w:fldChar w:fldCharType="end"/>
            </w:r>
          </w:hyperlink>
        </w:p>
        <w:p w14:paraId="5CEA4F3A" w14:textId="09250FD9" w:rsidR="00DD1CD5" w:rsidRDefault="00DD1CD5">
          <w:pPr>
            <w:pStyle w:val="TOC2"/>
            <w:tabs>
              <w:tab w:val="left" w:pos="907"/>
            </w:tabs>
            <w:rPr>
              <w:rFonts w:asciiTheme="minorHAnsi" w:eastAsiaTheme="minorEastAsia" w:hAnsiTheme="minorHAnsi" w:cstheme="minorBidi"/>
              <w:sz w:val="22"/>
              <w:szCs w:val="22"/>
              <w:lang w:eastAsia="en-US"/>
            </w:rPr>
          </w:pPr>
          <w:hyperlink w:anchor="_Toc64386085" w:history="1">
            <w:r w:rsidRPr="00572EC2">
              <w:rPr>
                <w:rStyle w:val="Hyperlink"/>
                <w:noProof/>
              </w:rPr>
              <w:t>4.2</w:t>
            </w:r>
            <w:r>
              <w:rPr>
                <w:rFonts w:asciiTheme="minorHAnsi" w:eastAsiaTheme="minorEastAsia" w:hAnsiTheme="minorHAnsi" w:cstheme="minorBidi"/>
                <w:sz w:val="22"/>
                <w:szCs w:val="22"/>
                <w:lang w:eastAsia="en-US"/>
              </w:rPr>
              <w:tab/>
            </w:r>
            <w:r w:rsidRPr="00572EC2">
              <w:rPr>
                <w:rStyle w:val="Hyperlink"/>
                <w:noProof/>
              </w:rPr>
              <w:t>Building and Downloading the firmware</w:t>
            </w:r>
            <w:r>
              <w:rPr>
                <w:webHidden/>
              </w:rPr>
              <w:tab/>
            </w:r>
            <w:r>
              <w:rPr>
                <w:webHidden/>
              </w:rPr>
              <w:fldChar w:fldCharType="begin"/>
            </w:r>
            <w:r>
              <w:rPr>
                <w:webHidden/>
              </w:rPr>
              <w:instrText xml:space="preserve"> PAGEREF _Toc64386085 \h </w:instrText>
            </w:r>
            <w:r>
              <w:rPr>
                <w:webHidden/>
              </w:rPr>
            </w:r>
            <w:r>
              <w:rPr>
                <w:webHidden/>
              </w:rPr>
              <w:fldChar w:fldCharType="separate"/>
            </w:r>
            <w:r>
              <w:rPr>
                <w:webHidden/>
              </w:rPr>
              <w:t>7</w:t>
            </w:r>
            <w:r>
              <w:rPr>
                <w:webHidden/>
              </w:rPr>
              <w:fldChar w:fldCharType="end"/>
            </w:r>
          </w:hyperlink>
        </w:p>
        <w:p w14:paraId="23EE5E21" w14:textId="09B22FBA" w:rsidR="00DD1CD5" w:rsidRDefault="00DD1CD5">
          <w:pPr>
            <w:pStyle w:val="TOC1"/>
            <w:rPr>
              <w:rFonts w:asciiTheme="minorHAnsi" w:eastAsiaTheme="minorEastAsia" w:hAnsiTheme="minorHAnsi" w:cstheme="minorBidi"/>
              <w:b w:val="0"/>
              <w:sz w:val="22"/>
              <w:szCs w:val="22"/>
              <w:lang w:eastAsia="en-US"/>
            </w:rPr>
          </w:pPr>
          <w:hyperlink w:anchor="_Toc64386086" w:history="1">
            <w:r w:rsidRPr="00572EC2">
              <w:rPr>
                <w:rStyle w:val="Hyperlink"/>
                <w:noProof/>
              </w:rPr>
              <w:t>5</w:t>
            </w:r>
            <w:r>
              <w:rPr>
                <w:rFonts w:asciiTheme="minorHAnsi" w:eastAsiaTheme="minorEastAsia" w:hAnsiTheme="minorHAnsi" w:cstheme="minorBidi"/>
                <w:b w:val="0"/>
                <w:sz w:val="22"/>
                <w:szCs w:val="22"/>
                <w:lang w:eastAsia="en-US"/>
              </w:rPr>
              <w:tab/>
            </w:r>
            <w:r w:rsidRPr="00572EC2">
              <w:rPr>
                <w:rStyle w:val="Hyperlink"/>
                <w:noProof/>
              </w:rPr>
              <w:t>Command Line API</w:t>
            </w:r>
            <w:r>
              <w:rPr>
                <w:webHidden/>
              </w:rPr>
              <w:tab/>
            </w:r>
            <w:r>
              <w:rPr>
                <w:webHidden/>
              </w:rPr>
              <w:fldChar w:fldCharType="begin"/>
            </w:r>
            <w:r>
              <w:rPr>
                <w:webHidden/>
              </w:rPr>
              <w:instrText xml:space="preserve"> PAGEREF _Toc64386086 \h </w:instrText>
            </w:r>
            <w:r>
              <w:rPr>
                <w:webHidden/>
              </w:rPr>
            </w:r>
            <w:r>
              <w:rPr>
                <w:webHidden/>
              </w:rPr>
              <w:fldChar w:fldCharType="separate"/>
            </w:r>
            <w:r>
              <w:rPr>
                <w:webHidden/>
              </w:rPr>
              <w:t>7</w:t>
            </w:r>
            <w:r>
              <w:rPr>
                <w:webHidden/>
              </w:rPr>
              <w:fldChar w:fldCharType="end"/>
            </w:r>
          </w:hyperlink>
        </w:p>
        <w:p w14:paraId="0A9DEDB6" w14:textId="7EAC92D3" w:rsidR="00DD1CD5" w:rsidRDefault="00DD1CD5">
          <w:pPr>
            <w:pStyle w:val="TOC2"/>
            <w:tabs>
              <w:tab w:val="left" w:pos="907"/>
            </w:tabs>
            <w:rPr>
              <w:rFonts w:asciiTheme="minorHAnsi" w:eastAsiaTheme="minorEastAsia" w:hAnsiTheme="minorHAnsi" w:cstheme="minorBidi"/>
              <w:sz w:val="22"/>
              <w:szCs w:val="22"/>
              <w:lang w:eastAsia="en-US"/>
            </w:rPr>
          </w:pPr>
          <w:hyperlink w:anchor="_Toc64386087" w:history="1">
            <w:r w:rsidRPr="00572EC2">
              <w:rPr>
                <w:rStyle w:val="Hyperlink"/>
                <w:noProof/>
              </w:rPr>
              <w:t>5.1</w:t>
            </w:r>
            <w:r>
              <w:rPr>
                <w:rFonts w:asciiTheme="minorHAnsi" w:eastAsiaTheme="minorEastAsia" w:hAnsiTheme="minorHAnsi" w:cstheme="minorBidi"/>
                <w:sz w:val="22"/>
                <w:szCs w:val="22"/>
                <w:lang w:eastAsia="en-US"/>
              </w:rPr>
              <w:tab/>
            </w:r>
            <w:r w:rsidRPr="00572EC2">
              <w:rPr>
                <w:rStyle w:val="Hyperlink"/>
                <w:noProof/>
              </w:rPr>
              <w:t>ECHO</w:t>
            </w:r>
            <w:r>
              <w:rPr>
                <w:webHidden/>
              </w:rPr>
              <w:tab/>
            </w:r>
            <w:r>
              <w:rPr>
                <w:webHidden/>
              </w:rPr>
              <w:fldChar w:fldCharType="begin"/>
            </w:r>
            <w:r>
              <w:rPr>
                <w:webHidden/>
              </w:rPr>
              <w:instrText xml:space="preserve"> PAGEREF _Toc64386087 \h </w:instrText>
            </w:r>
            <w:r>
              <w:rPr>
                <w:webHidden/>
              </w:rPr>
            </w:r>
            <w:r>
              <w:rPr>
                <w:webHidden/>
              </w:rPr>
              <w:fldChar w:fldCharType="separate"/>
            </w:r>
            <w:r>
              <w:rPr>
                <w:webHidden/>
              </w:rPr>
              <w:t>8</w:t>
            </w:r>
            <w:r>
              <w:rPr>
                <w:webHidden/>
              </w:rPr>
              <w:fldChar w:fldCharType="end"/>
            </w:r>
          </w:hyperlink>
        </w:p>
        <w:p w14:paraId="67B50ACC" w14:textId="745892F3"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88" w:history="1">
            <w:r w:rsidRPr="00572EC2">
              <w:rPr>
                <w:rStyle w:val="Hyperlink"/>
                <w:noProof/>
              </w:rPr>
              <w:t>5.1.1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_Toc64386088 \h </w:instrText>
            </w:r>
            <w:r>
              <w:rPr>
                <w:webHidden/>
              </w:rPr>
            </w:r>
            <w:r>
              <w:rPr>
                <w:webHidden/>
              </w:rPr>
              <w:fldChar w:fldCharType="separate"/>
            </w:r>
            <w:r>
              <w:rPr>
                <w:webHidden/>
              </w:rPr>
              <w:t>8</w:t>
            </w:r>
            <w:r>
              <w:rPr>
                <w:webHidden/>
              </w:rPr>
              <w:fldChar w:fldCharType="end"/>
            </w:r>
          </w:hyperlink>
        </w:p>
        <w:p w14:paraId="276C3058" w14:textId="288F227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89" w:history="1">
            <w:r w:rsidRPr="00572EC2">
              <w:rPr>
                <w:rStyle w:val="Hyperlink"/>
                <w:noProof/>
              </w:rPr>
              <w:t>5.1.2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_Toc64386089 \h </w:instrText>
            </w:r>
            <w:r>
              <w:rPr>
                <w:webHidden/>
              </w:rPr>
            </w:r>
            <w:r>
              <w:rPr>
                <w:webHidden/>
              </w:rPr>
              <w:fldChar w:fldCharType="separate"/>
            </w:r>
            <w:r>
              <w:rPr>
                <w:webHidden/>
              </w:rPr>
              <w:t>8</w:t>
            </w:r>
            <w:r>
              <w:rPr>
                <w:webHidden/>
              </w:rPr>
              <w:fldChar w:fldCharType="end"/>
            </w:r>
          </w:hyperlink>
        </w:p>
        <w:p w14:paraId="7C875996" w14:textId="7BCDB32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0" w:history="1">
            <w:r w:rsidRPr="00572EC2">
              <w:rPr>
                <w:rStyle w:val="Hyperlink"/>
                <w:noProof/>
              </w:rPr>
              <w:t>5.1.3</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_Toc64386090 \h </w:instrText>
            </w:r>
            <w:r>
              <w:rPr>
                <w:webHidden/>
              </w:rPr>
            </w:r>
            <w:r>
              <w:rPr>
                <w:webHidden/>
              </w:rPr>
              <w:fldChar w:fldCharType="separate"/>
            </w:r>
            <w:r>
              <w:rPr>
                <w:webHidden/>
              </w:rPr>
              <w:t>8</w:t>
            </w:r>
            <w:r>
              <w:rPr>
                <w:webHidden/>
              </w:rPr>
              <w:fldChar w:fldCharType="end"/>
            </w:r>
          </w:hyperlink>
        </w:p>
        <w:p w14:paraId="6F84C37B" w14:textId="744B5B3D" w:rsidR="00DD1CD5" w:rsidRDefault="00DD1CD5">
          <w:pPr>
            <w:pStyle w:val="TOC2"/>
            <w:tabs>
              <w:tab w:val="left" w:pos="907"/>
            </w:tabs>
            <w:rPr>
              <w:rFonts w:asciiTheme="minorHAnsi" w:eastAsiaTheme="minorEastAsia" w:hAnsiTheme="minorHAnsi" w:cstheme="minorBidi"/>
              <w:sz w:val="22"/>
              <w:szCs w:val="22"/>
              <w:lang w:eastAsia="en-US"/>
            </w:rPr>
          </w:pPr>
          <w:hyperlink w:anchor="_Toc64386091" w:history="1">
            <w:r w:rsidRPr="00572EC2">
              <w:rPr>
                <w:rStyle w:val="Hyperlink"/>
                <w:noProof/>
              </w:rPr>
              <w:t>5.2</w:t>
            </w:r>
            <w:r>
              <w:rPr>
                <w:rFonts w:asciiTheme="minorHAnsi" w:eastAsiaTheme="minorEastAsia" w:hAnsiTheme="minorHAnsi" w:cstheme="minorBidi"/>
                <w:sz w:val="22"/>
                <w:szCs w:val="22"/>
                <w:lang w:eastAsia="en-US"/>
              </w:rPr>
              <w:tab/>
            </w:r>
            <w:r w:rsidRPr="00572EC2">
              <w:rPr>
                <w:rStyle w:val="Hyperlink"/>
                <w:noProof/>
              </w:rPr>
              <w:t>SCAN</w:t>
            </w:r>
            <w:r>
              <w:rPr>
                <w:webHidden/>
              </w:rPr>
              <w:tab/>
            </w:r>
            <w:r>
              <w:rPr>
                <w:webHidden/>
              </w:rPr>
              <w:fldChar w:fldCharType="begin"/>
            </w:r>
            <w:r>
              <w:rPr>
                <w:webHidden/>
              </w:rPr>
              <w:instrText xml:space="preserve"> PAGEREF _Toc64386091 \h </w:instrText>
            </w:r>
            <w:r>
              <w:rPr>
                <w:webHidden/>
              </w:rPr>
            </w:r>
            <w:r>
              <w:rPr>
                <w:webHidden/>
              </w:rPr>
              <w:fldChar w:fldCharType="separate"/>
            </w:r>
            <w:r>
              <w:rPr>
                <w:webHidden/>
              </w:rPr>
              <w:t>8</w:t>
            </w:r>
            <w:r>
              <w:rPr>
                <w:webHidden/>
              </w:rPr>
              <w:fldChar w:fldCharType="end"/>
            </w:r>
          </w:hyperlink>
        </w:p>
        <w:p w14:paraId="534C266A" w14:textId="7029C35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2" w:history="1">
            <w:r w:rsidRPr="00572EC2">
              <w:rPr>
                <w:rStyle w:val="Hyperlink"/>
                <w:noProof/>
              </w:rPr>
              <w:t>5.2.1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_Toc64386092 \h </w:instrText>
            </w:r>
            <w:r>
              <w:rPr>
                <w:webHidden/>
              </w:rPr>
            </w:r>
            <w:r>
              <w:rPr>
                <w:webHidden/>
              </w:rPr>
              <w:fldChar w:fldCharType="separate"/>
            </w:r>
            <w:r>
              <w:rPr>
                <w:webHidden/>
              </w:rPr>
              <w:t>8</w:t>
            </w:r>
            <w:r>
              <w:rPr>
                <w:webHidden/>
              </w:rPr>
              <w:fldChar w:fldCharType="end"/>
            </w:r>
          </w:hyperlink>
        </w:p>
        <w:p w14:paraId="2B6A9D88" w14:textId="1558760B"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3" w:history="1">
            <w:r w:rsidRPr="00572EC2">
              <w:rPr>
                <w:rStyle w:val="Hyperlink"/>
                <w:noProof/>
              </w:rPr>
              <w:t>5.2.2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_Toc64386093 \h </w:instrText>
            </w:r>
            <w:r>
              <w:rPr>
                <w:webHidden/>
              </w:rPr>
            </w:r>
            <w:r>
              <w:rPr>
                <w:webHidden/>
              </w:rPr>
              <w:fldChar w:fldCharType="separate"/>
            </w:r>
            <w:r>
              <w:rPr>
                <w:webHidden/>
              </w:rPr>
              <w:t>9</w:t>
            </w:r>
            <w:r>
              <w:rPr>
                <w:webHidden/>
              </w:rPr>
              <w:fldChar w:fldCharType="end"/>
            </w:r>
          </w:hyperlink>
        </w:p>
        <w:p w14:paraId="342A28E6" w14:textId="76D4B24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4" w:history="1">
            <w:r w:rsidRPr="00572EC2">
              <w:rPr>
                <w:rStyle w:val="Hyperlink"/>
                <w:noProof/>
              </w:rPr>
              <w:t>5.2.3</w:t>
            </w:r>
            <w:r>
              <w:rPr>
                <w:rFonts w:asciiTheme="minorHAnsi" w:eastAsiaTheme="minorEastAsia" w:hAnsiTheme="minorHAnsi" w:cstheme="minorBidi"/>
                <w:sz w:val="22"/>
                <w:szCs w:val="22"/>
                <w:lang w:eastAsia="en-US"/>
              </w:rPr>
              <w:tab/>
            </w:r>
            <w:r w:rsidRPr="00572EC2">
              <w:rPr>
                <w:rStyle w:val="Hyperlink"/>
                <w:noProof/>
              </w:rPr>
              <w:t>Expected Event</w:t>
            </w:r>
            <w:r>
              <w:rPr>
                <w:webHidden/>
              </w:rPr>
              <w:tab/>
            </w:r>
            <w:r>
              <w:rPr>
                <w:webHidden/>
              </w:rPr>
              <w:fldChar w:fldCharType="begin"/>
            </w:r>
            <w:r>
              <w:rPr>
                <w:webHidden/>
              </w:rPr>
              <w:instrText xml:space="preserve"> PAGEREF _Toc64386094 \h </w:instrText>
            </w:r>
            <w:r>
              <w:rPr>
                <w:webHidden/>
              </w:rPr>
            </w:r>
            <w:r>
              <w:rPr>
                <w:webHidden/>
              </w:rPr>
              <w:fldChar w:fldCharType="separate"/>
            </w:r>
            <w:r>
              <w:rPr>
                <w:webHidden/>
              </w:rPr>
              <w:t>9</w:t>
            </w:r>
            <w:r>
              <w:rPr>
                <w:webHidden/>
              </w:rPr>
              <w:fldChar w:fldCharType="end"/>
            </w:r>
          </w:hyperlink>
        </w:p>
        <w:p w14:paraId="506FC5C3" w14:textId="60D5AD8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5" w:history="1">
            <w:r w:rsidRPr="00572EC2">
              <w:rPr>
                <w:rStyle w:val="Hyperlink"/>
                <w:noProof/>
              </w:rPr>
              <w:t>5.2.4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_Toc64386095 \h </w:instrText>
            </w:r>
            <w:r>
              <w:rPr>
                <w:webHidden/>
              </w:rPr>
            </w:r>
            <w:r>
              <w:rPr>
                <w:webHidden/>
              </w:rPr>
              <w:fldChar w:fldCharType="separate"/>
            </w:r>
            <w:r>
              <w:rPr>
                <w:webHidden/>
              </w:rPr>
              <w:t>9</w:t>
            </w:r>
            <w:r>
              <w:rPr>
                <w:webHidden/>
              </w:rPr>
              <w:fldChar w:fldCharType="end"/>
            </w:r>
          </w:hyperlink>
        </w:p>
        <w:p w14:paraId="6B02AB3F" w14:textId="55D849DA" w:rsidR="00DD1CD5" w:rsidRDefault="00DD1CD5">
          <w:pPr>
            <w:pStyle w:val="TOC2"/>
            <w:tabs>
              <w:tab w:val="left" w:pos="907"/>
            </w:tabs>
            <w:rPr>
              <w:rFonts w:asciiTheme="minorHAnsi" w:eastAsiaTheme="minorEastAsia" w:hAnsiTheme="minorHAnsi" w:cstheme="minorBidi"/>
              <w:sz w:val="22"/>
              <w:szCs w:val="22"/>
              <w:lang w:eastAsia="en-US"/>
            </w:rPr>
          </w:pPr>
          <w:hyperlink w:anchor="_Toc64386096" w:history="1">
            <w:r w:rsidRPr="00572EC2">
              <w:rPr>
                <w:rStyle w:val="Hyperlink"/>
                <w:noProof/>
              </w:rPr>
              <w:t>5.3</w:t>
            </w:r>
            <w:r>
              <w:rPr>
                <w:rFonts w:asciiTheme="minorHAnsi" w:eastAsiaTheme="minorEastAsia" w:hAnsiTheme="minorHAnsi" w:cstheme="minorBidi"/>
                <w:sz w:val="22"/>
                <w:szCs w:val="22"/>
                <w:lang w:eastAsia="en-US"/>
              </w:rPr>
              <w:tab/>
            </w:r>
            <w:r w:rsidRPr="00572EC2">
              <w:rPr>
                <w:rStyle w:val="Hyperlink"/>
                <w:noProof/>
              </w:rPr>
              <w:t>CONNECT</w:t>
            </w:r>
            <w:r>
              <w:rPr>
                <w:webHidden/>
              </w:rPr>
              <w:tab/>
            </w:r>
            <w:r>
              <w:rPr>
                <w:webHidden/>
              </w:rPr>
              <w:fldChar w:fldCharType="begin"/>
            </w:r>
            <w:r>
              <w:rPr>
                <w:webHidden/>
              </w:rPr>
              <w:instrText xml:space="preserve"> PAGEREF _Toc64386096 \h </w:instrText>
            </w:r>
            <w:r>
              <w:rPr>
                <w:webHidden/>
              </w:rPr>
            </w:r>
            <w:r>
              <w:rPr>
                <w:webHidden/>
              </w:rPr>
              <w:fldChar w:fldCharType="separate"/>
            </w:r>
            <w:r>
              <w:rPr>
                <w:webHidden/>
              </w:rPr>
              <w:t>9</w:t>
            </w:r>
            <w:r>
              <w:rPr>
                <w:webHidden/>
              </w:rPr>
              <w:fldChar w:fldCharType="end"/>
            </w:r>
          </w:hyperlink>
        </w:p>
        <w:p w14:paraId="60706ED2" w14:textId="7DC9A4E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7" w:history="1">
            <w:r w:rsidRPr="00572EC2">
              <w:rPr>
                <w:rStyle w:val="Hyperlink"/>
                <w:noProof/>
              </w:rPr>
              <w:t>5.3.1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_Toc64386097 \h </w:instrText>
            </w:r>
            <w:r>
              <w:rPr>
                <w:webHidden/>
              </w:rPr>
            </w:r>
            <w:r>
              <w:rPr>
                <w:webHidden/>
              </w:rPr>
              <w:fldChar w:fldCharType="separate"/>
            </w:r>
            <w:r>
              <w:rPr>
                <w:webHidden/>
              </w:rPr>
              <w:t>9</w:t>
            </w:r>
            <w:r>
              <w:rPr>
                <w:webHidden/>
              </w:rPr>
              <w:fldChar w:fldCharType="end"/>
            </w:r>
          </w:hyperlink>
        </w:p>
        <w:p w14:paraId="54584D86" w14:textId="76E2CE1D"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8" w:history="1">
            <w:r w:rsidRPr="00572EC2">
              <w:rPr>
                <w:rStyle w:val="Hyperlink"/>
                <w:noProof/>
              </w:rPr>
              <w:t>5.3.2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_Toc64386098 \h </w:instrText>
            </w:r>
            <w:r>
              <w:rPr>
                <w:webHidden/>
              </w:rPr>
            </w:r>
            <w:r>
              <w:rPr>
                <w:webHidden/>
              </w:rPr>
              <w:fldChar w:fldCharType="separate"/>
            </w:r>
            <w:r>
              <w:rPr>
                <w:webHidden/>
              </w:rPr>
              <w:t>10</w:t>
            </w:r>
            <w:r>
              <w:rPr>
                <w:webHidden/>
              </w:rPr>
              <w:fldChar w:fldCharType="end"/>
            </w:r>
          </w:hyperlink>
        </w:p>
        <w:p w14:paraId="5AA2E259" w14:textId="65C3930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099" w:history="1">
            <w:r w:rsidRPr="00572EC2">
              <w:rPr>
                <w:rStyle w:val="Hyperlink"/>
                <w:noProof/>
              </w:rPr>
              <w:t>5.3.3</w:t>
            </w:r>
            <w:r>
              <w:rPr>
                <w:rFonts w:asciiTheme="minorHAnsi" w:eastAsiaTheme="minorEastAsia" w:hAnsiTheme="minorHAnsi" w:cstheme="minorBidi"/>
                <w:sz w:val="22"/>
                <w:szCs w:val="22"/>
                <w:lang w:eastAsia="en-US"/>
              </w:rPr>
              <w:tab/>
            </w:r>
            <w:r w:rsidRPr="00572EC2">
              <w:rPr>
                <w:rStyle w:val="Hyperlink"/>
                <w:noProof/>
              </w:rPr>
              <w:t>Expected Event</w:t>
            </w:r>
            <w:r>
              <w:rPr>
                <w:webHidden/>
              </w:rPr>
              <w:tab/>
            </w:r>
            <w:r>
              <w:rPr>
                <w:webHidden/>
              </w:rPr>
              <w:fldChar w:fldCharType="begin"/>
            </w:r>
            <w:r>
              <w:rPr>
                <w:webHidden/>
              </w:rPr>
              <w:instrText xml:space="preserve"> PAGEREF _Toc64386099 \h </w:instrText>
            </w:r>
            <w:r>
              <w:rPr>
                <w:webHidden/>
              </w:rPr>
            </w:r>
            <w:r>
              <w:rPr>
                <w:webHidden/>
              </w:rPr>
              <w:fldChar w:fldCharType="separate"/>
            </w:r>
            <w:r>
              <w:rPr>
                <w:webHidden/>
              </w:rPr>
              <w:t>10</w:t>
            </w:r>
            <w:r>
              <w:rPr>
                <w:webHidden/>
              </w:rPr>
              <w:fldChar w:fldCharType="end"/>
            </w:r>
          </w:hyperlink>
        </w:p>
        <w:p w14:paraId="35D253EA" w14:textId="79337E9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0" w:history="1">
            <w:r w:rsidRPr="00572EC2">
              <w:rPr>
                <w:rStyle w:val="Hyperlink"/>
                <w:noProof/>
              </w:rPr>
              <w:t>5.3.4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_Toc64386100 \h </w:instrText>
            </w:r>
            <w:r>
              <w:rPr>
                <w:webHidden/>
              </w:rPr>
            </w:r>
            <w:r>
              <w:rPr>
                <w:webHidden/>
              </w:rPr>
              <w:fldChar w:fldCharType="separate"/>
            </w:r>
            <w:r>
              <w:rPr>
                <w:webHidden/>
              </w:rPr>
              <w:t>10</w:t>
            </w:r>
            <w:r>
              <w:rPr>
                <w:webHidden/>
              </w:rPr>
              <w:fldChar w:fldCharType="end"/>
            </w:r>
          </w:hyperlink>
        </w:p>
        <w:p w14:paraId="60E9FAD8" w14:textId="27CF8561" w:rsidR="00DD1CD5" w:rsidRDefault="00DD1CD5">
          <w:pPr>
            <w:pStyle w:val="TOC2"/>
            <w:tabs>
              <w:tab w:val="left" w:pos="907"/>
            </w:tabs>
            <w:rPr>
              <w:rFonts w:asciiTheme="minorHAnsi" w:eastAsiaTheme="minorEastAsia" w:hAnsiTheme="minorHAnsi" w:cstheme="minorBidi"/>
              <w:sz w:val="22"/>
              <w:szCs w:val="22"/>
              <w:lang w:eastAsia="en-US"/>
            </w:rPr>
          </w:pPr>
          <w:hyperlink w:anchor="_Toc64386101" w:history="1">
            <w:r w:rsidRPr="00572EC2">
              <w:rPr>
                <w:rStyle w:val="Hyperlink"/>
                <w:noProof/>
              </w:rPr>
              <w:t>5.4</w:t>
            </w:r>
            <w:r>
              <w:rPr>
                <w:rFonts w:asciiTheme="minorHAnsi" w:eastAsiaTheme="minorEastAsia" w:hAnsiTheme="minorHAnsi" w:cstheme="minorBidi"/>
                <w:sz w:val="22"/>
                <w:szCs w:val="22"/>
                <w:lang w:eastAsia="en-US"/>
              </w:rPr>
              <w:tab/>
            </w:r>
            <w:r w:rsidRPr="00572EC2">
              <w:rPr>
                <w:rStyle w:val="Hyperlink"/>
                <w:noProof/>
              </w:rPr>
              <w:t>DISCONNECT</w:t>
            </w:r>
            <w:r>
              <w:rPr>
                <w:webHidden/>
              </w:rPr>
              <w:tab/>
            </w:r>
            <w:r>
              <w:rPr>
                <w:webHidden/>
              </w:rPr>
              <w:fldChar w:fldCharType="begin"/>
            </w:r>
            <w:r>
              <w:rPr>
                <w:webHidden/>
              </w:rPr>
              <w:instrText xml:space="preserve"> PAGEREF _Toc64386101 \h </w:instrText>
            </w:r>
            <w:r>
              <w:rPr>
                <w:webHidden/>
              </w:rPr>
            </w:r>
            <w:r>
              <w:rPr>
                <w:webHidden/>
              </w:rPr>
              <w:fldChar w:fldCharType="separate"/>
            </w:r>
            <w:r>
              <w:rPr>
                <w:webHidden/>
              </w:rPr>
              <w:t>11</w:t>
            </w:r>
            <w:r>
              <w:rPr>
                <w:webHidden/>
              </w:rPr>
              <w:fldChar w:fldCharType="end"/>
            </w:r>
          </w:hyperlink>
        </w:p>
        <w:p w14:paraId="0B490B36" w14:textId="2AD282A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2" w:history="1">
            <w:r w:rsidRPr="00572EC2">
              <w:rPr>
                <w:rStyle w:val="Hyperlink"/>
                <w:noProof/>
              </w:rPr>
              <w:t>5.4.1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_Toc64386102 \h </w:instrText>
            </w:r>
            <w:r>
              <w:rPr>
                <w:webHidden/>
              </w:rPr>
            </w:r>
            <w:r>
              <w:rPr>
                <w:webHidden/>
              </w:rPr>
              <w:fldChar w:fldCharType="separate"/>
            </w:r>
            <w:r>
              <w:rPr>
                <w:webHidden/>
              </w:rPr>
              <w:t>11</w:t>
            </w:r>
            <w:r>
              <w:rPr>
                <w:webHidden/>
              </w:rPr>
              <w:fldChar w:fldCharType="end"/>
            </w:r>
          </w:hyperlink>
        </w:p>
        <w:p w14:paraId="0C3FC8D3" w14:textId="394212B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3" w:history="1">
            <w:r w:rsidRPr="00572EC2">
              <w:rPr>
                <w:rStyle w:val="Hyperlink"/>
                <w:noProof/>
              </w:rPr>
              <w:t>5.4.2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_Toc64386103 \h </w:instrText>
            </w:r>
            <w:r>
              <w:rPr>
                <w:webHidden/>
              </w:rPr>
            </w:r>
            <w:r>
              <w:rPr>
                <w:webHidden/>
              </w:rPr>
              <w:fldChar w:fldCharType="separate"/>
            </w:r>
            <w:r>
              <w:rPr>
                <w:webHidden/>
              </w:rPr>
              <w:t>11</w:t>
            </w:r>
            <w:r>
              <w:rPr>
                <w:webHidden/>
              </w:rPr>
              <w:fldChar w:fldCharType="end"/>
            </w:r>
          </w:hyperlink>
        </w:p>
        <w:p w14:paraId="0607EE98" w14:textId="4E3F3AC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4" w:history="1">
            <w:r w:rsidRPr="00572EC2">
              <w:rPr>
                <w:rStyle w:val="Hyperlink"/>
                <w:noProof/>
              </w:rPr>
              <w:t>5.4.3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_Toc64386104 \h </w:instrText>
            </w:r>
            <w:r>
              <w:rPr>
                <w:webHidden/>
              </w:rPr>
            </w:r>
            <w:r>
              <w:rPr>
                <w:webHidden/>
              </w:rPr>
              <w:fldChar w:fldCharType="separate"/>
            </w:r>
            <w:r>
              <w:rPr>
                <w:webHidden/>
              </w:rPr>
              <w:t>11</w:t>
            </w:r>
            <w:r>
              <w:rPr>
                <w:webHidden/>
              </w:rPr>
              <w:fldChar w:fldCharType="end"/>
            </w:r>
          </w:hyperlink>
        </w:p>
        <w:p w14:paraId="7958E993" w14:textId="6A330A34"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5" w:history="1">
            <w:r w:rsidRPr="00572EC2">
              <w:rPr>
                <w:rStyle w:val="Hyperlink"/>
                <w:noProof/>
              </w:rPr>
              <w:t>5.4.4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_Toc64386105 \h </w:instrText>
            </w:r>
            <w:r>
              <w:rPr>
                <w:webHidden/>
              </w:rPr>
            </w:r>
            <w:r>
              <w:rPr>
                <w:webHidden/>
              </w:rPr>
              <w:fldChar w:fldCharType="separate"/>
            </w:r>
            <w:r>
              <w:rPr>
                <w:webHidden/>
              </w:rPr>
              <w:t>11</w:t>
            </w:r>
            <w:r>
              <w:rPr>
                <w:webHidden/>
              </w:rPr>
              <w:fldChar w:fldCharType="end"/>
            </w:r>
          </w:hyperlink>
        </w:p>
        <w:p w14:paraId="63059A9F" w14:textId="750EC212" w:rsidR="00DD1CD5" w:rsidRDefault="00DD1CD5">
          <w:pPr>
            <w:pStyle w:val="TOC2"/>
            <w:tabs>
              <w:tab w:val="left" w:pos="907"/>
            </w:tabs>
            <w:rPr>
              <w:rFonts w:asciiTheme="minorHAnsi" w:eastAsiaTheme="minorEastAsia" w:hAnsiTheme="minorHAnsi" w:cstheme="minorBidi"/>
              <w:sz w:val="22"/>
              <w:szCs w:val="22"/>
              <w:lang w:eastAsia="en-US"/>
            </w:rPr>
          </w:pPr>
          <w:hyperlink w:anchor="_Toc64386106" w:history="1">
            <w:r w:rsidRPr="00572EC2">
              <w:rPr>
                <w:rStyle w:val="Hyperlink"/>
                <w:noProof/>
              </w:rPr>
              <w:t>5.5</w:t>
            </w:r>
            <w:r>
              <w:rPr>
                <w:rFonts w:asciiTheme="minorHAnsi" w:eastAsiaTheme="minorEastAsia" w:hAnsiTheme="minorHAnsi" w:cstheme="minorBidi"/>
                <w:sz w:val="22"/>
                <w:szCs w:val="22"/>
                <w:lang w:eastAsia="en-US"/>
              </w:rPr>
              <w:tab/>
            </w:r>
            <w:r w:rsidRPr="00572EC2">
              <w:rPr>
                <w:rStyle w:val="Hyperlink"/>
                <w:noProof/>
              </w:rPr>
              <w:t>Cancel Connect</w:t>
            </w:r>
            <w:r>
              <w:rPr>
                <w:webHidden/>
              </w:rPr>
              <w:tab/>
            </w:r>
            <w:r>
              <w:rPr>
                <w:webHidden/>
              </w:rPr>
              <w:fldChar w:fldCharType="begin"/>
            </w:r>
            <w:r>
              <w:rPr>
                <w:webHidden/>
              </w:rPr>
              <w:instrText xml:space="preserve"> PAGEREF _Toc64386106 \h </w:instrText>
            </w:r>
            <w:r>
              <w:rPr>
                <w:webHidden/>
              </w:rPr>
            </w:r>
            <w:r>
              <w:rPr>
                <w:webHidden/>
              </w:rPr>
              <w:fldChar w:fldCharType="separate"/>
            </w:r>
            <w:r>
              <w:rPr>
                <w:webHidden/>
              </w:rPr>
              <w:t>12</w:t>
            </w:r>
            <w:r>
              <w:rPr>
                <w:webHidden/>
              </w:rPr>
              <w:fldChar w:fldCharType="end"/>
            </w:r>
          </w:hyperlink>
        </w:p>
        <w:p w14:paraId="6909A717" w14:textId="297E2E2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7" w:history="1">
            <w:r w:rsidRPr="00572EC2">
              <w:rPr>
                <w:rStyle w:val="Hyperlink"/>
                <w:noProof/>
              </w:rPr>
              <w:t>5.5.1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_Toc64386107 \h </w:instrText>
            </w:r>
            <w:r>
              <w:rPr>
                <w:webHidden/>
              </w:rPr>
            </w:r>
            <w:r>
              <w:rPr>
                <w:webHidden/>
              </w:rPr>
              <w:fldChar w:fldCharType="separate"/>
            </w:r>
            <w:r>
              <w:rPr>
                <w:webHidden/>
              </w:rPr>
              <w:t>12</w:t>
            </w:r>
            <w:r>
              <w:rPr>
                <w:webHidden/>
              </w:rPr>
              <w:fldChar w:fldCharType="end"/>
            </w:r>
          </w:hyperlink>
        </w:p>
        <w:p w14:paraId="325C1BB0" w14:textId="2904CDFE"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8" w:history="1">
            <w:r w:rsidRPr="00572EC2">
              <w:rPr>
                <w:rStyle w:val="Hyperlink"/>
                <w:noProof/>
              </w:rPr>
              <w:t>5.5.2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_Toc64386108 \h </w:instrText>
            </w:r>
            <w:r>
              <w:rPr>
                <w:webHidden/>
              </w:rPr>
            </w:r>
            <w:r>
              <w:rPr>
                <w:webHidden/>
              </w:rPr>
              <w:fldChar w:fldCharType="separate"/>
            </w:r>
            <w:r>
              <w:rPr>
                <w:webHidden/>
              </w:rPr>
              <w:t>12</w:t>
            </w:r>
            <w:r>
              <w:rPr>
                <w:webHidden/>
              </w:rPr>
              <w:fldChar w:fldCharType="end"/>
            </w:r>
          </w:hyperlink>
        </w:p>
        <w:p w14:paraId="129EEBDB" w14:textId="56C5F794"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09" w:history="1">
            <w:r w:rsidRPr="00572EC2">
              <w:rPr>
                <w:rStyle w:val="Hyperlink"/>
                <w:noProof/>
              </w:rPr>
              <w:t>5.5.3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_Toc64386109 \h </w:instrText>
            </w:r>
            <w:r>
              <w:rPr>
                <w:webHidden/>
              </w:rPr>
            </w:r>
            <w:r>
              <w:rPr>
                <w:webHidden/>
              </w:rPr>
              <w:fldChar w:fldCharType="separate"/>
            </w:r>
            <w:r>
              <w:rPr>
                <w:webHidden/>
              </w:rPr>
              <w:t>12</w:t>
            </w:r>
            <w:r>
              <w:rPr>
                <w:webHidden/>
              </w:rPr>
              <w:fldChar w:fldCharType="end"/>
            </w:r>
          </w:hyperlink>
        </w:p>
        <w:p w14:paraId="75CAFDE2" w14:textId="1CB31AD2"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0" w:history="1">
            <w:r w:rsidRPr="00572EC2">
              <w:rPr>
                <w:rStyle w:val="Hyperlink"/>
                <w:noProof/>
              </w:rPr>
              <w:t>5.5.4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_Toc64386110 \h </w:instrText>
            </w:r>
            <w:r>
              <w:rPr>
                <w:webHidden/>
              </w:rPr>
            </w:r>
            <w:r>
              <w:rPr>
                <w:webHidden/>
              </w:rPr>
              <w:fldChar w:fldCharType="separate"/>
            </w:r>
            <w:r>
              <w:rPr>
                <w:webHidden/>
              </w:rPr>
              <w:t>12</w:t>
            </w:r>
            <w:r>
              <w:rPr>
                <w:webHidden/>
              </w:rPr>
              <w:fldChar w:fldCharType="end"/>
            </w:r>
          </w:hyperlink>
        </w:p>
        <w:p w14:paraId="077AB254" w14:textId="2D6F11A0" w:rsidR="00DD1CD5" w:rsidRDefault="00DD1CD5">
          <w:pPr>
            <w:pStyle w:val="TOC2"/>
            <w:tabs>
              <w:tab w:val="left" w:pos="907"/>
            </w:tabs>
            <w:rPr>
              <w:rFonts w:asciiTheme="minorHAnsi" w:eastAsiaTheme="minorEastAsia" w:hAnsiTheme="minorHAnsi" w:cstheme="minorBidi"/>
              <w:sz w:val="22"/>
              <w:szCs w:val="22"/>
              <w:lang w:eastAsia="en-US"/>
            </w:rPr>
          </w:pPr>
          <w:hyperlink w:anchor="_Toc64386111" w:history="1">
            <w:r w:rsidRPr="00572EC2">
              <w:rPr>
                <w:rStyle w:val="Hyperlink"/>
                <w:noProof/>
              </w:rPr>
              <w:t>5.6</w:t>
            </w:r>
            <w:r>
              <w:rPr>
                <w:rFonts w:asciiTheme="minorHAnsi" w:eastAsiaTheme="minorEastAsia" w:hAnsiTheme="minorHAnsi" w:cstheme="minorBidi"/>
                <w:sz w:val="22"/>
                <w:szCs w:val="22"/>
                <w:lang w:eastAsia="en-US"/>
              </w:rPr>
              <w:tab/>
            </w:r>
            <w:r w:rsidRPr="00572EC2">
              <w:rPr>
                <w:rStyle w:val="Hyperlink"/>
                <w:noProof/>
              </w:rPr>
              <w:t>Set Connection Parameters</w:t>
            </w:r>
            <w:r>
              <w:rPr>
                <w:webHidden/>
              </w:rPr>
              <w:tab/>
            </w:r>
            <w:r>
              <w:rPr>
                <w:webHidden/>
              </w:rPr>
              <w:fldChar w:fldCharType="begin"/>
            </w:r>
            <w:r>
              <w:rPr>
                <w:webHidden/>
              </w:rPr>
              <w:instrText xml:space="preserve"> PAGEREF _Toc64386111 \h </w:instrText>
            </w:r>
            <w:r>
              <w:rPr>
                <w:webHidden/>
              </w:rPr>
            </w:r>
            <w:r>
              <w:rPr>
                <w:webHidden/>
              </w:rPr>
              <w:fldChar w:fldCharType="separate"/>
            </w:r>
            <w:r>
              <w:rPr>
                <w:webHidden/>
              </w:rPr>
              <w:t>12</w:t>
            </w:r>
            <w:r>
              <w:rPr>
                <w:webHidden/>
              </w:rPr>
              <w:fldChar w:fldCharType="end"/>
            </w:r>
          </w:hyperlink>
        </w:p>
        <w:p w14:paraId="0917F14C" w14:textId="5D153EC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2" w:history="1">
            <w:r w:rsidRPr="00572EC2">
              <w:rPr>
                <w:rStyle w:val="Hyperlink"/>
                <w:noProof/>
              </w:rPr>
              <w:t>5.6.1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_Toc64386112 \h </w:instrText>
            </w:r>
            <w:r>
              <w:rPr>
                <w:webHidden/>
              </w:rPr>
            </w:r>
            <w:r>
              <w:rPr>
                <w:webHidden/>
              </w:rPr>
              <w:fldChar w:fldCharType="separate"/>
            </w:r>
            <w:r>
              <w:rPr>
                <w:webHidden/>
              </w:rPr>
              <w:t>12</w:t>
            </w:r>
            <w:r>
              <w:rPr>
                <w:webHidden/>
              </w:rPr>
              <w:fldChar w:fldCharType="end"/>
            </w:r>
          </w:hyperlink>
        </w:p>
        <w:p w14:paraId="7690AD99" w14:textId="38E4664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3" w:history="1">
            <w:r w:rsidRPr="00572EC2">
              <w:rPr>
                <w:rStyle w:val="Hyperlink"/>
                <w:noProof/>
              </w:rPr>
              <w:t>5.6.2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_Toc64386113 \h </w:instrText>
            </w:r>
            <w:r>
              <w:rPr>
                <w:webHidden/>
              </w:rPr>
            </w:r>
            <w:r>
              <w:rPr>
                <w:webHidden/>
              </w:rPr>
              <w:fldChar w:fldCharType="separate"/>
            </w:r>
            <w:r>
              <w:rPr>
                <w:webHidden/>
              </w:rPr>
              <w:t>13</w:t>
            </w:r>
            <w:r>
              <w:rPr>
                <w:webHidden/>
              </w:rPr>
              <w:fldChar w:fldCharType="end"/>
            </w:r>
          </w:hyperlink>
        </w:p>
        <w:p w14:paraId="2760C13E" w14:textId="089B75B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4" w:history="1">
            <w:r w:rsidRPr="00572EC2">
              <w:rPr>
                <w:rStyle w:val="Hyperlink"/>
                <w:noProof/>
              </w:rPr>
              <w:t>5.6.3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_Toc64386114 \h </w:instrText>
            </w:r>
            <w:r>
              <w:rPr>
                <w:webHidden/>
              </w:rPr>
            </w:r>
            <w:r>
              <w:rPr>
                <w:webHidden/>
              </w:rPr>
              <w:fldChar w:fldCharType="separate"/>
            </w:r>
            <w:r>
              <w:rPr>
                <w:webHidden/>
              </w:rPr>
              <w:t>13</w:t>
            </w:r>
            <w:r>
              <w:rPr>
                <w:webHidden/>
              </w:rPr>
              <w:fldChar w:fldCharType="end"/>
            </w:r>
          </w:hyperlink>
        </w:p>
        <w:p w14:paraId="45E22856" w14:textId="57684AA6"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5" w:history="1">
            <w:r w:rsidRPr="00572EC2">
              <w:rPr>
                <w:rStyle w:val="Hyperlink"/>
                <w:noProof/>
              </w:rPr>
              <w:t>5.6.4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_Toc64386115 \h </w:instrText>
            </w:r>
            <w:r>
              <w:rPr>
                <w:webHidden/>
              </w:rPr>
            </w:r>
            <w:r>
              <w:rPr>
                <w:webHidden/>
              </w:rPr>
              <w:fldChar w:fldCharType="separate"/>
            </w:r>
            <w:r>
              <w:rPr>
                <w:webHidden/>
              </w:rPr>
              <w:t>13</w:t>
            </w:r>
            <w:r>
              <w:rPr>
                <w:webHidden/>
              </w:rPr>
              <w:fldChar w:fldCharType="end"/>
            </w:r>
          </w:hyperlink>
        </w:p>
        <w:p w14:paraId="103249A8" w14:textId="6DB66B17" w:rsidR="00DD1CD5" w:rsidRDefault="00DD1CD5">
          <w:pPr>
            <w:pStyle w:val="TOC2"/>
            <w:tabs>
              <w:tab w:val="left" w:pos="907"/>
            </w:tabs>
            <w:rPr>
              <w:rFonts w:asciiTheme="minorHAnsi" w:eastAsiaTheme="minorEastAsia" w:hAnsiTheme="minorHAnsi" w:cstheme="minorBidi"/>
              <w:sz w:val="22"/>
              <w:szCs w:val="22"/>
              <w:lang w:eastAsia="en-US"/>
            </w:rPr>
          </w:pPr>
          <w:hyperlink w:anchor="_Toc64386116" w:history="1">
            <w:r w:rsidRPr="00572EC2">
              <w:rPr>
                <w:rStyle w:val="Hyperlink"/>
                <w:noProof/>
              </w:rPr>
              <w:t>5.7</w:t>
            </w:r>
            <w:r>
              <w:rPr>
                <w:rFonts w:asciiTheme="minorHAnsi" w:eastAsiaTheme="minorEastAsia" w:hAnsiTheme="minorHAnsi" w:cstheme="minorBidi"/>
                <w:sz w:val="22"/>
                <w:szCs w:val="22"/>
                <w:lang w:eastAsia="en-US"/>
              </w:rPr>
              <w:tab/>
            </w:r>
            <w:r w:rsidRPr="00572EC2">
              <w:rPr>
                <w:rStyle w:val="Hyperlink"/>
                <w:noProof/>
              </w:rPr>
              <w:t>BROWSE DATABASE</w:t>
            </w:r>
            <w:r>
              <w:rPr>
                <w:webHidden/>
              </w:rPr>
              <w:tab/>
            </w:r>
            <w:r>
              <w:rPr>
                <w:webHidden/>
              </w:rPr>
              <w:fldChar w:fldCharType="begin"/>
            </w:r>
            <w:r>
              <w:rPr>
                <w:webHidden/>
              </w:rPr>
              <w:instrText xml:space="preserve"> PAGEREF _Toc64386116 \h </w:instrText>
            </w:r>
            <w:r>
              <w:rPr>
                <w:webHidden/>
              </w:rPr>
            </w:r>
            <w:r>
              <w:rPr>
                <w:webHidden/>
              </w:rPr>
              <w:fldChar w:fldCharType="separate"/>
            </w:r>
            <w:r>
              <w:rPr>
                <w:webHidden/>
              </w:rPr>
              <w:t>13</w:t>
            </w:r>
            <w:r>
              <w:rPr>
                <w:webHidden/>
              </w:rPr>
              <w:fldChar w:fldCharType="end"/>
            </w:r>
          </w:hyperlink>
        </w:p>
        <w:p w14:paraId="74406069" w14:textId="45A9B3DE"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7" w:history="1">
            <w:r w:rsidRPr="00572EC2">
              <w:rPr>
                <w:rStyle w:val="Hyperlink"/>
                <w:noProof/>
              </w:rPr>
              <w:t>5.7.1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_Toc64386117 \h </w:instrText>
            </w:r>
            <w:r>
              <w:rPr>
                <w:webHidden/>
              </w:rPr>
            </w:r>
            <w:r>
              <w:rPr>
                <w:webHidden/>
              </w:rPr>
              <w:fldChar w:fldCharType="separate"/>
            </w:r>
            <w:r>
              <w:rPr>
                <w:webHidden/>
              </w:rPr>
              <w:t>13</w:t>
            </w:r>
            <w:r>
              <w:rPr>
                <w:webHidden/>
              </w:rPr>
              <w:fldChar w:fldCharType="end"/>
            </w:r>
          </w:hyperlink>
        </w:p>
        <w:p w14:paraId="64BF86B1" w14:textId="58BED842"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8" w:history="1">
            <w:r w:rsidRPr="00572EC2">
              <w:rPr>
                <w:rStyle w:val="Hyperlink"/>
                <w:noProof/>
              </w:rPr>
              <w:t>5.7.2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_Toc64386118 \h </w:instrText>
            </w:r>
            <w:r>
              <w:rPr>
                <w:webHidden/>
              </w:rPr>
            </w:r>
            <w:r>
              <w:rPr>
                <w:webHidden/>
              </w:rPr>
              <w:fldChar w:fldCharType="separate"/>
            </w:r>
            <w:r>
              <w:rPr>
                <w:webHidden/>
              </w:rPr>
              <w:t>13</w:t>
            </w:r>
            <w:r>
              <w:rPr>
                <w:webHidden/>
              </w:rPr>
              <w:fldChar w:fldCharType="end"/>
            </w:r>
          </w:hyperlink>
        </w:p>
        <w:p w14:paraId="229F1988" w14:textId="044DF09E"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19" w:history="1">
            <w:r w:rsidRPr="00572EC2">
              <w:rPr>
                <w:rStyle w:val="Hyperlink"/>
                <w:noProof/>
              </w:rPr>
              <w:t>5.7.3</w:t>
            </w:r>
            <w:r>
              <w:rPr>
                <w:rFonts w:asciiTheme="minorHAnsi" w:eastAsiaTheme="minorEastAsia" w:hAnsiTheme="minorHAnsi" w:cstheme="minorBidi"/>
                <w:sz w:val="22"/>
                <w:szCs w:val="22"/>
                <w:lang w:eastAsia="en-US"/>
              </w:rPr>
              <w:tab/>
            </w:r>
            <w:r w:rsidRPr="00572EC2">
              <w:rPr>
                <w:rStyle w:val="Hyperlink"/>
                <w:noProof/>
              </w:rPr>
              <w:t>Events</w:t>
            </w:r>
            <w:r>
              <w:rPr>
                <w:webHidden/>
              </w:rPr>
              <w:tab/>
            </w:r>
            <w:r>
              <w:rPr>
                <w:webHidden/>
              </w:rPr>
              <w:fldChar w:fldCharType="begin"/>
            </w:r>
            <w:r>
              <w:rPr>
                <w:webHidden/>
              </w:rPr>
              <w:instrText xml:space="preserve"> PAGEREF _Toc64386119 \h </w:instrText>
            </w:r>
            <w:r>
              <w:rPr>
                <w:webHidden/>
              </w:rPr>
            </w:r>
            <w:r>
              <w:rPr>
                <w:webHidden/>
              </w:rPr>
              <w:fldChar w:fldCharType="separate"/>
            </w:r>
            <w:r>
              <w:rPr>
                <w:webHidden/>
              </w:rPr>
              <w:t>14</w:t>
            </w:r>
            <w:r>
              <w:rPr>
                <w:webHidden/>
              </w:rPr>
              <w:fldChar w:fldCharType="end"/>
            </w:r>
          </w:hyperlink>
        </w:p>
        <w:p w14:paraId="4CA33918" w14:textId="0DAF807C"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0" w:history="1">
            <w:r w:rsidRPr="00572EC2">
              <w:rPr>
                <w:rStyle w:val="Hyperlink"/>
                <w:noProof/>
              </w:rPr>
              <w:t>5.7.4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_Toc64386120 \h </w:instrText>
            </w:r>
            <w:r>
              <w:rPr>
                <w:webHidden/>
              </w:rPr>
            </w:r>
            <w:r>
              <w:rPr>
                <w:webHidden/>
              </w:rPr>
              <w:fldChar w:fldCharType="separate"/>
            </w:r>
            <w:r>
              <w:rPr>
                <w:webHidden/>
              </w:rPr>
              <w:t>14</w:t>
            </w:r>
            <w:r>
              <w:rPr>
                <w:webHidden/>
              </w:rPr>
              <w:fldChar w:fldCharType="end"/>
            </w:r>
          </w:hyperlink>
        </w:p>
        <w:p w14:paraId="2CD21A86" w14:textId="726BC1B8" w:rsidR="00DD1CD5" w:rsidRDefault="00DD1CD5">
          <w:pPr>
            <w:pStyle w:val="TOC2"/>
            <w:tabs>
              <w:tab w:val="left" w:pos="907"/>
            </w:tabs>
            <w:rPr>
              <w:rFonts w:asciiTheme="minorHAnsi" w:eastAsiaTheme="minorEastAsia" w:hAnsiTheme="minorHAnsi" w:cstheme="minorBidi"/>
              <w:sz w:val="22"/>
              <w:szCs w:val="22"/>
              <w:lang w:eastAsia="en-US"/>
            </w:rPr>
          </w:pPr>
          <w:hyperlink w:anchor="_Toc64386121" w:history="1">
            <w:r w:rsidRPr="00572EC2">
              <w:rPr>
                <w:rStyle w:val="Hyperlink"/>
                <w:noProof/>
              </w:rPr>
              <w:t>5.8</w:t>
            </w:r>
            <w:r>
              <w:rPr>
                <w:rFonts w:asciiTheme="minorHAnsi" w:eastAsiaTheme="minorEastAsia" w:hAnsiTheme="minorHAnsi" w:cstheme="minorBidi"/>
                <w:sz w:val="22"/>
                <w:szCs w:val="22"/>
                <w:lang w:eastAsia="en-US"/>
              </w:rPr>
              <w:tab/>
            </w:r>
            <w:r w:rsidRPr="00572EC2">
              <w:rPr>
                <w:rStyle w:val="Hyperlink"/>
                <w:noProof/>
              </w:rPr>
              <w:t>GATT WRITE</w:t>
            </w:r>
            <w:r>
              <w:rPr>
                <w:webHidden/>
              </w:rPr>
              <w:tab/>
            </w:r>
            <w:r>
              <w:rPr>
                <w:webHidden/>
              </w:rPr>
              <w:fldChar w:fldCharType="begin"/>
            </w:r>
            <w:r>
              <w:rPr>
                <w:webHidden/>
              </w:rPr>
              <w:instrText xml:space="preserve"> PAGEREF _Toc64386121 \h </w:instrText>
            </w:r>
            <w:r>
              <w:rPr>
                <w:webHidden/>
              </w:rPr>
            </w:r>
            <w:r>
              <w:rPr>
                <w:webHidden/>
              </w:rPr>
              <w:fldChar w:fldCharType="separate"/>
            </w:r>
            <w:r>
              <w:rPr>
                <w:webHidden/>
              </w:rPr>
              <w:t>14</w:t>
            </w:r>
            <w:r>
              <w:rPr>
                <w:webHidden/>
              </w:rPr>
              <w:fldChar w:fldCharType="end"/>
            </w:r>
          </w:hyperlink>
        </w:p>
        <w:p w14:paraId="13504120" w14:textId="2EC169D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2" w:history="1">
            <w:r w:rsidRPr="00572EC2">
              <w:rPr>
                <w:rStyle w:val="Hyperlink"/>
                <w:noProof/>
              </w:rPr>
              <w:t>5.8.1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_Toc64386122 \h </w:instrText>
            </w:r>
            <w:r>
              <w:rPr>
                <w:webHidden/>
              </w:rPr>
            </w:r>
            <w:r>
              <w:rPr>
                <w:webHidden/>
              </w:rPr>
              <w:fldChar w:fldCharType="separate"/>
            </w:r>
            <w:r>
              <w:rPr>
                <w:webHidden/>
              </w:rPr>
              <w:t>14</w:t>
            </w:r>
            <w:r>
              <w:rPr>
                <w:webHidden/>
              </w:rPr>
              <w:fldChar w:fldCharType="end"/>
            </w:r>
          </w:hyperlink>
        </w:p>
        <w:p w14:paraId="08DF362E" w14:textId="31AB898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3" w:history="1">
            <w:r w:rsidRPr="00572EC2">
              <w:rPr>
                <w:rStyle w:val="Hyperlink"/>
                <w:noProof/>
              </w:rPr>
              <w:t>5.8.2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_Toc64386123 \h </w:instrText>
            </w:r>
            <w:r>
              <w:rPr>
                <w:webHidden/>
              </w:rPr>
            </w:r>
            <w:r>
              <w:rPr>
                <w:webHidden/>
              </w:rPr>
              <w:fldChar w:fldCharType="separate"/>
            </w:r>
            <w:r>
              <w:rPr>
                <w:webHidden/>
              </w:rPr>
              <w:t>14</w:t>
            </w:r>
            <w:r>
              <w:rPr>
                <w:webHidden/>
              </w:rPr>
              <w:fldChar w:fldCharType="end"/>
            </w:r>
          </w:hyperlink>
        </w:p>
        <w:p w14:paraId="762E361C" w14:textId="0E217299"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4" w:history="1">
            <w:r w:rsidRPr="00572EC2">
              <w:rPr>
                <w:rStyle w:val="Hyperlink"/>
                <w:noProof/>
              </w:rPr>
              <w:t>5.8.3</w:t>
            </w:r>
            <w:r>
              <w:rPr>
                <w:rFonts w:asciiTheme="minorHAnsi" w:eastAsiaTheme="minorEastAsia" w:hAnsiTheme="minorHAnsi" w:cstheme="minorBidi"/>
                <w:sz w:val="22"/>
                <w:szCs w:val="22"/>
                <w:lang w:eastAsia="en-US"/>
              </w:rPr>
              <w:tab/>
            </w:r>
            <w:r w:rsidRPr="00572EC2">
              <w:rPr>
                <w:rStyle w:val="Hyperlink"/>
                <w:noProof/>
              </w:rPr>
              <w:t>Events</w:t>
            </w:r>
            <w:r>
              <w:rPr>
                <w:webHidden/>
              </w:rPr>
              <w:tab/>
            </w:r>
            <w:r>
              <w:rPr>
                <w:webHidden/>
              </w:rPr>
              <w:fldChar w:fldCharType="begin"/>
            </w:r>
            <w:r>
              <w:rPr>
                <w:webHidden/>
              </w:rPr>
              <w:instrText xml:space="preserve"> PAGEREF _Toc64386124 \h </w:instrText>
            </w:r>
            <w:r>
              <w:rPr>
                <w:webHidden/>
              </w:rPr>
            </w:r>
            <w:r>
              <w:rPr>
                <w:webHidden/>
              </w:rPr>
              <w:fldChar w:fldCharType="separate"/>
            </w:r>
            <w:r>
              <w:rPr>
                <w:webHidden/>
              </w:rPr>
              <w:t>14</w:t>
            </w:r>
            <w:r>
              <w:rPr>
                <w:webHidden/>
              </w:rPr>
              <w:fldChar w:fldCharType="end"/>
            </w:r>
          </w:hyperlink>
        </w:p>
        <w:p w14:paraId="65DEC13D" w14:textId="3633CCD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5" w:history="1">
            <w:r w:rsidRPr="00572EC2">
              <w:rPr>
                <w:rStyle w:val="Hyperlink"/>
                <w:noProof/>
              </w:rPr>
              <w:t>5.8.4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_Toc64386125 \h </w:instrText>
            </w:r>
            <w:r>
              <w:rPr>
                <w:webHidden/>
              </w:rPr>
            </w:r>
            <w:r>
              <w:rPr>
                <w:webHidden/>
              </w:rPr>
              <w:fldChar w:fldCharType="separate"/>
            </w:r>
            <w:r>
              <w:rPr>
                <w:webHidden/>
              </w:rPr>
              <w:t>14</w:t>
            </w:r>
            <w:r>
              <w:rPr>
                <w:webHidden/>
              </w:rPr>
              <w:fldChar w:fldCharType="end"/>
            </w:r>
          </w:hyperlink>
        </w:p>
        <w:p w14:paraId="2DA81EBF" w14:textId="5D9B2E90" w:rsidR="00DD1CD5" w:rsidRDefault="00DD1CD5">
          <w:pPr>
            <w:pStyle w:val="TOC2"/>
            <w:tabs>
              <w:tab w:val="left" w:pos="907"/>
            </w:tabs>
            <w:rPr>
              <w:rFonts w:asciiTheme="minorHAnsi" w:eastAsiaTheme="minorEastAsia" w:hAnsiTheme="minorHAnsi" w:cstheme="minorBidi"/>
              <w:sz w:val="22"/>
              <w:szCs w:val="22"/>
              <w:lang w:eastAsia="en-US"/>
            </w:rPr>
          </w:pPr>
          <w:hyperlink w:anchor="_Toc64386126" w:history="1">
            <w:r w:rsidRPr="00572EC2">
              <w:rPr>
                <w:rStyle w:val="Hyperlink"/>
                <w:noProof/>
              </w:rPr>
              <w:t>5.9</w:t>
            </w:r>
            <w:r>
              <w:rPr>
                <w:rFonts w:asciiTheme="minorHAnsi" w:eastAsiaTheme="minorEastAsia" w:hAnsiTheme="minorHAnsi" w:cstheme="minorBidi"/>
                <w:sz w:val="22"/>
                <w:szCs w:val="22"/>
                <w:lang w:eastAsia="en-US"/>
              </w:rPr>
              <w:tab/>
            </w:r>
            <w:r w:rsidRPr="00572EC2">
              <w:rPr>
                <w:rStyle w:val="Hyperlink"/>
                <w:noProof/>
              </w:rPr>
              <w:t>GATT WRITE NO RESPONSE</w:t>
            </w:r>
            <w:r>
              <w:rPr>
                <w:webHidden/>
              </w:rPr>
              <w:tab/>
            </w:r>
            <w:r>
              <w:rPr>
                <w:webHidden/>
              </w:rPr>
              <w:fldChar w:fldCharType="begin"/>
            </w:r>
            <w:r>
              <w:rPr>
                <w:webHidden/>
              </w:rPr>
              <w:instrText xml:space="preserve"> PAGEREF _Toc64386126 \h </w:instrText>
            </w:r>
            <w:r>
              <w:rPr>
                <w:webHidden/>
              </w:rPr>
            </w:r>
            <w:r>
              <w:rPr>
                <w:webHidden/>
              </w:rPr>
              <w:fldChar w:fldCharType="separate"/>
            </w:r>
            <w:r>
              <w:rPr>
                <w:webHidden/>
              </w:rPr>
              <w:t>15</w:t>
            </w:r>
            <w:r>
              <w:rPr>
                <w:webHidden/>
              </w:rPr>
              <w:fldChar w:fldCharType="end"/>
            </w:r>
          </w:hyperlink>
        </w:p>
        <w:p w14:paraId="25B05A35" w14:textId="2EDF1EE3"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27" w:history="1">
            <w:r w:rsidRPr="00572EC2">
              <w:rPr>
                <w:rStyle w:val="Hyperlink"/>
                <w:noProof/>
              </w:rPr>
              <w:t>5.10</w:t>
            </w:r>
            <w:r>
              <w:rPr>
                <w:rFonts w:asciiTheme="minorHAnsi" w:eastAsiaTheme="minorEastAsia" w:hAnsiTheme="minorHAnsi" w:cstheme="minorBidi"/>
                <w:sz w:val="22"/>
                <w:szCs w:val="22"/>
                <w:lang w:eastAsia="en-US"/>
              </w:rPr>
              <w:tab/>
            </w:r>
            <w:r w:rsidRPr="00572EC2">
              <w:rPr>
                <w:rStyle w:val="Hyperlink"/>
                <w:noProof/>
              </w:rPr>
              <w:t>GATT READ</w:t>
            </w:r>
            <w:r>
              <w:rPr>
                <w:webHidden/>
              </w:rPr>
              <w:tab/>
            </w:r>
            <w:r>
              <w:rPr>
                <w:webHidden/>
              </w:rPr>
              <w:fldChar w:fldCharType="begin"/>
            </w:r>
            <w:r>
              <w:rPr>
                <w:webHidden/>
              </w:rPr>
              <w:instrText xml:space="preserve"> PAGEREF _Toc64386127 \h </w:instrText>
            </w:r>
            <w:r>
              <w:rPr>
                <w:webHidden/>
              </w:rPr>
            </w:r>
            <w:r>
              <w:rPr>
                <w:webHidden/>
              </w:rPr>
              <w:fldChar w:fldCharType="separate"/>
            </w:r>
            <w:r>
              <w:rPr>
                <w:webHidden/>
              </w:rPr>
              <w:t>15</w:t>
            </w:r>
            <w:r>
              <w:rPr>
                <w:webHidden/>
              </w:rPr>
              <w:fldChar w:fldCharType="end"/>
            </w:r>
          </w:hyperlink>
        </w:p>
        <w:p w14:paraId="79816E67" w14:textId="2C5E956C"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8" w:history="1">
            <w:r w:rsidRPr="00572EC2">
              <w:rPr>
                <w:rStyle w:val="Hyperlink"/>
                <w:noProof/>
              </w:rPr>
              <w:t>5.10.1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_Toc64386128 \h </w:instrText>
            </w:r>
            <w:r>
              <w:rPr>
                <w:webHidden/>
              </w:rPr>
            </w:r>
            <w:r>
              <w:rPr>
                <w:webHidden/>
              </w:rPr>
              <w:fldChar w:fldCharType="separate"/>
            </w:r>
            <w:r>
              <w:rPr>
                <w:webHidden/>
              </w:rPr>
              <w:t>15</w:t>
            </w:r>
            <w:r>
              <w:rPr>
                <w:webHidden/>
              </w:rPr>
              <w:fldChar w:fldCharType="end"/>
            </w:r>
          </w:hyperlink>
        </w:p>
        <w:p w14:paraId="75756CBC" w14:textId="3EDB612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29" w:history="1">
            <w:r w:rsidRPr="00572EC2">
              <w:rPr>
                <w:rStyle w:val="Hyperlink"/>
                <w:noProof/>
              </w:rPr>
              <w:t>5.10.2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_Toc64386129 \h </w:instrText>
            </w:r>
            <w:r>
              <w:rPr>
                <w:webHidden/>
              </w:rPr>
            </w:r>
            <w:r>
              <w:rPr>
                <w:webHidden/>
              </w:rPr>
              <w:fldChar w:fldCharType="separate"/>
            </w:r>
            <w:r>
              <w:rPr>
                <w:webHidden/>
              </w:rPr>
              <w:t>15</w:t>
            </w:r>
            <w:r>
              <w:rPr>
                <w:webHidden/>
              </w:rPr>
              <w:fldChar w:fldCharType="end"/>
            </w:r>
          </w:hyperlink>
        </w:p>
        <w:p w14:paraId="34D96A4C" w14:textId="3B26D2B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0" w:history="1">
            <w:r w:rsidRPr="00572EC2">
              <w:rPr>
                <w:rStyle w:val="Hyperlink"/>
                <w:noProof/>
              </w:rPr>
              <w:t>5.10.3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_Toc64386130 \h </w:instrText>
            </w:r>
            <w:r>
              <w:rPr>
                <w:webHidden/>
              </w:rPr>
            </w:r>
            <w:r>
              <w:rPr>
                <w:webHidden/>
              </w:rPr>
              <w:fldChar w:fldCharType="separate"/>
            </w:r>
            <w:r>
              <w:rPr>
                <w:webHidden/>
              </w:rPr>
              <w:t>15</w:t>
            </w:r>
            <w:r>
              <w:rPr>
                <w:webHidden/>
              </w:rPr>
              <w:fldChar w:fldCharType="end"/>
            </w:r>
          </w:hyperlink>
        </w:p>
        <w:p w14:paraId="13CFC525" w14:textId="5C10223B"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1" w:history="1">
            <w:r w:rsidRPr="00572EC2">
              <w:rPr>
                <w:rStyle w:val="Hyperlink"/>
                <w:noProof/>
              </w:rPr>
              <w:t>5.10.4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_Toc64386131 \h </w:instrText>
            </w:r>
            <w:r>
              <w:rPr>
                <w:webHidden/>
              </w:rPr>
            </w:r>
            <w:r>
              <w:rPr>
                <w:webHidden/>
              </w:rPr>
              <w:fldChar w:fldCharType="separate"/>
            </w:r>
            <w:r>
              <w:rPr>
                <w:webHidden/>
              </w:rPr>
              <w:t>15</w:t>
            </w:r>
            <w:r>
              <w:rPr>
                <w:webHidden/>
              </w:rPr>
              <w:fldChar w:fldCharType="end"/>
            </w:r>
          </w:hyperlink>
        </w:p>
        <w:p w14:paraId="24CAE69F" w14:textId="3C6850CE"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32" w:history="1">
            <w:r w:rsidRPr="00572EC2">
              <w:rPr>
                <w:rStyle w:val="Hyperlink"/>
                <w:noProof/>
              </w:rPr>
              <w:t>5.11</w:t>
            </w:r>
            <w:r>
              <w:rPr>
                <w:rFonts w:asciiTheme="minorHAnsi" w:eastAsiaTheme="minorEastAsia" w:hAnsiTheme="minorHAnsi" w:cstheme="minorBidi"/>
                <w:sz w:val="22"/>
                <w:szCs w:val="22"/>
                <w:lang w:eastAsia="en-US"/>
              </w:rPr>
              <w:tab/>
            </w:r>
            <w:r w:rsidRPr="00572EC2">
              <w:rPr>
                <w:rStyle w:val="Hyperlink"/>
                <w:noProof/>
              </w:rPr>
              <w:t>GAP SET IO CAPABILITIES</w:t>
            </w:r>
            <w:r>
              <w:rPr>
                <w:webHidden/>
              </w:rPr>
              <w:tab/>
            </w:r>
            <w:r>
              <w:rPr>
                <w:webHidden/>
              </w:rPr>
              <w:fldChar w:fldCharType="begin"/>
            </w:r>
            <w:r>
              <w:rPr>
                <w:webHidden/>
              </w:rPr>
              <w:instrText xml:space="preserve"> PAGEREF _Toc64386132 \h </w:instrText>
            </w:r>
            <w:r>
              <w:rPr>
                <w:webHidden/>
              </w:rPr>
            </w:r>
            <w:r>
              <w:rPr>
                <w:webHidden/>
              </w:rPr>
              <w:fldChar w:fldCharType="separate"/>
            </w:r>
            <w:r>
              <w:rPr>
                <w:webHidden/>
              </w:rPr>
              <w:t>15</w:t>
            </w:r>
            <w:r>
              <w:rPr>
                <w:webHidden/>
              </w:rPr>
              <w:fldChar w:fldCharType="end"/>
            </w:r>
          </w:hyperlink>
        </w:p>
        <w:p w14:paraId="16FE34DC" w14:textId="2F7D553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3" w:history="1">
            <w:r w:rsidRPr="00572EC2">
              <w:rPr>
                <w:rStyle w:val="Hyperlink"/>
                <w:noProof/>
              </w:rPr>
              <w:t>5.11.1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_Toc64386133 \h </w:instrText>
            </w:r>
            <w:r>
              <w:rPr>
                <w:webHidden/>
              </w:rPr>
            </w:r>
            <w:r>
              <w:rPr>
                <w:webHidden/>
              </w:rPr>
              <w:fldChar w:fldCharType="separate"/>
            </w:r>
            <w:r>
              <w:rPr>
                <w:webHidden/>
              </w:rPr>
              <w:t>15</w:t>
            </w:r>
            <w:r>
              <w:rPr>
                <w:webHidden/>
              </w:rPr>
              <w:fldChar w:fldCharType="end"/>
            </w:r>
          </w:hyperlink>
        </w:p>
        <w:p w14:paraId="313EA042" w14:textId="221EA23B"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4" w:history="1">
            <w:r w:rsidRPr="00572EC2">
              <w:rPr>
                <w:rStyle w:val="Hyperlink"/>
                <w:noProof/>
              </w:rPr>
              <w:t>5.11.2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_Toc64386134 \h </w:instrText>
            </w:r>
            <w:r>
              <w:rPr>
                <w:webHidden/>
              </w:rPr>
            </w:r>
            <w:r>
              <w:rPr>
                <w:webHidden/>
              </w:rPr>
              <w:fldChar w:fldCharType="separate"/>
            </w:r>
            <w:r>
              <w:rPr>
                <w:webHidden/>
              </w:rPr>
              <w:t>16</w:t>
            </w:r>
            <w:r>
              <w:rPr>
                <w:webHidden/>
              </w:rPr>
              <w:fldChar w:fldCharType="end"/>
            </w:r>
          </w:hyperlink>
        </w:p>
        <w:p w14:paraId="4A96D0A1" w14:textId="2787306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5" w:history="1">
            <w:r w:rsidRPr="00572EC2">
              <w:rPr>
                <w:rStyle w:val="Hyperlink"/>
                <w:noProof/>
              </w:rPr>
              <w:t>5.11.3</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_Toc64386135 \h </w:instrText>
            </w:r>
            <w:r>
              <w:rPr>
                <w:webHidden/>
              </w:rPr>
            </w:r>
            <w:r>
              <w:rPr>
                <w:webHidden/>
              </w:rPr>
              <w:fldChar w:fldCharType="separate"/>
            </w:r>
            <w:r>
              <w:rPr>
                <w:webHidden/>
              </w:rPr>
              <w:t>16</w:t>
            </w:r>
            <w:r>
              <w:rPr>
                <w:webHidden/>
              </w:rPr>
              <w:fldChar w:fldCharType="end"/>
            </w:r>
          </w:hyperlink>
        </w:p>
        <w:p w14:paraId="16CE835D" w14:textId="78E81757"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36" w:history="1">
            <w:r w:rsidRPr="00572EC2">
              <w:rPr>
                <w:rStyle w:val="Hyperlink"/>
                <w:noProof/>
              </w:rPr>
              <w:t>5.12</w:t>
            </w:r>
            <w:r>
              <w:rPr>
                <w:rFonts w:asciiTheme="minorHAnsi" w:eastAsiaTheme="minorEastAsia" w:hAnsiTheme="minorHAnsi" w:cstheme="minorBidi"/>
                <w:sz w:val="22"/>
                <w:szCs w:val="22"/>
                <w:lang w:eastAsia="en-US"/>
              </w:rPr>
              <w:tab/>
            </w:r>
            <w:r w:rsidRPr="00572EC2">
              <w:rPr>
                <w:rStyle w:val="Hyperlink"/>
                <w:noProof/>
              </w:rPr>
              <w:t>GAP PAIR</w:t>
            </w:r>
            <w:r>
              <w:rPr>
                <w:webHidden/>
              </w:rPr>
              <w:tab/>
            </w:r>
            <w:r>
              <w:rPr>
                <w:webHidden/>
              </w:rPr>
              <w:fldChar w:fldCharType="begin"/>
            </w:r>
            <w:r>
              <w:rPr>
                <w:webHidden/>
              </w:rPr>
              <w:instrText xml:space="preserve"> PAGEREF _Toc64386136 \h </w:instrText>
            </w:r>
            <w:r>
              <w:rPr>
                <w:webHidden/>
              </w:rPr>
            </w:r>
            <w:r>
              <w:rPr>
                <w:webHidden/>
              </w:rPr>
              <w:fldChar w:fldCharType="separate"/>
            </w:r>
            <w:r>
              <w:rPr>
                <w:webHidden/>
              </w:rPr>
              <w:t>16</w:t>
            </w:r>
            <w:r>
              <w:rPr>
                <w:webHidden/>
              </w:rPr>
              <w:fldChar w:fldCharType="end"/>
            </w:r>
          </w:hyperlink>
        </w:p>
        <w:p w14:paraId="0B923638" w14:textId="53DDDF4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7" w:history="1">
            <w:r w:rsidRPr="00572EC2">
              <w:rPr>
                <w:rStyle w:val="Hyperlink"/>
                <w:noProof/>
              </w:rPr>
              <w:t>5.12.1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_Toc64386137 \h </w:instrText>
            </w:r>
            <w:r>
              <w:rPr>
                <w:webHidden/>
              </w:rPr>
            </w:r>
            <w:r>
              <w:rPr>
                <w:webHidden/>
              </w:rPr>
              <w:fldChar w:fldCharType="separate"/>
            </w:r>
            <w:r>
              <w:rPr>
                <w:webHidden/>
              </w:rPr>
              <w:t>16</w:t>
            </w:r>
            <w:r>
              <w:rPr>
                <w:webHidden/>
              </w:rPr>
              <w:fldChar w:fldCharType="end"/>
            </w:r>
          </w:hyperlink>
        </w:p>
        <w:p w14:paraId="0336B500" w14:textId="426A4C8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8" w:history="1">
            <w:r w:rsidRPr="00572EC2">
              <w:rPr>
                <w:rStyle w:val="Hyperlink"/>
                <w:noProof/>
              </w:rPr>
              <w:t>5.12.2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_Toc64386138 \h </w:instrText>
            </w:r>
            <w:r>
              <w:rPr>
                <w:webHidden/>
              </w:rPr>
            </w:r>
            <w:r>
              <w:rPr>
                <w:webHidden/>
              </w:rPr>
              <w:fldChar w:fldCharType="separate"/>
            </w:r>
            <w:r>
              <w:rPr>
                <w:webHidden/>
              </w:rPr>
              <w:t>16</w:t>
            </w:r>
            <w:r>
              <w:rPr>
                <w:webHidden/>
              </w:rPr>
              <w:fldChar w:fldCharType="end"/>
            </w:r>
          </w:hyperlink>
        </w:p>
        <w:p w14:paraId="64CA6C62" w14:textId="6754DBFD"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39" w:history="1">
            <w:r w:rsidRPr="00572EC2">
              <w:rPr>
                <w:rStyle w:val="Hyperlink"/>
                <w:noProof/>
              </w:rPr>
              <w:t>5.12.3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_Toc64386139 \h </w:instrText>
            </w:r>
            <w:r>
              <w:rPr>
                <w:webHidden/>
              </w:rPr>
            </w:r>
            <w:r>
              <w:rPr>
                <w:webHidden/>
              </w:rPr>
              <w:fldChar w:fldCharType="separate"/>
            </w:r>
            <w:r>
              <w:rPr>
                <w:webHidden/>
              </w:rPr>
              <w:t>16</w:t>
            </w:r>
            <w:r>
              <w:rPr>
                <w:webHidden/>
              </w:rPr>
              <w:fldChar w:fldCharType="end"/>
            </w:r>
          </w:hyperlink>
        </w:p>
        <w:p w14:paraId="44ACCBF6" w14:textId="399FC76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0" w:history="1">
            <w:r w:rsidRPr="00572EC2">
              <w:rPr>
                <w:rStyle w:val="Hyperlink"/>
                <w:noProof/>
              </w:rPr>
              <w:t>5.12.4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_Toc64386140 \h </w:instrText>
            </w:r>
            <w:r>
              <w:rPr>
                <w:webHidden/>
              </w:rPr>
            </w:r>
            <w:r>
              <w:rPr>
                <w:webHidden/>
              </w:rPr>
              <w:fldChar w:fldCharType="separate"/>
            </w:r>
            <w:r>
              <w:rPr>
                <w:webHidden/>
              </w:rPr>
              <w:t>17</w:t>
            </w:r>
            <w:r>
              <w:rPr>
                <w:webHidden/>
              </w:rPr>
              <w:fldChar w:fldCharType="end"/>
            </w:r>
          </w:hyperlink>
        </w:p>
        <w:p w14:paraId="34197D7A" w14:textId="62EE6B7E"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41" w:history="1">
            <w:r w:rsidRPr="00572EC2">
              <w:rPr>
                <w:rStyle w:val="Hyperlink"/>
                <w:noProof/>
              </w:rPr>
              <w:t>5.13</w:t>
            </w:r>
            <w:r>
              <w:rPr>
                <w:rFonts w:asciiTheme="minorHAnsi" w:eastAsiaTheme="minorEastAsia" w:hAnsiTheme="minorHAnsi" w:cstheme="minorBidi"/>
                <w:sz w:val="22"/>
                <w:szCs w:val="22"/>
                <w:lang w:eastAsia="en-US"/>
              </w:rPr>
              <w:tab/>
            </w:r>
            <w:r w:rsidRPr="00572EC2">
              <w:rPr>
                <w:rStyle w:val="Hyperlink"/>
                <w:noProof/>
              </w:rPr>
              <w:t>PASSKEY ENTRY</w:t>
            </w:r>
            <w:r>
              <w:rPr>
                <w:webHidden/>
              </w:rPr>
              <w:tab/>
            </w:r>
            <w:r>
              <w:rPr>
                <w:webHidden/>
              </w:rPr>
              <w:fldChar w:fldCharType="begin"/>
            </w:r>
            <w:r>
              <w:rPr>
                <w:webHidden/>
              </w:rPr>
              <w:instrText xml:space="preserve"> PAGEREF _Toc64386141 \h </w:instrText>
            </w:r>
            <w:r>
              <w:rPr>
                <w:webHidden/>
              </w:rPr>
            </w:r>
            <w:r>
              <w:rPr>
                <w:webHidden/>
              </w:rPr>
              <w:fldChar w:fldCharType="separate"/>
            </w:r>
            <w:r>
              <w:rPr>
                <w:webHidden/>
              </w:rPr>
              <w:t>17</w:t>
            </w:r>
            <w:r>
              <w:rPr>
                <w:webHidden/>
              </w:rPr>
              <w:fldChar w:fldCharType="end"/>
            </w:r>
          </w:hyperlink>
        </w:p>
        <w:p w14:paraId="50EF7461" w14:textId="42173C1C"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2" w:history="1">
            <w:r w:rsidRPr="00572EC2">
              <w:rPr>
                <w:rStyle w:val="Hyperlink"/>
                <w:noProof/>
              </w:rPr>
              <w:t>5.13.1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_Toc64386142 \h </w:instrText>
            </w:r>
            <w:r>
              <w:rPr>
                <w:webHidden/>
              </w:rPr>
            </w:r>
            <w:r>
              <w:rPr>
                <w:webHidden/>
              </w:rPr>
              <w:fldChar w:fldCharType="separate"/>
            </w:r>
            <w:r>
              <w:rPr>
                <w:webHidden/>
              </w:rPr>
              <w:t>17</w:t>
            </w:r>
            <w:r>
              <w:rPr>
                <w:webHidden/>
              </w:rPr>
              <w:fldChar w:fldCharType="end"/>
            </w:r>
          </w:hyperlink>
        </w:p>
        <w:p w14:paraId="0D509CE3" w14:textId="64060EC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3" w:history="1">
            <w:r w:rsidRPr="00572EC2">
              <w:rPr>
                <w:rStyle w:val="Hyperlink"/>
                <w:noProof/>
              </w:rPr>
              <w:t>5.13.2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_Toc64386143 \h </w:instrText>
            </w:r>
            <w:r>
              <w:rPr>
                <w:webHidden/>
              </w:rPr>
            </w:r>
            <w:r>
              <w:rPr>
                <w:webHidden/>
              </w:rPr>
              <w:fldChar w:fldCharType="separate"/>
            </w:r>
            <w:r>
              <w:rPr>
                <w:webHidden/>
              </w:rPr>
              <w:t>17</w:t>
            </w:r>
            <w:r>
              <w:rPr>
                <w:webHidden/>
              </w:rPr>
              <w:fldChar w:fldCharType="end"/>
            </w:r>
          </w:hyperlink>
        </w:p>
        <w:p w14:paraId="689F564D" w14:textId="08F36F9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4" w:history="1">
            <w:r w:rsidRPr="00572EC2">
              <w:rPr>
                <w:rStyle w:val="Hyperlink"/>
                <w:noProof/>
              </w:rPr>
              <w:t>5.13.3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_Toc64386144 \h </w:instrText>
            </w:r>
            <w:r>
              <w:rPr>
                <w:webHidden/>
              </w:rPr>
            </w:r>
            <w:r>
              <w:rPr>
                <w:webHidden/>
              </w:rPr>
              <w:fldChar w:fldCharType="separate"/>
            </w:r>
            <w:r>
              <w:rPr>
                <w:webHidden/>
              </w:rPr>
              <w:t>17</w:t>
            </w:r>
            <w:r>
              <w:rPr>
                <w:webHidden/>
              </w:rPr>
              <w:fldChar w:fldCharType="end"/>
            </w:r>
          </w:hyperlink>
        </w:p>
        <w:p w14:paraId="43BEBDC3" w14:textId="1528A35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5" w:history="1">
            <w:r w:rsidRPr="00572EC2">
              <w:rPr>
                <w:rStyle w:val="Hyperlink"/>
                <w:noProof/>
              </w:rPr>
              <w:t>5.13.4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_Toc64386145 \h </w:instrText>
            </w:r>
            <w:r>
              <w:rPr>
                <w:webHidden/>
              </w:rPr>
            </w:r>
            <w:r>
              <w:rPr>
                <w:webHidden/>
              </w:rPr>
              <w:fldChar w:fldCharType="separate"/>
            </w:r>
            <w:r>
              <w:rPr>
                <w:webHidden/>
              </w:rPr>
              <w:t>17</w:t>
            </w:r>
            <w:r>
              <w:rPr>
                <w:webHidden/>
              </w:rPr>
              <w:fldChar w:fldCharType="end"/>
            </w:r>
          </w:hyperlink>
        </w:p>
        <w:p w14:paraId="0782AA00" w14:textId="1447E78B"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46" w:history="1">
            <w:r w:rsidRPr="00572EC2">
              <w:rPr>
                <w:rStyle w:val="Hyperlink"/>
                <w:noProof/>
              </w:rPr>
              <w:t>5.14</w:t>
            </w:r>
            <w:r>
              <w:rPr>
                <w:rFonts w:asciiTheme="minorHAnsi" w:eastAsiaTheme="minorEastAsia" w:hAnsiTheme="minorHAnsi" w:cstheme="minorBidi"/>
                <w:sz w:val="22"/>
                <w:szCs w:val="22"/>
                <w:lang w:eastAsia="en-US"/>
              </w:rPr>
              <w:tab/>
            </w:r>
            <w:r w:rsidRPr="00572EC2">
              <w:rPr>
                <w:rStyle w:val="Hyperlink"/>
                <w:noProof/>
              </w:rPr>
              <w:t>PASSKEY YES OR NO ENTRY</w:t>
            </w:r>
            <w:r>
              <w:rPr>
                <w:webHidden/>
              </w:rPr>
              <w:tab/>
            </w:r>
            <w:r>
              <w:rPr>
                <w:webHidden/>
              </w:rPr>
              <w:fldChar w:fldCharType="begin"/>
            </w:r>
            <w:r>
              <w:rPr>
                <w:webHidden/>
              </w:rPr>
              <w:instrText xml:space="preserve"> PAGEREF _Toc64386146 \h </w:instrText>
            </w:r>
            <w:r>
              <w:rPr>
                <w:webHidden/>
              </w:rPr>
            </w:r>
            <w:r>
              <w:rPr>
                <w:webHidden/>
              </w:rPr>
              <w:fldChar w:fldCharType="separate"/>
            </w:r>
            <w:r>
              <w:rPr>
                <w:webHidden/>
              </w:rPr>
              <w:t>18</w:t>
            </w:r>
            <w:r>
              <w:rPr>
                <w:webHidden/>
              </w:rPr>
              <w:fldChar w:fldCharType="end"/>
            </w:r>
          </w:hyperlink>
        </w:p>
        <w:p w14:paraId="3AC07268" w14:textId="354FFDC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7" w:history="1">
            <w:r w:rsidRPr="00572EC2">
              <w:rPr>
                <w:rStyle w:val="Hyperlink"/>
                <w:noProof/>
              </w:rPr>
              <w:t>5.14.1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_Toc64386147 \h </w:instrText>
            </w:r>
            <w:r>
              <w:rPr>
                <w:webHidden/>
              </w:rPr>
            </w:r>
            <w:r>
              <w:rPr>
                <w:webHidden/>
              </w:rPr>
              <w:fldChar w:fldCharType="separate"/>
            </w:r>
            <w:r>
              <w:rPr>
                <w:webHidden/>
              </w:rPr>
              <w:t>18</w:t>
            </w:r>
            <w:r>
              <w:rPr>
                <w:webHidden/>
              </w:rPr>
              <w:fldChar w:fldCharType="end"/>
            </w:r>
          </w:hyperlink>
        </w:p>
        <w:p w14:paraId="03F1C04C" w14:textId="24591F0C"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8" w:history="1">
            <w:r w:rsidRPr="00572EC2">
              <w:rPr>
                <w:rStyle w:val="Hyperlink"/>
                <w:noProof/>
              </w:rPr>
              <w:t>5.14.2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_Toc64386148 \h </w:instrText>
            </w:r>
            <w:r>
              <w:rPr>
                <w:webHidden/>
              </w:rPr>
            </w:r>
            <w:r>
              <w:rPr>
                <w:webHidden/>
              </w:rPr>
              <w:fldChar w:fldCharType="separate"/>
            </w:r>
            <w:r>
              <w:rPr>
                <w:webHidden/>
              </w:rPr>
              <w:t>18</w:t>
            </w:r>
            <w:r>
              <w:rPr>
                <w:webHidden/>
              </w:rPr>
              <w:fldChar w:fldCharType="end"/>
            </w:r>
          </w:hyperlink>
        </w:p>
        <w:p w14:paraId="6C6AE625" w14:textId="31E3767C"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49" w:history="1">
            <w:r w:rsidRPr="00572EC2">
              <w:rPr>
                <w:rStyle w:val="Hyperlink"/>
                <w:noProof/>
              </w:rPr>
              <w:t>5.14.3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_Toc64386149 \h </w:instrText>
            </w:r>
            <w:r>
              <w:rPr>
                <w:webHidden/>
              </w:rPr>
            </w:r>
            <w:r>
              <w:rPr>
                <w:webHidden/>
              </w:rPr>
              <w:fldChar w:fldCharType="separate"/>
            </w:r>
            <w:r>
              <w:rPr>
                <w:webHidden/>
              </w:rPr>
              <w:t>18</w:t>
            </w:r>
            <w:r>
              <w:rPr>
                <w:webHidden/>
              </w:rPr>
              <w:fldChar w:fldCharType="end"/>
            </w:r>
          </w:hyperlink>
        </w:p>
        <w:p w14:paraId="5C0BFEAB" w14:textId="0F07EA3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0" w:history="1">
            <w:r w:rsidRPr="00572EC2">
              <w:rPr>
                <w:rStyle w:val="Hyperlink"/>
                <w:noProof/>
              </w:rPr>
              <w:t>5.14.4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_Toc64386150 \h </w:instrText>
            </w:r>
            <w:r>
              <w:rPr>
                <w:webHidden/>
              </w:rPr>
            </w:r>
            <w:r>
              <w:rPr>
                <w:webHidden/>
              </w:rPr>
              <w:fldChar w:fldCharType="separate"/>
            </w:r>
            <w:r>
              <w:rPr>
                <w:webHidden/>
              </w:rPr>
              <w:t>18</w:t>
            </w:r>
            <w:r>
              <w:rPr>
                <w:webHidden/>
              </w:rPr>
              <w:fldChar w:fldCharType="end"/>
            </w:r>
          </w:hyperlink>
        </w:p>
        <w:p w14:paraId="5335CF3F" w14:textId="7AB4346B"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51" w:history="1">
            <w:r w:rsidRPr="00572EC2">
              <w:rPr>
                <w:rStyle w:val="Hyperlink"/>
                <w:noProof/>
              </w:rPr>
              <w:t>5.15</w:t>
            </w:r>
            <w:r>
              <w:rPr>
                <w:rFonts w:asciiTheme="minorHAnsi" w:eastAsiaTheme="minorEastAsia" w:hAnsiTheme="minorHAnsi" w:cstheme="minorBidi"/>
                <w:sz w:val="22"/>
                <w:szCs w:val="22"/>
                <w:lang w:eastAsia="en-US"/>
              </w:rPr>
              <w:tab/>
            </w:r>
            <w:r w:rsidRPr="00572EC2">
              <w:rPr>
                <w:rStyle w:val="Hyperlink"/>
                <w:noProof/>
              </w:rPr>
              <w:t>GET BONDED DEVICES</w:t>
            </w:r>
            <w:r>
              <w:rPr>
                <w:webHidden/>
              </w:rPr>
              <w:tab/>
            </w:r>
            <w:r>
              <w:rPr>
                <w:webHidden/>
              </w:rPr>
              <w:fldChar w:fldCharType="begin"/>
            </w:r>
            <w:r>
              <w:rPr>
                <w:webHidden/>
              </w:rPr>
              <w:instrText xml:space="preserve"> PAGEREF _Toc64386151 \h </w:instrText>
            </w:r>
            <w:r>
              <w:rPr>
                <w:webHidden/>
              </w:rPr>
            </w:r>
            <w:r>
              <w:rPr>
                <w:webHidden/>
              </w:rPr>
              <w:fldChar w:fldCharType="separate"/>
            </w:r>
            <w:r>
              <w:rPr>
                <w:webHidden/>
              </w:rPr>
              <w:t>18</w:t>
            </w:r>
            <w:r>
              <w:rPr>
                <w:webHidden/>
              </w:rPr>
              <w:fldChar w:fldCharType="end"/>
            </w:r>
          </w:hyperlink>
        </w:p>
        <w:p w14:paraId="525C77A8" w14:textId="1845E49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2" w:history="1">
            <w:r w:rsidRPr="00572EC2">
              <w:rPr>
                <w:rStyle w:val="Hyperlink"/>
                <w:noProof/>
              </w:rPr>
              <w:t>5.15.1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_Toc64386152 \h </w:instrText>
            </w:r>
            <w:r>
              <w:rPr>
                <w:webHidden/>
              </w:rPr>
            </w:r>
            <w:r>
              <w:rPr>
                <w:webHidden/>
              </w:rPr>
              <w:fldChar w:fldCharType="separate"/>
            </w:r>
            <w:r>
              <w:rPr>
                <w:webHidden/>
              </w:rPr>
              <w:t>18</w:t>
            </w:r>
            <w:r>
              <w:rPr>
                <w:webHidden/>
              </w:rPr>
              <w:fldChar w:fldCharType="end"/>
            </w:r>
          </w:hyperlink>
        </w:p>
        <w:p w14:paraId="406744B8" w14:textId="08F89D79"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3" w:history="1">
            <w:r w:rsidRPr="00572EC2">
              <w:rPr>
                <w:rStyle w:val="Hyperlink"/>
                <w:noProof/>
              </w:rPr>
              <w:t>5.15.2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_Toc64386153 \h </w:instrText>
            </w:r>
            <w:r>
              <w:rPr>
                <w:webHidden/>
              </w:rPr>
            </w:r>
            <w:r>
              <w:rPr>
                <w:webHidden/>
              </w:rPr>
              <w:fldChar w:fldCharType="separate"/>
            </w:r>
            <w:r>
              <w:rPr>
                <w:webHidden/>
              </w:rPr>
              <w:t>19</w:t>
            </w:r>
            <w:r>
              <w:rPr>
                <w:webHidden/>
              </w:rPr>
              <w:fldChar w:fldCharType="end"/>
            </w:r>
          </w:hyperlink>
        </w:p>
        <w:p w14:paraId="54C414C5" w14:textId="5D106C2B"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4" w:history="1">
            <w:r w:rsidRPr="00572EC2">
              <w:rPr>
                <w:rStyle w:val="Hyperlink"/>
                <w:noProof/>
              </w:rPr>
              <w:t>5.15.3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_Toc64386154 \h </w:instrText>
            </w:r>
            <w:r>
              <w:rPr>
                <w:webHidden/>
              </w:rPr>
            </w:r>
            <w:r>
              <w:rPr>
                <w:webHidden/>
              </w:rPr>
              <w:fldChar w:fldCharType="separate"/>
            </w:r>
            <w:r>
              <w:rPr>
                <w:webHidden/>
              </w:rPr>
              <w:t>19</w:t>
            </w:r>
            <w:r>
              <w:rPr>
                <w:webHidden/>
              </w:rPr>
              <w:fldChar w:fldCharType="end"/>
            </w:r>
          </w:hyperlink>
        </w:p>
        <w:p w14:paraId="015D9FD0" w14:textId="3B45F39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5" w:history="1">
            <w:r w:rsidRPr="00572EC2">
              <w:rPr>
                <w:rStyle w:val="Hyperlink"/>
                <w:noProof/>
              </w:rPr>
              <w:t>5.15.4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_Toc64386155 \h </w:instrText>
            </w:r>
            <w:r>
              <w:rPr>
                <w:webHidden/>
              </w:rPr>
            </w:r>
            <w:r>
              <w:rPr>
                <w:webHidden/>
              </w:rPr>
              <w:fldChar w:fldCharType="separate"/>
            </w:r>
            <w:r>
              <w:rPr>
                <w:webHidden/>
              </w:rPr>
              <w:t>19</w:t>
            </w:r>
            <w:r>
              <w:rPr>
                <w:webHidden/>
              </w:rPr>
              <w:fldChar w:fldCharType="end"/>
            </w:r>
          </w:hyperlink>
        </w:p>
        <w:p w14:paraId="7FC8A4A8" w14:textId="42FA2AB2"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56" w:history="1">
            <w:r w:rsidRPr="00572EC2">
              <w:rPr>
                <w:rStyle w:val="Hyperlink"/>
                <w:noProof/>
              </w:rPr>
              <w:t>5.16</w:t>
            </w:r>
            <w:r>
              <w:rPr>
                <w:rFonts w:asciiTheme="minorHAnsi" w:eastAsiaTheme="minorEastAsia" w:hAnsiTheme="minorHAnsi" w:cstheme="minorBidi"/>
                <w:sz w:val="22"/>
                <w:szCs w:val="22"/>
                <w:lang w:eastAsia="en-US"/>
              </w:rPr>
              <w:tab/>
            </w:r>
            <w:r w:rsidRPr="00572EC2">
              <w:rPr>
                <w:rStyle w:val="Hyperlink"/>
                <w:noProof/>
              </w:rPr>
              <w:t>CLEAR BONDED DEVICE</w:t>
            </w:r>
            <w:r>
              <w:rPr>
                <w:webHidden/>
              </w:rPr>
              <w:tab/>
            </w:r>
            <w:r>
              <w:rPr>
                <w:webHidden/>
              </w:rPr>
              <w:fldChar w:fldCharType="begin"/>
            </w:r>
            <w:r>
              <w:rPr>
                <w:webHidden/>
              </w:rPr>
              <w:instrText xml:space="preserve"> PAGEREF _Toc64386156 \h </w:instrText>
            </w:r>
            <w:r>
              <w:rPr>
                <w:webHidden/>
              </w:rPr>
            </w:r>
            <w:r>
              <w:rPr>
                <w:webHidden/>
              </w:rPr>
              <w:fldChar w:fldCharType="separate"/>
            </w:r>
            <w:r>
              <w:rPr>
                <w:webHidden/>
              </w:rPr>
              <w:t>19</w:t>
            </w:r>
            <w:r>
              <w:rPr>
                <w:webHidden/>
              </w:rPr>
              <w:fldChar w:fldCharType="end"/>
            </w:r>
          </w:hyperlink>
        </w:p>
        <w:p w14:paraId="4F61C6C7" w14:textId="7C25C2A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7" w:history="1">
            <w:r w:rsidRPr="00572EC2">
              <w:rPr>
                <w:rStyle w:val="Hyperlink"/>
                <w:noProof/>
              </w:rPr>
              <w:t>5.16.1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_Toc64386157 \h </w:instrText>
            </w:r>
            <w:r>
              <w:rPr>
                <w:webHidden/>
              </w:rPr>
            </w:r>
            <w:r>
              <w:rPr>
                <w:webHidden/>
              </w:rPr>
              <w:fldChar w:fldCharType="separate"/>
            </w:r>
            <w:r>
              <w:rPr>
                <w:webHidden/>
              </w:rPr>
              <w:t>19</w:t>
            </w:r>
            <w:r>
              <w:rPr>
                <w:webHidden/>
              </w:rPr>
              <w:fldChar w:fldCharType="end"/>
            </w:r>
          </w:hyperlink>
        </w:p>
        <w:p w14:paraId="7513AE82" w14:textId="7CA5BF1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8" w:history="1">
            <w:r w:rsidRPr="00572EC2">
              <w:rPr>
                <w:rStyle w:val="Hyperlink"/>
                <w:noProof/>
              </w:rPr>
              <w:t>5.16.2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_Toc64386158 \h </w:instrText>
            </w:r>
            <w:r>
              <w:rPr>
                <w:webHidden/>
              </w:rPr>
            </w:r>
            <w:r>
              <w:rPr>
                <w:webHidden/>
              </w:rPr>
              <w:fldChar w:fldCharType="separate"/>
            </w:r>
            <w:r>
              <w:rPr>
                <w:webHidden/>
              </w:rPr>
              <w:t>19</w:t>
            </w:r>
            <w:r>
              <w:rPr>
                <w:webHidden/>
              </w:rPr>
              <w:fldChar w:fldCharType="end"/>
            </w:r>
          </w:hyperlink>
        </w:p>
        <w:p w14:paraId="0F1AB8DA" w14:textId="6F187A9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59" w:history="1">
            <w:r w:rsidRPr="00572EC2">
              <w:rPr>
                <w:rStyle w:val="Hyperlink"/>
                <w:noProof/>
              </w:rPr>
              <w:t>5.16.3</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_Toc64386159 \h </w:instrText>
            </w:r>
            <w:r>
              <w:rPr>
                <w:webHidden/>
              </w:rPr>
            </w:r>
            <w:r>
              <w:rPr>
                <w:webHidden/>
              </w:rPr>
              <w:fldChar w:fldCharType="separate"/>
            </w:r>
            <w:r>
              <w:rPr>
                <w:webHidden/>
              </w:rPr>
              <w:t>19</w:t>
            </w:r>
            <w:r>
              <w:rPr>
                <w:webHidden/>
              </w:rPr>
              <w:fldChar w:fldCharType="end"/>
            </w:r>
          </w:hyperlink>
        </w:p>
        <w:p w14:paraId="0F322DFC" w14:textId="57607572"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60" w:history="1">
            <w:r w:rsidRPr="00572EC2">
              <w:rPr>
                <w:rStyle w:val="Hyperlink"/>
                <w:noProof/>
              </w:rPr>
              <w:t>5.17</w:t>
            </w:r>
            <w:r>
              <w:rPr>
                <w:rFonts w:asciiTheme="minorHAnsi" w:eastAsiaTheme="minorEastAsia" w:hAnsiTheme="minorHAnsi" w:cstheme="minorBidi"/>
                <w:sz w:val="22"/>
                <w:szCs w:val="22"/>
                <w:lang w:eastAsia="en-US"/>
              </w:rPr>
              <w:tab/>
            </w:r>
            <w:r w:rsidRPr="00572EC2">
              <w:rPr>
                <w:rStyle w:val="Hyperlink"/>
                <w:noProof/>
              </w:rPr>
              <w:t>SUOTA IMAGE BLOCK UPDATE</w:t>
            </w:r>
            <w:r>
              <w:rPr>
                <w:webHidden/>
              </w:rPr>
              <w:tab/>
            </w:r>
            <w:r>
              <w:rPr>
                <w:webHidden/>
              </w:rPr>
              <w:fldChar w:fldCharType="begin"/>
            </w:r>
            <w:r>
              <w:rPr>
                <w:webHidden/>
              </w:rPr>
              <w:instrText xml:space="preserve"> PAGEREF _Toc64386160 \h </w:instrText>
            </w:r>
            <w:r>
              <w:rPr>
                <w:webHidden/>
              </w:rPr>
            </w:r>
            <w:r>
              <w:rPr>
                <w:webHidden/>
              </w:rPr>
              <w:fldChar w:fldCharType="separate"/>
            </w:r>
            <w:r>
              <w:rPr>
                <w:webHidden/>
              </w:rPr>
              <w:t>19</w:t>
            </w:r>
            <w:r>
              <w:rPr>
                <w:webHidden/>
              </w:rPr>
              <w:fldChar w:fldCharType="end"/>
            </w:r>
          </w:hyperlink>
        </w:p>
        <w:p w14:paraId="131AC529" w14:textId="41D691E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1" w:history="1">
            <w:r w:rsidRPr="00572EC2">
              <w:rPr>
                <w:rStyle w:val="Hyperlink"/>
                <w:noProof/>
              </w:rPr>
              <w:t>5.17.1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_Toc64386161 \h </w:instrText>
            </w:r>
            <w:r>
              <w:rPr>
                <w:webHidden/>
              </w:rPr>
            </w:r>
            <w:r>
              <w:rPr>
                <w:webHidden/>
              </w:rPr>
              <w:fldChar w:fldCharType="separate"/>
            </w:r>
            <w:r>
              <w:rPr>
                <w:webHidden/>
              </w:rPr>
              <w:t>20</w:t>
            </w:r>
            <w:r>
              <w:rPr>
                <w:webHidden/>
              </w:rPr>
              <w:fldChar w:fldCharType="end"/>
            </w:r>
          </w:hyperlink>
        </w:p>
        <w:p w14:paraId="050A7A9C" w14:textId="1E261DC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2" w:history="1">
            <w:r w:rsidRPr="00572EC2">
              <w:rPr>
                <w:rStyle w:val="Hyperlink"/>
                <w:noProof/>
              </w:rPr>
              <w:t>5.17.2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_Toc64386162 \h </w:instrText>
            </w:r>
            <w:r>
              <w:rPr>
                <w:webHidden/>
              </w:rPr>
            </w:r>
            <w:r>
              <w:rPr>
                <w:webHidden/>
              </w:rPr>
              <w:fldChar w:fldCharType="separate"/>
            </w:r>
            <w:r>
              <w:rPr>
                <w:webHidden/>
              </w:rPr>
              <w:t>20</w:t>
            </w:r>
            <w:r>
              <w:rPr>
                <w:webHidden/>
              </w:rPr>
              <w:fldChar w:fldCharType="end"/>
            </w:r>
          </w:hyperlink>
        </w:p>
        <w:p w14:paraId="7E0E556F" w14:textId="24BDA84B"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3" w:history="1">
            <w:r w:rsidRPr="00572EC2">
              <w:rPr>
                <w:rStyle w:val="Hyperlink"/>
                <w:noProof/>
              </w:rPr>
              <w:t>5.17.3</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_Toc64386163 \h </w:instrText>
            </w:r>
            <w:r>
              <w:rPr>
                <w:webHidden/>
              </w:rPr>
            </w:r>
            <w:r>
              <w:rPr>
                <w:webHidden/>
              </w:rPr>
              <w:fldChar w:fldCharType="separate"/>
            </w:r>
            <w:r>
              <w:rPr>
                <w:webHidden/>
              </w:rPr>
              <w:t>20</w:t>
            </w:r>
            <w:r>
              <w:rPr>
                <w:webHidden/>
              </w:rPr>
              <w:fldChar w:fldCharType="end"/>
            </w:r>
          </w:hyperlink>
        </w:p>
        <w:p w14:paraId="06F08E52" w14:textId="7E0E7CF3"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64" w:history="1">
            <w:r w:rsidRPr="00572EC2">
              <w:rPr>
                <w:rStyle w:val="Hyperlink"/>
                <w:noProof/>
              </w:rPr>
              <w:t>5.18</w:t>
            </w:r>
            <w:r>
              <w:rPr>
                <w:rFonts w:asciiTheme="minorHAnsi" w:eastAsiaTheme="minorEastAsia" w:hAnsiTheme="minorHAnsi" w:cstheme="minorBidi"/>
                <w:sz w:val="22"/>
                <w:szCs w:val="22"/>
                <w:lang w:eastAsia="en-US"/>
              </w:rPr>
              <w:tab/>
            </w:r>
            <w:r w:rsidRPr="00572EC2">
              <w:rPr>
                <w:rStyle w:val="Hyperlink"/>
                <w:noProof/>
              </w:rPr>
              <w:t>SUOTA IMAGE ERASE ALL</w:t>
            </w:r>
            <w:r>
              <w:rPr>
                <w:webHidden/>
              </w:rPr>
              <w:tab/>
            </w:r>
            <w:r>
              <w:rPr>
                <w:webHidden/>
              </w:rPr>
              <w:fldChar w:fldCharType="begin"/>
            </w:r>
            <w:r>
              <w:rPr>
                <w:webHidden/>
              </w:rPr>
              <w:instrText xml:space="preserve"> PAGEREF _Toc64386164 \h </w:instrText>
            </w:r>
            <w:r>
              <w:rPr>
                <w:webHidden/>
              </w:rPr>
            </w:r>
            <w:r>
              <w:rPr>
                <w:webHidden/>
              </w:rPr>
              <w:fldChar w:fldCharType="separate"/>
            </w:r>
            <w:r>
              <w:rPr>
                <w:webHidden/>
              </w:rPr>
              <w:t>20</w:t>
            </w:r>
            <w:r>
              <w:rPr>
                <w:webHidden/>
              </w:rPr>
              <w:fldChar w:fldCharType="end"/>
            </w:r>
          </w:hyperlink>
        </w:p>
        <w:p w14:paraId="5590912A" w14:textId="4C9383C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5" w:history="1">
            <w:r w:rsidRPr="00572EC2">
              <w:rPr>
                <w:rStyle w:val="Hyperlink"/>
                <w:noProof/>
              </w:rPr>
              <w:t>5.18.1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_Toc64386165 \h </w:instrText>
            </w:r>
            <w:r>
              <w:rPr>
                <w:webHidden/>
              </w:rPr>
            </w:r>
            <w:r>
              <w:rPr>
                <w:webHidden/>
              </w:rPr>
              <w:fldChar w:fldCharType="separate"/>
            </w:r>
            <w:r>
              <w:rPr>
                <w:webHidden/>
              </w:rPr>
              <w:t>21</w:t>
            </w:r>
            <w:r>
              <w:rPr>
                <w:webHidden/>
              </w:rPr>
              <w:fldChar w:fldCharType="end"/>
            </w:r>
          </w:hyperlink>
        </w:p>
        <w:p w14:paraId="261DECFF" w14:textId="270D35F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6" w:history="1">
            <w:r w:rsidRPr="00572EC2">
              <w:rPr>
                <w:rStyle w:val="Hyperlink"/>
                <w:noProof/>
              </w:rPr>
              <w:t>5.18.2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_Toc64386166 \h </w:instrText>
            </w:r>
            <w:r>
              <w:rPr>
                <w:webHidden/>
              </w:rPr>
            </w:r>
            <w:r>
              <w:rPr>
                <w:webHidden/>
              </w:rPr>
              <w:fldChar w:fldCharType="separate"/>
            </w:r>
            <w:r>
              <w:rPr>
                <w:webHidden/>
              </w:rPr>
              <w:t>21</w:t>
            </w:r>
            <w:r>
              <w:rPr>
                <w:webHidden/>
              </w:rPr>
              <w:fldChar w:fldCharType="end"/>
            </w:r>
          </w:hyperlink>
        </w:p>
        <w:p w14:paraId="6519CC53" w14:textId="2D00C1D3"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67" w:history="1">
            <w:r w:rsidRPr="00572EC2">
              <w:rPr>
                <w:rStyle w:val="Hyperlink"/>
                <w:noProof/>
              </w:rPr>
              <w:t>5.19</w:t>
            </w:r>
            <w:r>
              <w:rPr>
                <w:rFonts w:asciiTheme="minorHAnsi" w:eastAsiaTheme="minorEastAsia" w:hAnsiTheme="minorHAnsi" w:cstheme="minorBidi"/>
                <w:sz w:val="22"/>
                <w:szCs w:val="22"/>
                <w:lang w:eastAsia="en-US"/>
              </w:rPr>
              <w:tab/>
            </w:r>
            <w:r w:rsidRPr="00572EC2">
              <w:rPr>
                <w:rStyle w:val="Hyperlink"/>
                <w:noProof/>
              </w:rPr>
              <w:t>SUOTA IMAGE CHECK</w:t>
            </w:r>
            <w:r>
              <w:rPr>
                <w:webHidden/>
              </w:rPr>
              <w:tab/>
            </w:r>
            <w:r>
              <w:rPr>
                <w:webHidden/>
              </w:rPr>
              <w:fldChar w:fldCharType="begin"/>
            </w:r>
            <w:r>
              <w:rPr>
                <w:webHidden/>
              </w:rPr>
              <w:instrText xml:space="preserve"> PAGEREF _Toc64386167 \h </w:instrText>
            </w:r>
            <w:r>
              <w:rPr>
                <w:webHidden/>
              </w:rPr>
            </w:r>
            <w:r>
              <w:rPr>
                <w:webHidden/>
              </w:rPr>
              <w:fldChar w:fldCharType="separate"/>
            </w:r>
            <w:r>
              <w:rPr>
                <w:webHidden/>
              </w:rPr>
              <w:t>21</w:t>
            </w:r>
            <w:r>
              <w:rPr>
                <w:webHidden/>
              </w:rPr>
              <w:fldChar w:fldCharType="end"/>
            </w:r>
          </w:hyperlink>
        </w:p>
        <w:p w14:paraId="29C07641" w14:textId="0D74507D"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8" w:history="1">
            <w:r w:rsidRPr="00572EC2">
              <w:rPr>
                <w:rStyle w:val="Hyperlink"/>
                <w:noProof/>
              </w:rPr>
              <w:t>5.19.1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_Toc64386168 \h </w:instrText>
            </w:r>
            <w:r>
              <w:rPr>
                <w:webHidden/>
              </w:rPr>
            </w:r>
            <w:r>
              <w:rPr>
                <w:webHidden/>
              </w:rPr>
              <w:fldChar w:fldCharType="separate"/>
            </w:r>
            <w:r>
              <w:rPr>
                <w:webHidden/>
              </w:rPr>
              <w:t>21</w:t>
            </w:r>
            <w:r>
              <w:rPr>
                <w:webHidden/>
              </w:rPr>
              <w:fldChar w:fldCharType="end"/>
            </w:r>
          </w:hyperlink>
        </w:p>
        <w:p w14:paraId="578556E1" w14:textId="468A1264"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69" w:history="1">
            <w:r w:rsidRPr="00572EC2">
              <w:rPr>
                <w:rStyle w:val="Hyperlink"/>
                <w:noProof/>
              </w:rPr>
              <w:t>5.19.2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_Toc64386169 \h </w:instrText>
            </w:r>
            <w:r>
              <w:rPr>
                <w:webHidden/>
              </w:rPr>
            </w:r>
            <w:r>
              <w:rPr>
                <w:webHidden/>
              </w:rPr>
              <w:fldChar w:fldCharType="separate"/>
            </w:r>
            <w:r>
              <w:rPr>
                <w:webHidden/>
              </w:rPr>
              <w:t>21</w:t>
            </w:r>
            <w:r>
              <w:rPr>
                <w:webHidden/>
              </w:rPr>
              <w:fldChar w:fldCharType="end"/>
            </w:r>
          </w:hyperlink>
        </w:p>
        <w:p w14:paraId="3162E994" w14:textId="15F09573"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0" w:history="1">
            <w:r w:rsidRPr="00572EC2">
              <w:rPr>
                <w:rStyle w:val="Hyperlink"/>
                <w:noProof/>
              </w:rPr>
              <w:t>5.19.3</w:t>
            </w:r>
            <w:r>
              <w:rPr>
                <w:rFonts w:asciiTheme="minorHAnsi" w:eastAsiaTheme="minorEastAsia" w:hAnsiTheme="minorHAnsi" w:cstheme="minorBidi"/>
                <w:sz w:val="22"/>
                <w:szCs w:val="22"/>
                <w:lang w:eastAsia="en-US"/>
              </w:rPr>
              <w:tab/>
            </w:r>
            <w:r w:rsidRPr="00572EC2">
              <w:rPr>
                <w:rStyle w:val="Hyperlink"/>
                <w:noProof/>
              </w:rPr>
              <w:t>Expected Event</w:t>
            </w:r>
            <w:r>
              <w:rPr>
                <w:webHidden/>
              </w:rPr>
              <w:tab/>
            </w:r>
            <w:r>
              <w:rPr>
                <w:webHidden/>
              </w:rPr>
              <w:fldChar w:fldCharType="begin"/>
            </w:r>
            <w:r>
              <w:rPr>
                <w:webHidden/>
              </w:rPr>
              <w:instrText xml:space="preserve"> PAGEREF _Toc64386170 \h </w:instrText>
            </w:r>
            <w:r>
              <w:rPr>
                <w:webHidden/>
              </w:rPr>
            </w:r>
            <w:r>
              <w:rPr>
                <w:webHidden/>
              </w:rPr>
              <w:fldChar w:fldCharType="separate"/>
            </w:r>
            <w:r>
              <w:rPr>
                <w:webHidden/>
              </w:rPr>
              <w:t>21</w:t>
            </w:r>
            <w:r>
              <w:rPr>
                <w:webHidden/>
              </w:rPr>
              <w:fldChar w:fldCharType="end"/>
            </w:r>
          </w:hyperlink>
        </w:p>
        <w:p w14:paraId="3AA7A590" w14:textId="3DB56F01"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71" w:history="1">
            <w:r w:rsidRPr="00572EC2">
              <w:rPr>
                <w:rStyle w:val="Hyperlink"/>
                <w:noProof/>
              </w:rPr>
              <w:t>5.20</w:t>
            </w:r>
            <w:r>
              <w:rPr>
                <w:rFonts w:asciiTheme="minorHAnsi" w:eastAsiaTheme="minorEastAsia" w:hAnsiTheme="minorHAnsi" w:cstheme="minorBidi"/>
                <w:sz w:val="22"/>
                <w:szCs w:val="22"/>
                <w:lang w:eastAsia="en-US"/>
              </w:rPr>
              <w:tab/>
            </w:r>
            <w:r w:rsidRPr="00572EC2">
              <w:rPr>
                <w:rStyle w:val="Hyperlink"/>
                <w:noProof/>
              </w:rPr>
              <w:t>SUOTA START IMAGE UPDATE TO PERIPHERAL</w:t>
            </w:r>
            <w:r>
              <w:rPr>
                <w:webHidden/>
              </w:rPr>
              <w:tab/>
            </w:r>
            <w:r>
              <w:rPr>
                <w:webHidden/>
              </w:rPr>
              <w:fldChar w:fldCharType="begin"/>
            </w:r>
            <w:r>
              <w:rPr>
                <w:webHidden/>
              </w:rPr>
              <w:instrText xml:space="preserve"> PAGEREF _Toc64386171 \h </w:instrText>
            </w:r>
            <w:r>
              <w:rPr>
                <w:webHidden/>
              </w:rPr>
            </w:r>
            <w:r>
              <w:rPr>
                <w:webHidden/>
              </w:rPr>
              <w:fldChar w:fldCharType="separate"/>
            </w:r>
            <w:r>
              <w:rPr>
                <w:webHidden/>
              </w:rPr>
              <w:t>21</w:t>
            </w:r>
            <w:r>
              <w:rPr>
                <w:webHidden/>
              </w:rPr>
              <w:fldChar w:fldCharType="end"/>
            </w:r>
          </w:hyperlink>
        </w:p>
        <w:p w14:paraId="4C875423" w14:textId="299CB1A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2" w:history="1">
            <w:r w:rsidRPr="00572EC2">
              <w:rPr>
                <w:rStyle w:val="Hyperlink"/>
                <w:noProof/>
              </w:rPr>
              <w:t>5.20.1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_Toc64386172 \h </w:instrText>
            </w:r>
            <w:r>
              <w:rPr>
                <w:webHidden/>
              </w:rPr>
            </w:r>
            <w:r>
              <w:rPr>
                <w:webHidden/>
              </w:rPr>
              <w:fldChar w:fldCharType="separate"/>
            </w:r>
            <w:r>
              <w:rPr>
                <w:webHidden/>
              </w:rPr>
              <w:t>22</w:t>
            </w:r>
            <w:r>
              <w:rPr>
                <w:webHidden/>
              </w:rPr>
              <w:fldChar w:fldCharType="end"/>
            </w:r>
          </w:hyperlink>
        </w:p>
        <w:p w14:paraId="7EB39FD9" w14:textId="75B98FE2"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3" w:history="1">
            <w:r w:rsidRPr="00572EC2">
              <w:rPr>
                <w:rStyle w:val="Hyperlink"/>
                <w:noProof/>
              </w:rPr>
              <w:t>5.20.2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_Toc64386173 \h </w:instrText>
            </w:r>
            <w:r>
              <w:rPr>
                <w:webHidden/>
              </w:rPr>
            </w:r>
            <w:r>
              <w:rPr>
                <w:webHidden/>
              </w:rPr>
              <w:fldChar w:fldCharType="separate"/>
            </w:r>
            <w:r>
              <w:rPr>
                <w:webHidden/>
              </w:rPr>
              <w:t>22</w:t>
            </w:r>
            <w:r>
              <w:rPr>
                <w:webHidden/>
              </w:rPr>
              <w:fldChar w:fldCharType="end"/>
            </w:r>
          </w:hyperlink>
        </w:p>
        <w:p w14:paraId="4C083F91" w14:textId="3EC81AE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4" w:history="1">
            <w:r w:rsidRPr="00572EC2">
              <w:rPr>
                <w:rStyle w:val="Hyperlink"/>
                <w:noProof/>
              </w:rPr>
              <w:t>5.20.3</w:t>
            </w:r>
            <w:r>
              <w:rPr>
                <w:rFonts w:asciiTheme="minorHAnsi" w:eastAsiaTheme="minorEastAsia" w:hAnsiTheme="minorHAnsi" w:cstheme="minorBidi"/>
                <w:sz w:val="22"/>
                <w:szCs w:val="22"/>
                <w:lang w:eastAsia="en-US"/>
              </w:rPr>
              <w:tab/>
            </w:r>
            <w:r w:rsidRPr="00572EC2">
              <w:rPr>
                <w:rStyle w:val="Hyperlink"/>
                <w:noProof/>
              </w:rPr>
              <w:t>Expected Events</w:t>
            </w:r>
            <w:r>
              <w:rPr>
                <w:webHidden/>
              </w:rPr>
              <w:tab/>
            </w:r>
            <w:r>
              <w:rPr>
                <w:webHidden/>
              </w:rPr>
              <w:fldChar w:fldCharType="begin"/>
            </w:r>
            <w:r>
              <w:rPr>
                <w:webHidden/>
              </w:rPr>
              <w:instrText xml:space="preserve"> PAGEREF _Toc64386174 \h </w:instrText>
            </w:r>
            <w:r>
              <w:rPr>
                <w:webHidden/>
              </w:rPr>
            </w:r>
            <w:r>
              <w:rPr>
                <w:webHidden/>
              </w:rPr>
              <w:fldChar w:fldCharType="separate"/>
            </w:r>
            <w:r>
              <w:rPr>
                <w:webHidden/>
              </w:rPr>
              <w:t>22</w:t>
            </w:r>
            <w:r>
              <w:rPr>
                <w:webHidden/>
              </w:rPr>
              <w:fldChar w:fldCharType="end"/>
            </w:r>
          </w:hyperlink>
        </w:p>
        <w:p w14:paraId="737B81B4" w14:textId="6F28CA7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5" w:history="1">
            <w:r w:rsidRPr="00572EC2">
              <w:rPr>
                <w:rStyle w:val="Hyperlink"/>
                <w:noProof/>
              </w:rPr>
              <w:t>5.20.4</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_Toc64386175 \h </w:instrText>
            </w:r>
            <w:r>
              <w:rPr>
                <w:webHidden/>
              </w:rPr>
            </w:r>
            <w:r>
              <w:rPr>
                <w:webHidden/>
              </w:rPr>
              <w:fldChar w:fldCharType="separate"/>
            </w:r>
            <w:r>
              <w:rPr>
                <w:webHidden/>
              </w:rPr>
              <w:t>22</w:t>
            </w:r>
            <w:r>
              <w:rPr>
                <w:webHidden/>
              </w:rPr>
              <w:fldChar w:fldCharType="end"/>
            </w:r>
          </w:hyperlink>
        </w:p>
        <w:p w14:paraId="642BC309" w14:textId="47E07ECA"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76" w:history="1">
            <w:r w:rsidRPr="00572EC2">
              <w:rPr>
                <w:rStyle w:val="Hyperlink"/>
                <w:noProof/>
              </w:rPr>
              <w:t>5.21</w:t>
            </w:r>
            <w:r>
              <w:rPr>
                <w:rFonts w:asciiTheme="minorHAnsi" w:eastAsiaTheme="minorEastAsia" w:hAnsiTheme="minorHAnsi" w:cstheme="minorBidi"/>
                <w:sz w:val="22"/>
                <w:szCs w:val="22"/>
                <w:lang w:eastAsia="en-US"/>
              </w:rPr>
              <w:tab/>
            </w:r>
            <w:r w:rsidRPr="00572EC2">
              <w:rPr>
                <w:rStyle w:val="Hyperlink"/>
                <w:noProof/>
              </w:rPr>
              <w:t>RESET</w:t>
            </w:r>
            <w:r>
              <w:rPr>
                <w:webHidden/>
              </w:rPr>
              <w:tab/>
            </w:r>
            <w:r>
              <w:rPr>
                <w:webHidden/>
              </w:rPr>
              <w:fldChar w:fldCharType="begin"/>
            </w:r>
            <w:r>
              <w:rPr>
                <w:webHidden/>
              </w:rPr>
              <w:instrText xml:space="preserve"> PAGEREF _Toc64386176 \h </w:instrText>
            </w:r>
            <w:r>
              <w:rPr>
                <w:webHidden/>
              </w:rPr>
            </w:r>
            <w:r>
              <w:rPr>
                <w:webHidden/>
              </w:rPr>
              <w:fldChar w:fldCharType="separate"/>
            </w:r>
            <w:r>
              <w:rPr>
                <w:webHidden/>
              </w:rPr>
              <w:t>22</w:t>
            </w:r>
            <w:r>
              <w:rPr>
                <w:webHidden/>
              </w:rPr>
              <w:fldChar w:fldCharType="end"/>
            </w:r>
          </w:hyperlink>
        </w:p>
        <w:p w14:paraId="7DE618CB" w14:textId="2426548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7" w:history="1">
            <w:r w:rsidRPr="00572EC2">
              <w:rPr>
                <w:rStyle w:val="Hyperlink"/>
                <w:noProof/>
              </w:rPr>
              <w:t>5.21.1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_Toc64386177 \h </w:instrText>
            </w:r>
            <w:r>
              <w:rPr>
                <w:webHidden/>
              </w:rPr>
            </w:r>
            <w:r>
              <w:rPr>
                <w:webHidden/>
              </w:rPr>
              <w:fldChar w:fldCharType="separate"/>
            </w:r>
            <w:r>
              <w:rPr>
                <w:webHidden/>
              </w:rPr>
              <w:t>22</w:t>
            </w:r>
            <w:r>
              <w:rPr>
                <w:webHidden/>
              </w:rPr>
              <w:fldChar w:fldCharType="end"/>
            </w:r>
          </w:hyperlink>
        </w:p>
        <w:p w14:paraId="7F520C7E" w14:textId="538814A5"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78" w:history="1">
            <w:r w:rsidRPr="00572EC2">
              <w:rPr>
                <w:rStyle w:val="Hyperlink"/>
                <w:noProof/>
              </w:rPr>
              <w:t>5.21.2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_Toc64386178 \h </w:instrText>
            </w:r>
            <w:r>
              <w:rPr>
                <w:webHidden/>
              </w:rPr>
            </w:r>
            <w:r>
              <w:rPr>
                <w:webHidden/>
              </w:rPr>
              <w:fldChar w:fldCharType="separate"/>
            </w:r>
            <w:r>
              <w:rPr>
                <w:webHidden/>
              </w:rPr>
              <w:t>22</w:t>
            </w:r>
            <w:r>
              <w:rPr>
                <w:webHidden/>
              </w:rPr>
              <w:fldChar w:fldCharType="end"/>
            </w:r>
          </w:hyperlink>
        </w:p>
        <w:p w14:paraId="09B63B95" w14:textId="20E98B5B" w:rsidR="00DD1CD5" w:rsidRDefault="00DD1CD5">
          <w:pPr>
            <w:pStyle w:val="TOC2"/>
            <w:tabs>
              <w:tab w:val="left" w:pos="1758"/>
            </w:tabs>
            <w:rPr>
              <w:rFonts w:asciiTheme="minorHAnsi" w:eastAsiaTheme="minorEastAsia" w:hAnsiTheme="minorHAnsi" w:cstheme="minorBidi"/>
              <w:sz w:val="22"/>
              <w:szCs w:val="22"/>
              <w:lang w:eastAsia="en-US"/>
            </w:rPr>
          </w:pPr>
          <w:hyperlink w:anchor="_Toc64386179" w:history="1">
            <w:r w:rsidRPr="00572EC2">
              <w:rPr>
                <w:rStyle w:val="Hyperlink"/>
                <w:noProof/>
              </w:rPr>
              <w:t>5.22</w:t>
            </w:r>
            <w:r>
              <w:rPr>
                <w:rFonts w:asciiTheme="minorHAnsi" w:eastAsiaTheme="minorEastAsia" w:hAnsiTheme="minorHAnsi" w:cstheme="minorBidi"/>
                <w:sz w:val="22"/>
                <w:szCs w:val="22"/>
                <w:lang w:eastAsia="en-US"/>
              </w:rPr>
              <w:tab/>
            </w:r>
            <w:r w:rsidRPr="00572EC2">
              <w:rPr>
                <w:rStyle w:val="Hyperlink"/>
                <w:noProof/>
              </w:rPr>
              <w:t>SET BAUD RATE</w:t>
            </w:r>
            <w:r>
              <w:rPr>
                <w:webHidden/>
              </w:rPr>
              <w:tab/>
            </w:r>
            <w:r>
              <w:rPr>
                <w:webHidden/>
              </w:rPr>
              <w:fldChar w:fldCharType="begin"/>
            </w:r>
            <w:r>
              <w:rPr>
                <w:webHidden/>
              </w:rPr>
              <w:instrText xml:space="preserve"> PAGEREF _Toc64386179 \h </w:instrText>
            </w:r>
            <w:r>
              <w:rPr>
                <w:webHidden/>
              </w:rPr>
            </w:r>
            <w:r>
              <w:rPr>
                <w:webHidden/>
              </w:rPr>
              <w:fldChar w:fldCharType="separate"/>
            </w:r>
            <w:r>
              <w:rPr>
                <w:webHidden/>
              </w:rPr>
              <w:t>23</w:t>
            </w:r>
            <w:r>
              <w:rPr>
                <w:webHidden/>
              </w:rPr>
              <w:fldChar w:fldCharType="end"/>
            </w:r>
          </w:hyperlink>
        </w:p>
        <w:p w14:paraId="2F1875B5" w14:textId="03BB61D3"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80" w:history="1">
            <w:r w:rsidRPr="00572EC2">
              <w:rPr>
                <w:rStyle w:val="Hyperlink"/>
                <w:noProof/>
              </w:rPr>
              <w:t>5.22.1</w:t>
            </w:r>
            <w:r>
              <w:rPr>
                <w:rFonts w:asciiTheme="minorHAnsi" w:eastAsiaTheme="minorEastAsia" w:hAnsiTheme="minorHAnsi" w:cstheme="minorBidi"/>
                <w:sz w:val="22"/>
                <w:szCs w:val="22"/>
                <w:lang w:eastAsia="en-US"/>
              </w:rPr>
              <w:tab/>
            </w:r>
            <w:r w:rsidRPr="00572EC2">
              <w:rPr>
                <w:rStyle w:val="Hyperlink"/>
                <w:noProof/>
              </w:rPr>
              <w:t>CLI Command</w:t>
            </w:r>
            <w:r>
              <w:rPr>
                <w:webHidden/>
              </w:rPr>
              <w:tab/>
            </w:r>
            <w:r>
              <w:rPr>
                <w:webHidden/>
              </w:rPr>
              <w:fldChar w:fldCharType="begin"/>
            </w:r>
            <w:r>
              <w:rPr>
                <w:webHidden/>
              </w:rPr>
              <w:instrText xml:space="preserve"> PAGEREF _Toc64386180 \h </w:instrText>
            </w:r>
            <w:r>
              <w:rPr>
                <w:webHidden/>
              </w:rPr>
            </w:r>
            <w:r>
              <w:rPr>
                <w:webHidden/>
              </w:rPr>
              <w:fldChar w:fldCharType="separate"/>
            </w:r>
            <w:r>
              <w:rPr>
                <w:webHidden/>
              </w:rPr>
              <w:t>23</w:t>
            </w:r>
            <w:r>
              <w:rPr>
                <w:webHidden/>
              </w:rPr>
              <w:fldChar w:fldCharType="end"/>
            </w:r>
          </w:hyperlink>
        </w:p>
        <w:p w14:paraId="58686B88" w14:textId="76E0E18D"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81" w:history="1">
            <w:r w:rsidRPr="00572EC2">
              <w:rPr>
                <w:rStyle w:val="Hyperlink"/>
                <w:noProof/>
              </w:rPr>
              <w:t>5.22.2</w:t>
            </w:r>
            <w:r>
              <w:rPr>
                <w:rFonts w:asciiTheme="minorHAnsi" w:eastAsiaTheme="minorEastAsia" w:hAnsiTheme="minorHAnsi" w:cstheme="minorBidi"/>
                <w:sz w:val="22"/>
                <w:szCs w:val="22"/>
                <w:lang w:eastAsia="en-US"/>
              </w:rPr>
              <w:tab/>
            </w:r>
            <w:r w:rsidRPr="00572EC2">
              <w:rPr>
                <w:rStyle w:val="Hyperlink"/>
                <w:noProof/>
              </w:rPr>
              <w:t>CLI Response</w:t>
            </w:r>
            <w:r>
              <w:rPr>
                <w:webHidden/>
              </w:rPr>
              <w:tab/>
            </w:r>
            <w:r>
              <w:rPr>
                <w:webHidden/>
              </w:rPr>
              <w:fldChar w:fldCharType="begin"/>
            </w:r>
            <w:r>
              <w:rPr>
                <w:webHidden/>
              </w:rPr>
              <w:instrText xml:space="preserve"> PAGEREF _Toc64386181 \h </w:instrText>
            </w:r>
            <w:r>
              <w:rPr>
                <w:webHidden/>
              </w:rPr>
            </w:r>
            <w:r>
              <w:rPr>
                <w:webHidden/>
              </w:rPr>
              <w:fldChar w:fldCharType="separate"/>
            </w:r>
            <w:r>
              <w:rPr>
                <w:webHidden/>
              </w:rPr>
              <w:t>23</w:t>
            </w:r>
            <w:r>
              <w:rPr>
                <w:webHidden/>
              </w:rPr>
              <w:fldChar w:fldCharType="end"/>
            </w:r>
          </w:hyperlink>
        </w:p>
        <w:p w14:paraId="38F224E3" w14:textId="23F814A2"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82" w:history="1">
            <w:r w:rsidRPr="00572EC2">
              <w:rPr>
                <w:rStyle w:val="Hyperlink"/>
                <w:noProof/>
              </w:rPr>
              <w:t>5.22.3</w:t>
            </w:r>
            <w:r>
              <w:rPr>
                <w:rFonts w:asciiTheme="minorHAnsi" w:eastAsiaTheme="minorEastAsia" w:hAnsiTheme="minorHAnsi" w:cstheme="minorBidi"/>
                <w:sz w:val="22"/>
                <w:szCs w:val="22"/>
                <w:lang w:eastAsia="en-US"/>
              </w:rPr>
              <w:tab/>
            </w:r>
            <w:r w:rsidRPr="00572EC2">
              <w:rPr>
                <w:rStyle w:val="Hyperlink"/>
                <w:noProof/>
              </w:rPr>
              <w:t>Example Usage</w:t>
            </w:r>
            <w:r>
              <w:rPr>
                <w:webHidden/>
              </w:rPr>
              <w:tab/>
            </w:r>
            <w:r>
              <w:rPr>
                <w:webHidden/>
              </w:rPr>
              <w:fldChar w:fldCharType="begin"/>
            </w:r>
            <w:r>
              <w:rPr>
                <w:webHidden/>
              </w:rPr>
              <w:instrText xml:space="preserve"> PAGEREF _Toc64386182 \h </w:instrText>
            </w:r>
            <w:r>
              <w:rPr>
                <w:webHidden/>
              </w:rPr>
            </w:r>
            <w:r>
              <w:rPr>
                <w:webHidden/>
              </w:rPr>
              <w:fldChar w:fldCharType="separate"/>
            </w:r>
            <w:r>
              <w:rPr>
                <w:webHidden/>
              </w:rPr>
              <w:t>23</w:t>
            </w:r>
            <w:r>
              <w:rPr>
                <w:webHidden/>
              </w:rPr>
              <w:fldChar w:fldCharType="end"/>
            </w:r>
          </w:hyperlink>
        </w:p>
        <w:p w14:paraId="3C7DE232" w14:textId="63D50EDC" w:rsidR="00DD1CD5" w:rsidRDefault="00DD1CD5">
          <w:pPr>
            <w:pStyle w:val="TOC1"/>
            <w:rPr>
              <w:rFonts w:asciiTheme="minorHAnsi" w:eastAsiaTheme="minorEastAsia" w:hAnsiTheme="minorHAnsi" w:cstheme="minorBidi"/>
              <w:b w:val="0"/>
              <w:sz w:val="22"/>
              <w:szCs w:val="22"/>
              <w:lang w:eastAsia="en-US"/>
            </w:rPr>
          </w:pPr>
          <w:hyperlink w:anchor="_Toc64386183" w:history="1">
            <w:r w:rsidRPr="00572EC2">
              <w:rPr>
                <w:rStyle w:val="Hyperlink"/>
                <w:noProof/>
              </w:rPr>
              <w:t>6</w:t>
            </w:r>
            <w:r>
              <w:rPr>
                <w:rFonts w:asciiTheme="minorHAnsi" w:eastAsiaTheme="minorEastAsia" w:hAnsiTheme="minorHAnsi" w:cstheme="minorBidi"/>
                <w:b w:val="0"/>
                <w:sz w:val="22"/>
                <w:szCs w:val="22"/>
                <w:lang w:eastAsia="en-US"/>
              </w:rPr>
              <w:tab/>
            </w:r>
            <w:r w:rsidRPr="00572EC2">
              <w:rPr>
                <w:rStyle w:val="Hyperlink"/>
                <w:noProof/>
              </w:rPr>
              <w:t>SUOTA Python Code Example</w:t>
            </w:r>
            <w:r>
              <w:rPr>
                <w:webHidden/>
              </w:rPr>
              <w:tab/>
            </w:r>
            <w:r>
              <w:rPr>
                <w:webHidden/>
              </w:rPr>
              <w:fldChar w:fldCharType="begin"/>
            </w:r>
            <w:r>
              <w:rPr>
                <w:webHidden/>
              </w:rPr>
              <w:instrText xml:space="preserve"> PAGEREF _Toc64386183 \h </w:instrText>
            </w:r>
            <w:r>
              <w:rPr>
                <w:webHidden/>
              </w:rPr>
            </w:r>
            <w:r>
              <w:rPr>
                <w:webHidden/>
              </w:rPr>
              <w:fldChar w:fldCharType="separate"/>
            </w:r>
            <w:r>
              <w:rPr>
                <w:webHidden/>
              </w:rPr>
              <w:t>23</w:t>
            </w:r>
            <w:r>
              <w:rPr>
                <w:webHidden/>
              </w:rPr>
              <w:fldChar w:fldCharType="end"/>
            </w:r>
          </w:hyperlink>
        </w:p>
        <w:p w14:paraId="445B67D0" w14:textId="0087AAD8" w:rsidR="00DD1CD5" w:rsidRDefault="00DD1CD5">
          <w:pPr>
            <w:pStyle w:val="TOC2"/>
            <w:tabs>
              <w:tab w:val="left" w:pos="907"/>
            </w:tabs>
            <w:rPr>
              <w:rFonts w:asciiTheme="minorHAnsi" w:eastAsiaTheme="minorEastAsia" w:hAnsiTheme="minorHAnsi" w:cstheme="minorBidi"/>
              <w:sz w:val="22"/>
              <w:szCs w:val="22"/>
              <w:lang w:eastAsia="en-US"/>
            </w:rPr>
          </w:pPr>
          <w:hyperlink w:anchor="_Toc64386184" w:history="1">
            <w:r w:rsidRPr="00572EC2">
              <w:rPr>
                <w:rStyle w:val="Hyperlink"/>
                <w:noProof/>
              </w:rPr>
              <w:t>6.1</w:t>
            </w:r>
            <w:r>
              <w:rPr>
                <w:rFonts w:asciiTheme="minorHAnsi" w:eastAsiaTheme="minorEastAsia" w:hAnsiTheme="minorHAnsi" w:cstheme="minorBidi"/>
                <w:sz w:val="22"/>
                <w:szCs w:val="22"/>
                <w:lang w:eastAsia="en-US"/>
              </w:rPr>
              <w:tab/>
            </w:r>
            <w:r w:rsidRPr="00572EC2">
              <w:rPr>
                <w:rStyle w:val="Hyperlink"/>
                <w:noProof/>
              </w:rPr>
              <w:t>Downloading an Image to the DA1469x for later SUOTA Update</w:t>
            </w:r>
            <w:r>
              <w:rPr>
                <w:webHidden/>
              </w:rPr>
              <w:tab/>
            </w:r>
            <w:r>
              <w:rPr>
                <w:webHidden/>
              </w:rPr>
              <w:fldChar w:fldCharType="begin"/>
            </w:r>
            <w:r>
              <w:rPr>
                <w:webHidden/>
              </w:rPr>
              <w:instrText xml:space="preserve"> PAGEREF _Toc64386184 \h </w:instrText>
            </w:r>
            <w:r>
              <w:rPr>
                <w:webHidden/>
              </w:rPr>
            </w:r>
            <w:r>
              <w:rPr>
                <w:webHidden/>
              </w:rPr>
              <w:fldChar w:fldCharType="separate"/>
            </w:r>
            <w:r>
              <w:rPr>
                <w:webHidden/>
              </w:rPr>
              <w:t>24</w:t>
            </w:r>
            <w:r>
              <w:rPr>
                <w:webHidden/>
              </w:rPr>
              <w:fldChar w:fldCharType="end"/>
            </w:r>
          </w:hyperlink>
        </w:p>
        <w:p w14:paraId="01AA73A1" w14:textId="06497CA0" w:rsidR="00DD1CD5" w:rsidRDefault="00DD1CD5">
          <w:pPr>
            <w:pStyle w:val="TOC2"/>
            <w:tabs>
              <w:tab w:val="left" w:pos="907"/>
            </w:tabs>
            <w:rPr>
              <w:rFonts w:asciiTheme="minorHAnsi" w:eastAsiaTheme="minorEastAsia" w:hAnsiTheme="minorHAnsi" w:cstheme="minorBidi"/>
              <w:sz w:val="22"/>
              <w:szCs w:val="22"/>
              <w:lang w:eastAsia="en-US"/>
            </w:rPr>
          </w:pPr>
          <w:hyperlink w:anchor="_Toc64386185" w:history="1">
            <w:r w:rsidRPr="00572EC2">
              <w:rPr>
                <w:rStyle w:val="Hyperlink"/>
                <w:noProof/>
              </w:rPr>
              <w:t>6.2</w:t>
            </w:r>
            <w:r>
              <w:rPr>
                <w:rFonts w:asciiTheme="minorHAnsi" w:eastAsiaTheme="minorEastAsia" w:hAnsiTheme="minorHAnsi" w:cstheme="minorBidi"/>
                <w:sz w:val="22"/>
                <w:szCs w:val="22"/>
                <w:lang w:eastAsia="en-US"/>
              </w:rPr>
              <w:tab/>
            </w:r>
            <w:r w:rsidRPr="00572EC2">
              <w:rPr>
                <w:rStyle w:val="Hyperlink"/>
                <w:noProof/>
              </w:rPr>
              <w:t>SUOTA Connecting Browsing and Starting SUOTA</w:t>
            </w:r>
            <w:r>
              <w:rPr>
                <w:webHidden/>
              </w:rPr>
              <w:tab/>
            </w:r>
            <w:r>
              <w:rPr>
                <w:webHidden/>
              </w:rPr>
              <w:fldChar w:fldCharType="begin"/>
            </w:r>
            <w:r>
              <w:rPr>
                <w:webHidden/>
              </w:rPr>
              <w:instrText xml:space="preserve"> PAGEREF _Toc64386185 \h </w:instrText>
            </w:r>
            <w:r>
              <w:rPr>
                <w:webHidden/>
              </w:rPr>
            </w:r>
            <w:r>
              <w:rPr>
                <w:webHidden/>
              </w:rPr>
              <w:fldChar w:fldCharType="separate"/>
            </w:r>
            <w:r>
              <w:rPr>
                <w:webHidden/>
              </w:rPr>
              <w:t>26</w:t>
            </w:r>
            <w:r>
              <w:rPr>
                <w:webHidden/>
              </w:rPr>
              <w:fldChar w:fldCharType="end"/>
            </w:r>
          </w:hyperlink>
        </w:p>
        <w:p w14:paraId="03228B88" w14:textId="6CA4F8C8" w:rsidR="00DD1CD5" w:rsidRDefault="00DD1CD5">
          <w:pPr>
            <w:pStyle w:val="TOC1"/>
            <w:rPr>
              <w:rFonts w:asciiTheme="minorHAnsi" w:eastAsiaTheme="minorEastAsia" w:hAnsiTheme="minorHAnsi" w:cstheme="minorBidi"/>
              <w:b w:val="0"/>
              <w:sz w:val="22"/>
              <w:szCs w:val="22"/>
              <w:lang w:eastAsia="en-US"/>
            </w:rPr>
          </w:pPr>
          <w:hyperlink w:anchor="_Toc64386186" w:history="1">
            <w:r w:rsidRPr="00572EC2">
              <w:rPr>
                <w:rStyle w:val="Hyperlink"/>
                <w:noProof/>
              </w:rPr>
              <w:t>7</w:t>
            </w:r>
            <w:r>
              <w:rPr>
                <w:rFonts w:asciiTheme="minorHAnsi" w:eastAsiaTheme="minorEastAsia" w:hAnsiTheme="minorHAnsi" w:cstheme="minorBidi"/>
                <w:b w:val="0"/>
                <w:sz w:val="22"/>
                <w:szCs w:val="22"/>
                <w:lang w:eastAsia="en-US"/>
              </w:rPr>
              <w:tab/>
            </w:r>
            <w:r w:rsidRPr="00572EC2">
              <w:rPr>
                <w:rStyle w:val="Hyperlink"/>
                <w:noProof/>
              </w:rPr>
              <w:t>EVENTS</w:t>
            </w:r>
            <w:r>
              <w:rPr>
                <w:webHidden/>
              </w:rPr>
              <w:tab/>
            </w:r>
            <w:r>
              <w:rPr>
                <w:webHidden/>
              </w:rPr>
              <w:fldChar w:fldCharType="begin"/>
            </w:r>
            <w:r>
              <w:rPr>
                <w:webHidden/>
              </w:rPr>
              <w:instrText xml:space="preserve"> PAGEREF _Toc64386186 \h </w:instrText>
            </w:r>
            <w:r>
              <w:rPr>
                <w:webHidden/>
              </w:rPr>
            </w:r>
            <w:r>
              <w:rPr>
                <w:webHidden/>
              </w:rPr>
              <w:fldChar w:fldCharType="separate"/>
            </w:r>
            <w:r>
              <w:rPr>
                <w:webHidden/>
              </w:rPr>
              <w:t>28</w:t>
            </w:r>
            <w:r>
              <w:rPr>
                <w:webHidden/>
              </w:rPr>
              <w:fldChar w:fldCharType="end"/>
            </w:r>
          </w:hyperlink>
        </w:p>
        <w:p w14:paraId="5F4FA20B" w14:textId="4D7C713C" w:rsidR="00DD1CD5" w:rsidRDefault="00DD1CD5">
          <w:pPr>
            <w:pStyle w:val="TOC2"/>
            <w:tabs>
              <w:tab w:val="left" w:pos="907"/>
            </w:tabs>
            <w:rPr>
              <w:rFonts w:asciiTheme="minorHAnsi" w:eastAsiaTheme="minorEastAsia" w:hAnsiTheme="minorHAnsi" w:cstheme="minorBidi"/>
              <w:sz w:val="22"/>
              <w:szCs w:val="22"/>
              <w:lang w:eastAsia="en-US"/>
            </w:rPr>
          </w:pPr>
          <w:hyperlink w:anchor="_Toc64386187" w:history="1">
            <w:r w:rsidRPr="00572EC2">
              <w:rPr>
                <w:rStyle w:val="Hyperlink"/>
                <w:noProof/>
              </w:rPr>
              <w:t>7.1</w:t>
            </w:r>
            <w:r>
              <w:rPr>
                <w:rFonts w:asciiTheme="minorHAnsi" w:eastAsiaTheme="minorEastAsia" w:hAnsiTheme="minorHAnsi" w:cstheme="minorBidi"/>
                <w:sz w:val="22"/>
                <w:szCs w:val="22"/>
                <w:lang w:eastAsia="en-US"/>
              </w:rPr>
              <w:tab/>
            </w:r>
            <w:r w:rsidRPr="00572EC2">
              <w:rPr>
                <w:rStyle w:val="Hyperlink"/>
                <w:noProof/>
              </w:rPr>
              <w:t>ADVERTISING</w:t>
            </w:r>
            <w:r>
              <w:rPr>
                <w:webHidden/>
              </w:rPr>
              <w:tab/>
            </w:r>
            <w:r>
              <w:rPr>
                <w:webHidden/>
              </w:rPr>
              <w:fldChar w:fldCharType="begin"/>
            </w:r>
            <w:r>
              <w:rPr>
                <w:webHidden/>
              </w:rPr>
              <w:instrText xml:space="preserve"> PAGEREF _Toc64386187 \h </w:instrText>
            </w:r>
            <w:r>
              <w:rPr>
                <w:webHidden/>
              </w:rPr>
            </w:r>
            <w:r>
              <w:rPr>
                <w:webHidden/>
              </w:rPr>
              <w:fldChar w:fldCharType="separate"/>
            </w:r>
            <w:r>
              <w:rPr>
                <w:webHidden/>
              </w:rPr>
              <w:t>28</w:t>
            </w:r>
            <w:r>
              <w:rPr>
                <w:webHidden/>
              </w:rPr>
              <w:fldChar w:fldCharType="end"/>
            </w:r>
          </w:hyperlink>
        </w:p>
        <w:p w14:paraId="0D087555" w14:textId="068D602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88" w:history="1">
            <w:r w:rsidRPr="00572EC2">
              <w:rPr>
                <w:rStyle w:val="Hyperlink"/>
                <w:noProof/>
              </w:rPr>
              <w:t>7.1.1</w:t>
            </w:r>
            <w:r>
              <w:rPr>
                <w:rFonts w:asciiTheme="minorHAnsi" w:eastAsiaTheme="minorEastAsia" w:hAnsiTheme="minorHAnsi" w:cstheme="minorBidi"/>
                <w:sz w:val="22"/>
                <w:szCs w:val="22"/>
                <w:lang w:eastAsia="en-US"/>
              </w:rPr>
              <w:tab/>
            </w:r>
            <w:r w:rsidRPr="00572EC2">
              <w:rPr>
                <w:rStyle w:val="Hyperlink"/>
                <w:noProof/>
              </w:rPr>
              <w:t>ADVERTISING EV</w:t>
            </w:r>
            <w:r w:rsidRPr="00572EC2">
              <w:rPr>
                <w:rStyle w:val="Hyperlink"/>
                <w:noProof/>
              </w:rPr>
              <w:t>E</w:t>
            </w:r>
            <w:r w:rsidRPr="00572EC2">
              <w:rPr>
                <w:rStyle w:val="Hyperlink"/>
                <w:noProof/>
              </w:rPr>
              <w:t>NT</w:t>
            </w:r>
            <w:r>
              <w:rPr>
                <w:webHidden/>
              </w:rPr>
              <w:tab/>
            </w:r>
            <w:r>
              <w:rPr>
                <w:webHidden/>
              </w:rPr>
              <w:fldChar w:fldCharType="begin"/>
            </w:r>
            <w:r>
              <w:rPr>
                <w:webHidden/>
              </w:rPr>
              <w:instrText xml:space="preserve"> PAGEREF _Toc64386188 \h </w:instrText>
            </w:r>
            <w:r>
              <w:rPr>
                <w:webHidden/>
              </w:rPr>
            </w:r>
            <w:r>
              <w:rPr>
                <w:webHidden/>
              </w:rPr>
              <w:fldChar w:fldCharType="separate"/>
            </w:r>
            <w:r>
              <w:rPr>
                <w:webHidden/>
              </w:rPr>
              <w:t>28</w:t>
            </w:r>
            <w:r>
              <w:rPr>
                <w:webHidden/>
              </w:rPr>
              <w:fldChar w:fldCharType="end"/>
            </w:r>
          </w:hyperlink>
        </w:p>
        <w:p w14:paraId="1889FAF3" w14:textId="63D223AA" w:rsidR="00DD1CD5" w:rsidRDefault="00DD1CD5">
          <w:pPr>
            <w:pStyle w:val="TOC2"/>
            <w:tabs>
              <w:tab w:val="left" w:pos="907"/>
            </w:tabs>
            <w:rPr>
              <w:rFonts w:asciiTheme="minorHAnsi" w:eastAsiaTheme="minorEastAsia" w:hAnsiTheme="minorHAnsi" w:cstheme="minorBidi"/>
              <w:sz w:val="22"/>
              <w:szCs w:val="22"/>
              <w:lang w:eastAsia="en-US"/>
            </w:rPr>
          </w:pPr>
          <w:hyperlink w:anchor="_Toc64386189" w:history="1">
            <w:r w:rsidRPr="00572EC2">
              <w:rPr>
                <w:rStyle w:val="Hyperlink"/>
                <w:noProof/>
              </w:rPr>
              <w:t>7.2</w:t>
            </w:r>
            <w:r>
              <w:rPr>
                <w:rFonts w:asciiTheme="minorHAnsi" w:eastAsiaTheme="minorEastAsia" w:hAnsiTheme="minorHAnsi" w:cstheme="minorBidi"/>
                <w:sz w:val="22"/>
                <w:szCs w:val="22"/>
                <w:lang w:eastAsia="en-US"/>
              </w:rPr>
              <w:tab/>
            </w:r>
            <w:r w:rsidRPr="00572EC2">
              <w:rPr>
                <w:rStyle w:val="Hyperlink"/>
                <w:noProof/>
              </w:rPr>
              <w:t>CONNECT | DISCONNECT</w:t>
            </w:r>
            <w:r>
              <w:rPr>
                <w:webHidden/>
              </w:rPr>
              <w:tab/>
            </w:r>
            <w:r>
              <w:rPr>
                <w:webHidden/>
              </w:rPr>
              <w:fldChar w:fldCharType="begin"/>
            </w:r>
            <w:r>
              <w:rPr>
                <w:webHidden/>
              </w:rPr>
              <w:instrText xml:space="preserve"> PAGEREF _Toc64386189 \h </w:instrText>
            </w:r>
            <w:r>
              <w:rPr>
                <w:webHidden/>
              </w:rPr>
            </w:r>
            <w:r>
              <w:rPr>
                <w:webHidden/>
              </w:rPr>
              <w:fldChar w:fldCharType="separate"/>
            </w:r>
            <w:r>
              <w:rPr>
                <w:webHidden/>
              </w:rPr>
              <w:t>29</w:t>
            </w:r>
            <w:r>
              <w:rPr>
                <w:webHidden/>
              </w:rPr>
              <w:fldChar w:fldCharType="end"/>
            </w:r>
          </w:hyperlink>
        </w:p>
        <w:p w14:paraId="006CF12E" w14:textId="5A31276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0" w:history="1">
            <w:r w:rsidRPr="00572EC2">
              <w:rPr>
                <w:rStyle w:val="Hyperlink"/>
                <w:noProof/>
              </w:rPr>
              <w:t>7.2.1</w:t>
            </w:r>
            <w:r>
              <w:rPr>
                <w:rFonts w:asciiTheme="minorHAnsi" w:eastAsiaTheme="minorEastAsia" w:hAnsiTheme="minorHAnsi" w:cstheme="minorBidi"/>
                <w:sz w:val="22"/>
                <w:szCs w:val="22"/>
                <w:lang w:eastAsia="en-US"/>
              </w:rPr>
              <w:tab/>
            </w:r>
            <w:r w:rsidRPr="00572EC2">
              <w:rPr>
                <w:rStyle w:val="Hyperlink"/>
                <w:noProof/>
              </w:rPr>
              <w:t>CONNECTION EVT</w:t>
            </w:r>
            <w:r>
              <w:rPr>
                <w:webHidden/>
              </w:rPr>
              <w:tab/>
            </w:r>
            <w:r>
              <w:rPr>
                <w:webHidden/>
              </w:rPr>
              <w:fldChar w:fldCharType="begin"/>
            </w:r>
            <w:r>
              <w:rPr>
                <w:webHidden/>
              </w:rPr>
              <w:instrText xml:space="preserve"> PAGEREF _Toc64386190 \h </w:instrText>
            </w:r>
            <w:r>
              <w:rPr>
                <w:webHidden/>
              </w:rPr>
            </w:r>
            <w:r>
              <w:rPr>
                <w:webHidden/>
              </w:rPr>
              <w:fldChar w:fldCharType="separate"/>
            </w:r>
            <w:r>
              <w:rPr>
                <w:webHidden/>
              </w:rPr>
              <w:t>29</w:t>
            </w:r>
            <w:r>
              <w:rPr>
                <w:webHidden/>
              </w:rPr>
              <w:fldChar w:fldCharType="end"/>
            </w:r>
          </w:hyperlink>
        </w:p>
        <w:p w14:paraId="6E6D2E53" w14:textId="00DC797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1" w:history="1">
            <w:r w:rsidRPr="00572EC2">
              <w:rPr>
                <w:rStyle w:val="Hyperlink"/>
                <w:noProof/>
              </w:rPr>
              <w:t>7.2.2</w:t>
            </w:r>
            <w:r>
              <w:rPr>
                <w:rFonts w:asciiTheme="minorHAnsi" w:eastAsiaTheme="minorEastAsia" w:hAnsiTheme="minorHAnsi" w:cstheme="minorBidi"/>
                <w:sz w:val="22"/>
                <w:szCs w:val="22"/>
                <w:lang w:eastAsia="en-US"/>
              </w:rPr>
              <w:tab/>
            </w:r>
            <w:r w:rsidRPr="00572EC2">
              <w:rPr>
                <w:rStyle w:val="Hyperlink"/>
                <w:noProof/>
              </w:rPr>
              <w:t>DISCONNECT EVT</w:t>
            </w:r>
            <w:r>
              <w:rPr>
                <w:webHidden/>
              </w:rPr>
              <w:tab/>
            </w:r>
            <w:r>
              <w:rPr>
                <w:webHidden/>
              </w:rPr>
              <w:fldChar w:fldCharType="begin"/>
            </w:r>
            <w:r>
              <w:rPr>
                <w:webHidden/>
              </w:rPr>
              <w:instrText xml:space="preserve"> PAGEREF _Toc64386191 \h </w:instrText>
            </w:r>
            <w:r>
              <w:rPr>
                <w:webHidden/>
              </w:rPr>
            </w:r>
            <w:r>
              <w:rPr>
                <w:webHidden/>
              </w:rPr>
              <w:fldChar w:fldCharType="separate"/>
            </w:r>
            <w:r>
              <w:rPr>
                <w:webHidden/>
              </w:rPr>
              <w:t>30</w:t>
            </w:r>
            <w:r>
              <w:rPr>
                <w:webHidden/>
              </w:rPr>
              <w:fldChar w:fldCharType="end"/>
            </w:r>
          </w:hyperlink>
        </w:p>
        <w:p w14:paraId="6D972455" w14:textId="7B414E55" w:rsidR="00DD1CD5" w:rsidRDefault="00DD1CD5">
          <w:pPr>
            <w:pStyle w:val="TOC2"/>
            <w:tabs>
              <w:tab w:val="left" w:pos="907"/>
            </w:tabs>
            <w:rPr>
              <w:rFonts w:asciiTheme="minorHAnsi" w:eastAsiaTheme="minorEastAsia" w:hAnsiTheme="minorHAnsi" w:cstheme="minorBidi"/>
              <w:sz w:val="22"/>
              <w:szCs w:val="22"/>
              <w:lang w:eastAsia="en-US"/>
            </w:rPr>
          </w:pPr>
          <w:hyperlink w:anchor="_Toc64386192" w:history="1">
            <w:r w:rsidRPr="00572EC2">
              <w:rPr>
                <w:rStyle w:val="Hyperlink"/>
                <w:noProof/>
              </w:rPr>
              <w:t>7.3</w:t>
            </w:r>
            <w:r>
              <w:rPr>
                <w:rFonts w:asciiTheme="minorHAnsi" w:eastAsiaTheme="minorEastAsia" w:hAnsiTheme="minorHAnsi" w:cstheme="minorBidi"/>
                <w:sz w:val="22"/>
                <w:szCs w:val="22"/>
                <w:lang w:eastAsia="en-US"/>
              </w:rPr>
              <w:tab/>
            </w:r>
            <w:r w:rsidRPr="00572EC2">
              <w:rPr>
                <w:rStyle w:val="Hyperlink"/>
                <w:noProof/>
              </w:rPr>
              <w:t>CONNECTION PARAMETERS EVENTS</w:t>
            </w:r>
            <w:r>
              <w:rPr>
                <w:webHidden/>
              </w:rPr>
              <w:tab/>
            </w:r>
            <w:r>
              <w:rPr>
                <w:webHidden/>
              </w:rPr>
              <w:fldChar w:fldCharType="begin"/>
            </w:r>
            <w:r>
              <w:rPr>
                <w:webHidden/>
              </w:rPr>
              <w:instrText xml:space="preserve"> PAGEREF _Toc64386192 \h </w:instrText>
            </w:r>
            <w:r>
              <w:rPr>
                <w:webHidden/>
              </w:rPr>
            </w:r>
            <w:r>
              <w:rPr>
                <w:webHidden/>
              </w:rPr>
              <w:fldChar w:fldCharType="separate"/>
            </w:r>
            <w:r>
              <w:rPr>
                <w:webHidden/>
              </w:rPr>
              <w:t>30</w:t>
            </w:r>
            <w:r>
              <w:rPr>
                <w:webHidden/>
              </w:rPr>
              <w:fldChar w:fldCharType="end"/>
            </w:r>
          </w:hyperlink>
        </w:p>
        <w:p w14:paraId="5A59B1C3" w14:textId="2FEE030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3" w:history="1">
            <w:r w:rsidRPr="00572EC2">
              <w:rPr>
                <w:rStyle w:val="Hyperlink"/>
                <w:noProof/>
              </w:rPr>
              <w:t>7.3.1</w:t>
            </w:r>
            <w:r>
              <w:rPr>
                <w:rFonts w:asciiTheme="minorHAnsi" w:eastAsiaTheme="minorEastAsia" w:hAnsiTheme="minorHAnsi" w:cstheme="minorBidi"/>
                <w:sz w:val="22"/>
                <w:szCs w:val="22"/>
                <w:lang w:eastAsia="en-US"/>
              </w:rPr>
              <w:tab/>
            </w:r>
            <w:r w:rsidRPr="00572EC2">
              <w:rPr>
                <w:rStyle w:val="Hyperlink"/>
                <w:noProof/>
              </w:rPr>
              <w:t>PARAMS UPDATED</w:t>
            </w:r>
            <w:r>
              <w:rPr>
                <w:webHidden/>
              </w:rPr>
              <w:tab/>
            </w:r>
            <w:r>
              <w:rPr>
                <w:webHidden/>
              </w:rPr>
              <w:fldChar w:fldCharType="begin"/>
            </w:r>
            <w:r>
              <w:rPr>
                <w:webHidden/>
              </w:rPr>
              <w:instrText xml:space="preserve"> PAGEREF _Toc64386193 \h </w:instrText>
            </w:r>
            <w:r>
              <w:rPr>
                <w:webHidden/>
              </w:rPr>
            </w:r>
            <w:r>
              <w:rPr>
                <w:webHidden/>
              </w:rPr>
              <w:fldChar w:fldCharType="separate"/>
            </w:r>
            <w:r>
              <w:rPr>
                <w:webHidden/>
              </w:rPr>
              <w:t>30</w:t>
            </w:r>
            <w:r>
              <w:rPr>
                <w:webHidden/>
              </w:rPr>
              <w:fldChar w:fldCharType="end"/>
            </w:r>
          </w:hyperlink>
        </w:p>
        <w:p w14:paraId="3E055A6F" w14:textId="2B0B91BB"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4" w:history="1">
            <w:r w:rsidRPr="00572EC2">
              <w:rPr>
                <w:rStyle w:val="Hyperlink"/>
                <w:noProof/>
              </w:rPr>
              <w:t>7.3.2</w:t>
            </w:r>
            <w:r>
              <w:rPr>
                <w:rFonts w:asciiTheme="minorHAnsi" w:eastAsiaTheme="minorEastAsia" w:hAnsiTheme="minorHAnsi" w:cstheme="minorBidi"/>
                <w:sz w:val="22"/>
                <w:szCs w:val="22"/>
                <w:lang w:eastAsia="en-US"/>
              </w:rPr>
              <w:tab/>
            </w:r>
            <w:r w:rsidRPr="00572EC2">
              <w:rPr>
                <w:rStyle w:val="Hyperlink"/>
                <w:noProof/>
              </w:rPr>
              <w:t>PARAMS UPDATE REQUST</w:t>
            </w:r>
            <w:r>
              <w:rPr>
                <w:webHidden/>
              </w:rPr>
              <w:tab/>
            </w:r>
            <w:r>
              <w:rPr>
                <w:webHidden/>
              </w:rPr>
              <w:fldChar w:fldCharType="begin"/>
            </w:r>
            <w:r>
              <w:rPr>
                <w:webHidden/>
              </w:rPr>
              <w:instrText xml:space="preserve"> PAGEREF _Toc64386194 \h </w:instrText>
            </w:r>
            <w:r>
              <w:rPr>
                <w:webHidden/>
              </w:rPr>
            </w:r>
            <w:r>
              <w:rPr>
                <w:webHidden/>
              </w:rPr>
              <w:fldChar w:fldCharType="separate"/>
            </w:r>
            <w:r>
              <w:rPr>
                <w:webHidden/>
              </w:rPr>
              <w:t>30</w:t>
            </w:r>
            <w:r>
              <w:rPr>
                <w:webHidden/>
              </w:rPr>
              <w:fldChar w:fldCharType="end"/>
            </w:r>
          </w:hyperlink>
        </w:p>
        <w:p w14:paraId="6E6B30EF" w14:textId="5D216EF6" w:rsidR="00DD1CD5" w:rsidRDefault="00DD1CD5">
          <w:pPr>
            <w:pStyle w:val="TOC2"/>
            <w:tabs>
              <w:tab w:val="left" w:pos="907"/>
            </w:tabs>
            <w:rPr>
              <w:rFonts w:asciiTheme="minorHAnsi" w:eastAsiaTheme="minorEastAsia" w:hAnsiTheme="minorHAnsi" w:cstheme="minorBidi"/>
              <w:sz w:val="22"/>
              <w:szCs w:val="22"/>
              <w:lang w:eastAsia="en-US"/>
            </w:rPr>
          </w:pPr>
          <w:hyperlink w:anchor="_Toc64386195" w:history="1">
            <w:r w:rsidRPr="00572EC2">
              <w:rPr>
                <w:rStyle w:val="Hyperlink"/>
                <w:noProof/>
              </w:rPr>
              <w:t>7.4</w:t>
            </w:r>
            <w:r>
              <w:rPr>
                <w:rFonts w:asciiTheme="minorHAnsi" w:eastAsiaTheme="minorEastAsia" w:hAnsiTheme="minorHAnsi" w:cstheme="minorBidi"/>
                <w:sz w:val="22"/>
                <w:szCs w:val="22"/>
                <w:lang w:eastAsia="en-US"/>
              </w:rPr>
              <w:tab/>
            </w:r>
            <w:r w:rsidRPr="00572EC2">
              <w:rPr>
                <w:rStyle w:val="Hyperlink"/>
                <w:noProof/>
              </w:rPr>
              <w:t>SERVICE DISCOVERY EVENT</w:t>
            </w:r>
            <w:r>
              <w:rPr>
                <w:webHidden/>
              </w:rPr>
              <w:tab/>
            </w:r>
            <w:r>
              <w:rPr>
                <w:webHidden/>
              </w:rPr>
              <w:fldChar w:fldCharType="begin"/>
            </w:r>
            <w:r>
              <w:rPr>
                <w:webHidden/>
              </w:rPr>
              <w:instrText xml:space="preserve"> PAGEREF _Toc64386195 \h </w:instrText>
            </w:r>
            <w:r>
              <w:rPr>
                <w:webHidden/>
              </w:rPr>
            </w:r>
            <w:r>
              <w:rPr>
                <w:webHidden/>
              </w:rPr>
              <w:fldChar w:fldCharType="separate"/>
            </w:r>
            <w:r>
              <w:rPr>
                <w:webHidden/>
              </w:rPr>
              <w:t>31</w:t>
            </w:r>
            <w:r>
              <w:rPr>
                <w:webHidden/>
              </w:rPr>
              <w:fldChar w:fldCharType="end"/>
            </w:r>
          </w:hyperlink>
        </w:p>
        <w:p w14:paraId="21412E26" w14:textId="480BEE0C"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6" w:history="1">
            <w:r w:rsidRPr="00572EC2">
              <w:rPr>
                <w:rStyle w:val="Hyperlink"/>
                <w:noProof/>
              </w:rPr>
              <w:t>7.4.1</w:t>
            </w:r>
            <w:r>
              <w:rPr>
                <w:rFonts w:asciiTheme="minorHAnsi" w:eastAsiaTheme="minorEastAsia" w:hAnsiTheme="minorHAnsi" w:cstheme="minorBidi"/>
                <w:sz w:val="22"/>
                <w:szCs w:val="22"/>
                <w:lang w:eastAsia="en-US"/>
              </w:rPr>
              <w:tab/>
            </w:r>
            <w:r w:rsidRPr="00572EC2">
              <w:rPr>
                <w:rStyle w:val="Hyperlink"/>
                <w:noProof/>
              </w:rPr>
              <w:t>SERVICE FOUND EVT</w:t>
            </w:r>
            <w:r>
              <w:rPr>
                <w:webHidden/>
              </w:rPr>
              <w:tab/>
            </w:r>
            <w:r>
              <w:rPr>
                <w:webHidden/>
              </w:rPr>
              <w:fldChar w:fldCharType="begin"/>
            </w:r>
            <w:r>
              <w:rPr>
                <w:webHidden/>
              </w:rPr>
              <w:instrText xml:space="preserve"> PAGEREF _Toc64386196 \h </w:instrText>
            </w:r>
            <w:r>
              <w:rPr>
                <w:webHidden/>
              </w:rPr>
            </w:r>
            <w:r>
              <w:rPr>
                <w:webHidden/>
              </w:rPr>
              <w:fldChar w:fldCharType="separate"/>
            </w:r>
            <w:r>
              <w:rPr>
                <w:webHidden/>
              </w:rPr>
              <w:t>31</w:t>
            </w:r>
            <w:r>
              <w:rPr>
                <w:webHidden/>
              </w:rPr>
              <w:fldChar w:fldCharType="end"/>
            </w:r>
          </w:hyperlink>
        </w:p>
        <w:p w14:paraId="5C941BE1" w14:textId="6066E11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7" w:history="1">
            <w:r w:rsidRPr="00572EC2">
              <w:rPr>
                <w:rStyle w:val="Hyperlink"/>
                <w:noProof/>
              </w:rPr>
              <w:t>7.4.2</w:t>
            </w:r>
            <w:r>
              <w:rPr>
                <w:rFonts w:asciiTheme="minorHAnsi" w:eastAsiaTheme="minorEastAsia" w:hAnsiTheme="minorHAnsi" w:cstheme="minorBidi"/>
                <w:sz w:val="22"/>
                <w:szCs w:val="22"/>
                <w:lang w:eastAsia="en-US"/>
              </w:rPr>
              <w:tab/>
            </w:r>
            <w:r w:rsidRPr="00572EC2">
              <w:rPr>
                <w:rStyle w:val="Hyperlink"/>
                <w:noProof/>
              </w:rPr>
              <w:t>BROWSE COMPLETED EVENT</w:t>
            </w:r>
            <w:r>
              <w:rPr>
                <w:webHidden/>
              </w:rPr>
              <w:tab/>
            </w:r>
            <w:r>
              <w:rPr>
                <w:webHidden/>
              </w:rPr>
              <w:fldChar w:fldCharType="begin"/>
            </w:r>
            <w:r>
              <w:rPr>
                <w:webHidden/>
              </w:rPr>
              <w:instrText xml:space="preserve"> PAGEREF _Toc64386197 \h </w:instrText>
            </w:r>
            <w:r>
              <w:rPr>
                <w:webHidden/>
              </w:rPr>
            </w:r>
            <w:r>
              <w:rPr>
                <w:webHidden/>
              </w:rPr>
              <w:fldChar w:fldCharType="separate"/>
            </w:r>
            <w:r>
              <w:rPr>
                <w:webHidden/>
              </w:rPr>
              <w:t>32</w:t>
            </w:r>
            <w:r>
              <w:rPr>
                <w:webHidden/>
              </w:rPr>
              <w:fldChar w:fldCharType="end"/>
            </w:r>
          </w:hyperlink>
        </w:p>
        <w:p w14:paraId="38FE69CB" w14:textId="467BB590" w:rsidR="00DD1CD5" w:rsidRDefault="00DD1CD5">
          <w:pPr>
            <w:pStyle w:val="TOC2"/>
            <w:tabs>
              <w:tab w:val="left" w:pos="907"/>
            </w:tabs>
            <w:rPr>
              <w:rFonts w:asciiTheme="minorHAnsi" w:eastAsiaTheme="minorEastAsia" w:hAnsiTheme="minorHAnsi" w:cstheme="minorBidi"/>
              <w:sz w:val="22"/>
              <w:szCs w:val="22"/>
              <w:lang w:eastAsia="en-US"/>
            </w:rPr>
          </w:pPr>
          <w:hyperlink w:anchor="_Toc64386198" w:history="1">
            <w:r w:rsidRPr="00572EC2">
              <w:rPr>
                <w:rStyle w:val="Hyperlink"/>
                <w:noProof/>
              </w:rPr>
              <w:t>7.5</w:t>
            </w:r>
            <w:r>
              <w:rPr>
                <w:rFonts w:asciiTheme="minorHAnsi" w:eastAsiaTheme="minorEastAsia" w:hAnsiTheme="minorHAnsi" w:cstheme="minorBidi"/>
                <w:sz w:val="22"/>
                <w:szCs w:val="22"/>
                <w:lang w:eastAsia="en-US"/>
              </w:rPr>
              <w:tab/>
            </w:r>
            <w:r w:rsidRPr="00572EC2">
              <w:rPr>
                <w:rStyle w:val="Hyperlink"/>
                <w:noProof/>
              </w:rPr>
              <w:t>ATTRIBUTE EVENTS</w:t>
            </w:r>
            <w:r>
              <w:rPr>
                <w:webHidden/>
              </w:rPr>
              <w:tab/>
            </w:r>
            <w:r>
              <w:rPr>
                <w:webHidden/>
              </w:rPr>
              <w:fldChar w:fldCharType="begin"/>
            </w:r>
            <w:r>
              <w:rPr>
                <w:webHidden/>
              </w:rPr>
              <w:instrText xml:space="preserve"> PAGEREF _Toc64386198 \h </w:instrText>
            </w:r>
            <w:r>
              <w:rPr>
                <w:webHidden/>
              </w:rPr>
            </w:r>
            <w:r>
              <w:rPr>
                <w:webHidden/>
              </w:rPr>
              <w:fldChar w:fldCharType="separate"/>
            </w:r>
            <w:r>
              <w:rPr>
                <w:webHidden/>
              </w:rPr>
              <w:t>32</w:t>
            </w:r>
            <w:r>
              <w:rPr>
                <w:webHidden/>
              </w:rPr>
              <w:fldChar w:fldCharType="end"/>
            </w:r>
          </w:hyperlink>
        </w:p>
        <w:p w14:paraId="132D6F89" w14:textId="7C5A7A0D" w:rsidR="00DD1CD5" w:rsidRDefault="00DD1CD5">
          <w:pPr>
            <w:pStyle w:val="TOC3"/>
            <w:tabs>
              <w:tab w:val="left" w:pos="1758"/>
            </w:tabs>
            <w:rPr>
              <w:rFonts w:asciiTheme="minorHAnsi" w:eastAsiaTheme="minorEastAsia" w:hAnsiTheme="minorHAnsi" w:cstheme="minorBidi"/>
              <w:sz w:val="22"/>
              <w:szCs w:val="22"/>
              <w:lang w:eastAsia="en-US"/>
            </w:rPr>
          </w:pPr>
          <w:hyperlink w:anchor="_Toc64386199" w:history="1">
            <w:r w:rsidRPr="00572EC2">
              <w:rPr>
                <w:rStyle w:val="Hyperlink"/>
                <w:noProof/>
              </w:rPr>
              <w:t>7.5.1</w:t>
            </w:r>
            <w:r>
              <w:rPr>
                <w:rFonts w:asciiTheme="minorHAnsi" w:eastAsiaTheme="minorEastAsia" w:hAnsiTheme="minorHAnsi" w:cstheme="minorBidi"/>
                <w:sz w:val="22"/>
                <w:szCs w:val="22"/>
                <w:lang w:eastAsia="en-US"/>
              </w:rPr>
              <w:tab/>
            </w:r>
            <w:r w:rsidRPr="00572EC2">
              <w:rPr>
                <w:rStyle w:val="Hyperlink"/>
                <w:noProof/>
              </w:rPr>
              <w:t>ATTRIBUTE ERROR EVT</w:t>
            </w:r>
            <w:r>
              <w:rPr>
                <w:webHidden/>
              </w:rPr>
              <w:tab/>
            </w:r>
            <w:r>
              <w:rPr>
                <w:webHidden/>
              </w:rPr>
              <w:fldChar w:fldCharType="begin"/>
            </w:r>
            <w:r>
              <w:rPr>
                <w:webHidden/>
              </w:rPr>
              <w:instrText xml:space="preserve"> PAGEREF _Toc64386199 \h </w:instrText>
            </w:r>
            <w:r>
              <w:rPr>
                <w:webHidden/>
              </w:rPr>
            </w:r>
            <w:r>
              <w:rPr>
                <w:webHidden/>
              </w:rPr>
              <w:fldChar w:fldCharType="separate"/>
            </w:r>
            <w:r>
              <w:rPr>
                <w:webHidden/>
              </w:rPr>
              <w:t>33</w:t>
            </w:r>
            <w:r>
              <w:rPr>
                <w:webHidden/>
              </w:rPr>
              <w:fldChar w:fldCharType="end"/>
            </w:r>
          </w:hyperlink>
        </w:p>
        <w:p w14:paraId="511C85A1" w14:textId="3B3C5C0E"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0" w:history="1">
            <w:r w:rsidRPr="00572EC2">
              <w:rPr>
                <w:rStyle w:val="Hyperlink"/>
                <w:noProof/>
              </w:rPr>
              <w:t>7.5.2</w:t>
            </w:r>
            <w:r>
              <w:rPr>
                <w:rFonts w:asciiTheme="minorHAnsi" w:eastAsiaTheme="minorEastAsia" w:hAnsiTheme="minorHAnsi" w:cstheme="minorBidi"/>
                <w:sz w:val="22"/>
                <w:szCs w:val="22"/>
                <w:lang w:eastAsia="en-US"/>
              </w:rPr>
              <w:tab/>
            </w:r>
            <w:r w:rsidRPr="00572EC2">
              <w:rPr>
                <w:rStyle w:val="Hyperlink"/>
                <w:noProof/>
              </w:rPr>
              <w:t>READ EVT</w:t>
            </w:r>
            <w:r>
              <w:rPr>
                <w:webHidden/>
              </w:rPr>
              <w:tab/>
            </w:r>
            <w:r>
              <w:rPr>
                <w:webHidden/>
              </w:rPr>
              <w:fldChar w:fldCharType="begin"/>
            </w:r>
            <w:r>
              <w:rPr>
                <w:webHidden/>
              </w:rPr>
              <w:instrText xml:space="preserve"> PAGEREF _Toc64386200 \h </w:instrText>
            </w:r>
            <w:r>
              <w:rPr>
                <w:webHidden/>
              </w:rPr>
            </w:r>
            <w:r>
              <w:rPr>
                <w:webHidden/>
              </w:rPr>
              <w:fldChar w:fldCharType="separate"/>
            </w:r>
            <w:r>
              <w:rPr>
                <w:webHidden/>
              </w:rPr>
              <w:t>33</w:t>
            </w:r>
            <w:r>
              <w:rPr>
                <w:webHidden/>
              </w:rPr>
              <w:fldChar w:fldCharType="end"/>
            </w:r>
          </w:hyperlink>
        </w:p>
        <w:p w14:paraId="4E3F476E" w14:textId="6EF254D1"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1" w:history="1">
            <w:r w:rsidRPr="00572EC2">
              <w:rPr>
                <w:rStyle w:val="Hyperlink"/>
                <w:noProof/>
              </w:rPr>
              <w:t>7.5.3</w:t>
            </w:r>
            <w:r>
              <w:rPr>
                <w:rFonts w:asciiTheme="minorHAnsi" w:eastAsiaTheme="minorEastAsia" w:hAnsiTheme="minorHAnsi" w:cstheme="minorBidi"/>
                <w:sz w:val="22"/>
                <w:szCs w:val="22"/>
                <w:lang w:eastAsia="en-US"/>
              </w:rPr>
              <w:tab/>
            </w:r>
            <w:r w:rsidRPr="00572EC2">
              <w:rPr>
                <w:rStyle w:val="Hyperlink"/>
                <w:noProof/>
              </w:rPr>
              <w:t>NOTIFICATION | INDICATION EVENT</w:t>
            </w:r>
            <w:r>
              <w:rPr>
                <w:webHidden/>
              </w:rPr>
              <w:tab/>
            </w:r>
            <w:r>
              <w:rPr>
                <w:webHidden/>
              </w:rPr>
              <w:fldChar w:fldCharType="begin"/>
            </w:r>
            <w:r>
              <w:rPr>
                <w:webHidden/>
              </w:rPr>
              <w:instrText xml:space="preserve"> PAGEREF _Toc64386201 \h </w:instrText>
            </w:r>
            <w:r>
              <w:rPr>
                <w:webHidden/>
              </w:rPr>
            </w:r>
            <w:r>
              <w:rPr>
                <w:webHidden/>
              </w:rPr>
              <w:fldChar w:fldCharType="separate"/>
            </w:r>
            <w:r>
              <w:rPr>
                <w:webHidden/>
              </w:rPr>
              <w:t>33</w:t>
            </w:r>
            <w:r>
              <w:rPr>
                <w:webHidden/>
              </w:rPr>
              <w:fldChar w:fldCharType="end"/>
            </w:r>
          </w:hyperlink>
        </w:p>
        <w:p w14:paraId="6CA42DE9" w14:textId="4FBBC57E" w:rsidR="00DD1CD5" w:rsidRDefault="00DD1CD5">
          <w:pPr>
            <w:pStyle w:val="TOC2"/>
            <w:tabs>
              <w:tab w:val="left" w:pos="907"/>
            </w:tabs>
            <w:rPr>
              <w:rFonts w:asciiTheme="minorHAnsi" w:eastAsiaTheme="minorEastAsia" w:hAnsiTheme="minorHAnsi" w:cstheme="minorBidi"/>
              <w:sz w:val="22"/>
              <w:szCs w:val="22"/>
              <w:lang w:eastAsia="en-US"/>
            </w:rPr>
          </w:pPr>
          <w:hyperlink w:anchor="_Toc64386202" w:history="1">
            <w:r w:rsidRPr="00572EC2">
              <w:rPr>
                <w:rStyle w:val="Hyperlink"/>
                <w:noProof/>
              </w:rPr>
              <w:t>7.6</w:t>
            </w:r>
            <w:r>
              <w:rPr>
                <w:rFonts w:asciiTheme="minorHAnsi" w:eastAsiaTheme="minorEastAsia" w:hAnsiTheme="minorHAnsi" w:cstheme="minorBidi"/>
                <w:sz w:val="22"/>
                <w:szCs w:val="22"/>
                <w:lang w:eastAsia="en-US"/>
              </w:rPr>
              <w:tab/>
            </w:r>
            <w:r w:rsidRPr="00572EC2">
              <w:rPr>
                <w:rStyle w:val="Hyperlink"/>
                <w:noProof/>
              </w:rPr>
              <w:t>SECURITY EVENTS</w:t>
            </w:r>
            <w:r>
              <w:rPr>
                <w:webHidden/>
              </w:rPr>
              <w:tab/>
            </w:r>
            <w:r>
              <w:rPr>
                <w:webHidden/>
              </w:rPr>
              <w:fldChar w:fldCharType="begin"/>
            </w:r>
            <w:r>
              <w:rPr>
                <w:webHidden/>
              </w:rPr>
              <w:instrText xml:space="preserve"> PAGEREF _Toc64386202 \h </w:instrText>
            </w:r>
            <w:r>
              <w:rPr>
                <w:webHidden/>
              </w:rPr>
            </w:r>
            <w:r>
              <w:rPr>
                <w:webHidden/>
              </w:rPr>
              <w:fldChar w:fldCharType="separate"/>
            </w:r>
            <w:r>
              <w:rPr>
                <w:webHidden/>
              </w:rPr>
              <w:t>33</w:t>
            </w:r>
            <w:r>
              <w:rPr>
                <w:webHidden/>
              </w:rPr>
              <w:fldChar w:fldCharType="end"/>
            </w:r>
          </w:hyperlink>
        </w:p>
        <w:p w14:paraId="71823383" w14:textId="0077AD0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3" w:history="1">
            <w:r w:rsidRPr="00572EC2">
              <w:rPr>
                <w:rStyle w:val="Hyperlink"/>
                <w:noProof/>
              </w:rPr>
              <w:t>7.6.1</w:t>
            </w:r>
            <w:r>
              <w:rPr>
                <w:rFonts w:asciiTheme="minorHAnsi" w:eastAsiaTheme="minorEastAsia" w:hAnsiTheme="minorHAnsi" w:cstheme="minorBidi"/>
                <w:sz w:val="22"/>
                <w:szCs w:val="22"/>
                <w:lang w:eastAsia="en-US"/>
              </w:rPr>
              <w:tab/>
            </w:r>
            <w:r w:rsidRPr="00572EC2">
              <w:rPr>
                <w:rStyle w:val="Hyperlink"/>
                <w:noProof/>
              </w:rPr>
              <w:t>SECURITY LEVEL CHANGED</w:t>
            </w:r>
            <w:r>
              <w:rPr>
                <w:webHidden/>
              </w:rPr>
              <w:tab/>
            </w:r>
            <w:r>
              <w:rPr>
                <w:webHidden/>
              </w:rPr>
              <w:fldChar w:fldCharType="begin"/>
            </w:r>
            <w:r>
              <w:rPr>
                <w:webHidden/>
              </w:rPr>
              <w:instrText xml:space="preserve"> PAGEREF _Toc64386203 \h </w:instrText>
            </w:r>
            <w:r>
              <w:rPr>
                <w:webHidden/>
              </w:rPr>
            </w:r>
            <w:r>
              <w:rPr>
                <w:webHidden/>
              </w:rPr>
              <w:fldChar w:fldCharType="separate"/>
            </w:r>
            <w:r>
              <w:rPr>
                <w:webHidden/>
              </w:rPr>
              <w:t>33</w:t>
            </w:r>
            <w:r>
              <w:rPr>
                <w:webHidden/>
              </w:rPr>
              <w:fldChar w:fldCharType="end"/>
            </w:r>
          </w:hyperlink>
        </w:p>
        <w:p w14:paraId="2AFF09C6" w14:textId="690656F8"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4" w:history="1">
            <w:r w:rsidRPr="00572EC2">
              <w:rPr>
                <w:rStyle w:val="Hyperlink"/>
                <w:noProof/>
              </w:rPr>
              <w:t>7.6.2</w:t>
            </w:r>
            <w:r>
              <w:rPr>
                <w:rFonts w:asciiTheme="minorHAnsi" w:eastAsiaTheme="minorEastAsia" w:hAnsiTheme="minorHAnsi" w:cstheme="minorBidi"/>
                <w:sz w:val="22"/>
                <w:szCs w:val="22"/>
                <w:lang w:eastAsia="en-US"/>
              </w:rPr>
              <w:tab/>
            </w:r>
            <w:r w:rsidRPr="00572EC2">
              <w:rPr>
                <w:rStyle w:val="Hyperlink"/>
                <w:noProof/>
              </w:rPr>
              <w:t>PASSKEY NOTIFY EVENT</w:t>
            </w:r>
            <w:r>
              <w:rPr>
                <w:webHidden/>
              </w:rPr>
              <w:tab/>
            </w:r>
            <w:r>
              <w:rPr>
                <w:webHidden/>
              </w:rPr>
              <w:fldChar w:fldCharType="begin"/>
            </w:r>
            <w:r>
              <w:rPr>
                <w:webHidden/>
              </w:rPr>
              <w:instrText xml:space="preserve"> PAGEREF _Toc64386204 \h </w:instrText>
            </w:r>
            <w:r>
              <w:rPr>
                <w:webHidden/>
              </w:rPr>
            </w:r>
            <w:r>
              <w:rPr>
                <w:webHidden/>
              </w:rPr>
              <w:fldChar w:fldCharType="separate"/>
            </w:r>
            <w:r>
              <w:rPr>
                <w:webHidden/>
              </w:rPr>
              <w:t>34</w:t>
            </w:r>
            <w:r>
              <w:rPr>
                <w:webHidden/>
              </w:rPr>
              <w:fldChar w:fldCharType="end"/>
            </w:r>
          </w:hyperlink>
        </w:p>
        <w:p w14:paraId="1526BB09" w14:textId="0ADB83C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5" w:history="1">
            <w:r w:rsidRPr="00572EC2">
              <w:rPr>
                <w:rStyle w:val="Hyperlink"/>
                <w:noProof/>
              </w:rPr>
              <w:t>7.6.3</w:t>
            </w:r>
            <w:r>
              <w:rPr>
                <w:rFonts w:asciiTheme="minorHAnsi" w:eastAsiaTheme="minorEastAsia" w:hAnsiTheme="minorHAnsi" w:cstheme="minorBidi"/>
                <w:sz w:val="22"/>
                <w:szCs w:val="22"/>
                <w:lang w:eastAsia="en-US"/>
              </w:rPr>
              <w:tab/>
            </w:r>
            <w:r w:rsidRPr="00572EC2">
              <w:rPr>
                <w:rStyle w:val="Hyperlink"/>
                <w:noProof/>
              </w:rPr>
              <w:t>NUMERIC REQUEST EVENT</w:t>
            </w:r>
            <w:r>
              <w:rPr>
                <w:webHidden/>
              </w:rPr>
              <w:tab/>
            </w:r>
            <w:r>
              <w:rPr>
                <w:webHidden/>
              </w:rPr>
              <w:fldChar w:fldCharType="begin"/>
            </w:r>
            <w:r>
              <w:rPr>
                <w:webHidden/>
              </w:rPr>
              <w:instrText xml:space="preserve"> PAGEREF _Toc64386205 \h </w:instrText>
            </w:r>
            <w:r>
              <w:rPr>
                <w:webHidden/>
              </w:rPr>
            </w:r>
            <w:r>
              <w:rPr>
                <w:webHidden/>
              </w:rPr>
              <w:fldChar w:fldCharType="separate"/>
            </w:r>
            <w:r>
              <w:rPr>
                <w:webHidden/>
              </w:rPr>
              <w:t>34</w:t>
            </w:r>
            <w:r>
              <w:rPr>
                <w:webHidden/>
              </w:rPr>
              <w:fldChar w:fldCharType="end"/>
            </w:r>
          </w:hyperlink>
        </w:p>
        <w:p w14:paraId="09E21466" w14:textId="4F0AE5E6"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6" w:history="1">
            <w:r w:rsidRPr="00572EC2">
              <w:rPr>
                <w:rStyle w:val="Hyperlink"/>
                <w:noProof/>
              </w:rPr>
              <w:t>7.6.4</w:t>
            </w:r>
            <w:r>
              <w:rPr>
                <w:rFonts w:asciiTheme="minorHAnsi" w:eastAsiaTheme="minorEastAsia" w:hAnsiTheme="minorHAnsi" w:cstheme="minorBidi"/>
                <w:sz w:val="22"/>
                <w:szCs w:val="22"/>
                <w:lang w:eastAsia="en-US"/>
              </w:rPr>
              <w:tab/>
            </w:r>
            <w:r w:rsidRPr="00572EC2">
              <w:rPr>
                <w:rStyle w:val="Hyperlink"/>
                <w:noProof/>
              </w:rPr>
              <w:t>PASSKEY REQUEST EVENT</w:t>
            </w:r>
            <w:r>
              <w:rPr>
                <w:webHidden/>
              </w:rPr>
              <w:tab/>
            </w:r>
            <w:r>
              <w:rPr>
                <w:webHidden/>
              </w:rPr>
              <w:fldChar w:fldCharType="begin"/>
            </w:r>
            <w:r>
              <w:rPr>
                <w:webHidden/>
              </w:rPr>
              <w:instrText xml:space="preserve"> PAGEREF _Toc64386206 \h </w:instrText>
            </w:r>
            <w:r>
              <w:rPr>
                <w:webHidden/>
              </w:rPr>
            </w:r>
            <w:r>
              <w:rPr>
                <w:webHidden/>
              </w:rPr>
              <w:fldChar w:fldCharType="separate"/>
            </w:r>
            <w:r>
              <w:rPr>
                <w:webHidden/>
              </w:rPr>
              <w:t>34</w:t>
            </w:r>
            <w:r>
              <w:rPr>
                <w:webHidden/>
              </w:rPr>
              <w:fldChar w:fldCharType="end"/>
            </w:r>
          </w:hyperlink>
        </w:p>
        <w:p w14:paraId="41355583" w14:textId="3B52D8FF"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7" w:history="1">
            <w:r w:rsidRPr="00572EC2">
              <w:rPr>
                <w:rStyle w:val="Hyperlink"/>
                <w:noProof/>
              </w:rPr>
              <w:t>7.6.5</w:t>
            </w:r>
            <w:r>
              <w:rPr>
                <w:rFonts w:asciiTheme="minorHAnsi" w:eastAsiaTheme="minorEastAsia" w:hAnsiTheme="minorHAnsi" w:cstheme="minorBidi"/>
                <w:sz w:val="22"/>
                <w:szCs w:val="22"/>
                <w:lang w:eastAsia="en-US"/>
              </w:rPr>
              <w:tab/>
            </w:r>
            <w:r w:rsidRPr="00572EC2">
              <w:rPr>
                <w:rStyle w:val="Hyperlink"/>
                <w:noProof/>
              </w:rPr>
              <w:t>PAIR REQUEST EVENT</w:t>
            </w:r>
            <w:r>
              <w:rPr>
                <w:webHidden/>
              </w:rPr>
              <w:tab/>
            </w:r>
            <w:r>
              <w:rPr>
                <w:webHidden/>
              </w:rPr>
              <w:fldChar w:fldCharType="begin"/>
            </w:r>
            <w:r>
              <w:rPr>
                <w:webHidden/>
              </w:rPr>
              <w:instrText xml:space="preserve"> PAGEREF _Toc64386207 \h </w:instrText>
            </w:r>
            <w:r>
              <w:rPr>
                <w:webHidden/>
              </w:rPr>
            </w:r>
            <w:r>
              <w:rPr>
                <w:webHidden/>
              </w:rPr>
              <w:fldChar w:fldCharType="separate"/>
            </w:r>
            <w:r>
              <w:rPr>
                <w:webHidden/>
              </w:rPr>
              <w:t>34</w:t>
            </w:r>
            <w:r>
              <w:rPr>
                <w:webHidden/>
              </w:rPr>
              <w:fldChar w:fldCharType="end"/>
            </w:r>
          </w:hyperlink>
        </w:p>
        <w:p w14:paraId="361E4EDE" w14:textId="29577A96"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8" w:history="1">
            <w:r w:rsidRPr="00572EC2">
              <w:rPr>
                <w:rStyle w:val="Hyperlink"/>
                <w:noProof/>
              </w:rPr>
              <w:t>7.6.6</w:t>
            </w:r>
            <w:r>
              <w:rPr>
                <w:rFonts w:asciiTheme="minorHAnsi" w:eastAsiaTheme="minorEastAsia" w:hAnsiTheme="minorHAnsi" w:cstheme="minorBidi"/>
                <w:sz w:val="22"/>
                <w:szCs w:val="22"/>
                <w:lang w:eastAsia="en-US"/>
              </w:rPr>
              <w:tab/>
            </w:r>
            <w:r w:rsidRPr="00572EC2">
              <w:rPr>
                <w:rStyle w:val="Hyperlink"/>
                <w:noProof/>
              </w:rPr>
              <w:t>PAIR COMPLETED</w:t>
            </w:r>
            <w:r>
              <w:rPr>
                <w:webHidden/>
              </w:rPr>
              <w:tab/>
            </w:r>
            <w:r>
              <w:rPr>
                <w:webHidden/>
              </w:rPr>
              <w:fldChar w:fldCharType="begin"/>
            </w:r>
            <w:r>
              <w:rPr>
                <w:webHidden/>
              </w:rPr>
              <w:instrText xml:space="preserve"> PAGEREF _Toc64386208 \h </w:instrText>
            </w:r>
            <w:r>
              <w:rPr>
                <w:webHidden/>
              </w:rPr>
            </w:r>
            <w:r>
              <w:rPr>
                <w:webHidden/>
              </w:rPr>
              <w:fldChar w:fldCharType="separate"/>
            </w:r>
            <w:r>
              <w:rPr>
                <w:webHidden/>
              </w:rPr>
              <w:t>35</w:t>
            </w:r>
            <w:r>
              <w:rPr>
                <w:webHidden/>
              </w:rPr>
              <w:fldChar w:fldCharType="end"/>
            </w:r>
          </w:hyperlink>
        </w:p>
        <w:p w14:paraId="43C4710A" w14:textId="091A342D"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09" w:history="1">
            <w:r w:rsidRPr="00572EC2">
              <w:rPr>
                <w:rStyle w:val="Hyperlink"/>
                <w:noProof/>
              </w:rPr>
              <w:t>7.6.7</w:t>
            </w:r>
            <w:r>
              <w:rPr>
                <w:rFonts w:asciiTheme="minorHAnsi" w:eastAsiaTheme="minorEastAsia" w:hAnsiTheme="minorHAnsi" w:cstheme="minorBidi"/>
                <w:sz w:val="22"/>
                <w:szCs w:val="22"/>
                <w:lang w:eastAsia="en-US"/>
              </w:rPr>
              <w:tab/>
            </w:r>
            <w:r w:rsidRPr="00572EC2">
              <w:rPr>
                <w:rStyle w:val="Hyperlink"/>
                <w:noProof/>
              </w:rPr>
              <w:t>GET BONDS EVENT</w:t>
            </w:r>
            <w:r>
              <w:rPr>
                <w:webHidden/>
              </w:rPr>
              <w:tab/>
            </w:r>
            <w:r>
              <w:rPr>
                <w:webHidden/>
              </w:rPr>
              <w:fldChar w:fldCharType="begin"/>
            </w:r>
            <w:r>
              <w:rPr>
                <w:webHidden/>
              </w:rPr>
              <w:instrText xml:space="preserve"> PAGEREF _Toc64386209 \h </w:instrText>
            </w:r>
            <w:r>
              <w:rPr>
                <w:webHidden/>
              </w:rPr>
            </w:r>
            <w:r>
              <w:rPr>
                <w:webHidden/>
              </w:rPr>
              <w:fldChar w:fldCharType="separate"/>
            </w:r>
            <w:r>
              <w:rPr>
                <w:webHidden/>
              </w:rPr>
              <w:t>35</w:t>
            </w:r>
            <w:r>
              <w:rPr>
                <w:webHidden/>
              </w:rPr>
              <w:fldChar w:fldCharType="end"/>
            </w:r>
          </w:hyperlink>
        </w:p>
        <w:p w14:paraId="62317707" w14:textId="4E0ACA93"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0" w:history="1">
            <w:r w:rsidRPr="00572EC2">
              <w:rPr>
                <w:rStyle w:val="Hyperlink"/>
                <w:noProof/>
              </w:rPr>
              <w:t>7.6.8</w:t>
            </w:r>
            <w:r>
              <w:rPr>
                <w:rFonts w:asciiTheme="minorHAnsi" w:eastAsiaTheme="minorEastAsia" w:hAnsiTheme="minorHAnsi" w:cstheme="minorBidi"/>
                <w:sz w:val="22"/>
                <w:szCs w:val="22"/>
                <w:lang w:eastAsia="en-US"/>
              </w:rPr>
              <w:tab/>
            </w:r>
            <w:r w:rsidRPr="00572EC2">
              <w:rPr>
                <w:rStyle w:val="Hyperlink"/>
                <w:noProof/>
              </w:rPr>
              <w:t>BLE ADDRESS RESOLVED</w:t>
            </w:r>
            <w:r>
              <w:rPr>
                <w:webHidden/>
              </w:rPr>
              <w:tab/>
            </w:r>
            <w:r>
              <w:rPr>
                <w:webHidden/>
              </w:rPr>
              <w:fldChar w:fldCharType="begin"/>
            </w:r>
            <w:r>
              <w:rPr>
                <w:webHidden/>
              </w:rPr>
              <w:instrText xml:space="preserve"> PAGEREF _Toc64386210 \h </w:instrText>
            </w:r>
            <w:r>
              <w:rPr>
                <w:webHidden/>
              </w:rPr>
            </w:r>
            <w:r>
              <w:rPr>
                <w:webHidden/>
              </w:rPr>
              <w:fldChar w:fldCharType="separate"/>
            </w:r>
            <w:r>
              <w:rPr>
                <w:webHidden/>
              </w:rPr>
              <w:t>36</w:t>
            </w:r>
            <w:r>
              <w:rPr>
                <w:webHidden/>
              </w:rPr>
              <w:fldChar w:fldCharType="end"/>
            </w:r>
          </w:hyperlink>
        </w:p>
        <w:p w14:paraId="1EB0450D" w14:textId="7003463A" w:rsidR="00DD1CD5" w:rsidRDefault="00DD1CD5">
          <w:pPr>
            <w:pStyle w:val="TOC2"/>
            <w:tabs>
              <w:tab w:val="left" w:pos="907"/>
            </w:tabs>
            <w:rPr>
              <w:rFonts w:asciiTheme="minorHAnsi" w:eastAsiaTheme="minorEastAsia" w:hAnsiTheme="minorHAnsi" w:cstheme="minorBidi"/>
              <w:sz w:val="22"/>
              <w:szCs w:val="22"/>
              <w:lang w:eastAsia="en-US"/>
            </w:rPr>
          </w:pPr>
          <w:hyperlink w:anchor="_Toc64386211" w:history="1">
            <w:r w:rsidRPr="00572EC2">
              <w:rPr>
                <w:rStyle w:val="Hyperlink"/>
                <w:noProof/>
              </w:rPr>
              <w:t>7.7</w:t>
            </w:r>
            <w:r>
              <w:rPr>
                <w:rFonts w:asciiTheme="minorHAnsi" w:eastAsiaTheme="minorEastAsia" w:hAnsiTheme="minorHAnsi" w:cstheme="minorBidi"/>
                <w:sz w:val="22"/>
                <w:szCs w:val="22"/>
                <w:lang w:eastAsia="en-US"/>
              </w:rPr>
              <w:tab/>
            </w:r>
            <w:r w:rsidRPr="00572EC2">
              <w:rPr>
                <w:rStyle w:val="Hyperlink"/>
                <w:noProof/>
              </w:rPr>
              <w:t>DATA LENGTH AND MTU EVENTS</w:t>
            </w:r>
            <w:r>
              <w:rPr>
                <w:webHidden/>
              </w:rPr>
              <w:tab/>
            </w:r>
            <w:r>
              <w:rPr>
                <w:webHidden/>
              </w:rPr>
              <w:fldChar w:fldCharType="begin"/>
            </w:r>
            <w:r>
              <w:rPr>
                <w:webHidden/>
              </w:rPr>
              <w:instrText xml:space="preserve"> PAGEREF _Toc64386211 \h </w:instrText>
            </w:r>
            <w:r>
              <w:rPr>
                <w:webHidden/>
              </w:rPr>
            </w:r>
            <w:r>
              <w:rPr>
                <w:webHidden/>
              </w:rPr>
              <w:fldChar w:fldCharType="separate"/>
            </w:r>
            <w:r>
              <w:rPr>
                <w:webHidden/>
              </w:rPr>
              <w:t>36</w:t>
            </w:r>
            <w:r>
              <w:rPr>
                <w:webHidden/>
              </w:rPr>
              <w:fldChar w:fldCharType="end"/>
            </w:r>
          </w:hyperlink>
        </w:p>
        <w:p w14:paraId="6B55C0B6" w14:textId="7A4F3217"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2" w:history="1">
            <w:r w:rsidRPr="00572EC2">
              <w:rPr>
                <w:rStyle w:val="Hyperlink"/>
                <w:noProof/>
              </w:rPr>
              <w:t>7.7.1</w:t>
            </w:r>
            <w:r>
              <w:rPr>
                <w:rFonts w:asciiTheme="minorHAnsi" w:eastAsiaTheme="minorEastAsia" w:hAnsiTheme="minorHAnsi" w:cstheme="minorBidi"/>
                <w:sz w:val="22"/>
                <w:szCs w:val="22"/>
                <w:lang w:eastAsia="en-US"/>
              </w:rPr>
              <w:tab/>
            </w:r>
            <w:r w:rsidRPr="00572EC2">
              <w:rPr>
                <w:rStyle w:val="Hyperlink"/>
                <w:noProof/>
              </w:rPr>
              <w:t>DATA LENGTH CHANGED EVENT</w:t>
            </w:r>
            <w:r>
              <w:rPr>
                <w:webHidden/>
              </w:rPr>
              <w:tab/>
            </w:r>
            <w:r>
              <w:rPr>
                <w:webHidden/>
              </w:rPr>
              <w:fldChar w:fldCharType="begin"/>
            </w:r>
            <w:r>
              <w:rPr>
                <w:webHidden/>
              </w:rPr>
              <w:instrText xml:space="preserve"> PAGEREF _Toc64386212 \h </w:instrText>
            </w:r>
            <w:r>
              <w:rPr>
                <w:webHidden/>
              </w:rPr>
            </w:r>
            <w:r>
              <w:rPr>
                <w:webHidden/>
              </w:rPr>
              <w:fldChar w:fldCharType="separate"/>
            </w:r>
            <w:r>
              <w:rPr>
                <w:webHidden/>
              </w:rPr>
              <w:t>36</w:t>
            </w:r>
            <w:r>
              <w:rPr>
                <w:webHidden/>
              </w:rPr>
              <w:fldChar w:fldCharType="end"/>
            </w:r>
          </w:hyperlink>
        </w:p>
        <w:p w14:paraId="53CF00C6" w14:textId="12778A4E"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3" w:history="1">
            <w:r w:rsidRPr="00572EC2">
              <w:rPr>
                <w:rStyle w:val="Hyperlink"/>
                <w:noProof/>
              </w:rPr>
              <w:t>7.7.2</w:t>
            </w:r>
            <w:r>
              <w:rPr>
                <w:rFonts w:asciiTheme="minorHAnsi" w:eastAsiaTheme="minorEastAsia" w:hAnsiTheme="minorHAnsi" w:cstheme="minorBidi"/>
                <w:sz w:val="22"/>
                <w:szCs w:val="22"/>
                <w:lang w:eastAsia="en-US"/>
              </w:rPr>
              <w:tab/>
            </w:r>
            <w:r w:rsidRPr="00572EC2">
              <w:rPr>
                <w:rStyle w:val="Hyperlink"/>
                <w:noProof/>
              </w:rPr>
              <w:t>MTU CHANGED EVENT</w:t>
            </w:r>
            <w:r>
              <w:rPr>
                <w:webHidden/>
              </w:rPr>
              <w:tab/>
            </w:r>
            <w:r>
              <w:rPr>
                <w:webHidden/>
              </w:rPr>
              <w:fldChar w:fldCharType="begin"/>
            </w:r>
            <w:r>
              <w:rPr>
                <w:webHidden/>
              </w:rPr>
              <w:instrText xml:space="preserve"> PAGEREF _Toc64386213 \h </w:instrText>
            </w:r>
            <w:r>
              <w:rPr>
                <w:webHidden/>
              </w:rPr>
            </w:r>
            <w:r>
              <w:rPr>
                <w:webHidden/>
              </w:rPr>
              <w:fldChar w:fldCharType="separate"/>
            </w:r>
            <w:r>
              <w:rPr>
                <w:webHidden/>
              </w:rPr>
              <w:t>36</w:t>
            </w:r>
            <w:r>
              <w:rPr>
                <w:webHidden/>
              </w:rPr>
              <w:fldChar w:fldCharType="end"/>
            </w:r>
          </w:hyperlink>
        </w:p>
        <w:p w14:paraId="475D931B" w14:textId="0F59E901" w:rsidR="00DD1CD5" w:rsidRDefault="00DD1CD5">
          <w:pPr>
            <w:pStyle w:val="TOC2"/>
            <w:tabs>
              <w:tab w:val="left" w:pos="907"/>
            </w:tabs>
            <w:rPr>
              <w:rFonts w:asciiTheme="minorHAnsi" w:eastAsiaTheme="minorEastAsia" w:hAnsiTheme="minorHAnsi" w:cstheme="minorBidi"/>
              <w:sz w:val="22"/>
              <w:szCs w:val="22"/>
              <w:lang w:eastAsia="en-US"/>
            </w:rPr>
          </w:pPr>
          <w:hyperlink w:anchor="_Toc64386214" w:history="1">
            <w:r w:rsidRPr="00572EC2">
              <w:rPr>
                <w:rStyle w:val="Hyperlink"/>
                <w:noProof/>
              </w:rPr>
              <w:t>7.8</w:t>
            </w:r>
            <w:r>
              <w:rPr>
                <w:rFonts w:asciiTheme="minorHAnsi" w:eastAsiaTheme="minorEastAsia" w:hAnsiTheme="minorHAnsi" w:cstheme="minorBidi"/>
                <w:sz w:val="22"/>
                <w:szCs w:val="22"/>
                <w:lang w:eastAsia="en-US"/>
              </w:rPr>
              <w:tab/>
            </w:r>
            <w:r w:rsidRPr="00572EC2">
              <w:rPr>
                <w:rStyle w:val="Hyperlink"/>
                <w:noProof/>
              </w:rPr>
              <w:t>PEER INFORMATION EVENTS</w:t>
            </w:r>
            <w:r>
              <w:rPr>
                <w:webHidden/>
              </w:rPr>
              <w:tab/>
            </w:r>
            <w:r>
              <w:rPr>
                <w:webHidden/>
              </w:rPr>
              <w:fldChar w:fldCharType="begin"/>
            </w:r>
            <w:r>
              <w:rPr>
                <w:webHidden/>
              </w:rPr>
              <w:instrText xml:space="preserve"> PAGEREF _Toc64386214 \h </w:instrText>
            </w:r>
            <w:r>
              <w:rPr>
                <w:webHidden/>
              </w:rPr>
            </w:r>
            <w:r>
              <w:rPr>
                <w:webHidden/>
              </w:rPr>
              <w:fldChar w:fldCharType="separate"/>
            </w:r>
            <w:r>
              <w:rPr>
                <w:webHidden/>
              </w:rPr>
              <w:t>37</w:t>
            </w:r>
            <w:r>
              <w:rPr>
                <w:webHidden/>
              </w:rPr>
              <w:fldChar w:fldCharType="end"/>
            </w:r>
          </w:hyperlink>
        </w:p>
        <w:p w14:paraId="6BE15137" w14:textId="3F8DE713"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5" w:history="1">
            <w:r w:rsidRPr="00572EC2">
              <w:rPr>
                <w:rStyle w:val="Hyperlink"/>
                <w:noProof/>
              </w:rPr>
              <w:t>7.8.1</w:t>
            </w:r>
            <w:r>
              <w:rPr>
                <w:rFonts w:asciiTheme="minorHAnsi" w:eastAsiaTheme="minorEastAsia" w:hAnsiTheme="minorHAnsi" w:cstheme="minorBidi"/>
                <w:sz w:val="22"/>
                <w:szCs w:val="22"/>
                <w:lang w:eastAsia="en-US"/>
              </w:rPr>
              <w:tab/>
            </w:r>
            <w:r w:rsidRPr="00572EC2">
              <w:rPr>
                <w:rStyle w:val="Hyperlink"/>
                <w:noProof/>
              </w:rPr>
              <w:t>PEER VERSION EVENT</w:t>
            </w:r>
            <w:r>
              <w:rPr>
                <w:webHidden/>
              </w:rPr>
              <w:tab/>
            </w:r>
            <w:r>
              <w:rPr>
                <w:webHidden/>
              </w:rPr>
              <w:fldChar w:fldCharType="begin"/>
            </w:r>
            <w:r>
              <w:rPr>
                <w:webHidden/>
              </w:rPr>
              <w:instrText xml:space="preserve"> PAGEREF _Toc64386215 \h </w:instrText>
            </w:r>
            <w:r>
              <w:rPr>
                <w:webHidden/>
              </w:rPr>
            </w:r>
            <w:r>
              <w:rPr>
                <w:webHidden/>
              </w:rPr>
              <w:fldChar w:fldCharType="separate"/>
            </w:r>
            <w:r>
              <w:rPr>
                <w:webHidden/>
              </w:rPr>
              <w:t>37</w:t>
            </w:r>
            <w:r>
              <w:rPr>
                <w:webHidden/>
              </w:rPr>
              <w:fldChar w:fldCharType="end"/>
            </w:r>
          </w:hyperlink>
        </w:p>
        <w:p w14:paraId="3DF5A617" w14:textId="0C70D21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6" w:history="1">
            <w:r w:rsidRPr="00572EC2">
              <w:rPr>
                <w:rStyle w:val="Hyperlink"/>
                <w:noProof/>
              </w:rPr>
              <w:t>7.8.2</w:t>
            </w:r>
            <w:r>
              <w:rPr>
                <w:rFonts w:asciiTheme="minorHAnsi" w:eastAsiaTheme="minorEastAsia" w:hAnsiTheme="minorHAnsi" w:cstheme="minorBidi"/>
                <w:sz w:val="22"/>
                <w:szCs w:val="22"/>
                <w:lang w:eastAsia="en-US"/>
              </w:rPr>
              <w:tab/>
            </w:r>
            <w:r w:rsidRPr="00572EC2">
              <w:rPr>
                <w:rStyle w:val="Hyperlink"/>
                <w:noProof/>
              </w:rPr>
              <w:t>GET PEER FEATURES EVENT</w:t>
            </w:r>
            <w:r>
              <w:rPr>
                <w:webHidden/>
              </w:rPr>
              <w:tab/>
            </w:r>
            <w:r>
              <w:rPr>
                <w:webHidden/>
              </w:rPr>
              <w:fldChar w:fldCharType="begin"/>
            </w:r>
            <w:r>
              <w:rPr>
                <w:webHidden/>
              </w:rPr>
              <w:instrText xml:space="preserve"> PAGEREF _Toc64386216 \h </w:instrText>
            </w:r>
            <w:r>
              <w:rPr>
                <w:webHidden/>
              </w:rPr>
            </w:r>
            <w:r>
              <w:rPr>
                <w:webHidden/>
              </w:rPr>
              <w:fldChar w:fldCharType="separate"/>
            </w:r>
            <w:r>
              <w:rPr>
                <w:webHidden/>
              </w:rPr>
              <w:t>37</w:t>
            </w:r>
            <w:r>
              <w:rPr>
                <w:webHidden/>
              </w:rPr>
              <w:fldChar w:fldCharType="end"/>
            </w:r>
          </w:hyperlink>
        </w:p>
        <w:p w14:paraId="13F1849E" w14:textId="37F4EB91" w:rsidR="00DD1CD5" w:rsidRDefault="00DD1CD5">
          <w:pPr>
            <w:pStyle w:val="TOC2"/>
            <w:tabs>
              <w:tab w:val="left" w:pos="907"/>
            </w:tabs>
            <w:rPr>
              <w:rFonts w:asciiTheme="minorHAnsi" w:eastAsiaTheme="minorEastAsia" w:hAnsiTheme="minorHAnsi" w:cstheme="minorBidi"/>
              <w:sz w:val="22"/>
              <w:szCs w:val="22"/>
              <w:lang w:eastAsia="en-US"/>
            </w:rPr>
          </w:pPr>
          <w:hyperlink w:anchor="_Toc64386217" w:history="1">
            <w:r w:rsidRPr="00572EC2">
              <w:rPr>
                <w:rStyle w:val="Hyperlink"/>
                <w:noProof/>
              </w:rPr>
              <w:t>7.9</w:t>
            </w:r>
            <w:r>
              <w:rPr>
                <w:rFonts w:asciiTheme="minorHAnsi" w:eastAsiaTheme="minorEastAsia" w:hAnsiTheme="minorHAnsi" w:cstheme="minorBidi"/>
                <w:sz w:val="22"/>
                <w:szCs w:val="22"/>
                <w:lang w:eastAsia="en-US"/>
              </w:rPr>
              <w:tab/>
            </w:r>
            <w:r w:rsidRPr="00572EC2">
              <w:rPr>
                <w:rStyle w:val="Hyperlink"/>
                <w:noProof/>
              </w:rPr>
              <w:t>SUOTA EVENTS</w:t>
            </w:r>
            <w:r>
              <w:rPr>
                <w:webHidden/>
              </w:rPr>
              <w:tab/>
            </w:r>
            <w:r>
              <w:rPr>
                <w:webHidden/>
              </w:rPr>
              <w:fldChar w:fldCharType="begin"/>
            </w:r>
            <w:r>
              <w:rPr>
                <w:webHidden/>
              </w:rPr>
              <w:instrText xml:space="preserve"> PAGEREF _Toc64386217 \h </w:instrText>
            </w:r>
            <w:r>
              <w:rPr>
                <w:webHidden/>
              </w:rPr>
            </w:r>
            <w:r>
              <w:rPr>
                <w:webHidden/>
              </w:rPr>
              <w:fldChar w:fldCharType="separate"/>
            </w:r>
            <w:r>
              <w:rPr>
                <w:webHidden/>
              </w:rPr>
              <w:t>37</w:t>
            </w:r>
            <w:r>
              <w:rPr>
                <w:webHidden/>
              </w:rPr>
              <w:fldChar w:fldCharType="end"/>
            </w:r>
          </w:hyperlink>
        </w:p>
        <w:p w14:paraId="33796715" w14:textId="26DA0FC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8" w:history="1">
            <w:r w:rsidRPr="00572EC2">
              <w:rPr>
                <w:rStyle w:val="Hyperlink"/>
                <w:noProof/>
              </w:rPr>
              <w:t>7.9.1</w:t>
            </w:r>
            <w:r>
              <w:rPr>
                <w:rFonts w:asciiTheme="minorHAnsi" w:eastAsiaTheme="minorEastAsia" w:hAnsiTheme="minorHAnsi" w:cstheme="minorBidi"/>
                <w:sz w:val="22"/>
                <w:szCs w:val="22"/>
                <w:lang w:eastAsia="en-US"/>
              </w:rPr>
              <w:tab/>
            </w:r>
            <w:r w:rsidRPr="00572EC2">
              <w:rPr>
                <w:rStyle w:val="Hyperlink"/>
                <w:noProof/>
              </w:rPr>
              <w:t>SUOTA Ready Event</w:t>
            </w:r>
            <w:r>
              <w:rPr>
                <w:webHidden/>
              </w:rPr>
              <w:tab/>
            </w:r>
            <w:r>
              <w:rPr>
                <w:webHidden/>
              </w:rPr>
              <w:fldChar w:fldCharType="begin"/>
            </w:r>
            <w:r>
              <w:rPr>
                <w:webHidden/>
              </w:rPr>
              <w:instrText xml:space="preserve"> PAGEREF _Toc64386218 \h </w:instrText>
            </w:r>
            <w:r>
              <w:rPr>
                <w:webHidden/>
              </w:rPr>
            </w:r>
            <w:r>
              <w:rPr>
                <w:webHidden/>
              </w:rPr>
              <w:fldChar w:fldCharType="separate"/>
            </w:r>
            <w:r>
              <w:rPr>
                <w:webHidden/>
              </w:rPr>
              <w:t>37</w:t>
            </w:r>
            <w:r>
              <w:rPr>
                <w:webHidden/>
              </w:rPr>
              <w:fldChar w:fldCharType="end"/>
            </w:r>
          </w:hyperlink>
        </w:p>
        <w:p w14:paraId="5374679F" w14:textId="2A9454AA"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19" w:history="1">
            <w:r w:rsidRPr="00572EC2">
              <w:rPr>
                <w:rStyle w:val="Hyperlink"/>
                <w:noProof/>
              </w:rPr>
              <w:t>7.9.2</w:t>
            </w:r>
            <w:r>
              <w:rPr>
                <w:rFonts w:asciiTheme="minorHAnsi" w:eastAsiaTheme="minorEastAsia" w:hAnsiTheme="minorHAnsi" w:cstheme="minorBidi"/>
                <w:sz w:val="22"/>
                <w:szCs w:val="22"/>
                <w:lang w:eastAsia="en-US"/>
              </w:rPr>
              <w:tab/>
            </w:r>
            <w:r w:rsidRPr="00572EC2">
              <w:rPr>
                <w:rStyle w:val="Hyperlink"/>
                <w:noProof/>
              </w:rPr>
              <w:t>SUOTA NOTIF EVT</w:t>
            </w:r>
            <w:r>
              <w:rPr>
                <w:webHidden/>
              </w:rPr>
              <w:tab/>
            </w:r>
            <w:r>
              <w:rPr>
                <w:webHidden/>
              </w:rPr>
              <w:fldChar w:fldCharType="begin"/>
            </w:r>
            <w:r>
              <w:rPr>
                <w:webHidden/>
              </w:rPr>
              <w:instrText xml:space="preserve"> PAGEREF _Toc64386219 \h </w:instrText>
            </w:r>
            <w:r>
              <w:rPr>
                <w:webHidden/>
              </w:rPr>
            </w:r>
            <w:r>
              <w:rPr>
                <w:webHidden/>
              </w:rPr>
              <w:fldChar w:fldCharType="separate"/>
            </w:r>
            <w:r>
              <w:rPr>
                <w:webHidden/>
              </w:rPr>
              <w:t>37</w:t>
            </w:r>
            <w:r>
              <w:rPr>
                <w:webHidden/>
              </w:rPr>
              <w:fldChar w:fldCharType="end"/>
            </w:r>
          </w:hyperlink>
        </w:p>
        <w:p w14:paraId="33B8142E" w14:textId="5CA4B042"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20" w:history="1">
            <w:r w:rsidRPr="00572EC2">
              <w:rPr>
                <w:rStyle w:val="Hyperlink"/>
                <w:noProof/>
              </w:rPr>
              <w:t>7.9.3</w:t>
            </w:r>
            <w:r>
              <w:rPr>
                <w:rFonts w:asciiTheme="minorHAnsi" w:eastAsiaTheme="minorEastAsia" w:hAnsiTheme="minorHAnsi" w:cstheme="minorBidi"/>
                <w:sz w:val="22"/>
                <w:szCs w:val="22"/>
                <w:lang w:eastAsia="en-US"/>
              </w:rPr>
              <w:tab/>
            </w:r>
            <w:r w:rsidRPr="00572EC2">
              <w:rPr>
                <w:rStyle w:val="Hyperlink"/>
                <w:noProof/>
              </w:rPr>
              <w:t>SUOTA TRANSFER COMPLETE</w:t>
            </w:r>
            <w:r>
              <w:rPr>
                <w:webHidden/>
              </w:rPr>
              <w:tab/>
            </w:r>
            <w:r>
              <w:rPr>
                <w:webHidden/>
              </w:rPr>
              <w:fldChar w:fldCharType="begin"/>
            </w:r>
            <w:r>
              <w:rPr>
                <w:webHidden/>
              </w:rPr>
              <w:instrText xml:space="preserve"> PAGEREF _Toc64386220 \h </w:instrText>
            </w:r>
            <w:r>
              <w:rPr>
                <w:webHidden/>
              </w:rPr>
            </w:r>
            <w:r>
              <w:rPr>
                <w:webHidden/>
              </w:rPr>
              <w:fldChar w:fldCharType="separate"/>
            </w:r>
            <w:r>
              <w:rPr>
                <w:webHidden/>
              </w:rPr>
              <w:t>38</w:t>
            </w:r>
            <w:r>
              <w:rPr>
                <w:webHidden/>
              </w:rPr>
              <w:fldChar w:fldCharType="end"/>
            </w:r>
          </w:hyperlink>
        </w:p>
        <w:p w14:paraId="37EB0540" w14:textId="2C9962D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21" w:history="1">
            <w:r w:rsidRPr="00572EC2">
              <w:rPr>
                <w:rStyle w:val="Hyperlink"/>
                <w:noProof/>
              </w:rPr>
              <w:t>7.9.4</w:t>
            </w:r>
            <w:r>
              <w:rPr>
                <w:rFonts w:asciiTheme="minorHAnsi" w:eastAsiaTheme="minorEastAsia" w:hAnsiTheme="minorHAnsi" w:cstheme="minorBidi"/>
                <w:sz w:val="22"/>
                <w:szCs w:val="22"/>
                <w:lang w:eastAsia="en-US"/>
              </w:rPr>
              <w:tab/>
            </w:r>
            <w:r w:rsidRPr="00572EC2">
              <w:rPr>
                <w:rStyle w:val="Hyperlink"/>
                <w:noProof/>
              </w:rPr>
              <w:t>SUOTA SENT PATCH DATA EVENT</w:t>
            </w:r>
            <w:r>
              <w:rPr>
                <w:webHidden/>
              </w:rPr>
              <w:tab/>
            </w:r>
            <w:r>
              <w:rPr>
                <w:webHidden/>
              </w:rPr>
              <w:fldChar w:fldCharType="begin"/>
            </w:r>
            <w:r>
              <w:rPr>
                <w:webHidden/>
              </w:rPr>
              <w:instrText xml:space="preserve"> PAGEREF _Toc64386221 \h </w:instrText>
            </w:r>
            <w:r>
              <w:rPr>
                <w:webHidden/>
              </w:rPr>
            </w:r>
            <w:r>
              <w:rPr>
                <w:webHidden/>
              </w:rPr>
              <w:fldChar w:fldCharType="separate"/>
            </w:r>
            <w:r>
              <w:rPr>
                <w:webHidden/>
              </w:rPr>
              <w:t>38</w:t>
            </w:r>
            <w:r>
              <w:rPr>
                <w:webHidden/>
              </w:rPr>
              <w:fldChar w:fldCharType="end"/>
            </w:r>
          </w:hyperlink>
        </w:p>
        <w:p w14:paraId="4E35283D" w14:textId="7494A9F3"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22" w:history="1">
            <w:r w:rsidRPr="00572EC2">
              <w:rPr>
                <w:rStyle w:val="Hyperlink"/>
                <w:noProof/>
              </w:rPr>
              <w:t>7.9.5</w:t>
            </w:r>
            <w:r>
              <w:rPr>
                <w:rFonts w:asciiTheme="minorHAnsi" w:eastAsiaTheme="minorEastAsia" w:hAnsiTheme="minorHAnsi" w:cstheme="minorBidi"/>
                <w:sz w:val="22"/>
                <w:szCs w:val="22"/>
                <w:lang w:eastAsia="en-US"/>
              </w:rPr>
              <w:tab/>
            </w:r>
            <w:r w:rsidRPr="00572EC2">
              <w:rPr>
                <w:rStyle w:val="Hyperlink"/>
                <w:noProof/>
              </w:rPr>
              <w:t>SUOTA VERSION EVENT</w:t>
            </w:r>
            <w:r>
              <w:rPr>
                <w:webHidden/>
              </w:rPr>
              <w:tab/>
            </w:r>
            <w:r>
              <w:rPr>
                <w:webHidden/>
              </w:rPr>
              <w:fldChar w:fldCharType="begin"/>
            </w:r>
            <w:r>
              <w:rPr>
                <w:webHidden/>
              </w:rPr>
              <w:instrText xml:space="preserve"> PAGEREF _Toc64386222 \h </w:instrText>
            </w:r>
            <w:r>
              <w:rPr>
                <w:webHidden/>
              </w:rPr>
            </w:r>
            <w:r>
              <w:rPr>
                <w:webHidden/>
              </w:rPr>
              <w:fldChar w:fldCharType="separate"/>
            </w:r>
            <w:r>
              <w:rPr>
                <w:webHidden/>
              </w:rPr>
              <w:t>38</w:t>
            </w:r>
            <w:r>
              <w:rPr>
                <w:webHidden/>
              </w:rPr>
              <w:fldChar w:fldCharType="end"/>
            </w:r>
          </w:hyperlink>
        </w:p>
        <w:p w14:paraId="68558AA5" w14:textId="567380A0" w:rsidR="00DD1CD5" w:rsidRDefault="00DD1CD5">
          <w:pPr>
            <w:pStyle w:val="TOC3"/>
            <w:tabs>
              <w:tab w:val="left" w:pos="1758"/>
            </w:tabs>
            <w:rPr>
              <w:rFonts w:asciiTheme="minorHAnsi" w:eastAsiaTheme="minorEastAsia" w:hAnsiTheme="minorHAnsi" w:cstheme="minorBidi"/>
              <w:sz w:val="22"/>
              <w:szCs w:val="22"/>
              <w:lang w:eastAsia="en-US"/>
            </w:rPr>
          </w:pPr>
          <w:hyperlink w:anchor="_Toc64386223" w:history="1">
            <w:r w:rsidRPr="00572EC2">
              <w:rPr>
                <w:rStyle w:val="Hyperlink"/>
                <w:noProof/>
              </w:rPr>
              <w:t>7.9.6</w:t>
            </w:r>
            <w:r>
              <w:rPr>
                <w:rFonts w:asciiTheme="minorHAnsi" w:eastAsiaTheme="minorEastAsia" w:hAnsiTheme="minorHAnsi" w:cstheme="minorBidi"/>
                <w:sz w:val="22"/>
                <w:szCs w:val="22"/>
                <w:lang w:eastAsia="en-US"/>
              </w:rPr>
              <w:tab/>
            </w:r>
            <w:r w:rsidRPr="00572EC2">
              <w:rPr>
                <w:rStyle w:val="Hyperlink"/>
                <w:noProof/>
              </w:rPr>
              <w:t>SUOTA L2CAP PSM Event</w:t>
            </w:r>
            <w:r>
              <w:rPr>
                <w:webHidden/>
              </w:rPr>
              <w:tab/>
            </w:r>
            <w:r>
              <w:rPr>
                <w:webHidden/>
              </w:rPr>
              <w:fldChar w:fldCharType="begin"/>
            </w:r>
            <w:r>
              <w:rPr>
                <w:webHidden/>
              </w:rPr>
              <w:instrText xml:space="preserve"> PAGEREF _Toc64386223 \h </w:instrText>
            </w:r>
            <w:r>
              <w:rPr>
                <w:webHidden/>
              </w:rPr>
            </w:r>
            <w:r>
              <w:rPr>
                <w:webHidden/>
              </w:rPr>
              <w:fldChar w:fldCharType="separate"/>
            </w:r>
            <w:r>
              <w:rPr>
                <w:webHidden/>
              </w:rPr>
              <w:t>38</w:t>
            </w:r>
            <w:r>
              <w:rPr>
                <w:webHidden/>
              </w:rPr>
              <w:fldChar w:fldCharType="end"/>
            </w:r>
          </w:hyperlink>
        </w:p>
        <w:p w14:paraId="34B4B7A8" w14:textId="65E61C30" w:rsidR="00DD1CD5" w:rsidRDefault="00DD1CD5">
          <w:pPr>
            <w:pStyle w:val="TOC1"/>
            <w:rPr>
              <w:rFonts w:asciiTheme="minorHAnsi" w:eastAsiaTheme="minorEastAsia" w:hAnsiTheme="minorHAnsi" w:cstheme="minorBidi"/>
              <w:b w:val="0"/>
              <w:sz w:val="22"/>
              <w:szCs w:val="22"/>
              <w:lang w:eastAsia="en-US"/>
            </w:rPr>
          </w:pPr>
          <w:hyperlink w:anchor="_Toc64386224" w:history="1">
            <w:r w:rsidRPr="00572EC2">
              <w:rPr>
                <w:rStyle w:val="Hyperlink"/>
                <w:noProof/>
              </w:rPr>
              <w:t>8</w:t>
            </w:r>
            <w:r>
              <w:rPr>
                <w:rFonts w:asciiTheme="minorHAnsi" w:eastAsiaTheme="minorEastAsia" w:hAnsiTheme="minorHAnsi" w:cstheme="minorBidi"/>
                <w:b w:val="0"/>
                <w:sz w:val="22"/>
                <w:szCs w:val="22"/>
                <w:lang w:eastAsia="en-US"/>
              </w:rPr>
              <w:tab/>
            </w:r>
            <w:r w:rsidRPr="00572EC2">
              <w:rPr>
                <w:rStyle w:val="Hyperlink"/>
                <w:noProof/>
              </w:rPr>
              <w:t>LIMITATIONS</w:t>
            </w:r>
            <w:r>
              <w:rPr>
                <w:webHidden/>
              </w:rPr>
              <w:tab/>
            </w:r>
            <w:r>
              <w:rPr>
                <w:webHidden/>
              </w:rPr>
              <w:fldChar w:fldCharType="begin"/>
            </w:r>
            <w:r>
              <w:rPr>
                <w:webHidden/>
              </w:rPr>
              <w:instrText xml:space="preserve"> PAGEREF _Toc64386224 \h </w:instrText>
            </w:r>
            <w:r>
              <w:rPr>
                <w:webHidden/>
              </w:rPr>
            </w:r>
            <w:r>
              <w:rPr>
                <w:webHidden/>
              </w:rPr>
              <w:fldChar w:fldCharType="separate"/>
            </w:r>
            <w:r>
              <w:rPr>
                <w:webHidden/>
              </w:rPr>
              <w:t>38</w:t>
            </w:r>
            <w:r>
              <w:rPr>
                <w:webHidden/>
              </w:rPr>
              <w:fldChar w:fldCharType="end"/>
            </w:r>
          </w:hyperlink>
        </w:p>
        <w:p w14:paraId="13F66819" w14:textId="701B1297" w:rsidR="00DD1CD5" w:rsidRDefault="00DD1CD5">
          <w:pPr>
            <w:pStyle w:val="TOC1"/>
            <w:rPr>
              <w:rFonts w:asciiTheme="minorHAnsi" w:eastAsiaTheme="minorEastAsia" w:hAnsiTheme="minorHAnsi" w:cstheme="minorBidi"/>
              <w:b w:val="0"/>
              <w:sz w:val="22"/>
              <w:szCs w:val="22"/>
              <w:lang w:eastAsia="en-US"/>
            </w:rPr>
          </w:pPr>
          <w:hyperlink w:anchor="_Toc64386225" w:history="1">
            <w:r w:rsidRPr="00572EC2">
              <w:rPr>
                <w:rStyle w:val="Hyperlink"/>
                <w:noProof/>
              </w:rPr>
              <w:t>Appendix A &lt;Appendix Title&gt;</w:t>
            </w:r>
            <w:r>
              <w:rPr>
                <w:webHidden/>
              </w:rPr>
              <w:tab/>
            </w:r>
            <w:r>
              <w:rPr>
                <w:webHidden/>
              </w:rPr>
              <w:fldChar w:fldCharType="begin"/>
            </w:r>
            <w:r>
              <w:rPr>
                <w:webHidden/>
              </w:rPr>
              <w:instrText xml:space="preserve"> PAGEREF _Toc64386225 \h </w:instrText>
            </w:r>
            <w:r>
              <w:rPr>
                <w:webHidden/>
              </w:rPr>
            </w:r>
            <w:r>
              <w:rPr>
                <w:webHidden/>
              </w:rPr>
              <w:fldChar w:fldCharType="separate"/>
            </w:r>
            <w:r>
              <w:rPr>
                <w:webHidden/>
              </w:rPr>
              <w:t>41</w:t>
            </w:r>
            <w:r>
              <w:rPr>
                <w:webHidden/>
              </w:rPr>
              <w:fldChar w:fldCharType="end"/>
            </w:r>
          </w:hyperlink>
        </w:p>
        <w:p w14:paraId="6F04462B" w14:textId="63437D64" w:rsidR="00DD1CD5" w:rsidRDefault="00DD1CD5">
          <w:pPr>
            <w:pStyle w:val="TOC2"/>
            <w:tabs>
              <w:tab w:val="left" w:pos="907"/>
            </w:tabs>
            <w:rPr>
              <w:rFonts w:asciiTheme="minorHAnsi" w:eastAsiaTheme="minorEastAsia" w:hAnsiTheme="minorHAnsi" w:cstheme="minorBidi"/>
              <w:sz w:val="22"/>
              <w:szCs w:val="22"/>
              <w:lang w:eastAsia="en-US"/>
            </w:rPr>
          </w:pPr>
          <w:hyperlink w:anchor="_Toc64386226" w:history="1">
            <w:r w:rsidRPr="00572EC2">
              <w:rPr>
                <w:rStyle w:val="Hyperlink"/>
                <w:noProof/>
              </w:rPr>
              <w:t>A.1</w:t>
            </w:r>
            <w:r>
              <w:rPr>
                <w:rFonts w:asciiTheme="minorHAnsi" w:eastAsiaTheme="minorEastAsia" w:hAnsiTheme="minorHAnsi" w:cstheme="minorBidi"/>
                <w:sz w:val="22"/>
                <w:szCs w:val="22"/>
                <w:lang w:eastAsia="en-US"/>
              </w:rPr>
              <w:tab/>
            </w:r>
            <w:r w:rsidRPr="00572EC2">
              <w:rPr>
                <w:rStyle w:val="Hyperlink"/>
                <w:noProof/>
              </w:rPr>
              <w:t>&lt;Appendix Subsection&gt;</w:t>
            </w:r>
            <w:r>
              <w:rPr>
                <w:webHidden/>
              </w:rPr>
              <w:tab/>
            </w:r>
            <w:r>
              <w:rPr>
                <w:webHidden/>
              </w:rPr>
              <w:fldChar w:fldCharType="begin"/>
            </w:r>
            <w:r>
              <w:rPr>
                <w:webHidden/>
              </w:rPr>
              <w:instrText xml:space="preserve"> PAGEREF _Toc64386226 \h </w:instrText>
            </w:r>
            <w:r>
              <w:rPr>
                <w:webHidden/>
              </w:rPr>
            </w:r>
            <w:r>
              <w:rPr>
                <w:webHidden/>
              </w:rPr>
              <w:fldChar w:fldCharType="separate"/>
            </w:r>
            <w:r>
              <w:rPr>
                <w:webHidden/>
              </w:rPr>
              <w:t>41</w:t>
            </w:r>
            <w:r>
              <w:rPr>
                <w:webHidden/>
              </w:rPr>
              <w:fldChar w:fldCharType="end"/>
            </w:r>
          </w:hyperlink>
        </w:p>
        <w:p w14:paraId="1204DD94" w14:textId="3B201DD9" w:rsidR="00DD1CD5" w:rsidRDefault="00DD1CD5">
          <w:pPr>
            <w:pStyle w:val="TOC1"/>
            <w:rPr>
              <w:rFonts w:asciiTheme="minorHAnsi" w:eastAsiaTheme="minorEastAsia" w:hAnsiTheme="minorHAnsi" w:cstheme="minorBidi"/>
              <w:b w:val="0"/>
              <w:sz w:val="22"/>
              <w:szCs w:val="22"/>
              <w:lang w:eastAsia="en-US"/>
            </w:rPr>
          </w:pPr>
          <w:hyperlink w:anchor="_Toc64386227" w:history="1">
            <w:r w:rsidRPr="00572EC2">
              <w:rPr>
                <w:rStyle w:val="Hyperlink"/>
                <w:noProof/>
              </w:rPr>
              <w:t>Revision History</w:t>
            </w:r>
            <w:r>
              <w:rPr>
                <w:webHidden/>
              </w:rPr>
              <w:tab/>
            </w:r>
            <w:r>
              <w:rPr>
                <w:webHidden/>
              </w:rPr>
              <w:fldChar w:fldCharType="begin"/>
            </w:r>
            <w:r>
              <w:rPr>
                <w:webHidden/>
              </w:rPr>
              <w:instrText xml:space="preserve"> PAGEREF _Toc64386227 \h </w:instrText>
            </w:r>
            <w:r>
              <w:rPr>
                <w:webHidden/>
              </w:rPr>
            </w:r>
            <w:r>
              <w:rPr>
                <w:webHidden/>
              </w:rPr>
              <w:fldChar w:fldCharType="separate"/>
            </w:r>
            <w:r>
              <w:rPr>
                <w:webHidden/>
              </w:rPr>
              <w:t>42</w:t>
            </w:r>
            <w:r>
              <w:rPr>
                <w:webHidden/>
              </w:rPr>
              <w:fldChar w:fldCharType="end"/>
            </w:r>
          </w:hyperlink>
        </w:p>
        <w:p w14:paraId="50F9975E" w14:textId="46FDC65C" w:rsidR="00B20B21" w:rsidRPr="003F7EBC" w:rsidRDefault="00B20B21" w:rsidP="007F0DA1">
          <w:pPr>
            <w:pStyle w:val="Body"/>
          </w:pPr>
          <w:r>
            <w:rPr>
              <w:b/>
              <w:noProof/>
            </w:rPr>
            <w:fldChar w:fldCharType="end"/>
          </w:r>
        </w:p>
      </w:sdtContent>
    </w:sdt>
    <w:p w14:paraId="1230C166" w14:textId="77777777" w:rsidR="00173FD2" w:rsidRPr="003F7EBC" w:rsidRDefault="00173FD2" w:rsidP="00173FD2">
      <w:pPr>
        <w:pStyle w:val="TOCHeading"/>
      </w:pPr>
      <w:r w:rsidRPr="003F7EBC">
        <w:t>Figures</w:t>
      </w:r>
    </w:p>
    <w:p w14:paraId="73782E22" w14:textId="77777777" w:rsidR="00B20B21" w:rsidRDefault="00173FD2" w:rsidP="00173FD2">
      <w:pPr>
        <w:pStyle w:val="Instructions"/>
        <w:rPr>
          <w:noProof/>
        </w:rPr>
      </w:pPr>
      <w:r w:rsidRPr="003F7EBC">
        <w:t>Optional, remove if not required.</w:t>
      </w:r>
      <w:r w:rsidRPr="003F7EBC">
        <w:fldChar w:fldCharType="begin"/>
      </w:r>
      <w:r w:rsidRPr="003F7EBC">
        <w:instrText xml:space="preserve"> TOC \h \z \c "Figure" </w:instrText>
      </w:r>
      <w:r w:rsidRPr="003F7EBC">
        <w:fldChar w:fldCharType="separate"/>
      </w:r>
    </w:p>
    <w:p w14:paraId="648EC483" w14:textId="77777777" w:rsidR="00B20B21" w:rsidRDefault="00DD1CD5">
      <w:pPr>
        <w:pStyle w:val="TableofFigures"/>
        <w:tabs>
          <w:tab w:val="right" w:leader="dot" w:pos="8948"/>
        </w:tabs>
        <w:rPr>
          <w:rFonts w:asciiTheme="minorHAnsi" w:eastAsiaTheme="minorEastAsia" w:hAnsiTheme="minorHAnsi" w:cstheme="minorBidi"/>
          <w:noProof/>
          <w:sz w:val="22"/>
          <w:szCs w:val="22"/>
          <w:lang w:eastAsia="en-US"/>
        </w:rPr>
      </w:pPr>
      <w:hyperlink w:anchor="_Toc10722600" w:history="1">
        <w:r w:rsidR="00B20B21" w:rsidRPr="00A65ED8">
          <w:rPr>
            <w:rStyle w:val="Hyperlink"/>
            <w:noProof/>
          </w:rPr>
          <w:t>Figure 1: &lt;Figure Title&gt;</w:t>
        </w:r>
        <w:r w:rsidR="00B20B21">
          <w:rPr>
            <w:noProof/>
            <w:webHidden/>
          </w:rPr>
          <w:tab/>
        </w:r>
        <w:r w:rsidR="00B20B21">
          <w:rPr>
            <w:noProof/>
            <w:webHidden/>
          </w:rPr>
          <w:fldChar w:fldCharType="begin"/>
        </w:r>
        <w:r w:rsidR="00B20B21">
          <w:rPr>
            <w:noProof/>
            <w:webHidden/>
          </w:rPr>
          <w:instrText xml:space="preserve"> PAGEREF _Toc10722600 \h </w:instrText>
        </w:r>
        <w:r w:rsidR="00B20B21">
          <w:rPr>
            <w:noProof/>
            <w:webHidden/>
          </w:rPr>
        </w:r>
        <w:r w:rsidR="00B20B21">
          <w:rPr>
            <w:noProof/>
            <w:webHidden/>
          </w:rPr>
          <w:fldChar w:fldCharType="separate"/>
        </w:r>
        <w:r w:rsidR="00D50016">
          <w:rPr>
            <w:noProof/>
            <w:webHidden/>
          </w:rPr>
          <w:t>4</w:t>
        </w:r>
        <w:r w:rsidR="00B20B21">
          <w:rPr>
            <w:noProof/>
            <w:webHidden/>
          </w:rPr>
          <w:fldChar w:fldCharType="end"/>
        </w:r>
      </w:hyperlink>
    </w:p>
    <w:p w14:paraId="5415C0A9" w14:textId="77777777" w:rsidR="00173FD2" w:rsidRPr="003F7EBC" w:rsidRDefault="00173FD2" w:rsidP="00173FD2">
      <w:pPr>
        <w:pStyle w:val="TOCHeading"/>
      </w:pPr>
      <w:r w:rsidRPr="003F7EBC">
        <w:fldChar w:fldCharType="end"/>
      </w:r>
      <w:bookmarkStart w:id="5" w:name="_Toc421623248"/>
      <w:bookmarkStart w:id="6" w:name="_Toc421626452"/>
      <w:r w:rsidRPr="003F7EBC">
        <w:t>Tables</w:t>
      </w:r>
      <w:bookmarkEnd w:id="5"/>
      <w:bookmarkEnd w:id="6"/>
    </w:p>
    <w:p w14:paraId="618D02E3" w14:textId="77777777" w:rsidR="00B20B21" w:rsidRDefault="00173FD2" w:rsidP="00173FD2">
      <w:pPr>
        <w:pStyle w:val="Instructions"/>
        <w:rPr>
          <w:noProof/>
        </w:rPr>
      </w:pPr>
      <w:r w:rsidRPr="003F7EBC">
        <w:t>Optional, remove if not required.</w:t>
      </w:r>
      <w:r w:rsidRPr="003F7EBC">
        <w:fldChar w:fldCharType="begin"/>
      </w:r>
      <w:r w:rsidRPr="003F7EBC">
        <w:instrText xml:space="preserve"> TOC \h \z \c "Table" </w:instrText>
      </w:r>
      <w:r w:rsidRPr="003F7EBC">
        <w:fldChar w:fldCharType="separate"/>
      </w:r>
    </w:p>
    <w:p w14:paraId="79B4A317" w14:textId="77777777" w:rsidR="00B20B21" w:rsidRDefault="00DD1CD5">
      <w:pPr>
        <w:pStyle w:val="TableofFigures"/>
        <w:tabs>
          <w:tab w:val="right" w:leader="dot" w:pos="8948"/>
        </w:tabs>
        <w:rPr>
          <w:rFonts w:asciiTheme="minorHAnsi" w:eastAsiaTheme="minorEastAsia" w:hAnsiTheme="minorHAnsi" w:cstheme="minorBidi"/>
          <w:noProof/>
          <w:sz w:val="22"/>
          <w:szCs w:val="22"/>
          <w:lang w:eastAsia="en-US"/>
        </w:rPr>
      </w:pPr>
      <w:hyperlink w:anchor="_Toc10722601" w:history="1">
        <w:r w:rsidR="00B20B21" w:rsidRPr="004653F0">
          <w:rPr>
            <w:rStyle w:val="Hyperlink"/>
            <w:noProof/>
          </w:rPr>
          <w:t>Table 1: &lt;Table Title&gt;</w:t>
        </w:r>
        <w:r w:rsidR="00B20B21">
          <w:rPr>
            <w:noProof/>
            <w:webHidden/>
          </w:rPr>
          <w:tab/>
        </w:r>
        <w:r w:rsidR="00B20B21">
          <w:rPr>
            <w:noProof/>
            <w:webHidden/>
          </w:rPr>
          <w:fldChar w:fldCharType="begin"/>
        </w:r>
        <w:r w:rsidR="00B20B21">
          <w:rPr>
            <w:noProof/>
            <w:webHidden/>
          </w:rPr>
          <w:instrText xml:space="preserve"> PAGEREF _Toc10722601 \h </w:instrText>
        </w:r>
        <w:r w:rsidR="00B20B21">
          <w:rPr>
            <w:noProof/>
            <w:webHidden/>
          </w:rPr>
        </w:r>
        <w:r w:rsidR="00B20B21">
          <w:rPr>
            <w:noProof/>
            <w:webHidden/>
          </w:rPr>
          <w:fldChar w:fldCharType="separate"/>
        </w:r>
        <w:r w:rsidR="00D50016">
          <w:rPr>
            <w:noProof/>
            <w:webHidden/>
          </w:rPr>
          <w:t>4</w:t>
        </w:r>
        <w:r w:rsidR="00B20B21">
          <w:rPr>
            <w:noProof/>
            <w:webHidden/>
          </w:rPr>
          <w:fldChar w:fldCharType="end"/>
        </w:r>
      </w:hyperlink>
    </w:p>
    <w:p w14:paraId="21E1A763" w14:textId="77777777" w:rsidR="00050129" w:rsidRDefault="00173FD2" w:rsidP="00050129">
      <w:pPr>
        <w:pStyle w:val="Body"/>
      </w:pPr>
      <w:r w:rsidRPr="003F7EBC">
        <w:fldChar w:fldCharType="end"/>
      </w:r>
      <w:r w:rsidR="00050129" w:rsidRPr="00665CEC">
        <w:br w:type="page"/>
      </w:r>
    </w:p>
    <w:p w14:paraId="68DF4885" w14:textId="77777777" w:rsidR="00050129" w:rsidRDefault="00050129" w:rsidP="00050129">
      <w:pPr>
        <w:pStyle w:val="Heading1"/>
        <w:numPr>
          <w:ilvl w:val="0"/>
          <w:numId w:val="1"/>
        </w:numPr>
      </w:pPr>
      <w:bookmarkStart w:id="7" w:name="_Toc322531277"/>
      <w:bookmarkStart w:id="8" w:name="_Toc421623249"/>
      <w:bookmarkStart w:id="9" w:name="_Toc421626453"/>
      <w:bookmarkStart w:id="10" w:name="_Toc520898641"/>
      <w:bookmarkStart w:id="11" w:name="_Toc64386080"/>
      <w:r>
        <w:lastRenderedPageBreak/>
        <w:t>Terms and Definitions</w:t>
      </w:r>
      <w:bookmarkEnd w:id="7"/>
      <w:bookmarkEnd w:id="8"/>
      <w:bookmarkEnd w:id="9"/>
      <w:bookmarkEnd w:id="10"/>
      <w:bookmarkEnd w:id="11"/>
    </w:p>
    <w:p w14:paraId="58EE0210" w14:textId="77777777" w:rsidR="00050129" w:rsidRPr="00A521E0" w:rsidRDefault="00050129" w:rsidP="00050129">
      <w:pPr>
        <w:pStyle w:val="Instructions"/>
      </w:pPr>
      <w:r w:rsidRPr="00D9113C">
        <w:t xml:space="preserve">Optional section, may be replaced by a Glossary at the end of the document. </w:t>
      </w:r>
      <w:r>
        <w:t xml:space="preserve">Define acronyms and abbreviations used in this </w:t>
      </w:r>
      <w:r w:rsidR="00C53826">
        <w:t>document</w:t>
      </w:r>
      <w:r>
        <w:t xml:space="preserve">. Use </w:t>
      </w:r>
      <w:r w:rsidR="00A3655C">
        <w:t>sentence</w:t>
      </w:r>
      <w:r>
        <w:t xml:space="preserve"> </w:t>
      </w:r>
      <w:r w:rsidR="00A3655C">
        <w:t>c</w:t>
      </w:r>
      <w:r>
        <w:t>ase for acronym definitions.</w:t>
      </w:r>
    </w:p>
    <w:p w14:paraId="3DD2014B" w14:textId="77777777" w:rsidR="00050129" w:rsidRDefault="00050129" w:rsidP="00050129">
      <w:pPr>
        <w:pStyle w:val="DefinitionList"/>
      </w:pPr>
      <w:r>
        <w:t>&lt;TERM&gt;</w:t>
      </w:r>
      <w:r>
        <w:tab/>
        <w:t>&lt;Definition&gt;</w:t>
      </w:r>
    </w:p>
    <w:p w14:paraId="3C888026" w14:textId="77777777" w:rsidR="00050129" w:rsidRDefault="00050129" w:rsidP="003F5209">
      <w:pPr>
        <w:pStyle w:val="DefinitionList"/>
      </w:pPr>
      <w:r w:rsidRPr="003F5209">
        <w:t>&lt;TERM&gt;</w:t>
      </w:r>
      <w:r w:rsidRPr="003F5209">
        <w:tab/>
        <w:t>&lt;Definition&gt;</w:t>
      </w:r>
    </w:p>
    <w:p w14:paraId="5BA90CD7" w14:textId="77777777" w:rsidR="00045FD2" w:rsidRDefault="00DC31B5" w:rsidP="003F5209">
      <w:pPr>
        <w:pStyle w:val="DefinitionList"/>
      </w:pPr>
      <w:r>
        <w:t>Etc.</w:t>
      </w:r>
    </w:p>
    <w:p w14:paraId="7F5E888A" w14:textId="77777777" w:rsidR="00050129" w:rsidRDefault="002225F0" w:rsidP="00D85EE0">
      <w:pPr>
        <w:pStyle w:val="Heading1"/>
      </w:pPr>
      <w:bookmarkStart w:id="12" w:name="_Toc322531278"/>
      <w:bookmarkStart w:id="13" w:name="_Toc421623250"/>
      <w:bookmarkStart w:id="14" w:name="_Toc421626454"/>
      <w:bookmarkStart w:id="15" w:name="_Toc520898642"/>
      <w:bookmarkStart w:id="16" w:name="_Toc64386081"/>
      <w:r>
        <w:t>R</w:t>
      </w:r>
      <w:r w:rsidR="00050129">
        <w:t>efer</w:t>
      </w:r>
      <w:r w:rsidR="00050129" w:rsidRPr="00061946">
        <w:t>en</w:t>
      </w:r>
      <w:r w:rsidR="00050129">
        <w:t>ces</w:t>
      </w:r>
      <w:bookmarkEnd w:id="12"/>
      <w:bookmarkEnd w:id="13"/>
      <w:bookmarkEnd w:id="14"/>
      <w:bookmarkEnd w:id="15"/>
      <w:bookmarkEnd w:id="16"/>
    </w:p>
    <w:p w14:paraId="68A920AC" w14:textId="77777777" w:rsidR="00050129" w:rsidRPr="0071038D" w:rsidRDefault="00050129" w:rsidP="00050129">
      <w:pPr>
        <w:pStyle w:val="Instructions"/>
      </w:pPr>
      <w:r w:rsidRPr="0071038D">
        <w:t>List the documents that are relevant for readers of this d</w:t>
      </w:r>
      <w:r w:rsidR="00686355">
        <w:t>ocument</w:t>
      </w:r>
      <w:r w:rsidRPr="0071038D">
        <w:t>.</w:t>
      </w:r>
      <w:r w:rsidR="00435135" w:rsidRPr="0071038D">
        <w:t xml:space="preserve"> Avoid hyperlinked references.</w:t>
      </w:r>
    </w:p>
    <w:p w14:paraId="3B576125" w14:textId="77777777" w:rsidR="00050129" w:rsidRDefault="00050129" w:rsidP="00050129">
      <w:pPr>
        <w:pStyle w:val="ReferenceList"/>
      </w:pPr>
      <w:bookmarkStart w:id="17" w:name="_Ref387393456"/>
      <w:r w:rsidRPr="0071038D">
        <w:t>&lt;PART_NU</w:t>
      </w:r>
      <w:r>
        <w:t xml:space="preserve">MBER&gt;, Datasheet, </w:t>
      </w:r>
      <w:r w:rsidR="00435135">
        <w:t>Revision &lt;</w:t>
      </w:r>
      <w:r w:rsidR="0047226B">
        <w:t>R</w:t>
      </w:r>
      <w:r w:rsidR="00435135">
        <w:t xml:space="preserve">ev&gt;, </w:t>
      </w:r>
      <w:r>
        <w:t>Dialog Semiconductor</w:t>
      </w:r>
      <w:bookmarkEnd w:id="17"/>
      <w:r>
        <w:t>.</w:t>
      </w:r>
    </w:p>
    <w:p w14:paraId="2236892E" w14:textId="77777777" w:rsidR="00050129" w:rsidRDefault="00050129" w:rsidP="00050129">
      <w:pPr>
        <w:pStyle w:val="ReferenceList"/>
      </w:pPr>
      <w:r>
        <w:t xml:space="preserve">&lt;AN-X-XXX&gt;, &lt;Title&gt;, Application Note, </w:t>
      </w:r>
      <w:r w:rsidR="00435135">
        <w:t>Revision &lt;</w:t>
      </w:r>
      <w:r w:rsidR="0047226B">
        <w:t>R</w:t>
      </w:r>
      <w:r w:rsidR="00435135">
        <w:t xml:space="preserve">ev&gt;, </w:t>
      </w:r>
      <w:r>
        <w:t>Dialog Semiconductor.</w:t>
      </w:r>
    </w:p>
    <w:p w14:paraId="21398128" w14:textId="63C847F4" w:rsidR="00050129" w:rsidRDefault="00050129" w:rsidP="00050129">
      <w:pPr>
        <w:pStyle w:val="ReferenceList"/>
      </w:pPr>
      <w:r>
        <w:t>UM-</w:t>
      </w:r>
      <w:r w:rsidR="008B44D9">
        <w:t>B-090</w:t>
      </w:r>
      <w:r>
        <w:t xml:space="preserve">, </w:t>
      </w:r>
      <w:r w:rsidR="008B44D9">
        <w:t>Getting Started User Manual,</w:t>
      </w:r>
      <w:r w:rsidR="00435135">
        <w:t xml:space="preserve">Revision </w:t>
      </w:r>
      <w:r w:rsidR="008B44D9">
        <w:t>Rev. 2.0,</w:t>
      </w:r>
      <w:r w:rsidR="00435135">
        <w:t xml:space="preserve"> </w:t>
      </w:r>
      <w:r>
        <w:t>Dialog Semiconductor.</w:t>
      </w:r>
    </w:p>
    <w:p w14:paraId="361C8E09" w14:textId="77777777" w:rsidR="00435135" w:rsidRDefault="00E035EE" w:rsidP="00435135">
      <w:pPr>
        <w:pStyle w:val="ReferenceList"/>
      </w:pPr>
      <w:r>
        <w:t xml:space="preserve">&lt;Author&gt;, </w:t>
      </w:r>
      <w:r w:rsidR="00435135">
        <w:t>&lt;</w:t>
      </w:r>
      <w:r w:rsidR="00050129" w:rsidRPr="009853CF">
        <w:t>Title</w:t>
      </w:r>
      <w:r w:rsidR="00050129">
        <w:t>&gt;</w:t>
      </w:r>
      <w:r w:rsidR="00435135">
        <w:t xml:space="preserve">, </w:t>
      </w:r>
      <w:r w:rsidR="00050129">
        <w:t>&lt;Publication&gt;, &lt;Publisher&gt;,</w:t>
      </w:r>
      <w:r>
        <w:t xml:space="preserve"> Revision &lt;Rev&gt;,</w:t>
      </w:r>
      <w:r w:rsidR="00050129">
        <w:t xml:space="preserve"> &lt;YYYY&gt;.</w:t>
      </w:r>
    </w:p>
    <w:p w14:paraId="0081B315" w14:textId="77777777" w:rsidR="00E035EE" w:rsidRDefault="00E035EE" w:rsidP="00435135">
      <w:pPr>
        <w:pStyle w:val="ReferenceList"/>
      </w:pPr>
      <w:r>
        <w:t>Etc.</w:t>
      </w:r>
    </w:p>
    <w:p w14:paraId="0ABFEEDE" w14:textId="77777777" w:rsidR="00050129" w:rsidRPr="00665CEC" w:rsidRDefault="00050129" w:rsidP="00050129">
      <w:pPr>
        <w:pStyle w:val="Body"/>
      </w:pPr>
      <w:r w:rsidRPr="00665CEC">
        <w:br w:type="page"/>
      </w:r>
    </w:p>
    <w:p w14:paraId="003B8402" w14:textId="77777777" w:rsidR="000C18F1" w:rsidRDefault="000C18F1" w:rsidP="000C18F1">
      <w:pPr>
        <w:pStyle w:val="Heading1"/>
        <w:numPr>
          <w:ilvl w:val="0"/>
          <w:numId w:val="1"/>
        </w:numPr>
      </w:pPr>
      <w:bookmarkStart w:id="18" w:name="_Toc4665337"/>
      <w:bookmarkStart w:id="19" w:name="_Toc421623273"/>
      <w:bookmarkStart w:id="20" w:name="_Toc421626477"/>
      <w:bookmarkStart w:id="21" w:name="_Toc520898671"/>
      <w:bookmarkStart w:id="22" w:name="_Toc64386082"/>
      <w:r>
        <w:lastRenderedPageBreak/>
        <w:t>Introduction</w:t>
      </w:r>
      <w:bookmarkEnd w:id="18"/>
      <w:bookmarkEnd w:id="22"/>
    </w:p>
    <w:p w14:paraId="0643F90A" w14:textId="77777777" w:rsidR="000C18F1" w:rsidRPr="00BE33F2" w:rsidRDefault="000C18F1" w:rsidP="000C18F1">
      <w:pPr>
        <w:pStyle w:val="Instructions"/>
      </w:pPr>
      <w:r>
        <w:t>This section introduces the subject or problem described in this document.</w:t>
      </w:r>
    </w:p>
    <w:p w14:paraId="78B5A838" w14:textId="556FB022" w:rsidR="000C18F1" w:rsidRDefault="00C36640" w:rsidP="000C18F1">
      <w:pPr>
        <w:pStyle w:val="Body"/>
      </w:pPr>
      <w:r>
        <w:t>This CLI implementation is intended to provide extended functionality through a UART interface into devices that support SDK10.  The commands provide rich and flexible arguments that provide a full functional central implementation.  This firmware is intended to provide the user with a means for rapid prototyping, bench-top testing, or continuous integration scheme.</w:t>
      </w:r>
    </w:p>
    <w:p w14:paraId="6C036A05" w14:textId="25BF12E8" w:rsidR="000C18F1" w:rsidRDefault="00C36640" w:rsidP="000C18F1">
      <w:pPr>
        <w:pStyle w:val="Heading1"/>
        <w:numPr>
          <w:ilvl w:val="0"/>
          <w:numId w:val="1"/>
        </w:numPr>
      </w:pPr>
      <w:bookmarkStart w:id="23" w:name="_Toc64386083"/>
      <w:r>
        <w:t>Setup</w:t>
      </w:r>
      <w:bookmarkEnd w:id="23"/>
    </w:p>
    <w:p w14:paraId="5A073308" w14:textId="77777777" w:rsidR="000C18F1" w:rsidRDefault="000C18F1" w:rsidP="000C18F1">
      <w:pPr>
        <w:pStyle w:val="Instructions"/>
      </w:pPr>
      <w:r>
        <w:t>This section and any following sections contain the body of the document. Subsections can be added as required. Quick Parts are available for numbered equations, landscape pages, notices and tables.</w:t>
      </w:r>
    </w:p>
    <w:p w14:paraId="613DA56D" w14:textId="0F9B92D7" w:rsidR="000C18F1" w:rsidRDefault="00C36640" w:rsidP="000C18F1">
      <w:pPr>
        <w:pStyle w:val="Body"/>
      </w:pPr>
      <w:r>
        <w:t xml:space="preserve">This firmware can be used with any Dialog development kits but was intended to be </w:t>
      </w:r>
      <w:r w:rsidR="00AB4A30">
        <w:t>used with the USB kits to provide a compact deployment via PC.  If another kit is used, be sure to check the UART pin configurations in the ble_central_</w:t>
      </w:r>
      <w:r w:rsidR="00CF0C43">
        <w:t>cli</w:t>
      </w:r>
      <w:r w:rsidR="00AB4A30">
        <w:t xml:space="preserve"> project and adjust accordingly.  </w:t>
      </w:r>
    </w:p>
    <w:p w14:paraId="58F4E1CE" w14:textId="318BEBD6" w:rsidR="00AB4A30" w:rsidRDefault="00AB4A30" w:rsidP="000C18F1">
      <w:pPr>
        <w:pStyle w:val="Body"/>
      </w:pPr>
    </w:p>
    <w:p w14:paraId="5FE34BA1" w14:textId="21182DB4" w:rsidR="00AB4A30" w:rsidRDefault="00A75E3D" w:rsidP="00AB4A30">
      <w:pPr>
        <w:pStyle w:val="Heading2"/>
      </w:pPr>
      <w:bookmarkStart w:id="24" w:name="_Toc64386084"/>
      <w:r>
        <w:t>Prerequisites</w:t>
      </w:r>
      <w:bookmarkEnd w:id="24"/>
      <w:r>
        <w:t xml:space="preserve"> </w:t>
      </w:r>
    </w:p>
    <w:p w14:paraId="390260E4" w14:textId="77777777" w:rsidR="00A75E3D" w:rsidRDefault="00A75E3D" w:rsidP="00AB4A30">
      <w:pPr>
        <w:pStyle w:val="Body"/>
      </w:pPr>
      <w:r>
        <w:t>If the user does not have the following tools already installed, please visit Dialog's support website:</w:t>
      </w:r>
    </w:p>
    <w:p w14:paraId="30C594B2" w14:textId="77777777" w:rsidR="00EF06AF" w:rsidRDefault="00EF06AF" w:rsidP="00AB4A30">
      <w:pPr>
        <w:pStyle w:val="Body"/>
      </w:pPr>
    </w:p>
    <w:p w14:paraId="4948E246" w14:textId="77777777" w:rsidR="008B44D9" w:rsidRDefault="00A75E3D" w:rsidP="008B44D9">
      <w:pPr>
        <w:pStyle w:val="FeatureList1"/>
      </w:pPr>
      <w:r>
        <w:t>SDK 10.x.x</w:t>
      </w:r>
    </w:p>
    <w:p w14:paraId="18E3CD8E" w14:textId="1F598B7C" w:rsidR="00A75E3D" w:rsidRDefault="00A75E3D" w:rsidP="008B44D9">
      <w:pPr>
        <w:pStyle w:val="FeatureList1"/>
      </w:pPr>
      <w:r>
        <w:t>Dialog Smarts Snippets Studio.</w:t>
      </w:r>
    </w:p>
    <w:p w14:paraId="7EA96F55" w14:textId="77777777" w:rsidR="00A75E3D" w:rsidRDefault="00A75E3D" w:rsidP="00AB4A30">
      <w:pPr>
        <w:pStyle w:val="Body"/>
      </w:pPr>
    </w:p>
    <w:p w14:paraId="70880F34" w14:textId="1E6443B6" w:rsidR="00AB4A30" w:rsidRDefault="008B44D9" w:rsidP="00AB4A30">
      <w:pPr>
        <w:pStyle w:val="Body"/>
      </w:pPr>
      <w:r>
        <w:t>Once the SDK exists locally on the PC, t</w:t>
      </w:r>
      <w:r w:rsidR="00A75E3D">
        <w:t>he</w:t>
      </w:r>
      <w:r w:rsidR="00AB4A30">
        <w:t xml:space="preserve"> project can be copied into the demos folder of the SDK: projecs/dk_apps/features/</w:t>
      </w:r>
      <w:r w:rsidR="00A75E3D">
        <w:t>.</w:t>
      </w:r>
    </w:p>
    <w:p w14:paraId="07866248" w14:textId="49750A5F" w:rsidR="008B44D9" w:rsidRDefault="008B44D9" w:rsidP="00AB4A30">
      <w:pPr>
        <w:pStyle w:val="Body"/>
      </w:pPr>
    </w:p>
    <w:p w14:paraId="2A1BAA6A" w14:textId="479AEE55" w:rsidR="008B44D9" w:rsidRDefault="008B44D9" w:rsidP="008B44D9">
      <w:pPr>
        <w:pStyle w:val="Heading2"/>
      </w:pPr>
      <w:bookmarkStart w:id="25" w:name="_Toc64386085"/>
      <w:r>
        <w:t>Building and Downloading the firmware</w:t>
      </w:r>
      <w:bookmarkEnd w:id="25"/>
    </w:p>
    <w:p w14:paraId="1DB6114B" w14:textId="7262C815" w:rsidR="008B44D9" w:rsidRDefault="008B44D9" w:rsidP="008B44D9">
      <w:pPr>
        <w:pStyle w:val="Body"/>
      </w:pPr>
      <w:r>
        <w:t>If this is the first time the user is setting up an SDK10 development environment, please reference th</w:t>
      </w:r>
      <w:r w:rsidR="00103B02">
        <w:t>e Getting Started User Manual [3]</w:t>
      </w:r>
      <w:r w:rsidR="00CF0C43">
        <w:t xml:space="preserve">, for setting up environment and the tools.  </w:t>
      </w:r>
    </w:p>
    <w:p w14:paraId="26952B07" w14:textId="673990ED" w:rsidR="00CF0C43" w:rsidRDefault="00CF0C43" w:rsidP="00CF0C43">
      <w:pPr>
        <w:pStyle w:val="Body"/>
      </w:pPr>
    </w:p>
    <w:p w14:paraId="2679CAA3" w14:textId="4DDA2449" w:rsidR="00CF0C43" w:rsidRDefault="00CF0C43" w:rsidP="00CF0C43">
      <w:pPr>
        <w:pStyle w:val="Body"/>
      </w:pPr>
      <w:r>
        <w:t xml:space="preserve">Once the environment is setup, import ble_central_cli into the workspace and be sure that the python_scripts is imported for downloading.  Build the project for DA1469x-00-Release_QSPI and use the python script within the tools configurator in the IDE to run program_qspi_jtag.  </w:t>
      </w:r>
    </w:p>
    <w:p w14:paraId="44AEDC8F" w14:textId="03504434" w:rsidR="00CF0C43" w:rsidRDefault="00CF0C43" w:rsidP="00CF0C43">
      <w:pPr>
        <w:pStyle w:val="Body"/>
      </w:pPr>
    </w:p>
    <w:p w14:paraId="395521BC" w14:textId="2747A84B" w:rsidR="00CF0C43" w:rsidRDefault="00CF0C43" w:rsidP="00CF0C43">
      <w:pPr>
        <w:pStyle w:val="Body"/>
      </w:pPr>
      <w:r>
        <w:t xml:space="preserve">The user can open an application such as TeraTerm/RealTerm to send and receive CLI commands.  The default baud rate is 921600, but the user can check in src/command_parser.c at the top of the file for BAUD_RATE to ensure the proper baud rate is used.  </w:t>
      </w:r>
    </w:p>
    <w:p w14:paraId="0310198B" w14:textId="1BB0AA3D" w:rsidR="00CF0C43" w:rsidRDefault="00CF0C43" w:rsidP="00CF0C43">
      <w:pPr>
        <w:pStyle w:val="Body"/>
      </w:pPr>
    </w:p>
    <w:p w14:paraId="2BA107A1" w14:textId="2076C432" w:rsidR="000C18F1" w:rsidRDefault="00CF0C43" w:rsidP="003F28B6">
      <w:pPr>
        <w:pStyle w:val="Body"/>
      </w:pPr>
      <w:r>
        <w:t xml:space="preserve">Press the reset button on the USB kit and </w:t>
      </w:r>
      <w:r w:rsidR="003F28B6">
        <w:t xml:space="preserve">a startup message should appear from the device.  A quick CLI test is to simply send 'DLG' and a 'OK' should be returned.  </w:t>
      </w:r>
      <w:bookmarkStart w:id="26" w:name="_Toc421623253"/>
      <w:bookmarkStart w:id="27" w:name="_Toc421626457"/>
      <w:bookmarkStart w:id="28" w:name="_Toc520898645"/>
      <w:bookmarkStart w:id="29" w:name="_Hlk520299175"/>
    </w:p>
    <w:p w14:paraId="07517827" w14:textId="7E7E0BB8" w:rsidR="003F28B6" w:rsidRDefault="003F28B6" w:rsidP="003F28B6">
      <w:pPr>
        <w:pStyle w:val="Body"/>
      </w:pPr>
    </w:p>
    <w:p w14:paraId="44949B6A" w14:textId="5C95104D" w:rsidR="003F28B6" w:rsidRDefault="003F28B6" w:rsidP="003F28B6">
      <w:pPr>
        <w:pStyle w:val="Heading1"/>
      </w:pPr>
      <w:bookmarkStart w:id="30" w:name="_Toc64386086"/>
      <w:r>
        <w:t>Command Line API</w:t>
      </w:r>
      <w:bookmarkEnd w:id="30"/>
    </w:p>
    <w:p w14:paraId="5D9F536E" w14:textId="4CB1145F" w:rsidR="003F28B6" w:rsidRDefault="003F28B6" w:rsidP="003F28B6">
      <w:pPr>
        <w:pStyle w:val="Body"/>
      </w:pPr>
      <w:r>
        <w:t xml:space="preserve">The Dialog CLI relies on ASCII base text which is then interpreted by the command_parser.c file and then communicated to the BLE stack.  All commands have the same basic structure.  </w:t>
      </w:r>
    </w:p>
    <w:p w14:paraId="40677194" w14:textId="302A1971" w:rsidR="003F28B6" w:rsidRPr="003F28B6" w:rsidRDefault="003F28B6" w:rsidP="003F28B6">
      <w:pPr>
        <w:pStyle w:val="FeatureList1"/>
        <w:rPr>
          <w:rStyle w:val="Emphasis"/>
          <w:i w:val="0"/>
          <w:iCs w:val="0"/>
        </w:rPr>
      </w:pPr>
      <w:r>
        <w:t xml:space="preserve">Prefix:  </w:t>
      </w:r>
      <w:r>
        <w:rPr>
          <w:rStyle w:val="Emphasis"/>
        </w:rPr>
        <w:t>DLG+</w:t>
      </w:r>
    </w:p>
    <w:p w14:paraId="5A1EE262" w14:textId="651CCF97" w:rsidR="003F28B6" w:rsidRDefault="003F28B6" w:rsidP="003F28B6">
      <w:pPr>
        <w:pStyle w:val="FeatureList1"/>
      </w:pPr>
      <w:r>
        <w:t>Command</w:t>
      </w:r>
    </w:p>
    <w:p w14:paraId="1D54B9AF" w14:textId="7452093C" w:rsidR="003F28B6" w:rsidRDefault="003F28B6" w:rsidP="003F28B6">
      <w:pPr>
        <w:pStyle w:val="FeatureList1"/>
      </w:pPr>
      <w:r>
        <w:t>Arguments: separated by white space ' '.</w:t>
      </w:r>
    </w:p>
    <w:p w14:paraId="0A39422E" w14:textId="11A0B78F" w:rsidR="003F28B6" w:rsidRDefault="003F28B6" w:rsidP="003F28B6">
      <w:pPr>
        <w:pStyle w:val="FeatureList1"/>
      </w:pPr>
      <w:r>
        <w:lastRenderedPageBreak/>
        <w:t>Carriage Return as a terminator: '\r'</w:t>
      </w:r>
    </w:p>
    <w:p w14:paraId="58F28F9B" w14:textId="3EDFA4BE" w:rsidR="003F28B6" w:rsidRDefault="003F28B6" w:rsidP="003F28B6">
      <w:pPr>
        <w:pStyle w:val="Body"/>
      </w:pPr>
      <w:r>
        <w:t xml:space="preserve">All commands have a whitespace after the command and the first argument.  Not all commands require any arguments and just require a CR to terminate a command. </w:t>
      </w:r>
      <w:r w:rsidR="00C3055B">
        <w:t>The maximum number of arguments supported is 6.</w:t>
      </w:r>
    </w:p>
    <w:p w14:paraId="62F6E8EF" w14:textId="355306BF" w:rsidR="003F28B6" w:rsidRDefault="003F28B6" w:rsidP="003F28B6">
      <w:pPr>
        <w:pStyle w:val="Body"/>
      </w:pPr>
    </w:p>
    <w:p w14:paraId="4D3692C5" w14:textId="38B8E766" w:rsidR="003F28B6" w:rsidRDefault="003F28B6" w:rsidP="003F28B6">
      <w:pPr>
        <w:pStyle w:val="Body"/>
      </w:pPr>
      <w:r>
        <w:t>A generic example of a command would look like the following:</w:t>
      </w:r>
    </w:p>
    <w:p w14:paraId="28920F18" w14:textId="5F54581A" w:rsidR="003F28B6" w:rsidRPr="003F28B6" w:rsidRDefault="00C3055B" w:rsidP="003F28B6">
      <w:pPr>
        <w:pStyle w:val="Body"/>
      </w:pPr>
      <w:r>
        <w:t>DLG+COMMAND PARAM1 PARAM2 PARAM3 PARAM4 PARAM5 PARAM6</w:t>
      </w:r>
    </w:p>
    <w:p w14:paraId="63926A7A" w14:textId="03BB0816" w:rsidR="00A75E3D" w:rsidRPr="00A75E3D" w:rsidRDefault="00A75E3D" w:rsidP="000C18F1">
      <w:pPr>
        <w:pStyle w:val="Instructions"/>
        <w:rPr>
          <w:rStyle w:val="Emphasis"/>
        </w:rPr>
      </w:pPr>
    </w:p>
    <w:p w14:paraId="5BAE7956" w14:textId="4E2CDD7F" w:rsidR="000C18F1" w:rsidRDefault="000C18F1" w:rsidP="000C18F1">
      <w:pPr>
        <w:pStyle w:val="Body"/>
      </w:pPr>
    </w:p>
    <w:p w14:paraId="2A3A36F7" w14:textId="0694BED8" w:rsidR="00C3055B" w:rsidRDefault="00C3055B" w:rsidP="000C18F1">
      <w:pPr>
        <w:pStyle w:val="Body"/>
      </w:pPr>
      <w:r>
        <w:t xml:space="preserve">The following sections describe each command in detail.  </w:t>
      </w:r>
    </w:p>
    <w:p w14:paraId="136A2177" w14:textId="5F3003F1" w:rsidR="00C3055B" w:rsidRDefault="00C3055B" w:rsidP="000C18F1">
      <w:pPr>
        <w:pStyle w:val="Body"/>
      </w:pPr>
    </w:p>
    <w:p w14:paraId="50142637" w14:textId="03DBB640" w:rsidR="00C3055B" w:rsidRDefault="00C3055B" w:rsidP="00C3055B">
      <w:pPr>
        <w:pStyle w:val="Heading2"/>
      </w:pPr>
      <w:bookmarkStart w:id="31" w:name="_Toc64386087"/>
      <w:r>
        <w:t>ECHO</w:t>
      </w:r>
      <w:bookmarkEnd w:id="31"/>
    </w:p>
    <w:p w14:paraId="1EEB63A2" w14:textId="03A04973" w:rsidR="00D27028" w:rsidRPr="00D27028" w:rsidRDefault="00D27028" w:rsidP="00D27028">
      <w:pPr>
        <w:pStyle w:val="Body"/>
      </w:pPr>
      <w:r>
        <w:t>This command is strictly used for checking status of the device.  Simply just send the prefix and get a response back.</w:t>
      </w:r>
    </w:p>
    <w:p w14:paraId="4C9437D0" w14:textId="735E4DCD" w:rsidR="00C3055B" w:rsidRDefault="00C3055B" w:rsidP="00C3055B">
      <w:pPr>
        <w:pStyle w:val="Heading3"/>
      </w:pPr>
      <w:bookmarkStart w:id="32" w:name="_Toc64386088"/>
      <w:r>
        <w:t>CLI Command</w:t>
      </w:r>
      <w:bookmarkEnd w:id="32"/>
    </w:p>
    <w:p w14:paraId="1711D544" w14:textId="5B30D70B" w:rsidR="00C3055B" w:rsidRDefault="00C3055B" w:rsidP="00C3055B">
      <w:pPr>
        <w:pStyle w:val="FeatureList1"/>
      </w:pPr>
      <w:r>
        <w:t>COMMAND:  NONE</w:t>
      </w:r>
    </w:p>
    <w:p w14:paraId="7BB69BE1" w14:textId="4009BF0B" w:rsidR="00C3055B" w:rsidRDefault="00C3055B" w:rsidP="00C3055B">
      <w:pPr>
        <w:pStyle w:val="FeatureList1"/>
      </w:pPr>
      <w:r>
        <w:t>ARGUMENTS: NONE</w:t>
      </w:r>
    </w:p>
    <w:p w14:paraId="50F2EB27" w14:textId="12340F10" w:rsidR="00C3055B" w:rsidRDefault="00C3055B" w:rsidP="00C3055B">
      <w:pPr>
        <w:pStyle w:val="FeatureList1"/>
        <w:numPr>
          <w:ilvl w:val="0"/>
          <w:numId w:val="0"/>
        </w:numPr>
        <w:ind w:left="340" w:hanging="340"/>
      </w:pPr>
    </w:p>
    <w:p w14:paraId="72328EC2" w14:textId="5A8932FC" w:rsidR="00C3055B" w:rsidRDefault="00C3055B" w:rsidP="00C3055B">
      <w:pPr>
        <w:pStyle w:val="Heading3"/>
      </w:pPr>
      <w:bookmarkStart w:id="33" w:name="_Toc64386089"/>
      <w:r>
        <w:t>CLI Response</w:t>
      </w:r>
      <w:bookmarkEnd w:id="33"/>
    </w:p>
    <w:p w14:paraId="5C75CAFB" w14:textId="769EC478" w:rsidR="00C3055B" w:rsidRDefault="00C3055B" w:rsidP="00C3055B">
      <w:pPr>
        <w:pStyle w:val="Body"/>
      </w:pPr>
      <w:r>
        <w:t>Response:  OK</w:t>
      </w:r>
    </w:p>
    <w:p w14:paraId="43E42348" w14:textId="0E506CBB" w:rsidR="00C3055B" w:rsidRDefault="00C3055B" w:rsidP="00C3055B">
      <w:pPr>
        <w:pStyle w:val="Body"/>
      </w:pPr>
      <w:r>
        <w:t>Error Responses:</w:t>
      </w:r>
    </w:p>
    <w:p w14:paraId="3E680931" w14:textId="4F542FB5" w:rsidR="00C3055B" w:rsidRDefault="00C3055B" w:rsidP="00C3055B">
      <w:pPr>
        <w:pStyle w:val="FeatureList1"/>
      </w:pPr>
      <w:r>
        <w:t>ERROR - Unspecified system error</w:t>
      </w:r>
    </w:p>
    <w:p w14:paraId="6BB70F70" w14:textId="68D82FF9" w:rsidR="00D27028" w:rsidRDefault="00D27028" w:rsidP="00D27028">
      <w:pPr>
        <w:pStyle w:val="FeatureList1"/>
        <w:numPr>
          <w:ilvl w:val="0"/>
          <w:numId w:val="0"/>
        </w:numPr>
        <w:ind w:left="340" w:hanging="340"/>
      </w:pPr>
    </w:p>
    <w:p w14:paraId="48B56010" w14:textId="46942F5C" w:rsidR="00D27028" w:rsidRDefault="00D27028" w:rsidP="00D27028">
      <w:pPr>
        <w:pStyle w:val="Heading3"/>
      </w:pPr>
      <w:bookmarkStart w:id="34" w:name="_Toc64386090"/>
      <w:r>
        <w:t>Example Usage</w:t>
      </w:r>
      <w:bookmarkEnd w:id="34"/>
    </w:p>
    <w:p w14:paraId="3DE9A58D" w14:textId="081D519E" w:rsidR="00D27028" w:rsidRDefault="00D27028" w:rsidP="00D27028">
      <w:pPr>
        <w:pStyle w:val="Body"/>
      </w:pPr>
      <w:r>
        <w:t>Host:  'DLG'</w:t>
      </w:r>
    </w:p>
    <w:p w14:paraId="67D0D66A" w14:textId="3049A5A7" w:rsidR="00D27028" w:rsidRPr="00D27028" w:rsidRDefault="00D27028" w:rsidP="00D27028">
      <w:pPr>
        <w:pStyle w:val="Body"/>
      </w:pPr>
      <w:r>
        <w:t>Response:  'OK'</w:t>
      </w:r>
    </w:p>
    <w:p w14:paraId="6493B1F5" w14:textId="111EFD04" w:rsidR="00D27028" w:rsidRDefault="00D27028" w:rsidP="00D27028">
      <w:pPr>
        <w:pStyle w:val="FeatureList1"/>
        <w:numPr>
          <w:ilvl w:val="0"/>
          <w:numId w:val="0"/>
        </w:numPr>
        <w:ind w:left="340" w:hanging="340"/>
      </w:pPr>
    </w:p>
    <w:p w14:paraId="6CDD4357" w14:textId="372E6F75" w:rsidR="00D27028" w:rsidRDefault="00D27028" w:rsidP="00D27028">
      <w:pPr>
        <w:pStyle w:val="Heading2"/>
      </w:pPr>
      <w:bookmarkStart w:id="35" w:name="_Toc64386091"/>
      <w:r>
        <w:t>SCAN</w:t>
      </w:r>
      <w:bookmarkEnd w:id="35"/>
      <w:r>
        <w:t xml:space="preserve"> </w:t>
      </w:r>
    </w:p>
    <w:p w14:paraId="0B76BB91" w14:textId="119030EA" w:rsidR="00D27028" w:rsidRDefault="00D27028" w:rsidP="00D27028">
      <w:pPr>
        <w:pStyle w:val="Body"/>
      </w:pPr>
      <w:r>
        <w:t xml:space="preserve">This command will start or stop a scanning procedure. This uses a default scan window and scan interval which is &gt;95% Duty cycle.  </w:t>
      </w:r>
    </w:p>
    <w:p w14:paraId="2954584C" w14:textId="23CC1981" w:rsidR="00D27028" w:rsidRDefault="00D27028" w:rsidP="00D27028">
      <w:pPr>
        <w:pStyle w:val="Body"/>
      </w:pPr>
    </w:p>
    <w:p w14:paraId="67FB1EB0" w14:textId="3F83965B" w:rsidR="00D27028" w:rsidRDefault="00D27028" w:rsidP="00D27028">
      <w:pPr>
        <w:pStyle w:val="Heading3"/>
      </w:pPr>
      <w:bookmarkStart w:id="36" w:name="_Toc64386092"/>
      <w:r>
        <w:t>CLI Command</w:t>
      </w:r>
      <w:bookmarkEnd w:id="36"/>
    </w:p>
    <w:p w14:paraId="362BFB93" w14:textId="225A87D0" w:rsidR="00D27028" w:rsidRDefault="00D27028" w:rsidP="00D27028">
      <w:pPr>
        <w:pStyle w:val="FeatureList1"/>
      </w:pPr>
      <w:r>
        <w:t>COMMAND:  GAPSCAN</w:t>
      </w:r>
    </w:p>
    <w:p w14:paraId="0619083D" w14:textId="02220C77" w:rsidR="00D27028" w:rsidRDefault="00D27028" w:rsidP="00D27028">
      <w:pPr>
        <w:pStyle w:val="FeatureList1"/>
      </w:pPr>
      <w:r>
        <w:t>ARGUMENTS</w:t>
      </w:r>
    </w:p>
    <w:p w14:paraId="6F44EEE5" w14:textId="39B9BDD2" w:rsidR="00D27028" w:rsidRDefault="00D27028" w:rsidP="00D27028">
      <w:pPr>
        <w:pStyle w:val="FeatureList2"/>
      </w:pPr>
      <w:r>
        <w:t>Parameter 1: Start/Stop Command (Required)</w:t>
      </w:r>
    </w:p>
    <w:p w14:paraId="587A4831" w14:textId="001997F8" w:rsidR="00D27028" w:rsidRDefault="00D27028" w:rsidP="00946120">
      <w:pPr>
        <w:pStyle w:val="FeatureList2"/>
        <w:numPr>
          <w:ilvl w:val="2"/>
          <w:numId w:val="15"/>
        </w:numPr>
      </w:pPr>
      <w:r>
        <w:t>Parameter Type:  Boolean</w:t>
      </w:r>
    </w:p>
    <w:p w14:paraId="70E7B8CB" w14:textId="30F4B533" w:rsidR="00D27028" w:rsidRDefault="00D27028" w:rsidP="00946120">
      <w:pPr>
        <w:pStyle w:val="FeatureList2"/>
        <w:numPr>
          <w:ilvl w:val="2"/>
          <w:numId w:val="15"/>
        </w:numPr>
      </w:pPr>
      <w:r>
        <w:t>Supported Values:</w:t>
      </w:r>
    </w:p>
    <w:p w14:paraId="36D83A59" w14:textId="6466D2AF" w:rsidR="00D27028" w:rsidRDefault="00D27028" w:rsidP="00946120">
      <w:pPr>
        <w:pStyle w:val="FeatureList2"/>
        <w:numPr>
          <w:ilvl w:val="3"/>
          <w:numId w:val="15"/>
        </w:numPr>
      </w:pPr>
      <w:r>
        <w:t>1 - Start Scan</w:t>
      </w:r>
    </w:p>
    <w:p w14:paraId="57AD7B15" w14:textId="25B3E4A7" w:rsidR="00D27028" w:rsidRDefault="00D27028" w:rsidP="00946120">
      <w:pPr>
        <w:pStyle w:val="FeatureList2"/>
        <w:numPr>
          <w:ilvl w:val="3"/>
          <w:numId w:val="15"/>
        </w:numPr>
      </w:pPr>
      <w:r>
        <w:t>0 - Stop Scan</w:t>
      </w:r>
    </w:p>
    <w:p w14:paraId="01579976" w14:textId="00291FEF" w:rsidR="00D27028" w:rsidRDefault="00D27028" w:rsidP="00D27028">
      <w:pPr>
        <w:pStyle w:val="Heading3"/>
      </w:pPr>
      <w:bookmarkStart w:id="37" w:name="_Toc64386093"/>
      <w:r>
        <w:lastRenderedPageBreak/>
        <w:t>CLI Response</w:t>
      </w:r>
      <w:bookmarkEnd w:id="37"/>
    </w:p>
    <w:p w14:paraId="44BABDB6" w14:textId="53D6ADBE" w:rsidR="00D27028" w:rsidRDefault="00D27028" w:rsidP="00D27028">
      <w:pPr>
        <w:pStyle w:val="Body"/>
      </w:pPr>
      <w:r>
        <w:t>Expected Response: 'OK'</w:t>
      </w:r>
    </w:p>
    <w:p w14:paraId="6DD43946" w14:textId="0081E282" w:rsidR="00D27028" w:rsidRDefault="00D27028" w:rsidP="00D27028">
      <w:pPr>
        <w:pStyle w:val="Body"/>
      </w:pPr>
      <w:r>
        <w:t>Error Responses:</w:t>
      </w:r>
    </w:p>
    <w:p w14:paraId="11DB4329" w14:textId="4234DBF6" w:rsidR="00D27028" w:rsidRDefault="00D27028" w:rsidP="00D27028">
      <w:pPr>
        <w:pStyle w:val="FeatureList1"/>
      </w:pPr>
      <w:r>
        <w:t>ERROR - Unspecified Error</w:t>
      </w:r>
    </w:p>
    <w:p w14:paraId="00E73A72" w14:textId="41B9E53B" w:rsidR="00E65308" w:rsidRDefault="00E65308" w:rsidP="00E65308">
      <w:pPr>
        <w:pStyle w:val="FeatureList1"/>
        <w:numPr>
          <w:ilvl w:val="0"/>
          <w:numId w:val="0"/>
        </w:numPr>
        <w:ind w:left="340" w:hanging="340"/>
      </w:pPr>
    </w:p>
    <w:p w14:paraId="139BDCA8" w14:textId="14E08F8E" w:rsidR="00E65308" w:rsidRDefault="00E65308" w:rsidP="00E65308">
      <w:pPr>
        <w:pStyle w:val="Heading3"/>
      </w:pPr>
      <w:bookmarkStart w:id="38" w:name="_Toc64386094"/>
      <w:r>
        <w:t>Expected Event</w:t>
      </w:r>
      <w:bookmarkEnd w:id="38"/>
    </w:p>
    <w:p w14:paraId="05F005AB" w14:textId="1A436501" w:rsidR="00E65308" w:rsidRPr="00E65308" w:rsidRDefault="00E65308" w:rsidP="00E65308">
      <w:pPr>
        <w:pStyle w:val="Body"/>
      </w:pPr>
      <w:r>
        <w:t>See ADVERTISE event.</w:t>
      </w:r>
    </w:p>
    <w:p w14:paraId="5E4EB860" w14:textId="0D04286C" w:rsidR="00D27028" w:rsidRDefault="00D27028" w:rsidP="00D27028">
      <w:pPr>
        <w:pStyle w:val="FeatureList1"/>
        <w:numPr>
          <w:ilvl w:val="0"/>
          <w:numId w:val="0"/>
        </w:numPr>
        <w:ind w:left="340" w:hanging="340"/>
      </w:pPr>
    </w:p>
    <w:p w14:paraId="738F8023" w14:textId="415ED071" w:rsidR="00D27028" w:rsidRDefault="00D27028" w:rsidP="00D27028">
      <w:pPr>
        <w:pStyle w:val="Heading3"/>
      </w:pPr>
      <w:bookmarkStart w:id="39" w:name="_Toc64386095"/>
      <w:r>
        <w:t>Example Usage</w:t>
      </w:r>
      <w:bookmarkEnd w:id="39"/>
    </w:p>
    <w:p w14:paraId="6D6F6912" w14:textId="455189A1" w:rsidR="00D27028" w:rsidRDefault="00D27028" w:rsidP="00D27028">
      <w:pPr>
        <w:pStyle w:val="Body"/>
      </w:pPr>
      <w:r>
        <w:t>Host: 'DLG+GAPSCAN 1'</w:t>
      </w:r>
    </w:p>
    <w:p w14:paraId="6419BD4E" w14:textId="7720E96A" w:rsidR="00D27028" w:rsidRDefault="00D27028" w:rsidP="00D27028">
      <w:pPr>
        <w:pStyle w:val="Body"/>
      </w:pPr>
      <w:r>
        <w:t>Response: 'OK'</w:t>
      </w:r>
    </w:p>
    <w:p w14:paraId="44A77D85" w14:textId="68873473" w:rsidR="00D27028" w:rsidRDefault="00D27028" w:rsidP="00D27028">
      <w:pPr>
        <w:pStyle w:val="Body"/>
      </w:pPr>
    </w:p>
    <w:p w14:paraId="25F41784" w14:textId="309940CD" w:rsidR="00D27028" w:rsidRDefault="00D27028" w:rsidP="00D27028">
      <w:pPr>
        <w:pStyle w:val="Body"/>
      </w:pPr>
      <w:r>
        <w:t xml:space="preserve">Following an OK, asynchronous advertising events will start.  </w:t>
      </w:r>
    </w:p>
    <w:p w14:paraId="0257C1AF" w14:textId="7BADF571" w:rsidR="00D27028" w:rsidRDefault="00D27028" w:rsidP="00D27028">
      <w:pPr>
        <w:pStyle w:val="Body"/>
      </w:pPr>
    </w:p>
    <w:p w14:paraId="5BADE9F6" w14:textId="69BC572C" w:rsidR="00D27028" w:rsidRDefault="00D27028" w:rsidP="00D27028">
      <w:pPr>
        <w:pStyle w:val="Heading2"/>
      </w:pPr>
      <w:bookmarkStart w:id="40" w:name="_Toc64386096"/>
      <w:r>
        <w:t>CONNECT</w:t>
      </w:r>
      <w:bookmarkEnd w:id="40"/>
    </w:p>
    <w:p w14:paraId="79691D4E" w14:textId="0EA7F68E" w:rsidR="00D27028" w:rsidRDefault="00D27028" w:rsidP="00D27028">
      <w:pPr>
        <w:pStyle w:val="Body"/>
      </w:pPr>
      <w:r>
        <w:t xml:space="preserve">This command will issue a connection request to a peripheral. </w:t>
      </w:r>
      <w:r w:rsidR="00946120">
        <w:t xml:space="preserve">This supports optional arguments and will use default values if not provided. </w:t>
      </w:r>
    </w:p>
    <w:p w14:paraId="5CAA5637" w14:textId="0DBA5167" w:rsidR="00946120" w:rsidRDefault="00946120" w:rsidP="00D27028">
      <w:pPr>
        <w:pStyle w:val="Body"/>
      </w:pPr>
    </w:p>
    <w:p w14:paraId="3FD19297" w14:textId="163D0EC1" w:rsidR="00946120" w:rsidRDefault="00946120" w:rsidP="00946120">
      <w:pPr>
        <w:pStyle w:val="Heading3"/>
      </w:pPr>
      <w:bookmarkStart w:id="41" w:name="_Toc64386097"/>
      <w:r>
        <w:t>CLI Command</w:t>
      </w:r>
      <w:bookmarkEnd w:id="41"/>
    </w:p>
    <w:p w14:paraId="3F6BD1FD" w14:textId="49E2B0E4" w:rsidR="00946120" w:rsidRDefault="00946120" w:rsidP="00946120">
      <w:pPr>
        <w:pStyle w:val="FeatureList1"/>
      </w:pPr>
      <w:r>
        <w:t>COMMAND:  GAPCONNECT</w:t>
      </w:r>
    </w:p>
    <w:p w14:paraId="18A8E589" w14:textId="7A6DECDF" w:rsidR="00946120" w:rsidRDefault="00946120" w:rsidP="00946120">
      <w:pPr>
        <w:pStyle w:val="FeatureList1"/>
      </w:pPr>
      <w:r>
        <w:t>ARGUMENTS</w:t>
      </w:r>
    </w:p>
    <w:p w14:paraId="66251B00" w14:textId="5038B87E" w:rsidR="00946120" w:rsidRPr="008D1ED1" w:rsidRDefault="00946120" w:rsidP="00946120">
      <w:pPr>
        <w:pStyle w:val="FeatureList2"/>
        <w:rPr>
          <w:rStyle w:val="Strong"/>
        </w:rPr>
      </w:pPr>
      <w:r w:rsidRPr="008D1ED1">
        <w:rPr>
          <w:rStyle w:val="Strong"/>
        </w:rPr>
        <w:t>Parameter 1:  BLE Peripheral Address (Minimum Required)</w:t>
      </w:r>
    </w:p>
    <w:p w14:paraId="1F9F8538" w14:textId="4BB5F998" w:rsidR="00946120" w:rsidRDefault="00946120" w:rsidP="00946120">
      <w:pPr>
        <w:pStyle w:val="FeatureList2"/>
        <w:numPr>
          <w:ilvl w:val="2"/>
          <w:numId w:val="15"/>
        </w:numPr>
      </w:pPr>
      <w:r>
        <w:t>Parameter Type:  Hex String</w:t>
      </w:r>
    </w:p>
    <w:p w14:paraId="1F351323" w14:textId="00E4111D" w:rsidR="00946120" w:rsidRDefault="00946120" w:rsidP="00946120">
      <w:pPr>
        <w:pStyle w:val="FeatureList2"/>
        <w:numPr>
          <w:ilvl w:val="2"/>
          <w:numId w:val="15"/>
        </w:numPr>
      </w:pPr>
      <w:r>
        <w:t>Supported Values:</w:t>
      </w:r>
    </w:p>
    <w:p w14:paraId="5317F9D0" w14:textId="133FE666" w:rsidR="00946120" w:rsidRDefault="00946120" w:rsidP="00946120">
      <w:pPr>
        <w:pStyle w:val="FeatureList2"/>
        <w:numPr>
          <w:ilvl w:val="3"/>
          <w:numId w:val="15"/>
        </w:numPr>
      </w:pPr>
      <w:r>
        <w:t>Requires a 6-byte Mac Address with 5 colon separators.</w:t>
      </w:r>
    </w:p>
    <w:p w14:paraId="7241B55E" w14:textId="6829E218" w:rsidR="00946120" w:rsidRPr="008D1ED1" w:rsidRDefault="00946120" w:rsidP="00946120">
      <w:pPr>
        <w:pStyle w:val="FeatureList2"/>
        <w:rPr>
          <w:rStyle w:val="Strong"/>
        </w:rPr>
      </w:pPr>
      <w:r w:rsidRPr="008D1ED1">
        <w:rPr>
          <w:rStyle w:val="Strong"/>
        </w:rPr>
        <w:t>Parameter 2:  Public/Private Address</w:t>
      </w:r>
    </w:p>
    <w:p w14:paraId="29D39BEB" w14:textId="5D58056B" w:rsidR="00946120" w:rsidRDefault="00946120" w:rsidP="00946120">
      <w:pPr>
        <w:pStyle w:val="FeatureList2"/>
        <w:numPr>
          <w:ilvl w:val="2"/>
          <w:numId w:val="15"/>
        </w:numPr>
      </w:pPr>
      <w:r>
        <w:t>Parameter Type:  Numerical String</w:t>
      </w:r>
    </w:p>
    <w:p w14:paraId="30F8F09D" w14:textId="58119207" w:rsidR="00946120" w:rsidRDefault="00946120" w:rsidP="00946120">
      <w:pPr>
        <w:pStyle w:val="FeatureList2"/>
        <w:numPr>
          <w:ilvl w:val="2"/>
          <w:numId w:val="15"/>
        </w:numPr>
      </w:pPr>
      <w:r>
        <w:t>Supported values:</w:t>
      </w:r>
    </w:p>
    <w:p w14:paraId="351C01D7" w14:textId="0EC30073" w:rsidR="00946120" w:rsidRDefault="00946120" w:rsidP="00946120">
      <w:pPr>
        <w:pStyle w:val="FeatureList2"/>
        <w:numPr>
          <w:ilvl w:val="3"/>
          <w:numId w:val="15"/>
        </w:numPr>
      </w:pPr>
      <w:r>
        <w:t>'0' - PUBLIC ADDRESS</w:t>
      </w:r>
    </w:p>
    <w:p w14:paraId="69F4F578" w14:textId="686CD8AB" w:rsidR="00A00B56" w:rsidRDefault="00A00B56" w:rsidP="00946120">
      <w:pPr>
        <w:pStyle w:val="FeatureList2"/>
        <w:numPr>
          <w:ilvl w:val="3"/>
          <w:numId w:val="15"/>
        </w:numPr>
      </w:pPr>
      <w:r>
        <w:t>'1' - PRIVATE ADDRESS</w:t>
      </w:r>
    </w:p>
    <w:p w14:paraId="32C0FB41" w14:textId="380C3538" w:rsidR="00A00B56" w:rsidRDefault="00A00B56" w:rsidP="00A00B56">
      <w:pPr>
        <w:pStyle w:val="FeatureList2"/>
        <w:numPr>
          <w:ilvl w:val="2"/>
          <w:numId w:val="15"/>
        </w:numPr>
      </w:pPr>
      <w:r>
        <w:t>Default Value:</w:t>
      </w:r>
      <w:r w:rsidR="008D1ED1">
        <w:t xml:space="preserve"> </w:t>
      </w:r>
    </w:p>
    <w:p w14:paraId="0DF3D286" w14:textId="121FF67C" w:rsidR="00A00B56" w:rsidRDefault="00A00B56" w:rsidP="00A00B56">
      <w:pPr>
        <w:pStyle w:val="FeatureList2"/>
        <w:numPr>
          <w:ilvl w:val="3"/>
          <w:numId w:val="15"/>
        </w:numPr>
      </w:pPr>
      <w:r>
        <w:t>PUBLIC ADDRESS</w:t>
      </w:r>
    </w:p>
    <w:p w14:paraId="6F3FBE7F" w14:textId="60A4CDA7" w:rsidR="00A00B56" w:rsidRPr="008D1ED1" w:rsidRDefault="00A00B56" w:rsidP="00A00B56">
      <w:pPr>
        <w:pStyle w:val="FeatureList2"/>
        <w:rPr>
          <w:rStyle w:val="Strong"/>
        </w:rPr>
      </w:pPr>
      <w:r w:rsidRPr="008D1ED1">
        <w:rPr>
          <w:rStyle w:val="Strong"/>
        </w:rPr>
        <w:t>Parameter 3: Minimum connection interval</w:t>
      </w:r>
    </w:p>
    <w:p w14:paraId="2D7259BC" w14:textId="64599059" w:rsidR="00A00B56" w:rsidRDefault="00A00B56" w:rsidP="00A00B56">
      <w:pPr>
        <w:pStyle w:val="FeatureList2"/>
        <w:numPr>
          <w:ilvl w:val="2"/>
          <w:numId w:val="15"/>
        </w:numPr>
      </w:pPr>
      <w:r>
        <w:t>Parameter type:  Numerical String (milliseconds)</w:t>
      </w:r>
    </w:p>
    <w:p w14:paraId="457D97EB" w14:textId="45385208" w:rsidR="00A00B56" w:rsidRDefault="00A00B56" w:rsidP="00A00B56">
      <w:pPr>
        <w:pStyle w:val="FeatureList2"/>
        <w:numPr>
          <w:ilvl w:val="2"/>
          <w:numId w:val="15"/>
        </w:numPr>
      </w:pPr>
      <w:r>
        <w:t>Supported Values:</w:t>
      </w:r>
    </w:p>
    <w:p w14:paraId="1CAFE223" w14:textId="537B6962" w:rsidR="00A00B56" w:rsidRDefault="00A00B56" w:rsidP="00A00B56">
      <w:pPr>
        <w:pStyle w:val="FeatureList2"/>
        <w:numPr>
          <w:ilvl w:val="3"/>
          <w:numId w:val="15"/>
        </w:numPr>
      </w:pPr>
      <w:r>
        <w:t>Minimum connection interval as specified from the Bluetooth SIG</w:t>
      </w:r>
    </w:p>
    <w:p w14:paraId="25706CE0" w14:textId="6AF872C3" w:rsidR="008D1ED1" w:rsidRDefault="008D1ED1" w:rsidP="008D1ED1">
      <w:pPr>
        <w:pStyle w:val="FeatureList2"/>
        <w:numPr>
          <w:ilvl w:val="2"/>
          <w:numId w:val="15"/>
        </w:numPr>
      </w:pPr>
      <w:r>
        <w:t>Default Value: 10ms</w:t>
      </w:r>
    </w:p>
    <w:p w14:paraId="6E98E783" w14:textId="134CC296" w:rsidR="00A00B56" w:rsidRPr="008D1ED1" w:rsidRDefault="00A00B56" w:rsidP="00A00B56">
      <w:pPr>
        <w:pStyle w:val="FeatureList2"/>
        <w:rPr>
          <w:rStyle w:val="Strong"/>
        </w:rPr>
      </w:pPr>
      <w:r w:rsidRPr="008D1ED1">
        <w:rPr>
          <w:rStyle w:val="Strong"/>
        </w:rPr>
        <w:t>Parameter 4:  Maximum Connection Interval</w:t>
      </w:r>
    </w:p>
    <w:p w14:paraId="02D1A9FF" w14:textId="5C96C9E4" w:rsidR="00A00B56" w:rsidRDefault="00A00B56" w:rsidP="00A00B56">
      <w:pPr>
        <w:pStyle w:val="FeatureList2"/>
        <w:numPr>
          <w:ilvl w:val="2"/>
          <w:numId w:val="15"/>
        </w:numPr>
      </w:pPr>
      <w:r>
        <w:t>Parameter Type:  Numerical String (milliseconds)</w:t>
      </w:r>
    </w:p>
    <w:p w14:paraId="1FCC1AC1" w14:textId="04E1DE93" w:rsidR="00A00B56" w:rsidRDefault="00A00B56" w:rsidP="00A00B56">
      <w:pPr>
        <w:pStyle w:val="FeatureList2"/>
        <w:numPr>
          <w:ilvl w:val="2"/>
          <w:numId w:val="15"/>
        </w:numPr>
      </w:pPr>
      <w:r>
        <w:t>Supported Values:</w:t>
      </w:r>
    </w:p>
    <w:p w14:paraId="682465AC" w14:textId="5CF7B852" w:rsidR="00A00B56" w:rsidRDefault="00A00B56" w:rsidP="00A00B56">
      <w:pPr>
        <w:pStyle w:val="FeatureList2"/>
        <w:numPr>
          <w:ilvl w:val="3"/>
          <w:numId w:val="15"/>
        </w:numPr>
      </w:pPr>
      <w:r>
        <w:lastRenderedPageBreak/>
        <w:t>Must be &gt;= Parameter 3</w:t>
      </w:r>
    </w:p>
    <w:p w14:paraId="26671A6D" w14:textId="585782F9" w:rsidR="00A00B56" w:rsidRDefault="00A00B56" w:rsidP="00A00B56">
      <w:pPr>
        <w:pStyle w:val="FeatureList2"/>
        <w:numPr>
          <w:ilvl w:val="3"/>
          <w:numId w:val="15"/>
        </w:numPr>
      </w:pPr>
      <w:r>
        <w:t>Must be within specifications from the Bluetooth SIG</w:t>
      </w:r>
    </w:p>
    <w:p w14:paraId="30486618" w14:textId="7A5BD3F1" w:rsidR="008D1ED1" w:rsidRDefault="008D1ED1" w:rsidP="008D1ED1">
      <w:pPr>
        <w:pStyle w:val="FeatureList2"/>
        <w:numPr>
          <w:ilvl w:val="2"/>
          <w:numId w:val="15"/>
        </w:numPr>
      </w:pPr>
      <w:r>
        <w:t>Default Value: 12.5ms</w:t>
      </w:r>
    </w:p>
    <w:p w14:paraId="0A6F2A9A" w14:textId="05EC6441" w:rsidR="008D1ED1" w:rsidRPr="008D1ED1" w:rsidRDefault="008D1ED1" w:rsidP="008D1ED1">
      <w:pPr>
        <w:pStyle w:val="FeatureList2"/>
        <w:rPr>
          <w:rStyle w:val="Strong"/>
        </w:rPr>
      </w:pPr>
      <w:r w:rsidRPr="008D1ED1">
        <w:rPr>
          <w:rStyle w:val="Strong"/>
        </w:rPr>
        <w:t>Parameter 5:  Slave Latency</w:t>
      </w:r>
    </w:p>
    <w:p w14:paraId="0C5D9DD6" w14:textId="72C48455" w:rsidR="008D1ED1" w:rsidRDefault="008D1ED1" w:rsidP="008D1ED1">
      <w:pPr>
        <w:pStyle w:val="FeatureList2"/>
        <w:numPr>
          <w:ilvl w:val="2"/>
          <w:numId w:val="15"/>
        </w:numPr>
      </w:pPr>
      <w:r>
        <w:t>Parameter Type: Numerical String</w:t>
      </w:r>
    </w:p>
    <w:p w14:paraId="77E8CC93" w14:textId="72936BD2" w:rsidR="008D1ED1" w:rsidRDefault="008D1ED1" w:rsidP="008D1ED1">
      <w:pPr>
        <w:pStyle w:val="FeatureList2"/>
        <w:numPr>
          <w:ilvl w:val="2"/>
          <w:numId w:val="15"/>
        </w:numPr>
      </w:pPr>
      <w:r>
        <w:t>Supported Values:</w:t>
      </w:r>
    </w:p>
    <w:p w14:paraId="1C9C436A" w14:textId="6C11A4BB" w:rsidR="008D1ED1" w:rsidRDefault="008D1ED1" w:rsidP="008D1ED1">
      <w:pPr>
        <w:pStyle w:val="FeatureList2"/>
        <w:numPr>
          <w:ilvl w:val="3"/>
          <w:numId w:val="15"/>
        </w:numPr>
      </w:pPr>
      <w:r>
        <w:t>Must be within specification from Bluetooth SIG</w:t>
      </w:r>
    </w:p>
    <w:p w14:paraId="7BE98E25" w14:textId="069F86BD" w:rsidR="008D1ED1" w:rsidRDefault="008D1ED1" w:rsidP="008D1ED1">
      <w:pPr>
        <w:pStyle w:val="FeatureList2"/>
        <w:numPr>
          <w:ilvl w:val="2"/>
          <w:numId w:val="15"/>
        </w:numPr>
      </w:pPr>
      <w:r>
        <w:t>Default Value: 0</w:t>
      </w:r>
    </w:p>
    <w:p w14:paraId="3100BBA1" w14:textId="616B2845" w:rsidR="008D1ED1" w:rsidRPr="008D1ED1" w:rsidRDefault="008D1ED1" w:rsidP="008D1ED1">
      <w:pPr>
        <w:pStyle w:val="FeatureList2"/>
        <w:rPr>
          <w:rStyle w:val="Strong"/>
          <w:b w:val="0"/>
          <w:bCs w:val="0"/>
        </w:rPr>
      </w:pPr>
      <w:r>
        <w:rPr>
          <w:rStyle w:val="Strong"/>
        </w:rPr>
        <w:t>Parameter 6: Supervision Timeout</w:t>
      </w:r>
    </w:p>
    <w:p w14:paraId="66F4C4D1" w14:textId="6EDE337B" w:rsidR="008D1ED1" w:rsidRDefault="008D1ED1" w:rsidP="008D1ED1">
      <w:pPr>
        <w:pStyle w:val="FeatureList2"/>
        <w:numPr>
          <w:ilvl w:val="2"/>
          <w:numId w:val="15"/>
        </w:numPr>
      </w:pPr>
      <w:r>
        <w:t>Parameter Type: Numerical String (ms)</w:t>
      </w:r>
    </w:p>
    <w:p w14:paraId="5D69DD28" w14:textId="5CF99ABC" w:rsidR="008D1ED1" w:rsidRDefault="008D1ED1" w:rsidP="008D1ED1">
      <w:pPr>
        <w:pStyle w:val="FeatureList2"/>
        <w:numPr>
          <w:ilvl w:val="2"/>
          <w:numId w:val="15"/>
        </w:numPr>
      </w:pPr>
      <w:r>
        <w:t>Supported Values:</w:t>
      </w:r>
    </w:p>
    <w:p w14:paraId="6EB20060" w14:textId="00466B9F" w:rsidR="008D1ED1" w:rsidRDefault="008D1ED1" w:rsidP="008D1ED1">
      <w:pPr>
        <w:pStyle w:val="FeatureList2"/>
        <w:numPr>
          <w:ilvl w:val="3"/>
          <w:numId w:val="15"/>
        </w:numPr>
      </w:pPr>
      <w:r>
        <w:t>Must be within specifications of Bluetooth SIG</w:t>
      </w:r>
    </w:p>
    <w:p w14:paraId="289B52FC" w14:textId="009A8F92" w:rsidR="008D1ED1" w:rsidRDefault="008D1ED1" w:rsidP="008D1ED1">
      <w:pPr>
        <w:pStyle w:val="FeatureList2"/>
        <w:numPr>
          <w:ilvl w:val="2"/>
          <w:numId w:val="15"/>
        </w:numPr>
      </w:pPr>
      <w:r>
        <w:t>Default Value: 2000ms</w:t>
      </w:r>
    </w:p>
    <w:p w14:paraId="448279E1" w14:textId="0E93CB0D" w:rsidR="008D1ED1" w:rsidRDefault="008D1ED1" w:rsidP="008D1ED1">
      <w:pPr>
        <w:pStyle w:val="FeatureList1"/>
        <w:numPr>
          <w:ilvl w:val="0"/>
          <w:numId w:val="0"/>
        </w:numPr>
        <w:ind w:left="340" w:hanging="340"/>
        <w:rPr>
          <w:rStyle w:val="Emphasis"/>
        </w:rPr>
      </w:pPr>
      <w:r>
        <w:rPr>
          <w:rStyle w:val="Emphasis"/>
        </w:rPr>
        <w:t>Note:  If one of the parameters from Parameter 3-6 is included, then all other</w:t>
      </w:r>
      <w:r w:rsidR="007F0DA1">
        <w:rPr>
          <w:rStyle w:val="Emphasis"/>
        </w:rPr>
        <w:t xml:space="preserve"> parameters</w:t>
      </w:r>
      <w:r>
        <w:rPr>
          <w:rStyle w:val="Emphasis"/>
        </w:rPr>
        <w:t xml:space="preserve"> must be included. </w:t>
      </w:r>
    </w:p>
    <w:p w14:paraId="383BEE13" w14:textId="6E291C3A" w:rsidR="008D1ED1" w:rsidRDefault="008D1ED1" w:rsidP="008D1ED1">
      <w:pPr>
        <w:pStyle w:val="FeatureList1"/>
        <w:numPr>
          <w:ilvl w:val="0"/>
          <w:numId w:val="0"/>
        </w:numPr>
        <w:ind w:left="340" w:hanging="340"/>
        <w:rPr>
          <w:rStyle w:val="Emphasis"/>
        </w:rPr>
      </w:pPr>
    </w:p>
    <w:p w14:paraId="3A2CC84B" w14:textId="7E34E1BA" w:rsidR="008D1ED1" w:rsidRDefault="008D1ED1" w:rsidP="008D1ED1">
      <w:pPr>
        <w:pStyle w:val="Heading3"/>
      </w:pPr>
      <w:bookmarkStart w:id="42" w:name="_Toc64386098"/>
      <w:r>
        <w:t>CLI Re</w:t>
      </w:r>
      <w:r w:rsidR="007F0DA1">
        <w:t>s</w:t>
      </w:r>
      <w:r>
        <w:t>ponse</w:t>
      </w:r>
      <w:bookmarkEnd w:id="42"/>
    </w:p>
    <w:p w14:paraId="0AF00768" w14:textId="77777777" w:rsidR="007F0DA1" w:rsidRDefault="007F0DA1" w:rsidP="007F0DA1">
      <w:pPr>
        <w:pStyle w:val="Body"/>
      </w:pPr>
      <w:r>
        <w:t>Response:  OK</w:t>
      </w:r>
    </w:p>
    <w:p w14:paraId="3558DA7A" w14:textId="77777777" w:rsidR="007F0DA1" w:rsidRDefault="007F0DA1" w:rsidP="007F0DA1">
      <w:pPr>
        <w:pStyle w:val="Body"/>
      </w:pPr>
      <w:r>
        <w:t>Error Responses:</w:t>
      </w:r>
    </w:p>
    <w:p w14:paraId="2CC24EEA" w14:textId="4CEC8D00" w:rsidR="007F0DA1" w:rsidRDefault="007F0DA1" w:rsidP="007F0DA1">
      <w:pPr>
        <w:pStyle w:val="FeatureList1"/>
      </w:pPr>
      <w:r>
        <w:t>ERROR - Unspecified system error</w:t>
      </w:r>
    </w:p>
    <w:p w14:paraId="29EA04AE" w14:textId="11C24C39" w:rsidR="00E65308" w:rsidRDefault="00E65308" w:rsidP="00E65308">
      <w:pPr>
        <w:pStyle w:val="FeatureList1"/>
        <w:numPr>
          <w:ilvl w:val="0"/>
          <w:numId w:val="0"/>
        </w:numPr>
        <w:ind w:left="340" w:hanging="340"/>
      </w:pPr>
    </w:p>
    <w:p w14:paraId="65F2E558" w14:textId="50637166" w:rsidR="00E65308" w:rsidRDefault="00E65308" w:rsidP="00E65308">
      <w:pPr>
        <w:pStyle w:val="Heading3"/>
      </w:pPr>
      <w:bookmarkStart w:id="43" w:name="_Toc64386099"/>
      <w:r>
        <w:t>Expected Event</w:t>
      </w:r>
      <w:bookmarkEnd w:id="43"/>
    </w:p>
    <w:p w14:paraId="12024819" w14:textId="5E951960" w:rsidR="00E65308" w:rsidRPr="00E65308" w:rsidRDefault="00E65308" w:rsidP="00E65308">
      <w:pPr>
        <w:pStyle w:val="Body"/>
      </w:pPr>
      <w:r>
        <w:t>See CONNECTION event.</w:t>
      </w:r>
    </w:p>
    <w:p w14:paraId="62E0F1B8" w14:textId="6AA5FA34" w:rsidR="007F0DA1" w:rsidRDefault="007F0DA1" w:rsidP="007F0DA1">
      <w:pPr>
        <w:pStyle w:val="FeatureList1"/>
        <w:numPr>
          <w:ilvl w:val="0"/>
          <w:numId w:val="0"/>
        </w:numPr>
        <w:ind w:left="340" w:hanging="340"/>
      </w:pPr>
    </w:p>
    <w:p w14:paraId="7C7C9F56" w14:textId="319F5C35" w:rsidR="007F0DA1" w:rsidRDefault="007F0DA1" w:rsidP="007F0DA1">
      <w:pPr>
        <w:pStyle w:val="Heading3"/>
      </w:pPr>
      <w:bookmarkStart w:id="44" w:name="_Toc64386100"/>
      <w:r>
        <w:t>Example Usage</w:t>
      </w:r>
      <w:bookmarkEnd w:id="44"/>
    </w:p>
    <w:p w14:paraId="49A131B3" w14:textId="4D6FFB7F" w:rsidR="007F0DA1" w:rsidRDefault="007F0DA1" w:rsidP="007F0DA1">
      <w:pPr>
        <w:pStyle w:val="Body"/>
      </w:pPr>
      <w:r>
        <w:t>Example 1: Connect to a public peripheral using default values:</w:t>
      </w:r>
    </w:p>
    <w:p w14:paraId="5C10267B" w14:textId="72A1135F" w:rsidR="007F0DA1" w:rsidRDefault="007F0DA1" w:rsidP="007F0DA1">
      <w:pPr>
        <w:pStyle w:val="Body"/>
      </w:pPr>
    </w:p>
    <w:p w14:paraId="287129C9" w14:textId="1695681A" w:rsidR="007F0DA1" w:rsidRDefault="007F0DA1" w:rsidP="007F0DA1">
      <w:pPr>
        <w:pStyle w:val="Body"/>
      </w:pPr>
      <w:r>
        <w:t>Host: 'DLG+GAPCONNECT 12:34:56:78:9A:BC'</w:t>
      </w:r>
    </w:p>
    <w:p w14:paraId="7CC769E9" w14:textId="79D7B30F" w:rsidR="007F0DA1" w:rsidRDefault="007F0DA1" w:rsidP="007F0DA1">
      <w:pPr>
        <w:pStyle w:val="Body"/>
      </w:pPr>
      <w:r>
        <w:t>Response: 'OK'</w:t>
      </w:r>
    </w:p>
    <w:p w14:paraId="62FD4227" w14:textId="28DFCE2D" w:rsidR="007F0DA1" w:rsidRDefault="007F0DA1" w:rsidP="007F0DA1">
      <w:pPr>
        <w:pStyle w:val="Body"/>
      </w:pPr>
    </w:p>
    <w:p w14:paraId="2CF55F6D" w14:textId="2D0C7C31" w:rsidR="007F0DA1" w:rsidRDefault="007F0DA1" w:rsidP="007F0DA1">
      <w:pPr>
        <w:pStyle w:val="Body"/>
      </w:pPr>
      <w:r>
        <w:t>Example 2:  Connect to a private address using default values:</w:t>
      </w:r>
    </w:p>
    <w:p w14:paraId="5305291C" w14:textId="03EDB840" w:rsidR="007F0DA1" w:rsidRDefault="007F0DA1" w:rsidP="007F0DA1">
      <w:pPr>
        <w:pStyle w:val="Body"/>
      </w:pPr>
    </w:p>
    <w:p w14:paraId="1E7ED978" w14:textId="46EEF3F6" w:rsidR="007F0DA1" w:rsidRDefault="007F0DA1" w:rsidP="007F0DA1">
      <w:pPr>
        <w:pStyle w:val="Body"/>
      </w:pPr>
      <w:r>
        <w:t>Host: 'DLG+GAPCONNECT 12:34:56:78:9A:BC 1'</w:t>
      </w:r>
    </w:p>
    <w:p w14:paraId="0369A2F2" w14:textId="5811F37E" w:rsidR="007F0DA1" w:rsidRDefault="007F0DA1" w:rsidP="007F0DA1">
      <w:pPr>
        <w:pStyle w:val="Body"/>
      </w:pPr>
      <w:r>
        <w:t>Response: 'OK'</w:t>
      </w:r>
    </w:p>
    <w:p w14:paraId="43B6FB6B" w14:textId="5DD81F1F" w:rsidR="007F0DA1" w:rsidRDefault="007F0DA1" w:rsidP="007F0DA1">
      <w:pPr>
        <w:pStyle w:val="Body"/>
      </w:pPr>
    </w:p>
    <w:p w14:paraId="472ECDA4" w14:textId="03E6C522" w:rsidR="007F0DA1" w:rsidRDefault="007F0DA1" w:rsidP="007F0DA1">
      <w:pPr>
        <w:pStyle w:val="Body"/>
      </w:pPr>
      <w:r>
        <w:t>Example 3:  Connect to a public address using different connection parameters.</w:t>
      </w:r>
    </w:p>
    <w:p w14:paraId="2F270496" w14:textId="06E7AA37" w:rsidR="007F0DA1" w:rsidRDefault="007F0DA1" w:rsidP="007F0DA1">
      <w:pPr>
        <w:pStyle w:val="Body"/>
      </w:pPr>
    </w:p>
    <w:p w14:paraId="56905091" w14:textId="648078A5" w:rsidR="007F0DA1" w:rsidRDefault="007F0DA1" w:rsidP="007F0DA1">
      <w:pPr>
        <w:pStyle w:val="Body"/>
      </w:pPr>
      <w:r>
        <w:t>Host: 'DLG+GAPCONNECT 12:34:56:78:9A:BC 0 200 200 0 3000'</w:t>
      </w:r>
    </w:p>
    <w:p w14:paraId="796F9BBF" w14:textId="2FA134EC" w:rsidR="007F0DA1" w:rsidRDefault="007F0DA1" w:rsidP="007F0DA1">
      <w:pPr>
        <w:pStyle w:val="Body"/>
      </w:pPr>
      <w:r>
        <w:t>Response: 'OK'</w:t>
      </w:r>
    </w:p>
    <w:p w14:paraId="5678198D" w14:textId="58790B91" w:rsidR="007F0DA1" w:rsidRDefault="007F0DA1" w:rsidP="007F0DA1">
      <w:pPr>
        <w:pStyle w:val="Body"/>
      </w:pPr>
    </w:p>
    <w:p w14:paraId="36BD8F3F" w14:textId="28F2A841" w:rsidR="007F0DA1" w:rsidRDefault="00247825" w:rsidP="007F0DA1">
      <w:pPr>
        <w:pStyle w:val="Heading2"/>
      </w:pPr>
      <w:bookmarkStart w:id="45" w:name="_Toc64386101"/>
      <w:r>
        <w:lastRenderedPageBreak/>
        <w:t>DISCONNECT</w:t>
      </w:r>
      <w:bookmarkEnd w:id="45"/>
    </w:p>
    <w:p w14:paraId="002D8E39" w14:textId="120BBA67" w:rsidR="00247825" w:rsidRDefault="00247825" w:rsidP="00247825">
      <w:pPr>
        <w:pStyle w:val="Body"/>
      </w:pPr>
      <w:r>
        <w:t>Disconnect a peripheral device.</w:t>
      </w:r>
    </w:p>
    <w:p w14:paraId="66FACAC5" w14:textId="5FA580A4" w:rsidR="00247825" w:rsidRDefault="00247825" w:rsidP="00247825">
      <w:pPr>
        <w:pStyle w:val="Heading3"/>
      </w:pPr>
      <w:bookmarkStart w:id="46" w:name="_Toc64386102"/>
      <w:r>
        <w:t>CLI Command</w:t>
      </w:r>
      <w:bookmarkEnd w:id="46"/>
    </w:p>
    <w:p w14:paraId="6B44EF5D" w14:textId="619FABD8" w:rsidR="00247825" w:rsidRDefault="00247825" w:rsidP="00247825">
      <w:pPr>
        <w:pStyle w:val="FeatureList1"/>
      </w:pPr>
      <w:r>
        <w:t>COMMAND:  GAPDISC</w:t>
      </w:r>
    </w:p>
    <w:p w14:paraId="45906EC3" w14:textId="71D15B40" w:rsidR="00247825" w:rsidRDefault="00247825" w:rsidP="00247825">
      <w:pPr>
        <w:pStyle w:val="FeatureList1"/>
      </w:pPr>
      <w:r>
        <w:t>ARGUMENTS</w:t>
      </w:r>
    </w:p>
    <w:p w14:paraId="07A6A51B" w14:textId="71F0D696" w:rsidR="00247825" w:rsidRPr="00247825" w:rsidRDefault="00247825" w:rsidP="00247825">
      <w:pPr>
        <w:pStyle w:val="FeatureList2"/>
        <w:rPr>
          <w:rStyle w:val="Strong"/>
          <w:b w:val="0"/>
          <w:bCs w:val="0"/>
        </w:rPr>
      </w:pPr>
      <w:r>
        <w:rPr>
          <w:rStyle w:val="Strong"/>
        </w:rPr>
        <w:t>Parameter 1: Connection Index (required)</w:t>
      </w:r>
    </w:p>
    <w:p w14:paraId="543C98E7" w14:textId="549E4DFA" w:rsidR="00247825" w:rsidRDefault="00247825" w:rsidP="00247825">
      <w:pPr>
        <w:pStyle w:val="FeatureList2"/>
        <w:numPr>
          <w:ilvl w:val="2"/>
          <w:numId w:val="15"/>
        </w:numPr>
      </w:pPr>
      <w:r>
        <w:t>Parameter Type:  Numerical String</w:t>
      </w:r>
    </w:p>
    <w:p w14:paraId="582248AF" w14:textId="47051D01" w:rsidR="00247825" w:rsidRDefault="00247825" w:rsidP="00247825">
      <w:pPr>
        <w:pStyle w:val="FeatureList2"/>
        <w:numPr>
          <w:ilvl w:val="2"/>
          <w:numId w:val="15"/>
        </w:numPr>
      </w:pPr>
      <w:r>
        <w:t>Supported Values:</w:t>
      </w:r>
    </w:p>
    <w:p w14:paraId="2A36786C" w14:textId="024BDF74" w:rsidR="00247825" w:rsidRDefault="00247825" w:rsidP="00247825">
      <w:pPr>
        <w:pStyle w:val="FeatureList2"/>
        <w:numPr>
          <w:ilvl w:val="3"/>
          <w:numId w:val="15"/>
        </w:numPr>
      </w:pPr>
      <w:r>
        <w:t>Connection index values typically 0-8.  If one connection, then connection index will be zero.</w:t>
      </w:r>
    </w:p>
    <w:p w14:paraId="33C82535" w14:textId="30727EA3" w:rsidR="00247825" w:rsidRPr="00247825" w:rsidRDefault="00247825" w:rsidP="00247825">
      <w:pPr>
        <w:pStyle w:val="FeatureList2"/>
        <w:rPr>
          <w:rStyle w:val="Strong"/>
          <w:b w:val="0"/>
          <w:bCs w:val="0"/>
        </w:rPr>
      </w:pPr>
      <w:r>
        <w:rPr>
          <w:rStyle w:val="Strong"/>
        </w:rPr>
        <w:t>Parameter 2: Disconnect Reason (Optional)</w:t>
      </w:r>
    </w:p>
    <w:p w14:paraId="6C13A2A2" w14:textId="72FA68F5" w:rsidR="00247825" w:rsidRDefault="00247825" w:rsidP="00247825">
      <w:pPr>
        <w:pStyle w:val="FeatureList2"/>
        <w:numPr>
          <w:ilvl w:val="2"/>
          <w:numId w:val="15"/>
        </w:numPr>
      </w:pPr>
      <w:r>
        <w:t>Parameter Type: Numerical String</w:t>
      </w:r>
    </w:p>
    <w:p w14:paraId="0B997120" w14:textId="5E0CEE2E" w:rsidR="00247825" w:rsidRDefault="00247825" w:rsidP="00247825">
      <w:pPr>
        <w:pStyle w:val="FeatureList2"/>
        <w:numPr>
          <w:ilvl w:val="2"/>
          <w:numId w:val="15"/>
        </w:numPr>
      </w:pPr>
      <w:r>
        <w:t>Supported Values:</w:t>
      </w:r>
    </w:p>
    <w:p w14:paraId="311A51FF" w14:textId="311F6704" w:rsidR="00247825" w:rsidRDefault="00247825" w:rsidP="00247825">
      <w:pPr>
        <w:pStyle w:val="FeatureList2"/>
        <w:numPr>
          <w:ilvl w:val="3"/>
          <w:numId w:val="15"/>
        </w:numPr>
      </w:pPr>
      <w:r>
        <w:t xml:space="preserve">0 - </w:t>
      </w:r>
      <w:r w:rsidRPr="00247825">
        <w:t>BLE_HCI_ERROR_REMOTE_USER_TERM_CON</w:t>
      </w:r>
    </w:p>
    <w:p w14:paraId="1CBFDF45" w14:textId="36D30C62" w:rsidR="00247825" w:rsidRDefault="00247825" w:rsidP="00247825">
      <w:pPr>
        <w:pStyle w:val="FeatureList2"/>
        <w:numPr>
          <w:ilvl w:val="3"/>
          <w:numId w:val="15"/>
        </w:numPr>
      </w:pPr>
      <w:r>
        <w:t xml:space="preserve">1 - </w:t>
      </w:r>
      <w:r w:rsidRPr="00247825">
        <w:t>BLE_HCI_ERROR_AUTH_FAILURE</w:t>
      </w:r>
    </w:p>
    <w:p w14:paraId="598EEDD5" w14:textId="0AE3EA2D" w:rsidR="00247825" w:rsidRDefault="00247825" w:rsidP="00247825">
      <w:pPr>
        <w:pStyle w:val="FeatureList2"/>
        <w:numPr>
          <w:ilvl w:val="3"/>
          <w:numId w:val="15"/>
        </w:numPr>
      </w:pPr>
      <w:r>
        <w:t xml:space="preserve">2 - </w:t>
      </w:r>
      <w:r w:rsidRPr="00247825">
        <w:t>BLE_HCI_ERROR_REMOTE_DEV_TERM_LOW_RESOURCES</w:t>
      </w:r>
    </w:p>
    <w:p w14:paraId="649B79D1" w14:textId="22CC10BD" w:rsidR="00247825" w:rsidRDefault="00247825" w:rsidP="00247825">
      <w:pPr>
        <w:pStyle w:val="FeatureList2"/>
        <w:numPr>
          <w:ilvl w:val="3"/>
          <w:numId w:val="15"/>
        </w:numPr>
      </w:pPr>
      <w:r>
        <w:t xml:space="preserve">3 - </w:t>
      </w:r>
      <w:r w:rsidRPr="00247825">
        <w:t>BLE_HCI_ERROR_REMOTE_DEV_POWER_OFF</w:t>
      </w:r>
    </w:p>
    <w:p w14:paraId="09AAE5E0" w14:textId="1C376AAA" w:rsidR="00247825" w:rsidRDefault="00247825" w:rsidP="00247825">
      <w:pPr>
        <w:pStyle w:val="FeatureList2"/>
        <w:numPr>
          <w:ilvl w:val="3"/>
          <w:numId w:val="15"/>
        </w:numPr>
      </w:pPr>
      <w:r>
        <w:t xml:space="preserve">4 - </w:t>
      </w:r>
      <w:r w:rsidRPr="00247825">
        <w:t>BLE_HCI_ERROR_UNSUPPORTED_REMOTE_FEATURE</w:t>
      </w:r>
    </w:p>
    <w:p w14:paraId="1503C890" w14:textId="3804E78E" w:rsidR="00247825" w:rsidRDefault="00247825" w:rsidP="00247825">
      <w:pPr>
        <w:pStyle w:val="FeatureList2"/>
        <w:numPr>
          <w:ilvl w:val="3"/>
          <w:numId w:val="15"/>
        </w:numPr>
      </w:pPr>
      <w:r>
        <w:t xml:space="preserve">5 - </w:t>
      </w:r>
      <w:r w:rsidRPr="00247825">
        <w:t>BLE_HCI_ERROR_PAIRING_WITH_UNIT_KEY_NOT_SUP</w:t>
      </w:r>
    </w:p>
    <w:p w14:paraId="2F33F2BA" w14:textId="7468EA1F" w:rsidR="00247825" w:rsidRDefault="00247825" w:rsidP="00247825">
      <w:pPr>
        <w:pStyle w:val="FeatureList2"/>
        <w:numPr>
          <w:ilvl w:val="3"/>
          <w:numId w:val="15"/>
        </w:numPr>
      </w:pPr>
      <w:r>
        <w:t xml:space="preserve">6 - </w:t>
      </w:r>
      <w:r w:rsidRPr="00247825">
        <w:t>BLE_HCI_ERROR_UNACCEPTABLE_CONN_INT</w:t>
      </w:r>
    </w:p>
    <w:p w14:paraId="64CD566F" w14:textId="77777777" w:rsidR="00247825" w:rsidRPr="00247825" w:rsidRDefault="00247825" w:rsidP="00247825">
      <w:pPr>
        <w:pStyle w:val="FeatureList2"/>
        <w:numPr>
          <w:ilvl w:val="2"/>
          <w:numId w:val="15"/>
        </w:numPr>
      </w:pPr>
      <w:r>
        <w:t>Default Value:</w:t>
      </w:r>
      <w:r w:rsidRPr="00247825">
        <w:t xml:space="preserve"> </w:t>
      </w:r>
      <w:r>
        <w:t xml:space="preserve">0 - </w:t>
      </w:r>
      <w:r w:rsidRPr="00247825">
        <w:t>BLE_HCI_ERROR_REMOTE_USER_TERM_CON</w:t>
      </w:r>
    </w:p>
    <w:p w14:paraId="77EA934F" w14:textId="318D768D" w:rsidR="00247825" w:rsidRDefault="00247825" w:rsidP="00E65308">
      <w:pPr>
        <w:pStyle w:val="FeatureList1"/>
        <w:numPr>
          <w:ilvl w:val="0"/>
          <w:numId w:val="0"/>
        </w:numPr>
        <w:ind w:left="340" w:hanging="340"/>
      </w:pPr>
    </w:p>
    <w:p w14:paraId="1B09CEE0" w14:textId="13A765C7" w:rsidR="00E65308" w:rsidRDefault="00E65308" w:rsidP="00E65308">
      <w:pPr>
        <w:pStyle w:val="Heading3"/>
      </w:pPr>
      <w:bookmarkStart w:id="47" w:name="_Toc64386103"/>
      <w:r>
        <w:t>CLI Response</w:t>
      </w:r>
      <w:bookmarkEnd w:id="47"/>
    </w:p>
    <w:p w14:paraId="06991F69" w14:textId="77777777" w:rsidR="00E65308" w:rsidRDefault="00E65308" w:rsidP="00E65308">
      <w:pPr>
        <w:pStyle w:val="Body"/>
      </w:pPr>
      <w:r>
        <w:t>Response:  OK</w:t>
      </w:r>
    </w:p>
    <w:p w14:paraId="3B56AA3B" w14:textId="77777777" w:rsidR="00E65308" w:rsidRDefault="00E65308" w:rsidP="00E65308">
      <w:pPr>
        <w:pStyle w:val="Body"/>
      </w:pPr>
      <w:r>
        <w:t>Error Responses:</w:t>
      </w:r>
    </w:p>
    <w:p w14:paraId="06CD5DEC" w14:textId="5355D949" w:rsidR="00E65308" w:rsidRDefault="00E65308" w:rsidP="00E65308">
      <w:pPr>
        <w:pStyle w:val="FeatureList1"/>
      </w:pPr>
      <w:r>
        <w:t>ERROR - Unspecified system error</w:t>
      </w:r>
    </w:p>
    <w:p w14:paraId="1F7DA97A" w14:textId="32DB6CA3" w:rsidR="00E65308" w:rsidRDefault="00E65308" w:rsidP="00E65308">
      <w:pPr>
        <w:pStyle w:val="FeatureList1"/>
        <w:numPr>
          <w:ilvl w:val="0"/>
          <w:numId w:val="0"/>
        </w:numPr>
        <w:ind w:left="340" w:hanging="340"/>
      </w:pPr>
    </w:p>
    <w:p w14:paraId="26E36F59" w14:textId="1BBFF9A5" w:rsidR="00E65308" w:rsidRDefault="00E65308" w:rsidP="00E65308">
      <w:pPr>
        <w:pStyle w:val="Heading3"/>
      </w:pPr>
      <w:bookmarkStart w:id="48" w:name="_Toc64386104"/>
      <w:r>
        <w:t>Expected Events</w:t>
      </w:r>
      <w:bookmarkEnd w:id="48"/>
    </w:p>
    <w:p w14:paraId="2ED8E8CA" w14:textId="7F9B8884" w:rsidR="00E65308" w:rsidRPr="00E65308" w:rsidRDefault="00E65308" w:rsidP="00E65308">
      <w:pPr>
        <w:pStyle w:val="Body"/>
      </w:pPr>
      <w:r>
        <w:t>See DISCONNECT event.</w:t>
      </w:r>
    </w:p>
    <w:p w14:paraId="17F82D68" w14:textId="77777777" w:rsidR="00E65308" w:rsidRPr="00E65308" w:rsidRDefault="00E65308" w:rsidP="00E65308">
      <w:pPr>
        <w:pStyle w:val="Body"/>
      </w:pPr>
    </w:p>
    <w:p w14:paraId="13B55C43" w14:textId="000FB397" w:rsidR="00247825" w:rsidRDefault="00247825" w:rsidP="00247825">
      <w:pPr>
        <w:pStyle w:val="Heading3"/>
      </w:pPr>
      <w:bookmarkStart w:id="49" w:name="_Toc64386105"/>
      <w:r>
        <w:t>Example Usage</w:t>
      </w:r>
      <w:bookmarkEnd w:id="49"/>
    </w:p>
    <w:p w14:paraId="75696332" w14:textId="65DD78F1" w:rsidR="00247825" w:rsidRDefault="00247825" w:rsidP="00247825">
      <w:pPr>
        <w:pStyle w:val="Body"/>
      </w:pPr>
      <w:r>
        <w:t xml:space="preserve">Example 1:  Disconnect from index 0 </w:t>
      </w:r>
    </w:p>
    <w:p w14:paraId="7C75B261" w14:textId="4A49249B" w:rsidR="00247825" w:rsidRDefault="00247825" w:rsidP="00247825">
      <w:pPr>
        <w:pStyle w:val="Body"/>
      </w:pPr>
    </w:p>
    <w:p w14:paraId="730E2167" w14:textId="71B86653" w:rsidR="00247825" w:rsidRDefault="00247825" w:rsidP="00247825">
      <w:pPr>
        <w:pStyle w:val="Body"/>
      </w:pPr>
      <w:r>
        <w:t>Host: 'DLG+GAPDISC 0'</w:t>
      </w:r>
    </w:p>
    <w:p w14:paraId="4A3A64CE" w14:textId="0F98DAF6" w:rsidR="00247825" w:rsidRDefault="00247825" w:rsidP="00247825">
      <w:pPr>
        <w:pStyle w:val="Body"/>
      </w:pPr>
      <w:r>
        <w:t>Response: 'OK'</w:t>
      </w:r>
    </w:p>
    <w:p w14:paraId="7614D9FE" w14:textId="0FF57859" w:rsidR="00E65308" w:rsidRDefault="00E65308" w:rsidP="00247825">
      <w:pPr>
        <w:pStyle w:val="Body"/>
      </w:pPr>
    </w:p>
    <w:p w14:paraId="5716A7F3" w14:textId="5D855267" w:rsidR="00E65308" w:rsidRDefault="00E65308" w:rsidP="00247825">
      <w:pPr>
        <w:pStyle w:val="Body"/>
      </w:pPr>
      <w:r>
        <w:t>Example 2:  Disconnect from index 0, with reason 3</w:t>
      </w:r>
    </w:p>
    <w:p w14:paraId="5EB72277" w14:textId="32B22265" w:rsidR="00E65308" w:rsidRDefault="00E65308" w:rsidP="00247825">
      <w:pPr>
        <w:pStyle w:val="Body"/>
      </w:pPr>
    </w:p>
    <w:p w14:paraId="76DE5D7F" w14:textId="31E8DCF1" w:rsidR="00E65308" w:rsidRDefault="00E65308" w:rsidP="00247825">
      <w:pPr>
        <w:pStyle w:val="Body"/>
      </w:pPr>
      <w:r>
        <w:t>Host: 'DLG+GAPDISC 0 3'</w:t>
      </w:r>
    </w:p>
    <w:p w14:paraId="4D70DFF1" w14:textId="651C4BE1" w:rsidR="00E65308" w:rsidRDefault="00E65308" w:rsidP="00247825">
      <w:pPr>
        <w:pStyle w:val="Body"/>
      </w:pPr>
      <w:r>
        <w:t>Response: 'OK'</w:t>
      </w:r>
    </w:p>
    <w:p w14:paraId="0997F55F" w14:textId="2ECE2965" w:rsidR="00E65308" w:rsidRDefault="00E65308" w:rsidP="00E65308">
      <w:pPr>
        <w:pStyle w:val="Heading2"/>
      </w:pPr>
      <w:bookmarkStart w:id="50" w:name="_Toc64386106"/>
      <w:r>
        <w:lastRenderedPageBreak/>
        <w:t>Cancel Connect</w:t>
      </w:r>
      <w:bookmarkEnd w:id="50"/>
    </w:p>
    <w:p w14:paraId="3616E2F4" w14:textId="19F1AFFF" w:rsidR="00E65308" w:rsidRDefault="00E65308" w:rsidP="00E65308">
      <w:pPr>
        <w:pStyle w:val="Body"/>
      </w:pPr>
      <w:r>
        <w:t>Cancel an ongoing connection request.  Typically used in the rare case where a link layer CONNECT_IND fails to be processed by the peripheral.  The host side can start a connection timer after sending the connect request and send a cancel connect in the case the timer expires.</w:t>
      </w:r>
    </w:p>
    <w:p w14:paraId="7C1BF0E6" w14:textId="56F595FF" w:rsidR="00E65308" w:rsidRDefault="00E65308" w:rsidP="00E65308">
      <w:pPr>
        <w:pStyle w:val="Body"/>
      </w:pPr>
    </w:p>
    <w:p w14:paraId="26884DF3" w14:textId="1F34D2C9" w:rsidR="00E65308" w:rsidRDefault="00E65308" w:rsidP="00E65308">
      <w:pPr>
        <w:pStyle w:val="Heading3"/>
      </w:pPr>
      <w:bookmarkStart w:id="51" w:name="_Toc64386107"/>
      <w:r>
        <w:t>CLI Command</w:t>
      </w:r>
      <w:bookmarkEnd w:id="51"/>
    </w:p>
    <w:p w14:paraId="48872663" w14:textId="52FBC4CC" w:rsidR="00E65308" w:rsidRDefault="00E65308" w:rsidP="00E65308">
      <w:pPr>
        <w:pStyle w:val="FeatureList1"/>
      </w:pPr>
      <w:r>
        <w:t>COMMAND:  GAPCANCELCONNECT</w:t>
      </w:r>
    </w:p>
    <w:p w14:paraId="1FB9A7BE" w14:textId="3EC926D7" w:rsidR="00E65308" w:rsidRDefault="00E65308" w:rsidP="00E65308">
      <w:pPr>
        <w:pStyle w:val="FeatureList1"/>
      </w:pPr>
      <w:r>
        <w:t>ARGUMENTS: NONE</w:t>
      </w:r>
    </w:p>
    <w:p w14:paraId="45E3D8C0" w14:textId="50FF2500" w:rsidR="00E65308" w:rsidRDefault="00E65308" w:rsidP="00E65308">
      <w:pPr>
        <w:pStyle w:val="FeatureList1"/>
        <w:numPr>
          <w:ilvl w:val="0"/>
          <w:numId w:val="0"/>
        </w:numPr>
        <w:ind w:left="340" w:hanging="340"/>
      </w:pPr>
    </w:p>
    <w:p w14:paraId="673B5660" w14:textId="31C8468B" w:rsidR="00E65308" w:rsidRDefault="00E65308" w:rsidP="00E65308">
      <w:pPr>
        <w:pStyle w:val="Heading3"/>
      </w:pPr>
      <w:bookmarkStart w:id="52" w:name="_Toc64386108"/>
      <w:r>
        <w:t>CLI Response</w:t>
      </w:r>
      <w:bookmarkEnd w:id="52"/>
    </w:p>
    <w:p w14:paraId="2A987A2B" w14:textId="5B68FFF2" w:rsidR="00E65308" w:rsidRDefault="00BA18C6" w:rsidP="00E65308">
      <w:pPr>
        <w:pStyle w:val="Body"/>
      </w:pPr>
      <w:r>
        <w:t xml:space="preserve">Expected </w:t>
      </w:r>
      <w:r w:rsidR="00E65308">
        <w:t>Response:  OK</w:t>
      </w:r>
    </w:p>
    <w:p w14:paraId="3693875B" w14:textId="77777777" w:rsidR="00E65308" w:rsidRDefault="00E65308" w:rsidP="00E65308">
      <w:pPr>
        <w:pStyle w:val="Body"/>
      </w:pPr>
      <w:r>
        <w:t>Error Responses:</w:t>
      </w:r>
    </w:p>
    <w:p w14:paraId="54BC8FB0" w14:textId="60E146C6" w:rsidR="00E65308" w:rsidRDefault="00E65308" w:rsidP="00E65308">
      <w:pPr>
        <w:pStyle w:val="FeatureList1"/>
      </w:pPr>
      <w:r>
        <w:t>ERROR - Unspecified system error</w:t>
      </w:r>
    </w:p>
    <w:p w14:paraId="3D651317" w14:textId="699A282E" w:rsidR="00E65308" w:rsidRDefault="00E65308" w:rsidP="00E65308">
      <w:pPr>
        <w:pStyle w:val="FeatureList1"/>
        <w:numPr>
          <w:ilvl w:val="0"/>
          <w:numId w:val="0"/>
        </w:numPr>
        <w:ind w:left="340" w:hanging="340"/>
      </w:pPr>
    </w:p>
    <w:p w14:paraId="5A0449D8" w14:textId="25262C9C" w:rsidR="00E65308" w:rsidRDefault="00E65308" w:rsidP="00E65308">
      <w:pPr>
        <w:pStyle w:val="Heading3"/>
      </w:pPr>
      <w:bookmarkStart w:id="53" w:name="_Toc64386109"/>
      <w:r>
        <w:t>Expected Events</w:t>
      </w:r>
      <w:bookmarkEnd w:id="53"/>
    </w:p>
    <w:p w14:paraId="448A2B46" w14:textId="25906C38" w:rsidR="00E65308" w:rsidRDefault="00E65308" w:rsidP="00E65308">
      <w:pPr>
        <w:pStyle w:val="Body"/>
      </w:pPr>
      <w:r>
        <w:t>See CONNECT events.</w:t>
      </w:r>
    </w:p>
    <w:p w14:paraId="30945F5C" w14:textId="471B1D0B" w:rsidR="00E65308" w:rsidRDefault="00E65308" w:rsidP="00E65308">
      <w:pPr>
        <w:pStyle w:val="Body"/>
      </w:pPr>
    </w:p>
    <w:p w14:paraId="763619EA" w14:textId="4946F64E" w:rsidR="00E65308" w:rsidRDefault="00E65308" w:rsidP="00E65308">
      <w:pPr>
        <w:pStyle w:val="Heading3"/>
      </w:pPr>
      <w:bookmarkStart w:id="54" w:name="_Toc64386110"/>
      <w:r>
        <w:t>Example Usage</w:t>
      </w:r>
      <w:bookmarkEnd w:id="54"/>
    </w:p>
    <w:p w14:paraId="4263E135" w14:textId="745DD42B" w:rsidR="00E65308" w:rsidRDefault="00E65308" w:rsidP="00E65308">
      <w:pPr>
        <w:pStyle w:val="Body"/>
      </w:pPr>
      <w:r>
        <w:t>Host: 'DLG+GAPCANCELCONNECT'</w:t>
      </w:r>
    </w:p>
    <w:p w14:paraId="4EA17320" w14:textId="5F571B9A" w:rsidR="00E65308" w:rsidRDefault="00E65308" w:rsidP="00E65308">
      <w:pPr>
        <w:pStyle w:val="Body"/>
      </w:pPr>
      <w:r>
        <w:t>Response: 'OK'</w:t>
      </w:r>
    </w:p>
    <w:p w14:paraId="153DFE28" w14:textId="064C0CB1" w:rsidR="00E65308" w:rsidRDefault="00E65308" w:rsidP="00E65308">
      <w:pPr>
        <w:pStyle w:val="Body"/>
      </w:pPr>
    </w:p>
    <w:p w14:paraId="2E8F92B5" w14:textId="273F0840" w:rsidR="00E65308" w:rsidRDefault="00E65308" w:rsidP="00E65308">
      <w:pPr>
        <w:pStyle w:val="Heading2"/>
      </w:pPr>
      <w:bookmarkStart w:id="55" w:name="_Toc64386111"/>
      <w:r>
        <w:t>Set Connection Parameters</w:t>
      </w:r>
      <w:bookmarkEnd w:id="55"/>
    </w:p>
    <w:p w14:paraId="382C5844" w14:textId="739E471D" w:rsidR="00D0496D" w:rsidRDefault="00D0496D" w:rsidP="00D0496D">
      <w:pPr>
        <w:pStyle w:val="Body"/>
      </w:pPr>
      <w:r>
        <w:t>This command will update connection parameters on an existing connection.</w:t>
      </w:r>
    </w:p>
    <w:p w14:paraId="1A1B2709" w14:textId="1EB555B8" w:rsidR="00D0496D" w:rsidRDefault="00D0496D" w:rsidP="00D0496D">
      <w:pPr>
        <w:pStyle w:val="Body"/>
      </w:pPr>
    </w:p>
    <w:p w14:paraId="2DA63854" w14:textId="3EA00EC4" w:rsidR="00D0496D" w:rsidRDefault="00D0496D" w:rsidP="00D0496D">
      <w:pPr>
        <w:pStyle w:val="Heading3"/>
      </w:pPr>
      <w:bookmarkStart w:id="56" w:name="_Toc64386112"/>
      <w:r>
        <w:t>CLI Command</w:t>
      </w:r>
      <w:bookmarkEnd w:id="56"/>
    </w:p>
    <w:p w14:paraId="1D635A0F" w14:textId="6933090C" w:rsidR="00D0496D" w:rsidRDefault="00D0496D" w:rsidP="00D0496D">
      <w:pPr>
        <w:pStyle w:val="FeatureList1"/>
      </w:pPr>
      <w:r>
        <w:t xml:space="preserve">COMMAND: </w:t>
      </w:r>
      <w:r w:rsidR="00BA18C6">
        <w:t>GAPSETCP</w:t>
      </w:r>
    </w:p>
    <w:p w14:paraId="65EEF3BD" w14:textId="37C07D0C" w:rsidR="00BA18C6" w:rsidRDefault="00BA18C6" w:rsidP="00D0496D">
      <w:pPr>
        <w:pStyle w:val="FeatureList1"/>
      </w:pPr>
      <w:r>
        <w:t>ARGUMENTS:</w:t>
      </w:r>
    </w:p>
    <w:p w14:paraId="6E8A16D7" w14:textId="42075078" w:rsidR="00BA18C6" w:rsidRPr="00BA18C6" w:rsidRDefault="00BA18C6" w:rsidP="00BA18C6">
      <w:pPr>
        <w:pStyle w:val="FeatureList2"/>
        <w:rPr>
          <w:rStyle w:val="Strong"/>
          <w:b w:val="0"/>
          <w:bCs w:val="0"/>
        </w:rPr>
      </w:pPr>
      <w:r>
        <w:rPr>
          <w:rStyle w:val="Strong"/>
        </w:rPr>
        <w:t>Parameter 1: Connection Index (required)</w:t>
      </w:r>
    </w:p>
    <w:p w14:paraId="64DA1AC9" w14:textId="1C7B5735" w:rsidR="00BA18C6" w:rsidRDefault="00BA18C6" w:rsidP="00BA18C6">
      <w:pPr>
        <w:pStyle w:val="FeatureList2"/>
        <w:numPr>
          <w:ilvl w:val="2"/>
          <w:numId w:val="15"/>
        </w:numPr>
      </w:pPr>
      <w:r>
        <w:t>Parameter Type: Numerical String</w:t>
      </w:r>
    </w:p>
    <w:p w14:paraId="42CD40EE" w14:textId="04ACF1CC" w:rsidR="00BA18C6" w:rsidRDefault="00BA18C6" w:rsidP="00BA18C6">
      <w:pPr>
        <w:pStyle w:val="FeatureList2"/>
        <w:numPr>
          <w:ilvl w:val="2"/>
          <w:numId w:val="15"/>
        </w:numPr>
      </w:pPr>
      <w:r>
        <w:t>Parameter Values:</w:t>
      </w:r>
    </w:p>
    <w:p w14:paraId="79C4C5B2" w14:textId="1FCC354C" w:rsidR="00BA18C6" w:rsidRDefault="00BA18C6" w:rsidP="00BA18C6">
      <w:pPr>
        <w:pStyle w:val="FeatureList2"/>
        <w:numPr>
          <w:ilvl w:val="3"/>
          <w:numId w:val="15"/>
        </w:numPr>
      </w:pPr>
      <w:r>
        <w:t>Connection Index 0 - 8</w:t>
      </w:r>
    </w:p>
    <w:p w14:paraId="78256FE9" w14:textId="751807DA" w:rsidR="00BA18C6" w:rsidRPr="00BA18C6" w:rsidRDefault="00BA18C6" w:rsidP="00BA18C6">
      <w:pPr>
        <w:pStyle w:val="FeatureList2"/>
        <w:rPr>
          <w:rStyle w:val="Strong"/>
          <w:b w:val="0"/>
          <w:bCs w:val="0"/>
        </w:rPr>
      </w:pPr>
      <w:r>
        <w:rPr>
          <w:rStyle w:val="Strong"/>
        </w:rPr>
        <w:t>Parameter 2: Connection Interval Min (required)</w:t>
      </w:r>
    </w:p>
    <w:p w14:paraId="35F2356D" w14:textId="3D584860" w:rsidR="00BA18C6" w:rsidRDefault="00BA18C6" w:rsidP="00BA18C6">
      <w:pPr>
        <w:pStyle w:val="FeatureList2"/>
        <w:numPr>
          <w:ilvl w:val="2"/>
          <w:numId w:val="15"/>
        </w:numPr>
      </w:pPr>
      <w:r>
        <w:t>Parameter Type: Numerical String (milliseconds)</w:t>
      </w:r>
    </w:p>
    <w:p w14:paraId="7EDD7079" w14:textId="21344C31" w:rsidR="00BA18C6" w:rsidRDefault="00BA18C6" w:rsidP="00BA18C6">
      <w:pPr>
        <w:pStyle w:val="FeatureList2"/>
        <w:numPr>
          <w:ilvl w:val="2"/>
          <w:numId w:val="15"/>
        </w:numPr>
      </w:pPr>
      <w:r>
        <w:t>Parameter Values:</w:t>
      </w:r>
    </w:p>
    <w:p w14:paraId="6E5BAAB9" w14:textId="56396B32" w:rsidR="00BA18C6" w:rsidRDefault="00BA18C6" w:rsidP="00BA18C6">
      <w:pPr>
        <w:pStyle w:val="FeatureList2"/>
        <w:numPr>
          <w:ilvl w:val="3"/>
          <w:numId w:val="15"/>
        </w:numPr>
      </w:pPr>
      <w:r>
        <w:t>Within the Bluetooth SIG specification</w:t>
      </w:r>
    </w:p>
    <w:p w14:paraId="73D24BAE" w14:textId="09F9187E" w:rsidR="00BA18C6" w:rsidRPr="00BA18C6" w:rsidRDefault="00BA18C6" w:rsidP="00BA18C6">
      <w:pPr>
        <w:pStyle w:val="FeatureList2"/>
        <w:rPr>
          <w:rStyle w:val="Strong"/>
          <w:b w:val="0"/>
          <w:bCs w:val="0"/>
        </w:rPr>
      </w:pPr>
      <w:r>
        <w:rPr>
          <w:rStyle w:val="Strong"/>
        </w:rPr>
        <w:t>Parameter 3: Connection Interval Max (required)</w:t>
      </w:r>
    </w:p>
    <w:p w14:paraId="342D5053" w14:textId="18FDE946" w:rsidR="00BA18C6" w:rsidRDefault="00BA18C6" w:rsidP="00BA18C6">
      <w:pPr>
        <w:pStyle w:val="FeatureList2"/>
        <w:numPr>
          <w:ilvl w:val="2"/>
          <w:numId w:val="15"/>
        </w:numPr>
      </w:pPr>
      <w:r>
        <w:t>Parameter Type: Numerical String (milliseconds)</w:t>
      </w:r>
    </w:p>
    <w:p w14:paraId="5FEAD1DC" w14:textId="46FDD74D" w:rsidR="00BA18C6" w:rsidRDefault="00BA18C6" w:rsidP="00BA18C6">
      <w:pPr>
        <w:pStyle w:val="FeatureList2"/>
        <w:numPr>
          <w:ilvl w:val="2"/>
          <w:numId w:val="15"/>
        </w:numPr>
      </w:pPr>
      <w:r>
        <w:t>Parameter Values:</w:t>
      </w:r>
    </w:p>
    <w:p w14:paraId="133971ED" w14:textId="00E46662" w:rsidR="00BA18C6" w:rsidRDefault="00BA18C6" w:rsidP="00BA18C6">
      <w:pPr>
        <w:pStyle w:val="FeatureList2"/>
        <w:numPr>
          <w:ilvl w:val="3"/>
          <w:numId w:val="15"/>
        </w:numPr>
      </w:pPr>
      <w:r>
        <w:t xml:space="preserve">Within </w:t>
      </w:r>
      <w:r w:rsidR="00916919">
        <w:t>t</w:t>
      </w:r>
      <w:r>
        <w:t>he Bluetooth SIG Specification</w:t>
      </w:r>
    </w:p>
    <w:p w14:paraId="625ABBE7" w14:textId="0BCC2DBA" w:rsidR="00BA18C6" w:rsidRPr="00BA18C6" w:rsidRDefault="00BA18C6" w:rsidP="00BA18C6">
      <w:pPr>
        <w:pStyle w:val="FeatureList2"/>
        <w:rPr>
          <w:rStyle w:val="Strong"/>
          <w:b w:val="0"/>
          <w:bCs w:val="0"/>
        </w:rPr>
      </w:pPr>
      <w:r>
        <w:rPr>
          <w:rStyle w:val="Strong"/>
        </w:rPr>
        <w:lastRenderedPageBreak/>
        <w:t>Parameter 4: Slave Latency</w:t>
      </w:r>
    </w:p>
    <w:p w14:paraId="3302E3F4" w14:textId="60948F38" w:rsidR="00BA18C6" w:rsidRDefault="00BA18C6" w:rsidP="00BA18C6">
      <w:pPr>
        <w:pStyle w:val="FeatureList2"/>
        <w:numPr>
          <w:ilvl w:val="2"/>
          <w:numId w:val="15"/>
        </w:numPr>
      </w:pPr>
      <w:r>
        <w:t>Parameter Type: Numerical String</w:t>
      </w:r>
    </w:p>
    <w:p w14:paraId="3E473A06" w14:textId="38BEF0EE" w:rsidR="00BA18C6" w:rsidRDefault="00BA18C6" w:rsidP="00BA18C6">
      <w:pPr>
        <w:pStyle w:val="FeatureList2"/>
        <w:numPr>
          <w:ilvl w:val="2"/>
          <w:numId w:val="15"/>
        </w:numPr>
      </w:pPr>
      <w:r>
        <w:t>Parameter Values:</w:t>
      </w:r>
    </w:p>
    <w:p w14:paraId="102DAF35" w14:textId="2E38129E" w:rsidR="00BA18C6" w:rsidRDefault="00BA18C6" w:rsidP="00BA18C6">
      <w:pPr>
        <w:pStyle w:val="FeatureList2"/>
        <w:numPr>
          <w:ilvl w:val="3"/>
          <w:numId w:val="15"/>
        </w:numPr>
      </w:pPr>
      <w:r>
        <w:t>Within the Bluetooth SIG Specification</w:t>
      </w:r>
    </w:p>
    <w:p w14:paraId="382F0F5D" w14:textId="6DEB5830" w:rsidR="00BA18C6" w:rsidRPr="00BA18C6" w:rsidRDefault="00BA18C6" w:rsidP="00BA18C6">
      <w:pPr>
        <w:pStyle w:val="FeatureList2"/>
        <w:rPr>
          <w:rStyle w:val="Strong"/>
          <w:b w:val="0"/>
          <w:bCs w:val="0"/>
        </w:rPr>
      </w:pPr>
      <w:r>
        <w:rPr>
          <w:rStyle w:val="Strong"/>
        </w:rPr>
        <w:t>Parameter 5: Supervision Timeout</w:t>
      </w:r>
    </w:p>
    <w:p w14:paraId="78A30E23" w14:textId="37E20185" w:rsidR="00BA18C6" w:rsidRDefault="00BA18C6" w:rsidP="00BA18C6">
      <w:pPr>
        <w:pStyle w:val="FeatureList2"/>
        <w:numPr>
          <w:ilvl w:val="2"/>
          <w:numId w:val="15"/>
        </w:numPr>
      </w:pPr>
      <w:r>
        <w:t>Parameter Type: Numerical String (milliseconds)</w:t>
      </w:r>
    </w:p>
    <w:p w14:paraId="74612D05" w14:textId="75E29CBF" w:rsidR="00BA18C6" w:rsidRDefault="00BA18C6" w:rsidP="00BA18C6">
      <w:pPr>
        <w:pStyle w:val="FeatureList2"/>
        <w:numPr>
          <w:ilvl w:val="2"/>
          <w:numId w:val="15"/>
        </w:numPr>
      </w:pPr>
      <w:r>
        <w:t>Parameter Value:</w:t>
      </w:r>
    </w:p>
    <w:p w14:paraId="11A43DF5" w14:textId="0511C751" w:rsidR="00BA18C6" w:rsidRDefault="00BA18C6" w:rsidP="00BA18C6">
      <w:pPr>
        <w:pStyle w:val="FeatureList2"/>
        <w:numPr>
          <w:ilvl w:val="3"/>
          <w:numId w:val="15"/>
        </w:numPr>
      </w:pPr>
      <w:r>
        <w:t>Within Bluetooth SIG specifications</w:t>
      </w:r>
    </w:p>
    <w:p w14:paraId="6BA614D9" w14:textId="79615457" w:rsidR="00BA18C6" w:rsidRPr="00BA18C6" w:rsidRDefault="00BA18C6" w:rsidP="00BA18C6">
      <w:pPr>
        <w:pStyle w:val="Heading3"/>
      </w:pPr>
      <w:bookmarkStart w:id="57" w:name="_Toc64386113"/>
      <w:r>
        <w:t>CLI Response</w:t>
      </w:r>
      <w:bookmarkEnd w:id="57"/>
    </w:p>
    <w:p w14:paraId="5D753938" w14:textId="1757F115" w:rsidR="00BA18C6" w:rsidRDefault="00BA18C6" w:rsidP="00BA18C6">
      <w:pPr>
        <w:pStyle w:val="Body"/>
      </w:pPr>
      <w:r>
        <w:t>Expected Response:  OK</w:t>
      </w:r>
    </w:p>
    <w:p w14:paraId="75210803" w14:textId="77777777" w:rsidR="00BA18C6" w:rsidRDefault="00BA18C6" w:rsidP="00BA18C6">
      <w:pPr>
        <w:pStyle w:val="Body"/>
      </w:pPr>
      <w:r>
        <w:t>Error Responses:</w:t>
      </w:r>
    </w:p>
    <w:p w14:paraId="0F3D3FCC" w14:textId="621E7566" w:rsidR="00BA18C6" w:rsidRDefault="00BA18C6" w:rsidP="00BA18C6">
      <w:pPr>
        <w:pStyle w:val="FeatureList1"/>
      </w:pPr>
      <w:r>
        <w:t>ERROR - Unspecified system error</w:t>
      </w:r>
    </w:p>
    <w:p w14:paraId="458AAEC2" w14:textId="745F271C" w:rsidR="00EE60DA" w:rsidRDefault="00EE60DA" w:rsidP="00EE60DA">
      <w:pPr>
        <w:pStyle w:val="FeatureList1"/>
        <w:numPr>
          <w:ilvl w:val="0"/>
          <w:numId w:val="0"/>
        </w:numPr>
        <w:ind w:left="340" w:hanging="340"/>
      </w:pPr>
    </w:p>
    <w:p w14:paraId="016C46D3" w14:textId="35B660C9" w:rsidR="00EE60DA" w:rsidRDefault="00EE60DA" w:rsidP="00EE60DA">
      <w:pPr>
        <w:pStyle w:val="Heading3"/>
      </w:pPr>
      <w:bookmarkStart w:id="58" w:name="_Toc64386114"/>
      <w:r>
        <w:t>Expected Events</w:t>
      </w:r>
      <w:bookmarkEnd w:id="58"/>
    </w:p>
    <w:p w14:paraId="30ABC06F" w14:textId="74453D3D" w:rsidR="00EE60DA" w:rsidRPr="00EE60DA" w:rsidRDefault="00EE60DA" w:rsidP="00EE60DA">
      <w:pPr>
        <w:pStyle w:val="Body"/>
      </w:pPr>
      <w:r>
        <w:t>See PARAMS UPDATED event.</w:t>
      </w:r>
    </w:p>
    <w:p w14:paraId="4904EE7C" w14:textId="5D3DF1C6" w:rsidR="00EE60DA" w:rsidRDefault="00EE60DA" w:rsidP="00EE60DA">
      <w:pPr>
        <w:pStyle w:val="FeatureList1"/>
        <w:numPr>
          <w:ilvl w:val="0"/>
          <w:numId w:val="0"/>
        </w:numPr>
        <w:ind w:left="340" w:hanging="340"/>
      </w:pPr>
    </w:p>
    <w:p w14:paraId="2C7113E5" w14:textId="7375BB97" w:rsidR="00EE60DA" w:rsidRDefault="00EE60DA" w:rsidP="00EE60DA">
      <w:pPr>
        <w:pStyle w:val="Heading3"/>
      </w:pPr>
      <w:bookmarkStart w:id="59" w:name="_Toc64386115"/>
      <w:r>
        <w:t>Example Usage</w:t>
      </w:r>
      <w:bookmarkEnd w:id="59"/>
    </w:p>
    <w:p w14:paraId="06AA8832" w14:textId="77777777" w:rsidR="00EE60DA" w:rsidRPr="00EE60DA" w:rsidRDefault="00EE60DA" w:rsidP="00EE60DA">
      <w:pPr>
        <w:pStyle w:val="Body"/>
      </w:pPr>
    </w:p>
    <w:p w14:paraId="166ACBE4" w14:textId="1F4B4486" w:rsidR="00BA18C6" w:rsidRDefault="00EE60DA" w:rsidP="00BA18C6">
      <w:pPr>
        <w:pStyle w:val="FeatureList1"/>
        <w:numPr>
          <w:ilvl w:val="0"/>
          <w:numId w:val="0"/>
        </w:numPr>
        <w:ind w:left="340" w:hanging="340"/>
      </w:pPr>
      <w:r>
        <w:t>Host: 'DLG+GAPSETCP 0 0 200 200 0 3000'</w:t>
      </w:r>
    </w:p>
    <w:p w14:paraId="259089CB" w14:textId="67040285" w:rsidR="00EE60DA" w:rsidRDefault="00EE60DA" w:rsidP="00BA18C6">
      <w:pPr>
        <w:pStyle w:val="FeatureList1"/>
        <w:numPr>
          <w:ilvl w:val="0"/>
          <w:numId w:val="0"/>
        </w:numPr>
        <w:ind w:left="340" w:hanging="340"/>
      </w:pPr>
      <w:r>
        <w:t>Response 'OK'</w:t>
      </w:r>
    </w:p>
    <w:p w14:paraId="1FE18CDF" w14:textId="2AE617B6" w:rsidR="00EE60DA" w:rsidRDefault="00EE60DA" w:rsidP="00BA18C6">
      <w:pPr>
        <w:pStyle w:val="FeatureList1"/>
        <w:numPr>
          <w:ilvl w:val="0"/>
          <w:numId w:val="0"/>
        </w:numPr>
        <w:ind w:left="340" w:hanging="340"/>
      </w:pPr>
    </w:p>
    <w:p w14:paraId="58286CA5" w14:textId="13D915FC" w:rsidR="00EE60DA" w:rsidRDefault="00EE60DA" w:rsidP="00EE60DA">
      <w:pPr>
        <w:pStyle w:val="Heading2"/>
      </w:pPr>
      <w:bookmarkStart w:id="60" w:name="_Toc64386116"/>
      <w:r>
        <w:t>BROWSE DATABASE</w:t>
      </w:r>
      <w:bookmarkEnd w:id="60"/>
    </w:p>
    <w:p w14:paraId="0A2D1D92" w14:textId="76EEFA44" w:rsidR="00EE60DA" w:rsidRDefault="00EE60DA" w:rsidP="00EE60DA">
      <w:pPr>
        <w:pStyle w:val="Body"/>
      </w:pPr>
      <w:r>
        <w:t>This command will start a service discovery through the entire attribute database. When a client configuration characteristic is discovered, the central will write to this value to enable indications/notifications.</w:t>
      </w:r>
    </w:p>
    <w:p w14:paraId="1048D111" w14:textId="54892190" w:rsidR="00EE60DA" w:rsidRDefault="00EE60DA" w:rsidP="00EE60DA">
      <w:pPr>
        <w:pStyle w:val="Body"/>
      </w:pPr>
    </w:p>
    <w:p w14:paraId="2BD9677B" w14:textId="02113DD3" w:rsidR="00EE60DA" w:rsidRDefault="00EE60DA" w:rsidP="00EE60DA">
      <w:pPr>
        <w:pStyle w:val="Heading3"/>
      </w:pPr>
      <w:bookmarkStart w:id="61" w:name="_Toc64386117"/>
      <w:r>
        <w:t>CLI Command</w:t>
      </w:r>
      <w:bookmarkEnd w:id="61"/>
    </w:p>
    <w:p w14:paraId="6A7D822B" w14:textId="13C8BE43" w:rsidR="00EE60DA" w:rsidRDefault="00EE60DA" w:rsidP="00EE60DA">
      <w:pPr>
        <w:pStyle w:val="FeatureList1"/>
      </w:pPr>
      <w:r>
        <w:t>COMMAND: GATTBROWSE</w:t>
      </w:r>
    </w:p>
    <w:p w14:paraId="1737B97A" w14:textId="618382F6" w:rsidR="00EE60DA" w:rsidRDefault="00EE60DA" w:rsidP="00EE60DA">
      <w:pPr>
        <w:pStyle w:val="FeatureList1"/>
      </w:pPr>
      <w:r>
        <w:t>ARGUMENTS</w:t>
      </w:r>
    </w:p>
    <w:p w14:paraId="0D43F4CE" w14:textId="4DFE7139" w:rsidR="00EE60DA" w:rsidRPr="00EE60DA" w:rsidRDefault="00EE60DA" w:rsidP="00EE60DA">
      <w:pPr>
        <w:pStyle w:val="FeatureList2"/>
        <w:rPr>
          <w:rStyle w:val="Strong"/>
          <w:b w:val="0"/>
          <w:bCs w:val="0"/>
        </w:rPr>
      </w:pPr>
      <w:r>
        <w:rPr>
          <w:rStyle w:val="Strong"/>
        </w:rPr>
        <w:t>Parameter 1: Connection Index (required)</w:t>
      </w:r>
    </w:p>
    <w:p w14:paraId="354A72E5" w14:textId="38C887F1" w:rsidR="00EE60DA" w:rsidRDefault="00EE60DA" w:rsidP="00EE60DA">
      <w:pPr>
        <w:pStyle w:val="FeatureList2"/>
        <w:numPr>
          <w:ilvl w:val="2"/>
          <w:numId w:val="15"/>
        </w:numPr>
      </w:pPr>
      <w:r>
        <w:t>Parameter Type: Numerical String</w:t>
      </w:r>
    </w:p>
    <w:p w14:paraId="0013EA6B" w14:textId="72153F9B" w:rsidR="00EE60DA" w:rsidRDefault="00EE60DA" w:rsidP="00EE60DA">
      <w:pPr>
        <w:pStyle w:val="FeatureList2"/>
        <w:numPr>
          <w:ilvl w:val="2"/>
          <w:numId w:val="15"/>
        </w:numPr>
      </w:pPr>
      <w:r>
        <w:t>Parameter Value: 0-8</w:t>
      </w:r>
    </w:p>
    <w:p w14:paraId="34361A37" w14:textId="15D9FF55" w:rsidR="00EE60DA" w:rsidRDefault="00EE60DA" w:rsidP="00EE60DA">
      <w:pPr>
        <w:pStyle w:val="FeatureList1"/>
        <w:numPr>
          <w:ilvl w:val="0"/>
          <w:numId w:val="0"/>
        </w:numPr>
        <w:ind w:left="340" w:hanging="340"/>
      </w:pPr>
    </w:p>
    <w:p w14:paraId="67252BB4" w14:textId="250ED28B" w:rsidR="00EE60DA" w:rsidRDefault="00EE60DA" w:rsidP="00EE60DA">
      <w:pPr>
        <w:pStyle w:val="Heading3"/>
      </w:pPr>
      <w:bookmarkStart w:id="62" w:name="_Toc64386118"/>
      <w:r>
        <w:t>CLI Response</w:t>
      </w:r>
      <w:bookmarkEnd w:id="62"/>
      <w:r>
        <w:t xml:space="preserve"> </w:t>
      </w:r>
    </w:p>
    <w:p w14:paraId="28536C6A" w14:textId="77777777" w:rsidR="00EE60DA" w:rsidRDefault="00EE60DA" w:rsidP="00EE60DA">
      <w:pPr>
        <w:pStyle w:val="Body"/>
      </w:pPr>
      <w:r>
        <w:t>Expected Response:  OK</w:t>
      </w:r>
    </w:p>
    <w:p w14:paraId="2372EE15" w14:textId="77777777" w:rsidR="00EE60DA" w:rsidRDefault="00EE60DA" w:rsidP="00EE60DA">
      <w:pPr>
        <w:pStyle w:val="Body"/>
      </w:pPr>
      <w:r>
        <w:t>Error Responses:</w:t>
      </w:r>
    </w:p>
    <w:p w14:paraId="0B2471BA" w14:textId="4903FAF6" w:rsidR="00EE60DA" w:rsidRDefault="00EE60DA" w:rsidP="00EE60DA">
      <w:pPr>
        <w:pStyle w:val="FeatureList1"/>
      </w:pPr>
      <w:r>
        <w:t>ERROR - Unspecified system error</w:t>
      </w:r>
    </w:p>
    <w:p w14:paraId="38BF9DBD" w14:textId="2A13247E" w:rsidR="00EE60DA" w:rsidRDefault="00EE60DA" w:rsidP="00EE60DA">
      <w:pPr>
        <w:pStyle w:val="FeatureList1"/>
        <w:numPr>
          <w:ilvl w:val="0"/>
          <w:numId w:val="0"/>
        </w:numPr>
        <w:ind w:left="340" w:hanging="340"/>
      </w:pPr>
    </w:p>
    <w:p w14:paraId="3B6BBE88" w14:textId="3184CEF1" w:rsidR="00EE60DA" w:rsidRDefault="00EE60DA" w:rsidP="00EE60DA">
      <w:pPr>
        <w:pStyle w:val="Heading3"/>
      </w:pPr>
      <w:bookmarkStart w:id="63" w:name="_Toc64386119"/>
      <w:r>
        <w:lastRenderedPageBreak/>
        <w:t>Events</w:t>
      </w:r>
      <w:bookmarkEnd w:id="63"/>
    </w:p>
    <w:p w14:paraId="4E560E48" w14:textId="259032F4" w:rsidR="00D074F2" w:rsidRDefault="00D074F2" w:rsidP="00D074F2">
      <w:pPr>
        <w:pStyle w:val="Body"/>
      </w:pPr>
      <w:r>
        <w:t>Events that CAN be triggered:</w:t>
      </w:r>
    </w:p>
    <w:p w14:paraId="27FF7E14" w14:textId="2C880367" w:rsidR="00D074F2" w:rsidRDefault="00D074F2" w:rsidP="00D074F2">
      <w:pPr>
        <w:pStyle w:val="FeatureList1"/>
      </w:pPr>
      <w:r>
        <w:t>SERVICE DISCOVERY EVENTS</w:t>
      </w:r>
    </w:p>
    <w:p w14:paraId="78F74907" w14:textId="2A8872B5" w:rsidR="00D074F2" w:rsidRDefault="00D074F2" w:rsidP="00D074F2">
      <w:pPr>
        <w:pStyle w:val="FeatureList1"/>
      </w:pPr>
      <w:r>
        <w:t xml:space="preserve">GATT Writes </w:t>
      </w:r>
    </w:p>
    <w:p w14:paraId="4FA54F23" w14:textId="65FD342A" w:rsidR="00D074F2" w:rsidRDefault="00D074F2" w:rsidP="00D074F2">
      <w:pPr>
        <w:pStyle w:val="FeatureList1"/>
      </w:pPr>
      <w:r>
        <w:t>GATT Read (if SUOTA supported on the peripheral)</w:t>
      </w:r>
    </w:p>
    <w:p w14:paraId="44AFD38C" w14:textId="102B94BC" w:rsidR="00EE60DA" w:rsidRDefault="00EE60DA" w:rsidP="00EE60DA">
      <w:pPr>
        <w:pStyle w:val="Body"/>
      </w:pPr>
    </w:p>
    <w:p w14:paraId="72F5B18E" w14:textId="6376EA69" w:rsidR="00EE60DA" w:rsidRDefault="00EE60DA" w:rsidP="00EE60DA">
      <w:pPr>
        <w:pStyle w:val="Heading3"/>
      </w:pPr>
      <w:bookmarkStart w:id="64" w:name="_Toc64386120"/>
      <w:r>
        <w:t>Example Usage</w:t>
      </w:r>
      <w:bookmarkEnd w:id="64"/>
    </w:p>
    <w:p w14:paraId="640BAB03" w14:textId="143840D8" w:rsidR="00EE60DA" w:rsidRDefault="00EE60DA" w:rsidP="00EE60DA">
      <w:pPr>
        <w:pStyle w:val="Body"/>
      </w:pPr>
      <w:r>
        <w:t>Host: 'DLG+GATTBROWSE 0'</w:t>
      </w:r>
    </w:p>
    <w:p w14:paraId="4D1C58EA" w14:textId="3DC72EA3" w:rsidR="00EE60DA" w:rsidRDefault="00EE60DA" w:rsidP="00EE60DA">
      <w:pPr>
        <w:pStyle w:val="Body"/>
      </w:pPr>
      <w:r>
        <w:t>Response: 'OK'</w:t>
      </w:r>
    </w:p>
    <w:p w14:paraId="1D54F4F7" w14:textId="16690DAE" w:rsidR="00D074F2" w:rsidRDefault="00D074F2" w:rsidP="00EE60DA">
      <w:pPr>
        <w:pStyle w:val="Body"/>
      </w:pPr>
    </w:p>
    <w:p w14:paraId="573E7BB7" w14:textId="54B45845" w:rsidR="00D074F2" w:rsidRDefault="00D074F2" w:rsidP="00D074F2">
      <w:pPr>
        <w:pStyle w:val="Heading2"/>
      </w:pPr>
      <w:bookmarkStart w:id="65" w:name="_Toc64386121"/>
      <w:r>
        <w:t>GATT WRITE</w:t>
      </w:r>
      <w:bookmarkEnd w:id="65"/>
    </w:p>
    <w:p w14:paraId="25AB314D" w14:textId="2921D535" w:rsidR="00D074F2" w:rsidRDefault="00D074F2" w:rsidP="00D074F2">
      <w:pPr>
        <w:pStyle w:val="Body"/>
      </w:pPr>
      <w:r>
        <w:t>This command will do a GATT write to a specific attribute.</w:t>
      </w:r>
    </w:p>
    <w:p w14:paraId="11FD2102" w14:textId="36E7F988" w:rsidR="00D074F2" w:rsidRDefault="00D074F2" w:rsidP="00D074F2">
      <w:pPr>
        <w:pStyle w:val="Body"/>
      </w:pPr>
    </w:p>
    <w:p w14:paraId="7C5CABE5" w14:textId="03E2BA88" w:rsidR="00D074F2" w:rsidRDefault="00D074F2" w:rsidP="00D074F2">
      <w:pPr>
        <w:pStyle w:val="Heading3"/>
      </w:pPr>
      <w:bookmarkStart w:id="66" w:name="_Toc64386122"/>
      <w:r>
        <w:t>CLI Command</w:t>
      </w:r>
      <w:bookmarkEnd w:id="66"/>
    </w:p>
    <w:p w14:paraId="2C1AAD2D" w14:textId="4E2CDCF7" w:rsidR="00D074F2" w:rsidRDefault="00D074F2" w:rsidP="00D074F2">
      <w:pPr>
        <w:pStyle w:val="FeatureList1"/>
      </w:pPr>
      <w:r>
        <w:t>COMMAND: GATTWRITE</w:t>
      </w:r>
    </w:p>
    <w:p w14:paraId="2A25C9ED" w14:textId="7453679D" w:rsidR="00D074F2" w:rsidRDefault="00D074F2" w:rsidP="00D074F2">
      <w:pPr>
        <w:pStyle w:val="FeatureList1"/>
      </w:pPr>
      <w:r>
        <w:t>ARGUMENTS</w:t>
      </w:r>
    </w:p>
    <w:p w14:paraId="3EBAF3F6" w14:textId="1E6D2CDF" w:rsidR="00D074F2" w:rsidRPr="00D074F2" w:rsidRDefault="00D074F2" w:rsidP="00D074F2">
      <w:pPr>
        <w:pStyle w:val="FeatureList2"/>
        <w:rPr>
          <w:rStyle w:val="Strong"/>
          <w:b w:val="0"/>
          <w:bCs w:val="0"/>
        </w:rPr>
      </w:pPr>
      <w:r>
        <w:rPr>
          <w:rStyle w:val="Strong"/>
        </w:rPr>
        <w:t>Parameter 1: Data to be Written</w:t>
      </w:r>
      <w:r w:rsidR="00121453">
        <w:rPr>
          <w:rStyle w:val="Strong"/>
        </w:rPr>
        <w:t xml:space="preserve"> (required)</w:t>
      </w:r>
    </w:p>
    <w:p w14:paraId="5236AAE8" w14:textId="7A5C96D5" w:rsidR="00D074F2" w:rsidRDefault="00D074F2" w:rsidP="00D074F2">
      <w:pPr>
        <w:pStyle w:val="FeatureList2"/>
        <w:numPr>
          <w:ilvl w:val="2"/>
          <w:numId w:val="15"/>
        </w:numPr>
      </w:pPr>
      <w:r>
        <w:t>Parameter Type: ASCII Hex String</w:t>
      </w:r>
    </w:p>
    <w:p w14:paraId="4D136CBA" w14:textId="59F9EBC1" w:rsidR="00121453" w:rsidRDefault="00121453" w:rsidP="00D074F2">
      <w:pPr>
        <w:pStyle w:val="FeatureList2"/>
        <w:numPr>
          <w:ilvl w:val="2"/>
          <w:numId w:val="15"/>
        </w:numPr>
      </w:pPr>
      <w:r>
        <w:t>Parameter Values:</w:t>
      </w:r>
    </w:p>
    <w:p w14:paraId="63D63A28" w14:textId="5610A91B" w:rsidR="00121453" w:rsidRDefault="00121453" w:rsidP="00121453">
      <w:pPr>
        <w:pStyle w:val="FeatureList2"/>
        <w:numPr>
          <w:ilvl w:val="3"/>
          <w:numId w:val="15"/>
        </w:numPr>
      </w:pPr>
      <w:r>
        <w:t>hex values with no separation between values.</w:t>
      </w:r>
    </w:p>
    <w:p w14:paraId="5834586F" w14:textId="38500900" w:rsidR="00121453" w:rsidRPr="00121453" w:rsidRDefault="00121453" w:rsidP="00121453">
      <w:pPr>
        <w:pStyle w:val="FeatureList2"/>
        <w:rPr>
          <w:rStyle w:val="Strong"/>
          <w:b w:val="0"/>
          <w:bCs w:val="0"/>
        </w:rPr>
      </w:pPr>
      <w:r>
        <w:rPr>
          <w:rStyle w:val="Strong"/>
        </w:rPr>
        <w:t>Parameter 2: Attribute Handle (required)</w:t>
      </w:r>
    </w:p>
    <w:p w14:paraId="717608BC" w14:textId="6BD06E59" w:rsidR="00121453" w:rsidRDefault="00121453" w:rsidP="00121453">
      <w:pPr>
        <w:pStyle w:val="FeatureList2"/>
        <w:numPr>
          <w:ilvl w:val="2"/>
          <w:numId w:val="15"/>
        </w:numPr>
      </w:pPr>
      <w:r>
        <w:t xml:space="preserve">Parameter Type: ASCII Hex String </w:t>
      </w:r>
    </w:p>
    <w:p w14:paraId="36262A25" w14:textId="50AC056C" w:rsidR="00121453" w:rsidRDefault="00121453" w:rsidP="00121453">
      <w:pPr>
        <w:pStyle w:val="FeatureList2"/>
        <w:numPr>
          <w:ilvl w:val="2"/>
          <w:numId w:val="15"/>
        </w:numPr>
      </w:pPr>
      <w:r>
        <w:t>Parameter Values: 16-bit value</w:t>
      </w:r>
    </w:p>
    <w:p w14:paraId="7258DC78" w14:textId="19B0977C" w:rsidR="00121453" w:rsidRPr="00121453" w:rsidRDefault="00121453" w:rsidP="00121453">
      <w:pPr>
        <w:pStyle w:val="FeatureList2"/>
        <w:rPr>
          <w:rStyle w:val="Strong"/>
          <w:b w:val="0"/>
          <w:bCs w:val="0"/>
        </w:rPr>
      </w:pPr>
      <w:r>
        <w:rPr>
          <w:rStyle w:val="Strong"/>
        </w:rPr>
        <w:t>Parameter 3:  Connection Index (required)</w:t>
      </w:r>
    </w:p>
    <w:p w14:paraId="26B03F53" w14:textId="1B8ED589" w:rsidR="00121453" w:rsidRDefault="00121453" w:rsidP="00121453">
      <w:pPr>
        <w:pStyle w:val="FeatureList2"/>
        <w:numPr>
          <w:ilvl w:val="2"/>
          <w:numId w:val="15"/>
        </w:numPr>
      </w:pPr>
      <w:r>
        <w:t>Parameter Type: Numerical String</w:t>
      </w:r>
    </w:p>
    <w:p w14:paraId="51A2ACBB" w14:textId="0B96000D" w:rsidR="00121453" w:rsidRDefault="00121453" w:rsidP="00121453">
      <w:pPr>
        <w:pStyle w:val="FeatureList2"/>
        <w:numPr>
          <w:ilvl w:val="2"/>
          <w:numId w:val="15"/>
        </w:numPr>
      </w:pPr>
      <w:r>
        <w:t>Parameter Values: 0-8</w:t>
      </w:r>
    </w:p>
    <w:p w14:paraId="148CBC9B" w14:textId="716CD7D9" w:rsidR="00121453" w:rsidRDefault="00121453" w:rsidP="00121453">
      <w:pPr>
        <w:pStyle w:val="Heading3"/>
      </w:pPr>
      <w:bookmarkStart w:id="67" w:name="_Toc64386123"/>
      <w:r>
        <w:t>CLI Response</w:t>
      </w:r>
      <w:bookmarkEnd w:id="67"/>
    </w:p>
    <w:p w14:paraId="75692FEE" w14:textId="77777777" w:rsidR="00E9717F" w:rsidRDefault="00E9717F" w:rsidP="00E9717F">
      <w:pPr>
        <w:pStyle w:val="Body"/>
      </w:pPr>
      <w:r>
        <w:t>Expected Response:  OK</w:t>
      </w:r>
    </w:p>
    <w:p w14:paraId="5F60B32C" w14:textId="77777777" w:rsidR="00E9717F" w:rsidRDefault="00E9717F" w:rsidP="00E9717F">
      <w:pPr>
        <w:pStyle w:val="Body"/>
      </w:pPr>
      <w:r>
        <w:t>Error Responses:</w:t>
      </w:r>
    </w:p>
    <w:p w14:paraId="1BC6869D" w14:textId="77777777" w:rsidR="00E9717F" w:rsidRDefault="00E9717F" w:rsidP="00E9717F">
      <w:pPr>
        <w:pStyle w:val="FeatureList1"/>
      </w:pPr>
      <w:r>
        <w:t>ERROR - Unspecified system error</w:t>
      </w:r>
    </w:p>
    <w:p w14:paraId="6DDB5427" w14:textId="2A26F088" w:rsidR="00121453" w:rsidRDefault="00121453" w:rsidP="00121453">
      <w:pPr>
        <w:pStyle w:val="FeatureList1"/>
        <w:numPr>
          <w:ilvl w:val="0"/>
          <w:numId w:val="0"/>
        </w:numPr>
        <w:ind w:left="340" w:hanging="340"/>
      </w:pPr>
    </w:p>
    <w:p w14:paraId="32E64D6D" w14:textId="3A6E4CF1" w:rsidR="00E9717F" w:rsidRDefault="00E9717F" w:rsidP="00E9717F">
      <w:pPr>
        <w:pStyle w:val="Heading3"/>
      </w:pPr>
      <w:bookmarkStart w:id="68" w:name="_Toc64386124"/>
      <w:r>
        <w:t>Events</w:t>
      </w:r>
      <w:bookmarkEnd w:id="68"/>
    </w:p>
    <w:p w14:paraId="348A9364" w14:textId="43D66A55" w:rsidR="00E9717F" w:rsidRDefault="00E9717F" w:rsidP="00E9717F">
      <w:pPr>
        <w:pStyle w:val="Body"/>
      </w:pPr>
      <w:r>
        <w:t>See ATT Events.</w:t>
      </w:r>
    </w:p>
    <w:p w14:paraId="13BA1D71" w14:textId="6608345E" w:rsidR="000F1979" w:rsidRDefault="000F1979" w:rsidP="00E9717F">
      <w:pPr>
        <w:pStyle w:val="Body"/>
      </w:pPr>
    </w:p>
    <w:p w14:paraId="63CDDC74" w14:textId="4D4A368C" w:rsidR="000F1979" w:rsidRDefault="000F1979" w:rsidP="000F1979">
      <w:pPr>
        <w:pStyle w:val="Heading3"/>
      </w:pPr>
      <w:bookmarkStart w:id="69" w:name="_Toc64386125"/>
      <w:r>
        <w:t>Example Usage</w:t>
      </w:r>
      <w:bookmarkEnd w:id="69"/>
    </w:p>
    <w:p w14:paraId="331B6CEE" w14:textId="6B5A7867" w:rsidR="000F1979" w:rsidRDefault="000F1979" w:rsidP="000F1979">
      <w:pPr>
        <w:pStyle w:val="Body"/>
      </w:pPr>
      <w:r>
        <w:t>Write the hex string 0xFFFF to handle 0x25</w:t>
      </w:r>
    </w:p>
    <w:p w14:paraId="08CA0394" w14:textId="11AF059E" w:rsidR="000F1979" w:rsidRDefault="000F1979" w:rsidP="000F1979">
      <w:pPr>
        <w:pStyle w:val="Body"/>
      </w:pPr>
      <w:r>
        <w:t>Host: 'DLG+GATTWRITE ffff 25 0'</w:t>
      </w:r>
    </w:p>
    <w:p w14:paraId="02774283" w14:textId="514D7AD6" w:rsidR="000F1979" w:rsidRPr="000F1979" w:rsidRDefault="000F1979" w:rsidP="000F1979">
      <w:pPr>
        <w:pStyle w:val="Body"/>
      </w:pPr>
      <w:r>
        <w:t>Response: 'OK'</w:t>
      </w:r>
    </w:p>
    <w:p w14:paraId="4BA01404" w14:textId="572CCB39" w:rsidR="00E9717F" w:rsidRDefault="00E9717F" w:rsidP="00E9717F">
      <w:pPr>
        <w:pStyle w:val="Body"/>
      </w:pPr>
    </w:p>
    <w:p w14:paraId="2A1FE6AD" w14:textId="2A7CBECF" w:rsidR="00D074F2" w:rsidRDefault="00E9717F" w:rsidP="00E9717F">
      <w:pPr>
        <w:pStyle w:val="Heading2"/>
      </w:pPr>
      <w:bookmarkStart w:id="70" w:name="_Toc64386126"/>
      <w:r>
        <w:t>GATT WRITE NO RESPONSE</w:t>
      </w:r>
      <w:bookmarkEnd w:id="70"/>
    </w:p>
    <w:p w14:paraId="0EB0C7F8" w14:textId="2182AD4D" w:rsidR="00E9717F" w:rsidRDefault="00E9717F" w:rsidP="00E9717F">
      <w:pPr>
        <w:pStyle w:val="Body"/>
      </w:pPr>
      <w:r>
        <w:t>COMMAND: GATTWRITENORESP</w:t>
      </w:r>
    </w:p>
    <w:p w14:paraId="2D3F230A" w14:textId="6A2FF5B8" w:rsidR="00E9717F" w:rsidRDefault="00E9717F" w:rsidP="00E9717F">
      <w:pPr>
        <w:pStyle w:val="Body"/>
      </w:pPr>
    </w:p>
    <w:p w14:paraId="68F52CE5" w14:textId="36E9DA68" w:rsidR="00E9717F" w:rsidRDefault="00E9717F" w:rsidP="00E9717F">
      <w:pPr>
        <w:pStyle w:val="Body"/>
      </w:pPr>
      <w:r>
        <w:t>For everything else, refer to GATT WRITE.</w:t>
      </w:r>
    </w:p>
    <w:p w14:paraId="446CA704" w14:textId="77D31781" w:rsidR="00E9717F" w:rsidRDefault="00E9717F" w:rsidP="00E9717F">
      <w:pPr>
        <w:pStyle w:val="Heading2"/>
      </w:pPr>
      <w:bookmarkStart w:id="71" w:name="_Toc64386127"/>
      <w:r>
        <w:t>GATT READ</w:t>
      </w:r>
      <w:bookmarkEnd w:id="71"/>
    </w:p>
    <w:p w14:paraId="7839B801" w14:textId="302E5DA4" w:rsidR="000F1979" w:rsidRDefault="000F1979" w:rsidP="000F1979">
      <w:pPr>
        <w:pStyle w:val="Body"/>
      </w:pPr>
      <w:r>
        <w:t>This command will read the value from the server's database.</w:t>
      </w:r>
    </w:p>
    <w:p w14:paraId="7DCB16DE" w14:textId="61B6D5C5" w:rsidR="000F1979" w:rsidRDefault="000F1979" w:rsidP="000F1979">
      <w:pPr>
        <w:pStyle w:val="Heading3"/>
      </w:pPr>
      <w:bookmarkStart w:id="72" w:name="_Toc64386128"/>
      <w:r>
        <w:t>CLI Command</w:t>
      </w:r>
      <w:bookmarkEnd w:id="72"/>
    </w:p>
    <w:p w14:paraId="3E33C354" w14:textId="46EF679C" w:rsidR="000F1979" w:rsidRDefault="000F1979" w:rsidP="000F1979">
      <w:pPr>
        <w:pStyle w:val="FeatureList1"/>
      </w:pPr>
      <w:r>
        <w:t>COMMAND: GATTREAD</w:t>
      </w:r>
    </w:p>
    <w:p w14:paraId="6966A18A" w14:textId="6D48C8B6" w:rsidR="000F1979" w:rsidRDefault="000F1979" w:rsidP="000F1979">
      <w:pPr>
        <w:pStyle w:val="FeatureList1"/>
      </w:pPr>
      <w:r>
        <w:t>ARGUMENTS</w:t>
      </w:r>
    </w:p>
    <w:p w14:paraId="1C48DAD7" w14:textId="03AE6266" w:rsidR="000F1979" w:rsidRPr="000F1979" w:rsidRDefault="000F1979" w:rsidP="000F1979">
      <w:pPr>
        <w:pStyle w:val="FeatureList2"/>
        <w:rPr>
          <w:rStyle w:val="Strong"/>
          <w:b w:val="0"/>
          <w:bCs w:val="0"/>
        </w:rPr>
      </w:pPr>
      <w:r>
        <w:rPr>
          <w:rStyle w:val="Strong"/>
        </w:rPr>
        <w:t>Parameter 1: Connection Index (Required)</w:t>
      </w:r>
    </w:p>
    <w:p w14:paraId="6B079C60" w14:textId="013C9090" w:rsidR="000F1979" w:rsidRDefault="000F1979" w:rsidP="000F1979">
      <w:pPr>
        <w:pStyle w:val="FeatureList2"/>
        <w:numPr>
          <w:ilvl w:val="2"/>
          <w:numId w:val="15"/>
        </w:numPr>
      </w:pPr>
      <w:r>
        <w:t>Parameter Type: Numerical String</w:t>
      </w:r>
    </w:p>
    <w:p w14:paraId="0B829D90" w14:textId="56C1185F" w:rsidR="000F1979" w:rsidRDefault="000F1979" w:rsidP="000F1979">
      <w:pPr>
        <w:pStyle w:val="FeatureList2"/>
        <w:numPr>
          <w:ilvl w:val="2"/>
          <w:numId w:val="15"/>
        </w:numPr>
      </w:pPr>
      <w:r>
        <w:t>Parameter Values: 0-8</w:t>
      </w:r>
    </w:p>
    <w:p w14:paraId="48D0E2BB" w14:textId="51D0E805" w:rsidR="000F1979" w:rsidRPr="000F1979" w:rsidRDefault="000F1979" w:rsidP="000F1979">
      <w:pPr>
        <w:pStyle w:val="FeatureList2"/>
        <w:rPr>
          <w:rStyle w:val="Strong"/>
          <w:b w:val="0"/>
          <w:bCs w:val="0"/>
        </w:rPr>
      </w:pPr>
      <w:r>
        <w:rPr>
          <w:rStyle w:val="Strong"/>
        </w:rPr>
        <w:t>Parameter 2: Handle (Required)</w:t>
      </w:r>
    </w:p>
    <w:p w14:paraId="5661E03B" w14:textId="2E04F580" w:rsidR="000F1979" w:rsidRDefault="000F1979" w:rsidP="000F1979">
      <w:pPr>
        <w:pStyle w:val="FeatureList2"/>
        <w:numPr>
          <w:ilvl w:val="2"/>
          <w:numId w:val="15"/>
        </w:numPr>
      </w:pPr>
      <w:r>
        <w:t>Parameter Type: Numerical String</w:t>
      </w:r>
    </w:p>
    <w:p w14:paraId="0F4AF4AA" w14:textId="3D25FFC5" w:rsidR="000F1979" w:rsidRDefault="000F1979" w:rsidP="000F1979">
      <w:pPr>
        <w:pStyle w:val="FeatureList2"/>
        <w:numPr>
          <w:ilvl w:val="2"/>
          <w:numId w:val="15"/>
        </w:numPr>
      </w:pPr>
      <w:r>
        <w:t>Parameter Values: 1-0xFFFF</w:t>
      </w:r>
    </w:p>
    <w:p w14:paraId="75D1FA76" w14:textId="3AB8C3A4" w:rsidR="000F1979" w:rsidRDefault="000F1979" w:rsidP="000F1979">
      <w:pPr>
        <w:pStyle w:val="Heading3"/>
      </w:pPr>
      <w:bookmarkStart w:id="73" w:name="_Toc64386129"/>
      <w:r>
        <w:t>CLI Response</w:t>
      </w:r>
      <w:bookmarkEnd w:id="73"/>
    </w:p>
    <w:p w14:paraId="03594C2A" w14:textId="77777777" w:rsidR="000F1979" w:rsidRDefault="000F1979" w:rsidP="000F1979">
      <w:pPr>
        <w:pStyle w:val="Body"/>
      </w:pPr>
      <w:r>
        <w:t>Expected Response:  OK</w:t>
      </w:r>
    </w:p>
    <w:p w14:paraId="13CB8AED" w14:textId="77777777" w:rsidR="000F1979" w:rsidRDefault="000F1979" w:rsidP="000F1979">
      <w:pPr>
        <w:pStyle w:val="Body"/>
      </w:pPr>
      <w:r>
        <w:t>Error Responses:</w:t>
      </w:r>
    </w:p>
    <w:p w14:paraId="029D6B43" w14:textId="6C288F8D" w:rsidR="000F1979" w:rsidRDefault="000F1979" w:rsidP="000F1979">
      <w:pPr>
        <w:pStyle w:val="FeatureList1"/>
      </w:pPr>
      <w:r>
        <w:t>ERROR - Unspecified system error</w:t>
      </w:r>
    </w:p>
    <w:p w14:paraId="6B18067D" w14:textId="13BDDA55" w:rsidR="000F1979" w:rsidRDefault="000F1979" w:rsidP="000F1979">
      <w:pPr>
        <w:pStyle w:val="FeatureList1"/>
        <w:numPr>
          <w:ilvl w:val="0"/>
          <w:numId w:val="0"/>
        </w:numPr>
        <w:ind w:left="340" w:hanging="340"/>
      </w:pPr>
    </w:p>
    <w:p w14:paraId="756D9829" w14:textId="6BABD2EF" w:rsidR="000F1979" w:rsidRDefault="000F1979" w:rsidP="000F1979">
      <w:pPr>
        <w:pStyle w:val="Heading3"/>
      </w:pPr>
      <w:bookmarkStart w:id="74" w:name="_Toc64386130"/>
      <w:r>
        <w:t>Expected Events</w:t>
      </w:r>
      <w:bookmarkEnd w:id="74"/>
    </w:p>
    <w:p w14:paraId="39C80BBE" w14:textId="671DB6ED" w:rsidR="000F1979" w:rsidRDefault="000F1979" w:rsidP="000F1979">
      <w:pPr>
        <w:pStyle w:val="Body"/>
      </w:pPr>
      <w:r>
        <w:t>See GATT READ Events</w:t>
      </w:r>
    </w:p>
    <w:p w14:paraId="79FFA19F" w14:textId="5EE856CF" w:rsidR="000F1979" w:rsidRDefault="000F1979" w:rsidP="000F1979">
      <w:pPr>
        <w:pStyle w:val="Body"/>
      </w:pPr>
    </w:p>
    <w:p w14:paraId="12571B65" w14:textId="08989C2A" w:rsidR="000F1979" w:rsidRDefault="000F1979" w:rsidP="000F1979">
      <w:pPr>
        <w:pStyle w:val="Heading3"/>
      </w:pPr>
      <w:bookmarkStart w:id="75" w:name="_Toc64386131"/>
      <w:r>
        <w:t>Example Usage</w:t>
      </w:r>
      <w:bookmarkEnd w:id="75"/>
    </w:p>
    <w:p w14:paraId="61ABB72B" w14:textId="78E3D4EE" w:rsidR="000F1979" w:rsidRDefault="000F1979" w:rsidP="000F1979">
      <w:pPr>
        <w:pStyle w:val="Body"/>
      </w:pPr>
      <w:r>
        <w:t>Host: 'DLG+GATTREAD 0 2'</w:t>
      </w:r>
    </w:p>
    <w:p w14:paraId="576CB375" w14:textId="246E485F" w:rsidR="000F1979" w:rsidRDefault="000F1979" w:rsidP="000F1979">
      <w:pPr>
        <w:pStyle w:val="Body"/>
      </w:pPr>
      <w:r>
        <w:t>Response: 'OK'</w:t>
      </w:r>
    </w:p>
    <w:p w14:paraId="35DB3C2E" w14:textId="36A0781E" w:rsidR="000F1979" w:rsidRDefault="000F1979" w:rsidP="000F1979">
      <w:pPr>
        <w:pStyle w:val="Body"/>
      </w:pPr>
    </w:p>
    <w:p w14:paraId="452CF4B5" w14:textId="65C63A4B" w:rsidR="000F1979" w:rsidRDefault="000F1979" w:rsidP="000F1979">
      <w:pPr>
        <w:pStyle w:val="Heading2"/>
      </w:pPr>
      <w:bookmarkStart w:id="76" w:name="_Toc64386132"/>
      <w:r>
        <w:t>GAP SET IO CAPABILITIES</w:t>
      </w:r>
      <w:bookmarkEnd w:id="76"/>
    </w:p>
    <w:p w14:paraId="704FA8E4" w14:textId="24172A91" w:rsidR="00E841DB" w:rsidRDefault="000F1979" w:rsidP="000F1979">
      <w:pPr>
        <w:pStyle w:val="Body"/>
      </w:pPr>
      <w:r>
        <w:t>The CLI firmware defaults with</w:t>
      </w:r>
      <w:r w:rsidR="00E841DB">
        <w:t xml:space="preserve"> a GAP_IO_KEYBOARD_DISP IO Capability. This command will change the local configuration of the central.</w:t>
      </w:r>
    </w:p>
    <w:p w14:paraId="4C9F1FB2" w14:textId="77777777" w:rsidR="00E841DB" w:rsidRDefault="00E841DB" w:rsidP="000F1979">
      <w:pPr>
        <w:pStyle w:val="Body"/>
      </w:pPr>
    </w:p>
    <w:p w14:paraId="4D51B888" w14:textId="7146B6EA" w:rsidR="00E841DB" w:rsidRDefault="00E841DB" w:rsidP="00E841DB">
      <w:pPr>
        <w:pStyle w:val="Heading3"/>
      </w:pPr>
      <w:bookmarkStart w:id="77" w:name="_Toc64386133"/>
      <w:r>
        <w:t>CLI Command</w:t>
      </w:r>
      <w:bookmarkEnd w:id="77"/>
    </w:p>
    <w:p w14:paraId="1AEAC92C" w14:textId="77777777" w:rsidR="00E841DB" w:rsidRDefault="00E841DB" w:rsidP="00E841DB">
      <w:pPr>
        <w:pStyle w:val="FeatureList1"/>
      </w:pPr>
      <w:r>
        <w:t>COMMAND: GATTREAD</w:t>
      </w:r>
    </w:p>
    <w:p w14:paraId="3C346464" w14:textId="77777777" w:rsidR="00E841DB" w:rsidRDefault="00E841DB" w:rsidP="00E841DB">
      <w:pPr>
        <w:pStyle w:val="FeatureList1"/>
      </w:pPr>
      <w:r>
        <w:t>ARGUMENTS</w:t>
      </w:r>
    </w:p>
    <w:p w14:paraId="40FC2E23" w14:textId="427DC059" w:rsidR="00E841DB" w:rsidRPr="00E841DB" w:rsidRDefault="00E841DB" w:rsidP="00E841DB">
      <w:pPr>
        <w:pStyle w:val="FeatureList2"/>
        <w:rPr>
          <w:rStyle w:val="Strong"/>
        </w:rPr>
      </w:pPr>
      <w:r>
        <w:rPr>
          <w:rStyle w:val="Strong"/>
        </w:rPr>
        <w:t>Parameter 1: IO Capabilities (Required)</w:t>
      </w:r>
    </w:p>
    <w:p w14:paraId="2582DE71" w14:textId="77777777" w:rsidR="00E841DB" w:rsidRPr="00E841DB" w:rsidRDefault="00E841DB" w:rsidP="00E841DB">
      <w:pPr>
        <w:pStyle w:val="FeatureList2"/>
        <w:numPr>
          <w:ilvl w:val="2"/>
          <w:numId w:val="15"/>
        </w:numPr>
      </w:pPr>
      <w:r>
        <w:lastRenderedPageBreak/>
        <w:t>Parameter</w:t>
      </w:r>
      <w:r w:rsidRPr="00E841DB">
        <w:t xml:space="preserve"> Type: Numerical String</w:t>
      </w:r>
    </w:p>
    <w:p w14:paraId="289C53D8" w14:textId="3255071D" w:rsidR="00E841DB" w:rsidRDefault="00E841DB" w:rsidP="00E841DB">
      <w:pPr>
        <w:pStyle w:val="FeatureList2"/>
        <w:numPr>
          <w:ilvl w:val="2"/>
          <w:numId w:val="15"/>
        </w:numPr>
      </w:pPr>
      <w:r>
        <w:t xml:space="preserve">Parameter </w:t>
      </w:r>
      <w:r w:rsidRPr="00E841DB">
        <w:t>Values:</w:t>
      </w:r>
    </w:p>
    <w:p w14:paraId="02FEA4E0" w14:textId="21111EDB" w:rsidR="00E841DB" w:rsidRDefault="00E841DB" w:rsidP="00E841DB">
      <w:pPr>
        <w:pStyle w:val="FeatureList2"/>
        <w:numPr>
          <w:ilvl w:val="3"/>
          <w:numId w:val="15"/>
        </w:numPr>
      </w:pPr>
      <w:r>
        <w:t xml:space="preserve">0 - </w:t>
      </w:r>
      <w:r w:rsidRPr="00E841DB">
        <w:t>GAP_IO_CAP_DISP_ONLY</w:t>
      </w:r>
    </w:p>
    <w:p w14:paraId="28D986C2" w14:textId="6CAB37B6" w:rsidR="00E841DB" w:rsidRDefault="00E841DB" w:rsidP="00E841DB">
      <w:pPr>
        <w:pStyle w:val="FeatureList2"/>
        <w:numPr>
          <w:ilvl w:val="3"/>
          <w:numId w:val="15"/>
        </w:numPr>
      </w:pPr>
      <w:r>
        <w:t xml:space="preserve">1 - </w:t>
      </w:r>
      <w:r w:rsidRPr="00E841DB">
        <w:t>GAP_IO_CAP_DISP_YES_NO</w:t>
      </w:r>
    </w:p>
    <w:p w14:paraId="7F853494" w14:textId="3B12B71E" w:rsidR="00E841DB" w:rsidRDefault="00E841DB" w:rsidP="00E841DB">
      <w:pPr>
        <w:pStyle w:val="FeatureList2"/>
        <w:numPr>
          <w:ilvl w:val="3"/>
          <w:numId w:val="15"/>
        </w:numPr>
      </w:pPr>
      <w:r>
        <w:t xml:space="preserve">2 - </w:t>
      </w:r>
      <w:r w:rsidRPr="00E841DB">
        <w:t>GAP_IO_CAP_KEYBOARD_ONLY</w:t>
      </w:r>
    </w:p>
    <w:p w14:paraId="5807D383" w14:textId="5478B8C8" w:rsidR="00E841DB" w:rsidRDefault="00E841DB" w:rsidP="00E841DB">
      <w:pPr>
        <w:pStyle w:val="FeatureList2"/>
        <w:numPr>
          <w:ilvl w:val="3"/>
          <w:numId w:val="15"/>
        </w:numPr>
      </w:pPr>
      <w:r>
        <w:t xml:space="preserve">3 - </w:t>
      </w:r>
      <w:r w:rsidRPr="00E841DB">
        <w:t>GAP_IO_CAP_NO_INPUT_OUTPUT</w:t>
      </w:r>
    </w:p>
    <w:p w14:paraId="3655C59F" w14:textId="27C8CB0D" w:rsidR="00E841DB" w:rsidRDefault="00E841DB" w:rsidP="00E841DB">
      <w:pPr>
        <w:pStyle w:val="FeatureList2"/>
        <w:numPr>
          <w:ilvl w:val="3"/>
          <w:numId w:val="15"/>
        </w:numPr>
      </w:pPr>
      <w:r>
        <w:t xml:space="preserve">4 - </w:t>
      </w:r>
      <w:r w:rsidRPr="00E841DB">
        <w:t>GAP_IO_CAP_KEYBOARD_DISP</w:t>
      </w:r>
    </w:p>
    <w:p w14:paraId="5D228B69" w14:textId="365A0AA3" w:rsidR="00E841DB" w:rsidRDefault="00E841DB" w:rsidP="00E841DB">
      <w:pPr>
        <w:pStyle w:val="Heading3"/>
      </w:pPr>
      <w:bookmarkStart w:id="78" w:name="_Toc64386134"/>
      <w:r>
        <w:t>CLI Response</w:t>
      </w:r>
      <w:bookmarkEnd w:id="78"/>
    </w:p>
    <w:p w14:paraId="1C517A0F" w14:textId="77777777" w:rsidR="00E841DB" w:rsidRDefault="00E841DB" w:rsidP="00E841DB">
      <w:pPr>
        <w:pStyle w:val="Body"/>
      </w:pPr>
      <w:r>
        <w:t>Expected Response:  OK</w:t>
      </w:r>
    </w:p>
    <w:p w14:paraId="7CC46417" w14:textId="77777777" w:rsidR="00E841DB" w:rsidRDefault="00E841DB" w:rsidP="00E841DB">
      <w:pPr>
        <w:pStyle w:val="Body"/>
      </w:pPr>
      <w:r>
        <w:t>Error Responses:</w:t>
      </w:r>
    </w:p>
    <w:p w14:paraId="1540D3F9" w14:textId="77777777" w:rsidR="00E841DB" w:rsidRDefault="00E841DB" w:rsidP="00E841DB">
      <w:pPr>
        <w:pStyle w:val="FeatureList1"/>
      </w:pPr>
      <w:r>
        <w:t>ERROR - Unspecified system error</w:t>
      </w:r>
    </w:p>
    <w:p w14:paraId="3756E9BB" w14:textId="7310B69E" w:rsidR="00E841DB" w:rsidRDefault="00E841DB" w:rsidP="00E841DB">
      <w:pPr>
        <w:pStyle w:val="Body"/>
      </w:pPr>
    </w:p>
    <w:p w14:paraId="633AD052" w14:textId="163666DE" w:rsidR="00E841DB" w:rsidRDefault="00E841DB" w:rsidP="00E841DB">
      <w:pPr>
        <w:pStyle w:val="Heading3"/>
      </w:pPr>
      <w:bookmarkStart w:id="79" w:name="_Toc64386135"/>
      <w:r>
        <w:t>Example Usage</w:t>
      </w:r>
      <w:bookmarkEnd w:id="79"/>
    </w:p>
    <w:p w14:paraId="40152346" w14:textId="30C3901C" w:rsidR="00E841DB" w:rsidRDefault="00E841DB" w:rsidP="00E841DB">
      <w:pPr>
        <w:pStyle w:val="Body"/>
      </w:pPr>
      <w:r>
        <w:t>Host: 'DLG+GAPSETIOCAP 2'</w:t>
      </w:r>
    </w:p>
    <w:p w14:paraId="597C4502" w14:textId="05C728A3" w:rsidR="00E841DB" w:rsidRDefault="00E841DB" w:rsidP="00E841DB">
      <w:pPr>
        <w:pStyle w:val="Body"/>
      </w:pPr>
      <w:r>
        <w:t>Response: 'OK'</w:t>
      </w:r>
    </w:p>
    <w:p w14:paraId="446EA159" w14:textId="6330ACA5" w:rsidR="00E841DB" w:rsidRDefault="00E841DB" w:rsidP="00E841DB">
      <w:pPr>
        <w:pStyle w:val="Body"/>
      </w:pPr>
    </w:p>
    <w:p w14:paraId="5D5C238F" w14:textId="3792B166" w:rsidR="00E841DB" w:rsidRDefault="00E841DB" w:rsidP="00E841DB">
      <w:pPr>
        <w:pStyle w:val="Heading2"/>
      </w:pPr>
      <w:bookmarkStart w:id="80" w:name="_Toc64386136"/>
      <w:r>
        <w:t>GAP PAIR</w:t>
      </w:r>
      <w:bookmarkEnd w:id="80"/>
    </w:p>
    <w:p w14:paraId="11AC7751" w14:textId="4B7CFED2" w:rsidR="00E841DB" w:rsidRDefault="00E841DB" w:rsidP="00E841DB">
      <w:pPr>
        <w:pStyle w:val="Body"/>
      </w:pPr>
      <w:r>
        <w:t xml:space="preserve">This command will start the pairing / bonding procedure with a peripheral. </w:t>
      </w:r>
    </w:p>
    <w:p w14:paraId="15489356" w14:textId="1C4903F1" w:rsidR="00E841DB" w:rsidRDefault="00E841DB" w:rsidP="00E841DB">
      <w:pPr>
        <w:pStyle w:val="Body"/>
      </w:pPr>
    </w:p>
    <w:p w14:paraId="3828E2C8" w14:textId="39E47D15" w:rsidR="00E841DB" w:rsidRDefault="00E841DB" w:rsidP="00E841DB">
      <w:pPr>
        <w:pStyle w:val="Heading3"/>
      </w:pPr>
      <w:bookmarkStart w:id="81" w:name="_Toc64386137"/>
      <w:r>
        <w:t>CLI Command</w:t>
      </w:r>
      <w:bookmarkEnd w:id="81"/>
    </w:p>
    <w:p w14:paraId="0D9F5BD0" w14:textId="37FFC6ED" w:rsidR="00E841DB" w:rsidRDefault="00D643D5" w:rsidP="00D643D5">
      <w:pPr>
        <w:pStyle w:val="FeatureList1"/>
      </w:pPr>
      <w:r>
        <w:t>COMMAND: GAPPAIR</w:t>
      </w:r>
    </w:p>
    <w:p w14:paraId="6A7F3635" w14:textId="66A9AF66" w:rsidR="00D643D5" w:rsidRDefault="00D643D5" w:rsidP="00D643D5">
      <w:pPr>
        <w:pStyle w:val="FeatureList1"/>
      </w:pPr>
      <w:r>
        <w:t>ARGUMENTS</w:t>
      </w:r>
    </w:p>
    <w:p w14:paraId="16BABF30" w14:textId="170D8EF9" w:rsidR="00D643D5" w:rsidRPr="00D643D5" w:rsidRDefault="00D643D5" w:rsidP="00D643D5">
      <w:pPr>
        <w:pStyle w:val="FeatureList2"/>
        <w:rPr>
          <w:rStyle w:val="Strong"/>
          <w:b w:val="0"/>
          <w:bCs w:val="0"/>
        </w:rPr>
      </w:pPr>
      <w:r>
        <w:rPr>
          <w:rStyle w:val="Strong"/>
        </w:rPr>
        <w:t>Parameter 1: Connection Index (Required)</w:t>
      </w:r>
    </w:p>
    <w:p w14:paraId="7E32A698" w14:textId="758D462A" w:rsidR="00D643D5" w:rsidRDefault="00D643D5" w:rsidP="00D643D5">
      <w:pPr>
        <w:pStyle w:val="FeatureList2"/>
        <w:numPr>
          <w:ilvl w:val="2"/>
          <w:numId w:val="15"/>
        </w:numPr>
      </w:pPr>
      <w:r>
        <w:t>Parameter Type: Numerical String</w:t>
      </w:r>
    </w:p>
    <w:p w14:paraId="47C9BC91" w14:textId="2E749547" w:rsidR="00D643D5" w:rsidRDefault="00D643D5" w:rsidP="00D643D5">
      <w:pPr>
        <w:pStyle w:val="FeatureList2"/>
        <w:numPr>
          <w:ilvl w:val="2"/>
          <w:numId w:val="15"/>
        </w:numPr>
      </w:pPr>
      <w:r>
        <w:t>Parameter Values: 0-8</w:t>
      </w:r>
    </w:p>
    <w:p w14:paraId="498F921E" w14:textId="75984C38" w:rsidR="00D643D5" w:rsidRPr="00D643D5" w:rsidRDefault="00D643D5" w:rsidP="00D643D5">
      <w:pPr>
        <w:pStyle w:val="FeatureList2"/>
        <w:rPr>
          <w:rStyle w:val="Strong"/>
          <w:b w:val="0"/>
          <w:bCs w:val="0"/>
        </w:rPr>
      </w:pPr>
      <w:r>
        <w:rPr>
          <w:rStyle w:val="Strong"/>
        </w:rPr>
        <w:t>Parameter 2: Bond</w:t>
      </w:r>
    </w:p>
    <w:p w14:paraId="6EB1093C" w14:textId="5B823928" w:rsidR="00D643D5" w:rsidRDefault="00D643D5" w:rsidP="00D643D5">
      <w:pPr>
        <w:pStyle w:val="FeatureList2"/>
        <w:numPr>
          <w:ilvl w:val="2"/>
          <w:numId w:val="15"/>
        </w:numPr>
      </w:pPr>
      <w:r>
        <w:t>Parameter Type: Boolean String</w:t>
      </w:r>
    </w:p>
    <w:p w14:paraId="2DD7AA25" w14:textId="1BDDBA2C" w:rsidR="00D643D5" w:rsidRDefault="00D643D5" w:rsidP="00D643D5">
      <w:pPr>
        <w:pStyle w:val="FeatureList2"/>
        <w:numPr>
          <w:ilvl w:val="2"/>
          <w:numId w:val="15"/>
        </w:numPr>
      </w:pPr>
      <w:r>
        <w:t>Parameter Values:</w:t>
      </w:r>
    </w:p>
    <w:p w14:paraId="243BDCF1" w14:textId="23F8170E" w:rsidR="00D643D5" w:rsidRDefault="00D643D5" w:rsidP="00D643D5">
      <w:pPr>
        <w:pStyle w:val="FeatureList2"/>
        <w:numPr>
          <w:ilvl w:val="3"/>
          <w:numId w:val="15"/>
        </w:numPr>
      </w:pPr>
      <w:r>
        <w:t>0 - Do not Bond</w:t>
      </w:r>
    </w:p>
    <w:p w14:paraId="7F993BB7" w14:textId="7B13DBBF" w:rsidR="00D643D5" w:rsidRDefault="00D643D5" w:rsidP="00D643D5">
      <w:pPr>
        <w:pStyle w:val="FeatureList2"/>
        <w:numPr>
          <w:ilvl w:val="3"/>
          <w:numId w:val="15"/>
        </w:numPr>
      </w:pPr>
      <w:r>
        <w:t>1 - Bond device</w:t>
      </w:r>
    </w:p>
    <w:p w14:paraId="43E221C7" w14:textId="77777777" w:rsidR="00D643D5" w:rsidRPr="00E841DB" w:rsidRDefault="00D643D5" w:rsidP="00D643D5">
      <w:pPr>
        <w:pStyle w:val="FeatureList1"/>
        <w:numPr>
          <w:ilvl w:val="0"/>
          <w:numId w:val="0"/>
        </w:numPr>
        <w:ind w:left="340" w:hanging="340"/>
      </w:pPr>
    </w:p>
    <w:p w14:paraId="3206E522" w14:textId="53E5D9DF" w:rsidR="00E841DB" w:rsidRDefault="00D643D5" w:rsidP="00D643D5">
      <w:pPr>
        <w:pStyle w:val="Heading3"/>
      </w:pPr>
      <w:bookmarkStart w:id="82" w:name="_Toc64386138"/>
      <w:r>
        <w:t>CLI Response</w:t>
      </w:r>
      <w:bookmarkEnd w:id="82"/>
    </w:p>
    <w:p w14:paraId="60075145" w14:textId="77777777" w:rsidR="00D643D5" w:rsidRDefault="00D643D5" w:rsidP="00D643D5">
      <w:pPr>
        <w:pStyle w:val="Body"/>
      </w:pPr>
      <w:r>
        <w:t>Expected Response:  OK</w:t>
      </w:r>
    </w:p>
    <w:p w14:paraId="13C5A6E6" w14:textId="77777777" w:rsidR="00D643D5" w:rsidRDefault="00D643D5" w:rsidP="00D643D5">
      <w:pPr>
        <w:pStyle w:val="Body"/>
      </w:pPr>
      <w:r>
        <w:t>Error Responses:</w:t>
      </w:r>
    </w:p>
    <w:p w14:paraId="20A08F70" w14:textId="09EBA0D1" w:rsidR="00D643D5" w:rsidRDefault="00D643D5" w:rsidP="00D643D5">
      <w:pPr>
        <w:pStyle w:val="FeatureList1"/>
      </w:pPr>
      <w:r>
        <w:t>ERROR - Unspecified system error</w:t>
      </w:r>
    </w:p>
    <w:p w14:paraId="2F85349D" w14:textId="244037D7" w:rsidR="00D643D5" w:rsidRDefault="00D643D5" w:rsidP="00D643D5">
      <w:pPr>
        <w:pStyle w:val="FeatureList1"/>
        <w:numPr>
          <w:ilvl w:val="0"/>
          <w:numId w:val="0"/>
        </w:numPr>
        <w:ind w:left="340" w:hanging="340"/>
      </w:pPr>
    </w:p>
    <w:p w14:paraId="4EAAED8D" w14:textId="78B26638" w:rsidR="00D643D5" w:rsidRDefault="00D643D5" w:rsidP="00D643D5">
      <w:pPr>
        <w:pStyle w:val="Heading3"/>
      </w:pPr>
      <w:bookmarkStart w:id="83" w:name="_Toc64386139"/>
      <w:r>
        <w:t>Expected Events</w:t>
      </w:r>
      <w:bookmarkEnd w:id="83"/>
    </w:p>
    <w:p w14:paraId="6F085A91" w14:textId="12F45380" w:rsidR="00D643D5" w:rsidRPr="00D643D5" w:rsidRDefault="00D643D5" w:rsidP="00D643D5">
      <w:pPr>
        <w:pStyle w:val="Body"/>
      </w:pPr>
      <w:r>
        <w:t>See PAIR Events.</w:t>
      </w:r>
    </w:p>
    <w:p w14:paraId="33E429D0" w14:textId="4AAB72E9" w:rsidR="00D643D5" w:rsidRDefault="00D643D5" w:rsidP="00D643D5">
      <w:pPr>
        <w:pStyle w:val="Body"/>
      </w:pPr>
    </w:p>
    <w:p w14:paraId="2E642977" w14:textId="5F851B8B" w:rsidR="00D643D5" w:rsidRDefault="00D643D5" w:rsidP="00D643D5">
      <w:pPr>
        <w:pStyle w:val="Heading3"/>
      </w:pPr>
      <w:bookmarkStart w:id="84" w:name="_Toc64386140"/>
      <w:r>
        <w:t>Example Usage</w:t>
      </w:r>
      <w:bookmarkEnd w:id="84"/>
    </w:p>
    <w:p w14:paraId="107E8535" w14:textId="454A005C" w:rsidR="00D643D5" w:rsidRDefault="00D643D5" w:rsidP="00D643D5">
      <w:pPr>
        <w:pStyle w:val="Body"/>
      </w:pPr>
      <w:r>
        <w:t>Host: 'DLG+GAPPAIR 0 1'</w:t>
      </w:r>
    </w:p>
    <w:p w14:paraId="42FC9DB7" w14:textId="22ECF83C" w:rsidR="00D643D5" w:rsidRDefault="00D643D5" w:rsidP="00D643D5">
      <w:pPr>
        <w:pStyle w:val="Body"/>
      </w:pPr>
      <w:r>
        <w:t>Response: 'OK'</w:t>
      </w:r>
    </w:p>
    <w:p w14:paraId="77FBEAB0" w14:textId="16675A6D" w:rsidR="00D643D5" w:rsidRDefault="00D643D5" w:rsidP="00D643D5">
      <w:pPr>
        <w:pStyle w:val="Body"/>
      </w:pPr>
    </w:p>
    <w:p w14:paraId="1604BE13" w14:textId="43BDB2BC" w:rsidR="00D643D5" w:rsidRDefault="00D643D5" w:rsidP="00D643D5">
      <w:pPr>
        <w:pStyle w:val="Heading2"/>
      </w:pPr>
      <w:bookmarkStart w:id="85" w:name="_Toc64386141"/>
      <w:r>
        <w:t>PASSKEY ENTRY</w:t>
      </w:r>
      <w:bookmarkEnd w:id="85"/>
    </w:p>
    <w:p w14:paraId="5F7EA2A6" w14:textId="2E805558" w:rsidR="00D643D5" w:rsidRDefault="00D643D5" w:rsidP="00D643D5">
      <w:pPr>
        <w:pStyle w:val="Body"/>
      </w:pPr>
      <w:r>
        <w:t>This command is to be used in conjunction with an asynchronous key prompt</w:t>
      </w:r>
      <w:r w:rsidR="00345047">
        <w:t xml:space="preserve"> which is displayed by the peripheral</w:t>
      </w:r>
      <w:r>
        <w:t xml:space="preserve">.  Please see PAIR events for passkey event. </w:t>
      </w:r>
    </w:p>
    <w:p w14:paraId="0CA8B68C" w14:textId="3F6FCD03" w:rsidR="00D643D5" w:rsidRDefault="00D643D5" w:rsidP="00D643D5">
      <w:pPr>
        <w:pStyle w:val="Body"/>
      </w:pPr>
    </w:p>
    <w:p w14:paraId="3F18AFC0" w14:textId="4B47AFD0" w:rsidR="00D643D5" w:rsidRDefault="00D643D5" w:rsidP="00D643D5">
      <w:pPr>
        <w:pStyle w:val="Heading3"/>
      </w:pPr>
      <w:bookmarkStart w:id="86" w:name="_Toc64386142"/>
      <w:r>
        <w:t>CLI Command</w:t>
      </w:r>
      <w:bookmarkEnd w:id="86"/>
    </w:p>
    <w:p w14:paraId="1830A9CA" w14:textId="21916296" w:rsidR="00D643D5" w:rsidRDefault="00D643D5" w:rsidP="00D643D5">
      <w:pPr>
        <w:pStyle w:val="FeatureList1"/>
      </w:pPr>
      <w:r>
        <w:t>COMMAND: PASSKEYENTRY</w:t>
      </w:r>
    </w:p>
    <w:p w14:paraId="617FD228" w14:textId="79C27973" w:rsidR="00D643D5" w:rsidRDefault="00D643D5" w:rsidP="00D643D5">
      <w:pPr>
        <w:pStyle w:val="FeatureList1"/>
      </w:pPr>
      <w:r>
        <w:t>ARGUMENT</w:t>
      </w:r>
    </w:p>
    <w:p w14:paraId="34BA1735" w14:textId="6C1C7415" w:rsidR="00D643D5" w:rsidRPr="00D643D5" w:rsidRDefault="00D643D5" w:rsidP="00D643D5">
      <w:pPr>
        <w:pStyle w:val="FeatureList2"/>
        <w:rPr>
          <w:rStyle w:val="Strong"/>
          <w:b w:val="0"/>
          <w:bCs w:val="0"/>
        </w:rPr>
      </w:pPr>
      <w:r>
        <w:rPr>
          <w:rStyle w:val="Strong"/>
        </w:rPr>
        <w:t>Parameter 1: Connection Index (Required)</w:t>
      </w:r>
    </w:p>
    <w:p w14:paraId="1A9E4470" w14:textId="3317FD9F" w:rsidR="00D643D5" w:rsidRDefault="00D643D5" w:rsidP="00D643D5">
      <w:pPr>
        <w:pStyle w:val="FeatureList2"/>
        <w:numPr>
          <w:ilvl w:val="2"/>
          <w:numId w:val="15"/>
        </w:numPr>
      </w:pPr>
      <w:r>
        <w:t>Parameter Type: Numerical String</w:t>
      </w:r>
    </w:p>
    <w:p w14:paraId="3A69842B" w14:textId="6FCEB8EE" w:rsidR="00D643D5" w:rsidRDefault="00D643D5" w:rsidP="00D643D5">
      <w:pPr>
        <w:pStyle w:val="FeatureList2"/>
        <w:numPr>
          <w:ilvl w:val="2"/>
          <w:numId w:val="15"/>
        </w:numPr>
      </w:pPr>
      <w:r>
        <w:t>Parameter Values: 0-8</w:t>
      </w:r>
    </w:p>
    <w:p w14:paraId="68997BFE" w14:textId="0CCB2F2E" w:rsidR="00D643D5" w:rsidRPr="00D643D5" w:rsidRDefault="00D643D5" w:rsidP="00D643D5">
      <w:pPr>
        <w:pStyle w:val="FeatureList2"/>
        <w:rPr>
          <w:rStyle w:val="Strong"/>
          <w:b w:val="0"/>
          <w:bCs w:val="0"/>
        </w:rPr>
      </w:pPr>
      <w:r>
        <w:rPr>
          <w:rStyle w:val="Strong"/>
        </w:rPr>
        <w:t>Parameter 2: Accept Pairing (Required)</w:t>
      </w:r>
    </w:p>
    <w:p w14:paraId="3931A749" w14:textId="3AA8FA76" w:rsidR="00D643D5" w:rsidRDefault="00D643D5" w:rsidP="00D643D5">
      <w:pPr>
        <w:pStyle w:val="FeatureList2"/>
        <w:numPr>
          <w:ilvl w:val="2"/>
          <w:numId w:val="15"/>
        </w:numPr>
      </w:pPr>
      <w:r>
        <w:t>Parameter Value: Boolean String</w:t>
      </w:r>
    </w:p>
    <w:p w14:paraId="7F9D5F59" w14:textId="03D4CA1E" w:rsidR="00D643D5" w:rsidRDefault="00D643D5" w:rsidP="00D643D5">
      <w:pPr>
        <w:pStyle w:val="FeatureList2"/>
        <w:numPr>
          <w:ilvl w:val="2"/>
          <w:numId w:val="15"/>
        </w:numPr>
      </w:pPr>
      <w:r>
        <w:t>Parameter Values: 0,1</w:t>
      </w:r>
    </w:p>
    <w:p w14:paraId="155A86E4" w14:textId="0051F1EE" w:rsidR="00D643D5" w:rsidRPr="00D643D5" w:rsidRDefault="00D643D5" w:rsidP="00D643D5">
      <w:pPr>
        <w:pStyle w:val="FeatureList2"/>
        <w:rPr>
          <w:rStyle w:val="Strong"/>
          <w:b w:val="0"/>
          <w:bCs w:val="0"/>
        </w:rPr>
      </w:pPr>
      <w:r>
        <w:rPr>
          <w:rStyle w:val="Strong"/>
        </w:rPr>
        <w:t>Parameter 3: Passkey (Required even if rejecting)</w:t>
      </w:r>
    </w:p>
    <w:p w14:paraId="62BAD5A8" w14:textId="5E8DA2CE" w:rsidR="00D643D5" w:rsidRDefault="00D643D5" w:rsidP="00D643D5">
      <w:pPr>
        <w:pStyle w:val="FeatureList2"/>
        <w:numPr>
          <w:ilvl w:val="2"/>
          <w:numId w:val="15"/>
        </w:numPr>
      </w:pPr>
      <w:r>
        <w:t>Parameter Type: Numerical String value</w:t>
      </w:r>
    </w:p>
    <w:p w14:paraId="7D013086" w14:textId="4E223058" w:rsidR="00D643D5" w:rsidRDefault="00345047" w:rsidP="00D643D5">
      <w:pPr>
        <w:pStyle w:val="FeatureList2"/>
        <w:numPr>
          <w:ilvl w:val="2"/>
          <w:numId w:val="15"/>
        </w:numPr>
      </w:pPr>
      <w:r>
        <w:t>Parameter Values:  32-bit value max</w:t>
      </w:r>
    </w:p>
    <w:p w14:paraId="10A59037" w14:textId="7DFC0D6D" w:rsidR="00345047" w:rsidRDefault="00345047" w:rsidP="00345047">
      <w:pPr>
        <w:pStyle w:val="FeatureList1"/>
        <w:numPr>
          <w:ilvl w:val="0"/>
          <w:numId w:val="0"/>
        </w:numPr>
        <w:ind w:left="340" w:hanging="340"/>
      </w:pPr>
    </w:p>
    <w:p w14:paraId="499C068F" w14:textId="2A1CA63E" w:rsidR="00345047" w:rsidRPr="00D643D5" w:rsidRDefault="00345047" w:rsidP="00345047">
      <w:pPr>
        <w:pStyle w:val="Heading3"/>
      </w:pPr>
      <w:bookmarkStart w:id="87" w:name="_Toc64386143"/>
      <w:r>
        <w:t>CLI Response</w:t>
      </w:r>
      <w:bookmarkEnd w:id="87"/>
    </w:p>
    <w:p w14:paraId="61C1C3D2" w14:textId="77777777" w:rsidR="00345047" w:rsidRDefault="00345047" w:rsidP="00345047">
      <w:pPr>
        <w:pStyle w:val="Body"/>
      </w:pPr>
      <w:r>
        <w:t>Expected Response:  OK</w:t>
      </w:r>
    </w:p>
    <w:p w14:paraId="6182374A" w14:textId="77777777" w:rsidR="00345047" w:rsidRDefault="00345047" w:rsidP="00345047">
      <w:pPr>
        <w:pStyle w:val="Body"/>
      </w:pPr>
      <w:r>
        <w:t>Error Responses:</w:t>
      </w:r>
    </w:p>
    <w:p w14:paraId="5B8FF037" w14:textId="77777777" w:rsidR="00345047" w:rsidRDefault="00345047" w:rsidP="00345047">
      <w:pPr>
        <w:pStyle w:val="FeatureList1"/>
      </w:pPr>
      <w:r>
        <w:t>ERROR - Unspecified system error</w:t>
      </w:r>
    </w:p>
    <w:p w14:paraId="278EF6BF" w14:textId="3BFF621F" w:rsidR="00E841DB" w:rsidRDefault="00E841DB" w:rsidP="00E841DB">
      <w:pPr>
        <w:pStyle w:val="FeatureList1"/>
        <w:numPr>
          <w:ilvl w:val="0"/>
          <w:numId w:val="0"/>
        </w:numPr>
        <w:ind w:left="340" w:hanging="340"/>
      </w:pPr>
    </w:p>
    <w:p w14:paraId="4F640791" w14:textId="5F273B19" w:rsidR="00345047" w:rsidRDefault="00345047" w:rsidP="00345047">
      <w:pPr>
        <w:pStyle w:val="Heading3"/>
      </w:pPr>
      <w:bookmarkStart w:id="88" w:name="_Toc64386144"/>
      <w:r>
        <w:t>Expected Events</w:t>
      </w:r>
      <w:bookmarkEnd w:id="88"/>
    </w:p>
    <w:p w14:paraId="7F130D03" w14:textId="33BA0D0B" w:rsidR="00345047" w:rsidRDefault="00345047" w:rsidP="00345047">
      <w:pPr>
        <w:pStyle w:val="Body"/>
      </w:pPr>
      <w:r>
        <w:t>This will trigger the final stages of the pairing bonding procedure.  See PAIR Events for final events.</w:t>
      </w:r>
    </w:p>
    <w:p w14:paraId="03933145" w14:textId="40D5E87A" w:rsidR="00345047" w:rsidRDefault="00345047" w:rsidP="00345047">
      <w:pPr>
        <w:pStyle w:val="Body"/>
      </w:pPr>
    </w:p>
    <w:p w14:paraId="694463F0" w14:textId="427ECC9C" w:rsidR="00345047" w:rsidRDefault="00345047" w:rsidP="00345047">
      <w:pPr>
        <w:pStyle w:val="Heading3"/>
      </w:pPr>
      <w:bookmarkStart w:id="89" w:name="_Toc64386145"/>
      <w:r>
        <w:t>Example Usage</w:t>
      </w:r>
      <w:bookmarkEnd w:id="89"/>
    </w:p>
    <w:p w14:paraId="157C56AA" w14:textId="0E42E7B8" w:rsidR="00345047" w:rsidRDefault="00345047" w:rsidP="00345047">
      <w:pPr>
        <w:pStyle w:val="Body"/>
      </w:pPr>
      <w:r>
        <w:t>Connection Index prompts with: '</w:t>
      </w:r>
      <w:r w:rsidRPr="00345047">
        <w:t xml:space="preserve"> BLE_EVT_GAP_PASSKEY_REQUEST</w:t>
      </w:r>
      <w:r>
        <w:t>: conn_idx: 0000'. The peripheral displays a key of 123456.</w:t>
      </w:r>
    </w:p>
    <w:p w14:paraId="20D02DAD" w14:textId="6D75127F" w:rsidR="00345047" w:rsidRDefault="00345047" w:rsidP="00345047">
      <w:pPr>
        <w:pStyle w:val="Body"/>
      </w:pPr>
    </w:p>
    <w:p w14:paraId="3F5396DF" w14:textId="232236F9" w:rsidR="00345047" w:rsidRDefault="00345047" w:rsidP="00345047">
      <w:pPr>
        <w:pStyle w:val="Body"/>
      </w:pPr>
      <w:r>
        <w:t>Host: 'DLG+PASSKEYENTRY 0 1 123456'</w:t>
      </w:r>
    </w:p>
    <w:p w14:paraId="72A3A2AE" w14:textId="75087863" w:rsidR="00345047" w:rsidRDefault="00345047" w:rsidP="00345047">
      <w:pPr>
        <w:pStyle w:val="Body"/>
      </w:pPr>
      <w:r>
        <w:t>Response: 'OK'</w:t>
      </w:r>
    </w:p>
    <w:p w14:paraId="60FF6BFE" w14:textId="41DEDD32" w:rsidR="00345047" w:rsidRDefault="00345047" w:rsidP="00345047">
      <w:pPr>
        <w:pStyle w:val="Body"/>
      </w:pPr>
    </w:p>
    <w:p w14:paraId="1DD88C8D" w14:textId="2B18FC1F" w:rsidR="00345047" w:rsidRPr="00345047" w:rsidRDefault="00345047" w:rsidP="00345047">
      <w:pPr>
        <w:pStyle w:val="Heading2"/>
      </w:pPr>
      <w:bookmarkStart w:id="90" w:name="_Toc64386146"/>
      <w:r>
        <w:lastRenderedPageBreak/>
        <w:t>PASSKEY YES OR NO ENTRY</w:t>
      </w:r>
      <w:bookmarkEnd w:id="90"/>
    </w:p>
    <w:p w14:paraId="5D363342" w14:textId="283F0312" w:rsidR="000F1979" w:rsidRDefault="00345047" w:rsidP="000F1979">
      <w:pPr>
        <w:pStyle w:val="Body"/>
      </w:pPr>
      <w:r>
        <w:t>This</w:t>
      </w:r>
      <w:r w:rsidR="0065254C">
        <w:t xml:space="preserve"> command is to be entered in conjunction with a secure connection scheme.  The peripheral will display a passkey and the CLI will prompt with an asynchronous event of a NUMERIC Request</w:t>
      </w:r>
      <w:r w:rsidR="00202258">
        <w:t xml:space="preserve"> also displaying a matching passkey and the user is to accept or reject the pairing.</w:t>
      </w:r>
    </w:p>
    <w:p w14:paraId="1F347768" w14:textId="3AD58562" w:rsidR="0065254C" w:rsidRDefault="0065254C" w:rsidP="000F1979">
      <w:pPr>
        <w:pStyle w:val="Body"/>
      </w:pPr>
    </w:p>
    <w:p w14:paraId="2C6AC7B6" w14:textId="214563C2" w:rsidR="0065254C" w:rsidRDefault="0065254C" w:rsidP="0065254C">
      <w:pPr>
        <w:pStyle w:val="Heading3"/>
      </w:pPr>
      <w:bookmarkStart w:id="91" w:name="_Toc64386147"/>
      <w:r>
        <w:t>CLI Command</w:t>
      </w:r>
      <w:bookmarkEnd w:id="91"/>
    </w:p>
    <w:p w14:paraId="7E10C797" w14:textId="6FF31687" w:rsidR="0065254C" w:rsidRDefault="0065254C" w:rsidP="0065254C">
      <w:pPr>
        <w:pStyle w:val="FeatureList1"/>
      </w:pPr>
      <w:r>
        <w:t xml:space="preserve">COMMAND: </w:t>
      </w:r>
      <w:r w:rsidRPr="0065254C">
        <w:t>YESNOENTRY</w:t>
      </w:r>
    </w:p>
    <w:p w14:paraId="5BB43858" w14:textId="5FC13314" w:rsidR="0065254C" w:rsidRDefault="0065254C" w:rsidP="0065254C">
      <w:pPr>
        <w:pStyle w:val="FeatureList1"/>
      </w:pPr>
      <w:r>
        <w:t>ARGUMENTS</w:t>
      </w:r>
    </w:p>
    <w:p w14:paraId="11D15FA9" w14:textId="526897FF" w:rsidR="0065254C" w:rsidRPr="00202258" w:rsidRDefault="0065254C" w:rsidP="0065254C">
      <w:pPr>
        <w:pStyle w:val="FeatureList2"/>
        <w:rPr>
          <w:rStyle w:val="Strong"/>
          <w:b w:val="0"/>
          <w:bCs w:val="0"/>
        </w:rPr>
      </w:pPr>
      <w:r>
        <w:rPr>
          <w:rStyle w:val="Strong"/>
        </w:rPr>
        <w:t xml:space="preserve">Parameter 1: </w:t>
      </w:r>
      <w:r w:rsidR="00202258">
        <w:rPr>
          <w:rStyle w:val="Strong"/>
        </w:rPr>
        <w:t>Connection Index (Required)</w:t>
      </w:r>
    </w:p>
    <w:p w14:paraId="119BF0E0" w14:textId="574029EB" w:rsidR="00202258" w:rsidRDefault="00202258" w:rsidP="00202258">
      <w:pPr>
        <w:pStyle w:val="FeatureList2"/>
        <w:numPr>
          <w:ilvl w:val="2"/>
          <w:numId w:val="15"/>
        </w:numPr>
      </w:pPr>
      <w:r>
        <w:t>Parameter Type: Numerical String</w:t>
      </w:r>
    </w:p>
    <w:p w14:paraId="5394F6F5" w14:textId="08B507DA" w:rsidR="00202258" w:rsidRDefault="00202258" w:rsidP="00202258">
      <w:pPr>
        <w:pStyle w:val="FeatureList2"/>
        <w:numPr>
          <w:ilvl w:val="2"/>
          <w:numId w:val="15"/>
        </w:numPr>
      </w:pPr>
      <w:r>
        <w:t>Parameter Values: 0-8</w:t>
      </w:r>
    </w:p>
    <w:p w14:paraId="23FADC90" w14:textId="14657F91" w:rsidR="00202258" w:rsidRPr="00202258" w:rsidRDefault="00202258" w:rsidP="00202258">
      <w:pPr>
        <w:pStyle w:val="FeatureList2"/>
        <w:rPr>
          <w:rStyle w:val="Strong"/>
          <w:b w:val="0"/>
          <w:bCs w:val="0"/>
        </w:rPr>
      </w:pPr>
      <w:r>
        <w:rPr>
          <w:rStyle w:val="Strong"/>
        </w:rPr>
        <w:t>Parameter 2: Accept Pairing</w:t>
      </w:r>
    </w:p>
    <w:p w14:paraId="14DB8FBB" w14:textId="26CE135B" w:rsidR="00202258" w:rsidRDefault="00202258" w:rsidP="00202258">
      <w:pPr>
        <w:pStyle w:val="FeatureList2"/>
        <w:numPr>
          <w:ilvl w:val="2"/>
          <w:numId w:val="15"/>
        </w:numPr>
      </w:pPr>
      <w:r>
        <w:t>Parameter Type: Boolean String</w:t>
      </w:r>
    </w:p>
    <w:p w14:paraId="4AC94627" w14:textId="2CD79DC7" w:rsidR="00202258" w:rsidRDefault="00202258" w:rsidP="00202258">
      <w:pPr>
        <w:pStyle w:val="FeatureList2"/>
        <w:numPr>
          <w:ilvl w:val="2"/>
          <w:numId w:val="15"/>
        </w:numPr>
      </w:pPr>
      <w:r>
        <w:t>Parameter Values: 0, 1</w:t>
      </w:r>
    </w:p>
    <w:p w14:paraId="66CCAAA4" w14:textId="63EF58BC" w:rsidR="00202258" w:rsidRDefault="00202258" w:rsidP="00202258">
      <w:pPr>
        <w:pStyle w:val="FeatureList1"/>
        <w:numPr>
          <w:ilvl w:val="0"/>
          <w:numId w:val="0"/>
        </w:numPr>
        <w:ind w:left="340" w:hanging="340"/>
      </w:pPr>
    </w:p>
    <w:p w14:paraId="702C2013" w14:textId="352C6DAF" w:rsidR="00202258" w:rsidRPr="0065254C" w:rsidRDefault="00202258" w:rsidP="00202258">
      <w:pPr>
        <w:pStyle w:val="Heading3"/>
      </w:pPr>
      <w:bookmarkStart w:id="92" w:name="_Toc64386148"/>
      <w:r>
        <w:t>CLI Response</w:t>
      </w:r>
      <w:bookmarkEnd w:id="92"/>
    </w:p>
    <w:p w14:paraId="16870BC0" w14:textId="77777777" w:rsidR="00202258" w:rsidRDefault="00202258" w:rsidP="00202258">
      <w:pPr>
        <w:pStyle w:val="Body"/>
      </w:pPr>
      <w:r>
        <w:t>Expected Response:  OK</w:t>
      </w:r>
    </w:p>
    <w:p w14:paraId="55DA88C9" w14:textId="77777777" w:rsidR="00202258" w:rsidRDefault="00202258" w:rsidP="00202258">
      <w:pPr>
        <w:pStyle w:val="Body"/>
      </w:pPr>
      <w:r>
        <w:t>Error Responses:</w:t>
      </w:r>
    </w:p>
    <w:p w14:paraId="3BBE5E29" w14:textId="112F2E41" w:rsidR="00202258" w:rsidRDefault="00202258" w:rsidP="00202258">
      <w:pPr>
        <w:pStyle w:val="FeatureList1"/>
      </w:pPr>
      <w:r>
        <w:t>ERROR - Unspecified system error</w:t>
      </w:r>
    </w:p>
    <w:p w14:paraId="5A0E218B" w14:textId="6B29B898" w:rsidR="00202258" w:rsidRDefault="00202258" w:rsidP="00202258">
      <w:pPr>
        <w:pStyle w:val="FeatureList1"/>
        <w:numPr>
          <w:ilvl w:val="0"/>
          <w:numId w:val="0"/>
        </w:numPr>
        <w:ind w:left="340" w:hanging="340"/>
      </w:pPr>
    </w:p>
    <w:p w14:paraId="3A9B9D06" w14:textId="7C8CA342" w:rsidR="00202258" w:rsidRDefault="00202258" w:rsidP="00202258">
      <w:pPr>
        <w:pStyle w:val="Heading3"/>
      </w:pPr>
      <w:bookmarkStart w:id="93" w:name="_Toc64386149"/>
      <w:r>
        <w:t>Expected Events</w:t>
      </w:r>
      <w:bookmarkEnd w:id="93"/>
    </w:p>
    <w:p w14:paraId="3A600740" w14:textId="42A3CA77" w:rsidR="00202258" w:rsidRDefault="00202258" w:rsidP="00202258">
      <w:pPr>
        <w:pStyle w:val="Body"/>
      </w:pPr>
      <w:r>
        <w:t>See PAIR Events.</w:t>
      </w:r>
    </w:p>
    <w:p w14:paraId="209B0169" w14:textId="7591EC3D" w:rsidR="00202258" w:rsidRDefault="00202258" w:rsidP="00202258">
      <w:pPr>
        <w:pStyle w:val="Body"/>
      </w:pPr>
    </w:p>
    <w:p w14:paraId="59409A7E" w14:textId="32F97E3B" w:rsidR="00202258" w:rsidRDefault="00202258" w:rsidP="00202258">
      <w:pPr>
        <w:pStyle w:val="Heading3"/>
      </w:pPr>
      <w:bookmarkStart w:id="94" w:name="_Toc64386150"/>
      <w:r>
        <w:t>Example Usage</w:t>
      </w:r>
      <w:bookmarkEnd w:id="94"/>
    </w:p>
    <w:p w14:paraId="286C5C13" w14:textId="5C11A0AF" w:rsidR="00202258" w:rsidRDefault="00202258" w:rsidP="00202258">
      <w:pPr>
        <w:pStyle w:val="Body"/>
      </w:pPr>
      <w:r>
        <w:t>Peripheral Displays passkey of 123456, and CLI prompts user with '</w:t>
      </w:r>
      <w:r w:rsidRPr="00202258">
        <w:t xml:space="preserve">BLE_EVT_GAP_NUMERIC_REQUEST: conn_idx: </w:t>
      </w:r>
      <w:r>
        <w:t>0000</w:t>
      </w:r>
      <w:r w:rsidRPr="00202258">
        <w:t xml:space="preserve"> passkey: </w:t>
      </w:r>
      <w:r>
        <w:t>123456'</w:t>
      </w:r>
    </w:p>
    <w:p w14:paraId="2B4E3DE8" w14:textId="73A9A912" w:rsidR="00202258" w:rsidRDefault="00202258" w:rsidP="00202258">
      <w:pPr>
        <w:pStyle w:val="Body"/>
      </w:pPr>
    </w:p>
    <w:p w14:paraId="4EC815CB" w14:textId="29A6E9D6" w:rsidR="00202258" w:rsidRDefault="00202258" w:rsidP="00202258">
      <w:pPr>
        <w:pStyle w:val="Body"/>
      </w:pPr>
      <w:r>
        <w:t>Host:  'DLG+YESNOENTRY 0 1'</w:t>
      </w:r>
    </w:p>
    <w:p w14:paraId="036582A6" w14:textId="53684E61" w:rsidR="00202258" w:rsidRDefault="00202258" w:rsidP="00202258">
      <w:pPr>
        <w:pStyle w:val="Body"/>
      </w:pPr>
      <w:r>
        <w:t>Response: 'OK'</w:t>
      </w:r>
    </w:p>
    <w:p w14:paraId="6393CA62" w14:textId="37C80810" w:rsidR="00F62760" w:rsidRDefault="00F62760" w:rsidP="00202258">
      <w:pPr>
        <w:pStyle w:val="Body"/>
      </w:pPr>
    </w:p>
    <w:p w14:paraId="0FEA2E53" w14:textId="03CDD6FD" w:rsidR="00F62760" w:rsidRDefault="00AE4C4D" w:rsidP="00AE4C4D">
      <w:pPr>
        <w:pStyle w:val="Heading2"/>
      </w:pPr>
      <w:bookmarkStart w:id="95" w:name="_Toc64386151"/>
      <w:r>
        <w:t>GET BONDED DEVICES</w:t>
      </w:r>
      <w:bookmarkEnd w:id="95"/>
    </w:p>
    <w:p w14:paraId="0ABD5A6A" w14:textId="5C697513" w:rsidR="00AE4C4D" w:rsidRDefault="00AE4C4D" w:rsidP="00AE4C4D">
      <w:pPr>
        <w:pStyle w:val="Body"/>
      </w:pPr>
      <w:r>
        <w:t xml:space="preserve">This command will retrieve all bonded devices that are stored in non-volatile memory and display them back to the user.  The central currently supports 8 bonded devices and will replace the oldest bond in the database in the case that a 9th device is bonded.  </w:t>
      </w:r>
    </w:p>
    <w:p w14:paraId="54BD4B91" w14:textId="7D08E891" w:rsidR="00AE4C4D" w:rsidRDefault="00AE4C4D" w:rsidP="00AE4C4D">
      <w:pPr>
        <w:pStyle w:val="Body"/>
      </w:pPr>
    </w:p>
    <w:p w14:paraId="59CEFC48" w14:textId="2CBA2363" w:rsidR="00AE4C4D" w:rsidRDefault="00AE4C4D" w:rsidP="00AE4C4D">
      <w:pPr>
        <w:pStyle w:val="Heading3"/>
      </w:pPr>
      <w:bookmarkStart w:id="96" w:name="_Toc64386152"/>
      <w:r>
        <w:t>CLI Command</w:t>
      </w:r>
      <w:bookmarkEnd w:id="96"/>
    </w:p>
    <w:p w14:paraId="7BEC5D5C" w14:textId="746A54B4" w:rsidR="00AE4C4D" w:rsidRDefault="00AE4C4D" w:rsidP="00AE4C4D">
      <w:pPr>
        <w:pStyle w:val="FeatureList1"/>
      </w:pPr>
      <w:r>
        <w:t>COMMAND: GETBONDS</w:t>
      </w:r>
    </w:p>
    <w:p w14:paraId="2E406DA2" w14:textId="5D62A986" w:rsidR="00AE4C4D" w:rsidRDefault="00AE4C4D" w:rsidP="00AE4C4D">
      <w:pPr>
        <w:pStyle w:val="FeatureList1"/>
      </w:pPr>
      <w:r>
        <w:t>ARGUMENTS: NONE</w:t>
      </w:r>
    </w:p>
    <w:p w14:paraId="2D0E6ABF" w14:textId="1D21FEE6" w:rsidR="00AE4C4D" w:rsidRDefault="00AE4C4D" w:rsidP="00AE4C4D">
      <w:pPr>
        <w:pStyle w:val="FeatureList1"/>
        <w:numPr>
          <w:ilvl w:val="0"/>
          <w:numId w:val="0"/>
        </w:numPr>
        <w:ind w:left="340" w:hanging="340"/>
      </w:pPr>
    </w:p>
    <w:p w14:paraId="3C3C8B68" w14:textId="08C66E9A" w:rsidR="00AE4C4D" w:rsidRPr="00AE4C4D" w:rsidRDefault="00AE4C4D" w:rsidP="00AE4C4D">
      <w:pPr>
        <w:pStyle w:val="Heading3"/>
      </w:pPr>
      <w:bookmarkStart w:id="97" w:name="_Toc64386153"/>
      <w:r>
        <w:lastRenderedPageBreak/>
        <w:t>CLI Response</w:t>
      </w:r>
      <w:bookmarkEnd w:id="97"/>
    </w:p>
    <w:p w14:paraId="43C93A7D" w14:textId="77777777" w:rsidR="00AE4C4D" w:rsidRDefault="00AE4C4D" w:rsidP="00AE4C4D">
      <w:pPr>
        <w:pStyle w:val="Body"/>
      </w:pPr>
      <w:bookmarkStart w:id="98" w:name="_Hlk47016212"/>
      <w:r>
        <w:t>Expected Response:  OK</w:t>
      </w:r>
    </w:p>
    <w:p w14:paraId="19D5A96D" w14:textId="77777777" w:rsidR="00AE4C4D" w:rsidRDefault="00AE4C4D" w:rsidP="00AE4C4D">
      <w:pPr>
        <w:pStyle w:val="Body"/>
      </w:pPr>
      <w:r>
        <w:t>Error Responses:</w:t>
      </w:r>
    </w:p>
    <w:p w14:paraId="34D1702C" w14:textId="77777777" w:rsidR="00AE4C4D" w:rsidRDefault="00AE4C4D" w:rsidP="00AE4C4D">
      <w:pPr>
        <w:pStyle w:val="FeatureList1"/>
      </w:pPr>
      <w:r>
        <w:t>ERROR - Unspecified system error</w:t>
      </w:r>
    </w:p>
    <w:bookmarkEnd w:id="98"/>
    <w:p w14:paraId="009C4384" w14:textId="61C91CF4" w:rsidR="00202258" w:rsidRDefault="00202258" w:rsidP="00202258">
      <w:pPr>
        <w:pStyle w:val="Body"/>
      </w:pPr>
    </w:p>
    <w:p w14:paraId="7B6895BA" w14:textId="77B5081B" w:rsidR="00AE4C4D" w:rsidRDefault="00AE4C4D" w:rsidP="00AE4C4D">
      <w:pPr>
        <w:pStyle w:val="Heading3"/>
      </w:pPr>
      <w:bookmarkStart w:id="99" w:name="_Toc64386154"/>
      <w:r>
        <w:t>Expected Events</w:t>
      </w:r>
      <w:bookmarkEnd w:id="99"/>
    </w:p>
    <w:p w14:paraId="158ACFD9" w14:textId="43EE6DC2" w:rsidR="00AE4C4D" w:rsidRDefault="00AE4C4D" w:rsidP="00AE4C4D">
      <w:pPr>
        <w:pStyle w:val="Body"/>
      </w:pPr>
      <w:r>
        <w:t>See BONDED DEVICES EVENT.</w:t>
      </w:r>
    </w:p>
    <w:p w14:paraId="06CDC590" w14:textId="2CF58AC9" w:rsidR="00AE4C4D" w:rsidRDefault="00AE4C4D" w:rsidP="00AE4C4D">
      <w:pPr>
        <w:pStyle w:val="Heading3"/>
      </w:pPr>
      <w:bookmarkStart w:id="100" w:name="_Toc64386155"/>
      <w:r>
        <w:t>Example Usage</w:t>
      </w:r>
      <w:bookmarkEnd w:id="100"/>
    </w:p>
    <w:p w14:paraId="62DA1CA8" w14:textId="751DC74A" w:rsidR="00AE4C4D" w:rsidRDefault="00AE4C4D" w:rsidP="00AE4C4D">
      <w:pPr>
        <w:pStyle w:val="Body"/>
      </w:pPr>
      <w:r>
        <w:t>Host: 'DLG+GETBONDS'</w:t>
      </w:r>
    </w:p>
    <w:p w14:paraId="1273526E" w14:textId="455BB878" w:rsidR="00AE4C4D" w:rsidRDefault="00AE4C4D" w:rsidP="00AE4C4D">
      <w:pPr>
        <w:pStyle w:val="Body"/>
      </w:pPr>
      <w:r>
        <w:t>Response: 'OK'</w:t>
      </w:r>
    </w:p>
    <w:p w14:paraId="6AC0A4D0" w14:textId="7B7FBBDD" w:rsidR="00AE4C4D" w:rsidRDefault="00AE4C4D" w:rsidP="00AE4C4D">
      <w:pPr>
        <w:pStyle w:val="Body"/>
      </w:pPr>
    </w:p>
    <w:p w14:paraId="6E571A99" w14:textId="31BFDE43" w:rsidR="00AE4C4D" w:rsidRDefault="00AE4C4D" w:rsidP="00AE4C4D">
      <w:pPr>
        <w:pStyle w:val="Heading2"/>
      </w:pPr>
      <w:bookmarkStart w:id="101" w:name="_Toc64386156"/>
      <w:r>
        <w:t>CLEAR BONDED DEVICE</w:t>
      </w:r>
      <w:bookmarkEnd w:id="101"/>
    </w:p>
    <w:p w14:paraId="28BE6E28" w14:textId="36A5618A" w:rsidR="00AE4C4D" w:rsidRDefault="00AE4C4D" w:rsidP="00AE4C4D">
      <w:pPr>
        <w:pStyle w:val="Body"/>
      </w:pPr>
      <w:r>
        <w:t xml:space="preserve">This command will take an address as a parameter and delete the bond in the database.  To clear all bonds, call GETBONDS and then make subsequent calls to this command.  </w:t>
      </w:r>
    </w:p>
    <w:p w14:paraId="019BC2A7" w14:textId="4F873A23" w:rsidR="00AE4C4D" w:rsidRDefault="00AE4C4D" w:rsidP="00AE4C4D">
      <w:pPr>
        <w:pStyle w:val="Body"/>
      </w:pPr>
    </w:p>
    <w:p w14:paraId="11CE36C6" w14:textId="187E8512" w:rsidR="00AE4C4D" w:rsidRDefault="00AE4C4D" w:rsidP="00AE4C4D">
      <w:pPr>
        <w:pStyle w:val="Heading3"/>
      </w:pPr>
      <w:bookmarkStart w:id="102" w:name="_Toc64386157"/>
      <w:r>
        <w:t>CLI Command</w:t>
      </w:r>
      <w:bookmarkEnd w:id="102"/>
    </w:p>
    <w:p w14:paraId="48C3B345" w14:textId="1E67D779" w:rsidR="00AE4C4D" w:rsidRDefault="00AE4C4D" w:rsidP="00AE4C4D">
      <w:pPr>
        <w:pStyle w:val="FeatureList1"/>
      </w:pPr>
      <w:r>
        <w:t>COMMAND: CLEARBOND</w:t>
      </w:r>
    </w:p>
    <w:p w14:paraId="10C1EDAA" w14:textId="09B02603" w:rsidR="00AE4C4D" w:rsidRDefault="00AE4C4D" w:rsidP="00AE4C4D">
      <w:pPr>
        <w:pStyle w:val="FeatureList1"/>
      </w:pPr>
      <w:r>
        <w:t>ARGUMENTS:</w:t>
      </w:r>
    </w:p>
    <w:p w14:paraId="45AEE475" w14:textId="791B118F" w:rsidR="00AE4C4D" w:rsidRPr="00AE4C4D" w:rsidRDefault="00AE4C4D" w:rsidP="00AE4C4D">
      <w:pPr>
        <w:pStyle w:val="FeatureList2"/>
        <w:rPr>
          <w:rStyle w:val="Strong"/>
          <w:b w:val="0"/>
          <w:bCs w:val="0"/>
        </w:rPr>
      </w:pPr>
      <w:r>
        <w:rPr>
          <w:rStyle w:val="Strong"/>
        </w:rPr>
        <w:t>Parameter 1: Bluetooth Address</w:t>
      </w:r>
    </w:p>
    <w:p w14:paraId="0B4D4EB6" w14:textId="402B0629" w:rsidR="00AE4C4D" w:rsidRDefault="00AE4C4D" w:rsidP="00AE4C4D">
      <w:pPr>
        <w:pStyle w:val="FeatureList2"/>
        <w:numPr>
          <w:ilvl w:val="2"/>
          <w:numId w:val="15"/>
        </w:numPr>
      </w:pPr>
      <w:r>
        <w:t>Format: 6-byte hex string with a colon as a delimiter (xx:xx:xx:xx:xx:xx)</w:t>
      </w:r>
    </w:p>
    <w:p w14:paraId="4D983307" w14:textId="0051BDFE" w:rsidR="00AE4C4D" w:rsidRPr="00AE4C4D" w:rsidRDefault="00AE4C4D" w:rsidP="00AE4C4D">
      <w:pPr>
        <w:pStyle w:val="FeatureList2"/>
        <w:rPr>
          <w:rStyle w:val="Strong"/>
          <w:b w:val="0"/>
          <w:bCs w:val="0"/>
        </w:rPr>
      </w:pPr>
      <w:r>
        <w:rPr>
          <w:rStyle w:val="Strong"/>
        </w:rPr>
        <w:t>Parameter 2: Bluetooth Address Type</w:t>
      </w:r>
    </w:p>
    <w:p w14:paraId="5AF27870" w14:textId="53BC5848" w:rsidR="00AE4C4D" w:rsidRDefault="00AE4C4D" w:rsidP="00AE4C4D">
      <w:pPr>
        <w:pStyle w:val="FeatureList2"/>
        <w:numPr>
          <w:ilvl w:val="2"/>
          <w:numId w:val="15"/>
        </w:numPr>
      </w:pPr>
      <w:r>
        <w:t>Format: Boolean String</w:t>
      </w:r>
    </w:p>
    <w:p w14:paraId="7B93A4D5" w14:textId="08F7F3F1" w:rsidR="00AE4C4D" w:rsidRDefault="00AE4C4D" w:rsidP="00AE4C4D">
      <w:pPr>
        <w:pStyle w:val="FeatureList2"/>
        <w:numPr>
          <w:ilvl w:val="2"/>
          <w:numId w:val="15"/>
        </w:numPr>
      </w:pPr>
      <w:r>
        <w:t>Values:</w:t>
      </w:r>
    </w:p>
    <w:p w14:paraId="2B56285D" w14:textId="16724D3F" w:rsidR="00AE4C4D" w:rsidRDefault="00AE4C4D" w:rsidP="00AE4C4D">
      <w:pPr>
        <w:pStyle w:val="FeatureList2"/>
        <w:numPr>
          <w:ilvl w:val="3"/>
          <w:numId w:val="15"/>
        </w:numPr>
      </w:pPr>
      <w:r>
        <w:t>0 - Public Address</w:t>
      </w:r>
    </w:p>
    <w:p w14:paraId="3A0A2707" w14:textId="2A45633A" w:rsidR="00AE4C4D" w:rsidRDefault="00AE4C4D" w:rsidP="00AE4C4D">
      <w:pPr>
        <w:pStyle w:val="FeatureList2"/>
        <w:numPr>
          <w:ilvl w:val="3"/>
          <w:numId w:val="15"/>
        </w:numPr>
      </w:pPr>
      <w:r>
        <w:t>1 - Private Address</w:t>
      </w:r>
    </w:p>
    <w:p w14:paraId="42FC6690" w14:textId="40786F24" w:rsidR="00AE4C4D" w:rsidRDefault="00AE4C4D" w:rsidP="00AE4C4D">
      <w:pPr>
        <w:pStyle w:val="Heading3"/>
      </w:pPr>
      <w:bookmarkStart w:id="103" w:name="_Toc64386158"/>
      <w:r>
        <w:t>CLI Response</w:t>
      </w:r>
      <w:bookmarkEnd w:id="103"/>
    </w:p>
    <w:p w14:paraId="2CFCDA30" w14:textId="77777777" w:rsidR="00AE4C4D" w:rsidRPr="00AE4C4D" w:rsidRDefault="00AE4C4D" w:rsidP="00AE4C4D">
      <w:pPr>
        <w:pStyle w:val="Body"/>
      </w:pPr>
      <w:r w:rsidRPr="00AE4C4D">
        <w:t>Expected Response:  OK</w:t>
      </w:r>
    </w:p>
    <w:p w14:paraId="7B4B34F5" w14:textId="77777777" w:rsidR="00AE4C4D" w:rsidRPr="00AE4C4D" w:rsidRDefault="00AE4C4D" w:rsidP="00AE4C4D">
      <w:pPr>
        <w:pStyle w:val="Body"/>
      </w:pPr>
      <w:r w:rsidRPr="00AE4C4D">
        <w:t>Error Responses:</w:t>
      </w:r>
    </w:p>
    <w:p w14:paraId="674C89D3" w14:textId="7A962AD4" w:rsidR="00AE4C4D" w:rsidRDefault="00AE4C4D" w:rsidP="00AE4C4D">
      <w:pPr>
        <w:pStyle w:val="Body"/>
      </w:pPr>
      <w:r w:rsidRPr="00AE4C4D">
        <w:t>■</w:t>
      </w:r>
      <w:r w:rsidRPr="00AE4C4D">
        <w:tab/>
        <w:t>ERROR - Unspecified system error</w:t>
      </w:r>
    </w:p>
    <w:p w14:paraId="6DF5FF59" w14:textId="1151EEBF" w:rsidR="00AE4C4D" w:rsidRDefault="00AE4C4D" w:rsidP="00AE4C4D">
      <w:pPr>
        <w:pStyle w:val="Body"/>
      </w:pPr>
    </w:p>
    <w:p w14:paraId="0F40E124" w14:textId="684E3091" w:rsidR="00AE4C4D" w:rsidRDefault="00AE4C4D" w:rsidP="00AE4C4D">
      <w:pPr>
        <w:pStyle w:val="Heading3"/>
      </w:pPr>
      <w:bookmarkStart w:id="104" w:name="_Toc64386159"/>
      <w:r>
        <w:t>Example Usage</w:t>
      </w:r>
      <w:bookmarkEnd w:id="104"/>
    </w:p>
    <w:p w14:paraId="1AAA2A0E" w14:textId="62D0FD4D" w:rsidR="00AE4C4D" w:rsidRDefault="00AE4C4D" w:rsidP="00AE4C4D">
      <w:pPr>
        <w:pStyle w:val="Body"/>
      </w:pPr>
      <w:r>
        <w:t xml:space="preserve">Host: 'DLG+CLEARBOND: </w:t>
      </w:r>
      <w:r w:rsidRPr="00AE4C4D">
        <w:t>80:ea:ca:a0:06:53 0</w:t>
      </w:r>
      <w:r>
        <w:t>'</w:t>
      </w:r>
    </w:p>
    <w:p w14:paraId="069264F1" w14:textId="5091E71A" w:rsidR="00AE4C4D" w:rsidRPr="00AE4C4D" w:rsidRDefault="00AE4C4D" w:rsidP="00AE4C4D">
      <w:pPr>
        <w:pStyle w:val="Body"/>
      </w:pPr>
      <w:r>
        <w:t>Response: 'OK'</w:t>
      </w:r>
    </w:p>
    <w:p w14:paraId="20F509F8" w14:textId="03940723" w:rsidR="00202258" w:rsidRDefault="00202258" w:rsidP="00202258">
      <w:pPr>
        <w:pStyle w:val="Heading2"/>
      </w:pPr>
      <w:bookmarkStart w:id="105" w:name="_Toc64386160"/>
      <w:r>
        <w:t>SUOTA IMAGE BLOCK UPDATE</w:t>
      </w:r>
      <w:bookmarkEnd w:id="105"/>
    </w:p>
    <w:p w14:paraId="60E27399" w14:textId="4DFACC2B" w:rsidR="00202258" w:rsidRDefault="00202258" w:rsidP="00202258">
      <w:pPr>
        <w:pStyle w:val="Body"/>
      </w:pPr>
      <w:r>
        <w:t xml:space="preserve">This command is intended to be used by the host for sending a local SUOTA image to the DA1469x device.  The image is stored in the binary partition of NVM </w:t>
      </w:r>
      <w:r w:rsidR="000D2A44">
        <w:t xml:space="preserve">and retrieved later when SUOTA is started. The DA1469x has a local buffer of 4096 bytes and the user should be sure not to overrun </w:t>
      </w:r>
      <w:r w:rsidR="000D2A44">
        <w:lastRenderedPageBreak/>
        <w:t xml:space="preserve">this buffer by setting the write_to_flash bit in the command.  Additionally, the CLI has a local buffer where the block data parameter cannot exceed 1024 bytes (before encoding). </w:t>
      </w:r>
    </w:p>
    <w:p w14:paraId="7FC21678" w14:textId="53E508DB" w:rsidR="000D2A44" w:rsidRDefault="000D2A44" w:rsidP="00202258">
      <w:pPr>
        <w:pStyle w:val="Body"/>
      </w:pPr>
    </w:p>
    <w:p w14:paraId="14919ECA" w14:textId="6AA96DD9" w:rsidR="000D2A44" w:rsidRDefault="000D2A44" w:rsidP="000D2A44">
      <w:pPr>
        <w:pStyle w:val="Heading3"/>
      </w:pPr>
      <w:bookmarkStart w:id="106" w:name="_Toc64386161"/>
      <w:r>
        <w:t>CLI Command</w:t>
      </w:r>
      <w:bookmarkEnd w:id="106"/>
    </w:p>
    <w:p w14:paraId="00E81F63" w14:textId="29DC0AD1" w:rsidR="000D2A44" w:rsidRDefault="000D2A44" w:rsidP="000D2A44">
      <w:pPr>
        <w:pStyle w:val="FeatureList1"/>
      </w:pPr>
      <w:r>
        <w:t xml:space="preserve">COMMAND: </w:t>
      </w:r>
      <w:r w:rsidRPr="000D2A44">
        <w:t>IMGBLOCKUPDATE</w:t>
      </w:r>
    </w:p>
    <w:p w14:paraId="7997CDE9" w14:textId="5C63BA4F" w:rsidR="000D2A44" w:rsidRDefault="000D2A44" w:rsidP="000D2A44">
      <w:pPr>
        <w:pStyle w:val="FeatureList1"/>
      </w:pPr>
      <w:r>
        <w:t>ARGUMENTS</w:t>
      </w:r>
    </w:p>
    <w:p w14:paraId="78EF4A8D" w14:textId="3C4C787B" w:rsidR="000D2A44" w:rsidRPr="000D2A44" w:rsidRDefault="000D2A44" w:rsidP="000D2A44">
      <w:pPr>
        <w:pStyle w:val="FeatureList2"/>
        <w:rPr>
          <w:rStyle w:val="Strong"/>
          <w:b w:val="0"/>
          <w:bCs w:val="0"/>
        </w:rPr>
      </w:pPr>
      <w:r>
        <w:rPr>
          <w:rStyle w:val="Strong"/>
        </w:rPr>
        <w:t>Parameter 1: Block Data (Required)</w:t>
      </w:r>
    </w:p>
    <w:p w14:paraId="737C5807" w14:textId="661787E2" w:rsidR="000D2A44" w:rsidRDefault="000D2A44" w:rsidP="000D2A44">
      <w:pPr>
        <w:pStyle w:val="FeatureList2"/>
        <w:numPr>
          <w:ilvl w:val="2"/>
          <w:numId w:val="15"/>
        </w:numPr>
      </w:pPr>
      <w:r>
        <w:t>Parameter Type: Base64 encoded Data</w:t>
      </w:r>
    </w:p>
    <w:p w14:paraId="2FC4C75D" w14:textId="1C3A18C1" w:rsidR="000D2A44" w:rsidRDefault="000D2A44" w:rsidP="000D2A44">
      <w:pPr>
        <w:pStyle w:val="FeatureList2"/>
        <w:numPr>
          <w:ilvl w:val="2"/>
          <w:numId w:val="15"/>
        </w:numPr>
      </w:pPr>
      <w:r>
        <w:t>Parameter Length Max: 1369 bytes</w:t>
      </w:r>
    </w:p>
    <w:p w14:paraId="7BD452B7" w14:textId="43F3DF1C" w:rsidR="000D2A44" w:rsidRPr="000D2A44" w:rsidRDefault="000D2A44" w:rsidP="000D2A44">
      <w:pPr>
        <w:pStyle w:val="FeatureList2"/>
        <w:rPr>
          <w:rStyle w:val="Strong"/>
          <w:b w:val="0"/>
          <w:bCs w:val="0"/>
        </w:rPr>
      </w:pPr>
      <w:r>
        <w:rPr>
          <w:rStyle w:val="Strong"/>
        </w:rPr>
        <w:t>Parameter 2: Data Length (Required)</w:t>
      </w:r>
    </w:p>
    <w:p w14:paraId="509D1F84" w14:textId="7E1B8C47" w:rsidR="000D2A44" w:rsidRDefault="000D2A44" w:rsidP="000D2A44">
      <w:pPr>
        <w:pStyle w:val="FeatureList2"/>
        <w:numPr>
          <w:ilvl w:val="2"/>
          <w:numId w:val="15"/>
        </w:numPr>
      </w:pPr>
      <w:r>
        <w:t>Parameter Type: Numerical String Base10</w:t>
      </w:r>
    </w:p>
    <w:p w14:paraId="01E17CA1" w14:textId="4EB4DD41" w:rsidR="000D2A44" w:rsidRDefault="000D2A44" w:rsidP="000D2A44">
      <w:pPr>
        <w:pStyle w:val="FeatureList2"/>
        <w:numPr>
          <w:ilvl w:val="2"/>
          <w:numId w:val="15"/>
        </w:numPr>
      </w:pPr>
      <w:r>
        <w:t>Parameter Value: 0-1024 bytes (Length before encoding)</w:t>
      </w:r>
    </w:p>
    <w:p w14:paraId="6B437FC7" w14:textId="574625A6" w:rsidR="000D2A44" w:rsidRPr="000D2A44" w:rsidRDefault="000D2A44" w:rsidP="000D2A44">
      <w:pPr>
        <w:pStyle w:val="FeatureList2"/>
        <w:rPr>
          <w:rStyle w:val="Strong"/>
          <w:b w:val="0"/>
          <w:bCs w:val="0"/>
        </w:rPr>
      </w:pPr>
      <w:r>
        <w:rPr>
          <w:rStyle w:val="Strong"/>
        </w:rPr>
        <w:t>Parameter 3: Address to write (Required)</w:t>
      </w:r>
    </w:p>
    <w:p w14:paraId="391F303D" w14:textId="2798413D" w:rsidR="000D2A44" w:rsidRDefault="000D2A44" w:rsidP="000D2A44">
      <w:pPr>
        <w:pStyle w:val="FeatureList2"/>
        <w:numPr>
          <w:ilvl w:val="2"/>
          <w:numId w:val="15"/>
        </w:numPr>
      </w:pPr>
      <w:r>
        <w:t>Parameter Type: Integer String</w:t>
      </w:r>
    </w:p>
    <w:p w14:paraId="170B9874" w14:textId="5D7560DC" w:rsidR="000D2A44" w:rsidRDefault="000D2A44" w:rsidP="000D2A44">
      <w:pPr>
        <w:pStyle w:val="FeatureList2"/>
        <w:numPr>
          <w:ilvl w:val="2"/>
          <w:numId w:val="15"/>
        </w:numPr>
      </w:pPr>
      <w:r>
        <w:t>Parameter Value: 0-0xFFFFFFFFFFFF</w:t>
      </w:r>
    </w:p>
    <w:p w14:paraId="7B11AD90" w14:textId="14990719" w:rsidR="000D2A44" w:rsidRPr="000D2A44" w:rsidRDefault="000D2A44" w:rsidP="000D2A44">
      <w:pPr>
        <w:pStyle w:val="FeatureList2"/>
        <w:rPr>
          <w:rStyle w:val="Strong"/>
          <w:b w:val="0"/>
          <w:bCs w:val="0"/>
        </w:rPr>
      </w:pPr>
      <w:r>
        <w:rPr>
          <w:rStyle w:val="Strong"/>
        </w:rPr>
        <w:t>Parameter 4: CRC16 (Required)</w:t>
      </w:r>
    </w:p>
    <w:p w14:paraId="47D6D636" w14:textId="5976EF53" w:rsidR="000D2A44" w:rsidRDefault="000D2A44" w:rsidP="000D2A44">
      <w:pPr>
        <w:pStyle w:val="FeatureList2"/>
        <w:numPr>
          <w:ilvl w:val="2"/>
          <w:numId w:val="15"/>
        </w:numPr>
      </w:pPr>
      <w:r>
        <w:t>Parameter Type: Integer String</w:t>
      </w:r>
    </w:p>
    <w:p w14:paraId="42C828D5" w14:textId="63C14E1B" w:rsidR="000D2A44" w:rsidRDefault="000D2A44" w:rsidP="000D2A44">
      <w:pPr>
        <w:pStyle w:val="FeatureList2"/>
        <w:numPr>
          <w:ilvl w:val="2"/>
          <w:numId w:val="15"/>
        </w:numPr>
      </w:pPr>
      <w:r>
        <w:t>Parameter Values: 16-bit CRC (See example for calculation)</w:t>
      </w:r>
    </w:p>
    <w:p w14:paraId="09DE5354" w14:textId="5CB6E6F7" w:rsidR="000D2A44" w:rsidRPr="000D2A44" w:rsidRDefault="000D2A44" w:rsidP="000D2A44">
      <w:pPr>
        <w:pStyle w:val="FeatureList2"/>
        <w:rPr>
          <w:rStyle w:val="Strong"/>
          <w:b w:val="0"/>
          <w:bCs w:val="0"/>
        </w:rPr>
      </w:pPr>
      <w:r>
        <w:rPr>
          <w:rStyle w:val="Strong"/>
        </w:rPr>
        <w:t>Parameter 5: Write to Flash (Required)</w:t>
      </w:r>
    </w:p>
    <w:p w14:paraId="6FC77B3A" w14:textId="6EECA821" w:rsidR="000D2A44" w:rsidRDefault="000D2A44" w:rsidP="000D2A44">
      <w:pPr>
        <w:pStyle w:val="FeatureList2"/>
        <w:numPr>
          <w:ilvl w:val="2"/>
          <w:numId w:val="15"/>
        </w:numPr>
      </w:pPr>
      <w:r>
        <w:t>Parameter Type: Boolean String</w:t>
      </w:r>
    </w:p>
    <w:p w14:paraId="07FAE849" w14:textId="05B03FBA" w:rsidR="000D2A44" w:rsidRDefault="000D2A44" w:rsidP="000D2A44">
      <w:pPr>
        <w:pStyle w:val="FeatureList2"/>
        <w:numPr>
          <w:ilvl w:val="2"/>
          <w:numId w:val="15"/>
        </w:numPr>
      </w:pPr>
      <w:r>
        <w:t>Parameter Values: 0,1</w:t>
      </w:r>
    </w:p>
    <w:p w14:paraId="5589834F" w14:textId="5E5A240D" w:rsidR="000D2A44" w:rsidRDefault="000D2A44" w:rsidP="000D2A44">
      <w:pPr>
        <w:pStyle w:val="FeatureList1"/>
        <w:numPr>
          <w:ilvl w:val="0"/>
          <w:numId w:val="0"/>
        </w:numPr>
        <w:ind w:left="340" w:hanging="340"/>
      </w:pPr>
    </w:p>
    <w:p w14:paraId="4325E236" w14:textId="76EB8836" w:rsidR="000D2A44" w:rsidRDefault="000D2A44" w:rsidP="000D2A44">
      <w:pPr>
        <w:pStyle w:val="Heading3"/>
      </w:pPr>
      <w:bookmarkStart w:id="107" w:name="_Toc64386162"/>
      <w:r>
        <w:t>CLI Response</w:t>
      </w:r>
      <w:bookmarkEnd w:id="107"/>
    </w:p>
    <w:p w14:paraId="4AAFCE67" w14:textId="77777777" w:rsidR="000D2A44" w:rsidRDefault="000D2A44" w:rsidP="000D2A44">
      <w:pPr>
        <w:pStyle w:val="Body"/>
      </w:pPr>
      <w:r>
        <w:t>Expected Response:  OK</w:t>
      </w:r>
    </w:p>
    <w:p w14:paraId="558E1AD6" w14:textId="77777777" w:rsidR="000D2A44" w:rsidRDefault="000D2A44" w:rsidP="000D2A44">
      <w:pPr>
        <w:pStyle w:val="Body"/>
      </w:pPr>
      <w:r>
        <w:t>Error Responses:</w:t>
      </w:r>
    </w:p>
    <w:p w14:paraId="47A86047" w14:textId="77777777" w:rsidR="000D2A44" w:rsidRDefault="000D2A44" w:rsidP="000D2A44">
      <w:pPr>
        <w:pStyle w:val="FeatureList1"/>
      </w:pPr>
      <w:r>
        <w:t>ERROR - Unspecified system error</w:t>
      </w:r>
    </w:p>
    <w:p w14:paraId="44D56C7D" w14:textId="13BA0FF2" w:rsidR="000D2A44" w:rsidRDefault="009F19C0" w:rsidP="000D2A44">
      <w:pPr>
        <w:pStyle w:val="FeatureList1"/>
      </w:pPr>
      <w:r>
        <w:t>ERROR: FLASH_WRITE - Error Writing to flash</w:t>
      </w:r>
    </w:p>
    <w:p w14:paraId="64026FDC" w14:textId="0E58832A" w:rsidR="009F19C0" w:rsidRDefault="009F19C0" w:rsidP="000D2A44">
      <w:pPr>
        <w:pStyle w:val="FeatureList1"/>
      </w:pPr>
      <w:r>
        <w:t>ERROR: BUFFER_FULL - Local Buffer overrun of flash sector buffer (4096 bytes)</w:t>
      </w:r>
    </w:p>
    <w:p w14:paraId="74ACA70A" w14:textId="46AF8D54" w:rsidR="009F19C0" w:rsidRDefault="009F19C0" w:rsidP="000D2A44">
      <w:pPr>
        <w:pStyle w:val="FeatureList1"/>
      </w:pPr>
      <w:r>
        <w:t>ERROR: CRC - Error in CRC calculation of block data</w:t>
      </w:r>
    </w:p>
    <w:p w14:paraId="57CDBA5D" w14:textId="425BD4F5" w:rsidR="009F19C0" w:rsidRDefault="009F19C0" w:rsidP="000D2A44">
      <w:pPr>
        <w:pStyle w:val="FeatureList1"/>
      </w:pPr>
      <w:r>
        <w:t>ERROR: Invalid Elements - Parameter 2 does not match the data length set in Parameter 1</w:t>
      </w:r>
    </w:p>
    <w:p w14:paraId="5805A5ED" w14:textId="52FFEAC0" w:rsidR="009F19C0" w:rsidRDefault="009F19C0" w:rsidP="000D2A44">
      <w:pPr>
        <w:pStyle w:val="FeatureList1"/>
      </w:pPr>
      <w:r>
        <w:t>ERROR: Sector Pointer - Local sanity check failed for Parameter 3 against current pointer</w:t>
      </w:r>
    </w:p>
    <w:p w14:paraId="3EDDAD5A" w14:textId="59503B39" w:rsidR="009F19C0" w:rsidRDefault="009F19C0" w:rsidP="009F19C0">
      <w:pPr>
        <w:pStyle w:val="FeatureList1"/>
        <w:numPr>
          <w:ilvl w:val="0"/>
          <w:numId w:val="0"/>
        </w:numPr>
        <w:ind w:left="340" w:hanging="340"/>
      </w:pPr>
    </w:p>
    <w:p w14:paraId="75FCD843" w14:textId="21FDBC21" w:rsidR="009F19C0" w:rsidRDefault="009F19C0" w:rsidP="009F19C0">
      <w:pPr>
        <w:pStyle w:val="Heading3"/>
      </w:pPr>
      <w:bookmarkStart w:id="108" w:name="_Toc64386163"/>
      <w:r>
        <w:t>Example Usage</w:t>
      </w:r>
      <w:bookmarkEnd w:id="108"/>
    </w:p>
    <w:p w14:paraId="1E26F4FD" w14:textId="4E973CC3" w:rsidR="009F19C0" w:rsidRDefault="009F19C0" w:rsidP="009F19C0">
      <w:pPr>
        <w:pStyle w:val="Body"/>
      </w:pPr>
      <w:r>
        <w:t>Please see SUOTA Example Code.</w:t>
      </w:r>
    </w:p>
    <w:p w14:paraId="1B02F17D" w14:textId="5AF70A6C" w:rsidR="009F19C0" w:rsidRDefault="009F19C0" w:rsidP="009F19C0">
      <w:pPr>
        <w:pStyle w:val="Body"/>
      </w:pPr>
    </w:p>
    <w:p w14:paraId="5257AC0C" w14:textId="6A4BE5DB" w:rsidR="009F19C0" w:rsidRDefault="009F19C0" w:rsidP="009F19C0">
      <w:pPr>
        <w:pStyle w:val="Heading2"/>
      </w:pPr>
      <w:bookmarkStart w:id="109" w:name="_Toc64386164"/>
      <w:r>
        <w:t>SUOTA IMAGE ERASE ALL</w:t>
      </w:r>
      <w:bookmarkEnd w:id="109"/>
    </w:p>
    <w:p w14:paraId="7CBDF413" w14:textId="29882E06" w:rsidR="009F19C0" w:rsidRDefault="009F19C0" w:rsidP="009F19C0">
      <w:pPr>
        <w:pStyle w:val="Body"/>
      </w:pPr>
      <w:r>
        <w:t xml:space="preserve">This command will erase a local image being used for SUOTA update.  Should be used prior to any IMAGE BLOCK UPDATE command. </w:t>
      </w:r>
    </w:p>
    <w:p w14:paraId="685A6C80" w14:textId="70015FE9" w:rsidR="009F19C0" w:rsidRDefault="009F19C0" w:rsidP="009F19C0">
      <w:pPr>
        <w:pStyle w:val="Body"/>
      </w:pPr>
    </w:p>
    <w:p w14:paraId="7FC95FAF" w14:textId="7860EB06" w:rsidR="009F19C0" w:rsidRDefault="009F19C0" w:rsidP="009F19C0">
      <w:pPr>
        <w:pStyle w:val="Heading3"/>
      </w:pPr>
      <w:bookmarkStart w:id="110" w:name="_Toc64386165"/>
      <w:r>
        <w:lastRenderedPageBreak/>
        <w:t>CLI Command</w:t>
      </w:r>
      <w:bookmarkEnd w:id="110"/>
    </w:p>
    <w:p w14:paraId="39254AA1" w14:textId="6C1509EF" w:rsidR="009F19C0" w:rsidRDefault="009F19C0" w:rsidP="009F19C0">
      <w:pPr>
        <w:pStyle w:val="FeatureList1"/>
      </w:pPr>
      <w:r>
        <w:t xml:space="preserve">COMMAND: </w:t>
      </w:r>
      <w:r w:rsidRPr="009F19C0">
        <w:t>IMGERASEALL</w:t>
      </w:r>
    </w:p>
    <w:p w14:paraId="7E2B1712" w14:textId="00B1E676" w:rsidR="009F19C0" w:rsidRDefault="009F19C0" w:rsidP="009F19C0">
      <w:pPr>
        <w:pStyle w:val="FeatureList1"/>
      </w:pPr>
      <w:r>
        <w:t>ARGUMENTS: NONE</w:t>
      </w:r>
    </w:p>
    <w:p w14:paraId="1DFD3002" w14:textId="43E2ED0C" w:rsidR="00202258" w:rsidRDefault="00202258" w:rsidP="00202258">
      <w:pPr>
        <w:pStyle w:val="Body"/>
      </w:pPr>
    </w:p>
    <w:p w14:paraId="73ACC2D4" w14:textId="2941135D" w:rsidR="009F19C0" w:rsidRDefault="009F19C0" w:rsidP="009F19C0">
      <w:pPr>
        <w:pStyle w:val="Heading3"/>
      </w:pPr>
      <w:bookmarkStart w:id="111" w:name="_Toc64386166"/>
      <w:r>
        <w:t>CLI Response</w:t>
      </w:r>
      <w:bookmarkEnd w:id="111"/>
    </w:p>
    <w:p w14:paraId="08DD86EC" w14:textId="77777777" w:rsidR="009F19C0" w:rsidRDefault="009F19C0" w:rsidP="009F19C0">
      <w:pPr>
        <w:pStyle w:val="Body"/>
      </w:pPr>
      <w:r>
        <w:t>Expected Response:  OK</w:t>
      </w:r>
    </w:p>
    <w:p w14:paraId="358DC7E7" w14:textId="77777777" w:rsidR="009F19C0" w:rsidRDefault="009F19C0" w:rsidP="009F19C0">
      <w:pPr>
        <w:pStyle w:val="Body"/>
      </w:pPr>
      <w:r>
        <w:t>Error Responses:</w:t>
      </w:r>
    </w:p>
    <w:p w14:paraId="1B3ABD4A" w14:textId="7AC3FDCD" w:rsidR="009F19C0" w:rsidRDefault="009F19C0" w:rsidP="009F19C0">
      <w:pPr>
        <w:pStyle w:val="FeatureList1"/>
      </w:pPr>
      <w:r>
        <w:t>ERROR - Unspecified system error</w:t>
      </w:r>
    </w:p>
    <w:p w14:paraId="4BECAA11" w14:textId="51452D1C" w:rsidR="0048409D" w:rsidRDefault="0048409D" w:rsidP="0048409D">
      <w:pPr>
        <w:pStyle w:val="FeatureList1"/>
        <w:numPr>
          <w:ilvl w:val="0"/>
          <w:numId w:val="0"/>
        </w:numPr>
        <w:ind w:left="340" w:hanging="340"/>
      </w:pPr>
    </w:p>
    <w:p w14:paraId="65E06A54" w14:textId="46AD3DC9" w:rsidR="0048409D" w:rsidRDefault="0048409D" w:rsidP="0048409D">
      <w:pPr>
        <w:pStyle w:val="Heading2"/>
      </w:pPr>
      <w:bookmarkStart w:id="112" w:name="_Toc64386167"/>
      <w:r>
        <w:t>SUOTA IMAGE CHECK</w:t>
      </w:r>
      <w:bookmarkEnd w:id="112"/>
    </w:p>
    <w:p w14:paraId="7F28133E" w14:textId="2F6C3685" w:rsidR="0048409D" w:rsidRDefault="0048409D" w:rsidP="0048409D">
      <w:pPr>
        <w:pStyle w:val="Body"/>
      </w:pPr>
      <w:r>
        <w:t>This command should be sent after the image block update is issued.  It should also be sent on any device resets.  This command will have the DA1469x do an image integrity check on the local SUOTA image.  If not performed, SUOTASTART will not work.</w:t>
      </w:r>
    </w:p>
    <w:p w14:paraId="657449AE" w14:textId="393B8F59" w:rsidR="0048409D" w:rsidRDefault="0048409D" w:rsidP="0048409D">
      <w:pPr>
        <w:pStyle w:val="Body"/>
      </w:pPr>
    </w:p>
    <w:p w14:paraId="3CF71BD4" w14:textId="7D6C4370" w:rsidR="0048409D" w:rsidRDefault="0048409D" w:rsidP="0048409D">
      <w:pPr>
        <w:pStyle w:val="Heading3"/>
      </w:pPr>
      <w:bookmarkStart w:id="113" w:name="_Toc64386168"/>
      <w:r>
        <w:t>CLI Command</w:t>
      </w:r>
      <w:bookmarkEnd w:id="113"/>
    </w:p>
    <w:p w14:paraId="3D642583" w14:textId="3B45066C" w:rsidR="0048409D" w:rsidRDefault="0048409D" w:rsidP="0048409D">
      <w:pPr>
        <w:pStyle w:val="FeatureList1"/>
      </w:pPr>
      <w:r>
        <w:t>COMMAND: IMGCHECK</w:t>
      </w:r>
    </w:p>
    <w:p w14:paraId="6144B527" w14:textId="7ACA1490" w:rsidR="0048409D" w:rsidRDefault="0048409D" w:rsidP="0048409D">
      <w:pPr>
        <w:pStyle w:val="FeatureList1"/>
      </w:pPr>
      <w:r>
        <w:t>ARGUMENTS: NONE</w:t>
      </w:r>
    </w:p>
    <w:p w14:paraId="3583CC14" w14:textId="1C38E72C" w:rsidR="0048409D" w:rsidRDefault="0048409D" w:rsidP="0048409D">
      <w:pPr>
        <w:pStyle w:val="FeatureList1"/>
        <w:numPr>
          <w:ilvl w:val="0"/>
          <w:numId w:val="0"/>
        </w:numPr>
        <w:ind w:left="340" w:hanging="340"/>
      </w:pPr>
    </w:p>
    <w:p w14:paraId="4E093689" w14:textId="7D67040E" w:rsidR="0048409D" w:rsidRDefault="0048409D" w:rsidP="0048409D">
      <w:pPr>
        <w:pStyle w:val="Heading3"/>
      </w:pPr>
      <w:bookmarkStart w:id="114" w:name="_Toc64386169"/>
      <w:r>
        <w:t>CLI Response</w:t>
      </w:r>
      <w:bookmarkEnd w:id="114"/>
    </w:p>
    <w:p w14:paraId="2F3F691D" w14:textId="77777777" w:rsidR="0048409D" w:rsidRDefault="0048409D" w:rsidP="0048409D">
      <w:pPr>
        <w:pStyle w:val="Body"/>
      </w:pPr>
      <w:r>
        <w:t>Expected Response:  OK</w:t>
      </w:r>
    </w:p>
    <w:p w14:paraId="2EB04B63" w14:textId="77777777" w:rsidR="0048409D" w:rsidRDefault="0048409D" w:rsidP="0048409D">
      <w:pPr>
        <w:pStyle w:val="Body"/>
      </w:pPr>
      <w:r>
        <w:t>Error Responses:</w:t>
      </w:r>
    </w:p>
    <w:p w14:paraId="3C48E43D" w14:textId="5368D8BE" w:rsidR="0048409D" w:rsidRDefault="0048409D" w:rsidP="0048409D">
      <w:pPr>
        <w:pStyle w:val="FeatureList1"/>
      </w:pPr>
      <w:r>
        <w:t>ERROR - Unspecified system error</w:t>
      </w:r>
    </w:p>
    <w:p w14:paraId="784FD008" w14:textId="3792A5B5" w:rsidR="0048409D" w:rsidRDefault="0048409D" w:rsidP="0048409D">
      <w:pPr>
        <w:pStyle w:val="FeatureList1"/>
      </w:pPr>
      <w:r>
        <w:t>ERROR: No Valid Image</w:t>
      </w:r>
    </w:p>
    <w:p w14:paraId="0FEBD3BE" w14:textId="6526E255" w:rsidR="000A090C" w:rsidRDefault="000A090C" w:rsidP="000A090C">
      <w:pPr>
        <w:pStyle w:val="FeatureList1"/>
        <w:numPr>
          <w:ilvl w:val="0"/>
          <w:numId w:val="0"/>
        </w:numPr>
        <w:ind w:left="340" w:hanging="340"/>
      </w:pPr>
    </w:p>
    <w:p w14:paraId="1FC5CD91" w14:textId="5B918E47" w:rsidR="000A090C" w:rsidRDefault="000A090C" w:rsidP="000A090C">
      <w:pPr>
        <w:pStyle w:val="Heading3"/>
      </w:pPr>
      <w:bookmarkStart w:id="115" w:name="_Toc64386170"/>
      <w:r>
        <w:t>Expected Event</w:t>
      </w:r>
      <w:bookmarkEnd w:id="115"/>
    </w:p>
    <w:p w14:paraId="7A0C2D08" w14:textId="2E63EA71" w:rsidR="000A090C" w:rsidRDefault="000A090C" w:rsidP="000A090C">
      <w:pPr>
        <w:pStyle w:val="Body"/>
      </w:pPr>
      <w:r>
        <w:t>If a valid image exists then the following image information is written:</w:t>
      </w:r>
    </w:p>
    <w:p w14:paraId="4A25AF51" w14:textId="22C38E18" w:rsidR="000A090C" w:rsidRDefault="000A090C" w:rsidP="000A090C">
      <w:pPr>
        <w:pStyle w:val="Body"/>
      </w:pPr>
    </w:p>
    <w:p w14:paraId="1F3AAE78" w14:textId="77777777" w:rsidR="00B22CB3" w:rsidRPr="00AC1877" w:rsidRDefault="00B22CB3" w:rsidP="00B22CB3">
      <w:pPr>
        <w:pStyle w:val="CodeListing"/>
        <w:rPr>
          <w:rStyle w:val="CodeInline"/>
        </w:rPr>
      </w:pPr>
      <w:r w:rsidRPr="00AC1877">
        <w:rPr>
          <w:rStyle w:val="CodeInline"/>
        </w:rPr>
        <w:t>FW Image information:</w:t>
      </w:r>
    </w:p>
    <w:p w14:paraId="2943FE8C" w14:textId="77777777" w:rsidR="00B22CB3" w:rsidRPr="00AC1877" w:rsidRDefault="00B22CB3" w:rsidP="00B22CB3">
      <w:pPr>
        <w:pStyle w:val="CodeListing"/>
        <w:rPr>
          <w:rStyle w:val="CodeInline"/>
        </w:rPr>
      </w:pPr>
      <w:r w:rsidRPr="00AC1877">
        <w:rPr>
          <w:rStyle w:val="CodeInline"/>
        </w:rPr>
        <w:t>\tCode Size: X bytes</w:t>
      </w:r>
    </w:p>
    <w:p w14:paraId="3089093E" w14:textId="77777777" w:rsidR="00B22CB3" w:rsidRPr="00AC1877" w:rsidRDefault="00B22CB3" w:rsidP="00B22CB3">
      <w:pPr>
        <w:pStyle w:val="CodeListing"/>
        <w:rPr>
          <w:rStyle w:val="CodeInline"/>
        </w:rPr>
      </w:pPr>
      <w:r w:rsidRPr="00AC1877">
        <w:rPr>
          <w:rStyle w:val="CodeInline"/>
        </w:rPr>
        <w:t>\tVersion: x.x</w:t>
      </w:r>
    </w:p>
    <w:p w14:paraId="143454D6" w14:textId="77777777" w:rsidR="00B22CB3" w:rsidRPr="00AC1877" w:rsidRDefault="00B22CB3" w:rsidP="00B22CB3">
      <w:pPr>
        <w:pStyle w:val="CodeListing"/>
        <w:rPr>
          <w:rStyle w:val="CodeInline"/>
        </w:rPr>
      </w:pPr>
      <w:r w:rsidRPr="00AC1877">
        <w:rPr>
          <w:rStyle w:val="CodeInline"/>
        </w:rPr>
        <w:t>\tTimestamp: (UTC format)</w:t>
      </w:r>
    </w:p>
    <w:p w14:paraId="36A749E5" w14:textId="77777777" w:rsidR="00B22CB3" w:rsidRPr="00AC1877" w:rsidRDefault="00B22CB3" w:rsidP="00B22CB3">
      <w:pPr>
        <w:pStyle w:val="CodeListing"/>
        <w:rPr>
          <w:rStyle w:val="CodeInline"/>
        </w:rPr>
      </w:pPr>
      <w:r w:rsidRPr="00AC1877">
        <w:rPr>
          <w:rStyle w:val="CodeInline"/>
        </w:rPr>
        <w:t>\tCRC: XXXXXXXX</w:t>
      </w:r>
    </w:p>
    <w:p w14:paraId="4ACA99DA" w14:textId="77777777" w:rsidR="00B22CB3" w:rsidRDefault="00B22CB3" w:rsidP="00B22CB3">
      <w:pPr>
        <w:pStyle w:val="CodeListing"/>
        <w:rPr>
          <w:rStyle w:val="CodeInline"/>
        </w:rPr>
      </w:pPr>
      <w:r w:rsidRPr="00AC1877">
        <w:rPr>
          <w:rStyle w:val="CodeInline"/>
        </w:rPr>
        <w:t>END IMAGE</w:t>
      </w:r>
    </w:p>
    <w:p w14:paraId="432EF620" w14:textId="4C042FBD" w:rsidR="000A090C" w:rsidRDefault="000A090C" w:rsidP="000A090C">
      <w:pPr>
        <w:pStyle w:val="Body"/>
      </w:pPr>
    </w:p>
    <w:p w14:paraId="57A83801" w14:textId="656F542D" w:rsidR="00B22CB3" w:rsidRDefault="00B22CB3" w:rsidP="00B22CB3">
      <w:pPr>
        <w:pStyle w:val="Heading2"/>
      </w:pPr>
      <w:bookmarkStart w:id="116" w:name="_Toc64386171"/>
      <w:r>
        <w:t>SUOTA</w:t>
      </w:r>
      <w:r w:rsidR="001C6DD3">
        <w:t xml:space="preserve"> </w:t>
      </w:r>
      <w:r>
        <w:t>START</w:t>
      </w:r>
      <w:r w:rsidR="001C6DD3">
        <w:t xml:space="preserve"> IMAGE UPDATE TO PERIPHERAL</w:t>
      </w:r>
      <w:bookmarkEnd w:id="116"/>
    </w:p>
    <w:p w14:paraId="793A4FAD" w14:textId="3F1255A2" w:rsidR="00B22CB3" w:rsidRDefault="00B22CB3" w:rsidP="00B22CB3">
      <w:pPr>
        <w:pStyle w:val="Body"/>
      </w:pPr>
      <w:r>
        <w:t>This command will start a SUOTA image update</w:t>
      </w:r>
      <w:r w:rsidR="00CC382D">
        <w:t>.  The user should be connected, and a GATTBROWSE should have been issued to identify the SUOTA service on the peripheral.</w:t>
      </w:r>
    </w:p>
    <w:p w14:paraId="0F0F0A9B" w14:textId="4F169AA6" w:rsidR="00B22CB3" w:rsidRDefault="00B22CB3" w:rsidP="00B22CB3">
      <w:pPr>
        <w:pStyle w:val="Body"/>
      </w:pPr>
    </w:p>
    <w:p w14:paraId="3137B0F1" w14:textId="7F70FA65" w:rsidR="00B22CB3" w:rsidRDefault="00B22CB3" w:rsidP="00B22CB3">
      <w:pPr>
        <w:pStyle w:val="Heading3"/>
      </w:pPr>
      <w:bookmarkStart w:id="117" w:name="_Toc64386172"/>
      <w:r>
        <w:lastRenderedPageBreak/>
        <w:t>CLI Command</w:t>
      </w:r>
      <w:bookmarkEnd w:id="117"/>
    </w:p>
    <w:p w14:paraId="2C42F319" w14:textId="5264399D" w:rsidR="00B22CB3" w:rsidRDefault="00B22CB3" w:rsidP="00B22CB3">
      <w:pPr>
        <w:pStyle w:val="FeatureList1"/>
      </w:pPr>
      <w:r>
        <w:t xml:space="preserve">COMMAND:  </w:t>
      </w:r>
      <w:r w:rsidR="00CC382D" w:rsidRPr="00CC382D">
        <w:t>SUOTASTART</w:t>
      </w:r>
    </w:p>
    <w:p w14:paraId="3596F918" w14:textId="1A3BF522" w:rsidR="00B22CB3" w:rsidRDefault="00B22CB3" w:rsidP="00B22CB3">
      <w:pPr>
        <w:pStyle w:val="FeatureList1"/>
      </w:pPr>
      <w:r>
        <w:t>ARGUMENTS</w:t>
      </w:r>
    </w:p>
    <w:p w14:paraId="0937D466" w14:textId="7A35120C" w:rsidR="00CC382D" w:rsidRPr="00CC382D" w:rsidRDefault="00CC382D" w:rsidP="00CC382D">
      <w:pPr>
        <w:pStyle w:val="FeatureList2"/>
        <w:rPr>
          <w:rStyle w:val="Strong"/>
          <w:b w:val="0"/>
          <w:bCs w:val="0"/>
        </w:rPr>
      </w:pPr>
      <w:r>
        <w:rPr>
          <w:rStyle w:val="Strong"/>
        </w:rPr>
        <w:t>Parameter 1: Force GATT Update (Required)</w:t>
      </w:r>
    </w:p>
    <w:p w14:paraId="610255F6" w14:textId="6F395A66" w:rsidR="00CC382D" w:rsidRDefault="00CC382D" w:rsidP="00CC382D">
      <w:pPr>
        <w:pStyle w:val="FeatureList2"/>
        <w:numPr>
          <w:ilvl w:val="2"/>
          <w:numId w:val="15"/>
        </w:numPr>
      </w:pPr>
      <w:r>
        <w:t>Parameter Type: Boolean String</w:t>
      </w:r>
    </w:p>
    <w:p w14:paraId="064DFEEF" w14:textId="5229FBCF" w:rsidR="00CC382D" w:rsidRDefault="00CC382D" w:rsidP="00CC382D">
      <w:pPr>
        <w:pStyle w:val="FeatureList2"/>
        <w:numPr>
          <w:ilvl w:val="2"/>
          <w:numId w:val="15"/>
        </w:numPr>
      </w:pPr>
      <w:r>
        <w:t>Parameter Values:</w:t>
      </w:r>
    </w:p>
    <w:p w14:paraId="2FAE1169" w14:textId="55214776" w:rsidR="00CC382D" w:rsidRDefault="00CC382D" w:rsidP="00CC382D">
      <w:pPr>
        <w:pStyle w:val="FeatureList2"/>
        <w:numPr>
          <w:ilvl w:val="3"/>
          <w:numId w:val="15"/>
        </w:numPr>
      </w:pPr>
      <w:r>
        <w:t>0 - Try L2CAP Update, GATT Otherwise</w:t>
      </w:r>
    </w:p>
    <w:p w14:paraId="78BF653C" w14:textId="3D6BF806" w:rsidR="00CC382D" w:rsidRDefault="00CC382D" w:rsidP="00CC382D">
      <w:pPr>
        <w:pStyle w:val="FeatureList2"/>
        <w:numPr>
          <w:ilvl w:val="3"/>
          <w:numId w:val="15"/>
        </w:numPr>
      </w:pPr>
      <w:r>
        <w:t>1 - Force Image update over GATT</w:t>
      </w:r>
    </w:p>
    <w:p w14:paraId="7216E5A7" w14:textId="547787F2" w:rsidR="00CC382D" w:rsidRDefault="00CC382D" w:rsidP="00CC382D">
      <w:pPr>
        <w:pStyle w:val="Heading3"/>
      </w:pPr>
      <w:bookmarkStart w:id="118" w:name="_Toc64386173"/>
      <w:r>
        <w:t>CLI Response</w:t>
      </w:r>
      <w:bookmarkEnd w:id="118"/>
    </w:p>
    <w:p w14:paraId="1300C130" w14:textId="77777777" w:rsidR="00CC382D" w:rsidRDefault="00CC382D" w:rsidP="00CC382D">
      <w:pPr>
        <w:pStyle w:val="Body"/>
      </w:pPr>
      <w:r>
        <w:t>Expected Response:  OK</w:t>
      </w:r>
    </w:p>
    <w:p w14:paraId="1F001878" w14:textId="77777777" w:rsidR="00CC382D" w:rsidRDefault="00CC382D" w:rsidP="00CC382D">
      <w:pPr>
        <w:pStyle w:val="Body"/>
      </w:pPr>
      <w:r>
        <w:t>Error Responses:</w:t>
      </w:r>
    </w:p>
    <w:p w14:paraId="61B778C0" w14:textId="77777777" w:rsidR="00CC382D" w:rsidRDefault="00CC382D" w:rsidP="00CC382D">
      <w:pPr>
        <w:pStyle w:val="FeatureList1"/>
      </w:pPr>
      <w:r>
        <w:t>ERROR - Unspecified system error</w:t>
      </w:r>
    </w:p>
    <w:p w14:paraId="56A050B0" w14:textId="573A84EA" w:rsidR="00CC382D" w:rsidRDefault="00CC382D" w:rsidP="00CC382D">
      <w:pPr>
        <w:pStyle w:val="FeatureList1"/>
      </w:pPr>
      <w:r>
        <w:t xml:space="preserve">ERROR: </w:t>
      </w:r>
      <w:r w:rsidRPr="00CC382D">
        <w:t>No valid image detected</w:t>
      </w:r>
      <w:r w:rsidR="001C6DD3">
        <w:t xml:space="preserve"> (IMGCHECK was not run or no image was downloaded)</w:t>
      </w:r>
    </w:p>
    <w:p w14:paraId="3E484A3D" w14:textId="03A88D43" w:rsidR="001C6DD3" w:rsidRDefault="001C6DD3" w:rsidP="00CC382D">
      <w:pPr>
        <w:pStyle w:val="FeatureList1"/>
      </w:pPr>
      <w:r w:rsidRPr="001C6DD3">
        <w:t>ERROR: peer does not support SUOTA or GATTBROWSE was never completed</w:t>
      </w:r>
    </w:p>
    <w:p w14:paraId="7440062C" w14:textId="4612D497" w:rsidR="001C6DD3" w:rsidRDefault="001C6DD3" w:rsidP="00CC382D">
      <w:pPr>
        <w:pStyle w:val="FeatureList1"/>
      </w:pPr>
      <w:r w:rsidRPr="001C6DD3">
        <w:t>ERROR: not connected</w:t>
      </w:r>
    </w:p>
    <w:p w14:paraId="5B72898F" w14:textId="54141195" w:rsidR="001C6DD3" w:rsidRDefault="001C6DD3" w:rsidP="001C6DD3">
      <w:pPr>
        <w:pStyle w:val="FeatureList1"/>
        <w:numPr>
          <w:ilvl w:val="0"/>
          <w:numId w:val="0"/>
        </w:numPr>
        <w:ind w:left="340" w:hanging="340"/>
      </w:pPr>
    </w:p>
    <w:p w14:paraId="20F36AC8" w14:textId="2CFE20F1" w:rsidR="001C6DD3" w:rsidRDefault="001C6DD3" w:rsidP="001C6DD3">
      <w:pPr>
        <w:pStyle w:val="Heading3"/>
      </w:pPr>
      <w:bookmarkStart w:id="119" w:name="_Toc64386174"/>
      <w:r>
        <w:t>Expected Events</w:t>
      </w:r>
      <w:bookmarkEnd w:id="119"/>
    </w:p>
    <w:p w14:paraId="2C428350" w14:textId="74659960" w:rsidR="001C6DD3" w:rsidRDefault="001C6DD3" w:rsidP="001C6DD3">
      <w:pPr>
        <w:pStyle w:val="Body"/>
      </w:pPr>
      <w:r>
        <w:t>See SUOTA Events.</w:t>
      </w:r>
    </w:p>
    <w:p w14:paraId="78B9F0CE" w14:textId="105815A3" w:rsidR="001C6DD3" w:rsidRDefault="001C6DD3" w:rsidP="001C6DD3">
      <w:pPr>
        <w:pStyle w:val="Body"/>
      </w:pPr>
    </w:p>
    <w:p w14:paraId="1E42B900" w14:textId="50994ECC" w:rsidR="001C6DD3" w:rsidRDefault="001C6DD3" w:rsidP="001C6DD3">
      <w:pPr>
        <w:pStyle w:val="Heading3"/>
      </w:pPr>
      <w:bookmarkStart w:id="120" w:name="_Toc64386175"/>
      <w:r>
        <w:t>Example Usage</w:t>
      </w:r>
      <w:bookmarkEnd w:id="120"/>
    </w:p>
    <w:p w14:paraId="2470C552" w14:textId="453CB22F" w:rsidR="001C6DD3" w:rsidRDefault="001C6DD3" w:rsidP="001C6DD3">
      <w:pPr>
        <w:pStyle w:val="Body"/>
      </w:pPr>
      <w:r>
        <w:t>Host: 'DLG+</w:t>
      </w:r>
      <w:r w:rsidRPr="001C6DD3">
        <w:t xml:space="preserve"> </w:t>
      </w:r>
      <w:r w:rsidRPr="00CC382D">
        <w:t>SUOTASTART</w:t>
      </w:r>
      <w:r>
        <w:t xml:space="preserve"> 0'</w:t>
      </w:r>
    </w:p>
    <w:p w14:paraId="448C8399" w14:textId="11920281" w:rsidR="001C6DD3" w:rsidRDefault="001C6DD3" w:rsidP="001C6DD3">
      <w:pPr>
        <w:pStyle w:val="Body"/>
      </w:pPr>
      <w:r>
        <w:t>Response: 'OK'</w:t>
      </w:r>
    </w:p>
    <w:p w14:paraId="2976C32A" w14:textId="01D74D2E" w:rsidR="001C6DD3" w:rsidRDefault="001C6DD3" w:rsidP="001C6DD3">
      <w:pPr>
        <w:pStyle w:val="Body"/>
      </w:pPr>
      <w:r>
        <w:t>Response: 'Updating…'</w:t>
      </w:r>
    </w:p>
    <w:p w14:paraId="3BB89B3A" w14:textId="3427DEC8" w:rsidR="001C6DD3" w:rsidRDefault="001C6DD3" w:rsidP="001C6DD3">
      <w:pPr>
        <w:pStyle w:val="Body"/>
      </w:pPr>
    </w:p>
    <w:p w14:paraId="789A7FE9" w14:textId="17414413" w:rsidR="001C6DD3" w:rsidRDefault="001C6DD3" w:rsidP="001C6DD3">
      <w:pPr>
        <w:pStyle w:val="Heading2"/>
      </w:pPr>
      <w:bookmarkStart w:id="121" w:name="_Toc64386176"/>
      <w:r>
        <w:t>RESET</w:t>
      </w:r>
      <w:bookmarkEnd w:id="121"/>
    </w:p>
    <w:p w14:paraId="3DDD3F68" w14:textId="64BE7C9E" w:rsidR="001C6DD3" w:rsidRDefault="001C6DD3" w:rsidP="001C6DD3">
      <w:pPr>
        <w:pStyle w:val="Body"/>
      </w:pPr>
      <w:r>
        <w:t xml:space="preserve">This will do a software reset of the device.  This command should be used if a host connects to the device in an unknown state. </w:t>
      </w:r>
    </w:p>
    <w:p w14:paraId="7ABFA97D" w14:textId="25D6166D" w:rsidR="001C6DD3" w:rsidRDefault="001C6DD3" w:rsidP="001C6DD3">
      <w:pPr>
        <w:pStyle w:val="Body"/>
      </w:pPr>
    </w:p>
    <w:p w14:paraId="21270A5F" w14:textId="612097DF" w:rsidR="001C6DD3" w:rsidRDefault="001C6DD3" w:rsidP="001C6DD3">
      <w:pPr>
        <w:pStyle w:val="Heading3"/>
      </w:pPr>
      <w:bookmarkStart w:id="122" w:name="_Toc64386177"/>
      <w:r>
        <w:t>CLI Command</w:t>
      </w:r>
      <w:bookmarkEnd w:id="122"/>
    </w:p>
    <w:p w14:paraId="3A6F34E8" w14:textId="723BE46C" w:rsidR="001C6DD3" w:rsidRDefault="001C6DD3" w:rsidP="001C6DD3">
      <w:pPr>
        <w:pStyle w:val="FeatureList1"/>
      </w:pPr>
      <w:r>
        <w:t>COMMAND: RESET</w:t>
      </w:r>
    </w:p>
    <w:p w14:paraId="762BDA83" w14:textId="06452EBF" w:rsidR="001C6DD3" w:rsidRDefault="001C6DD3" w:rsidP="001C6DD3">
      <w:pPr>
        <w:pStyle w:val="FeatureList1"/>
      </w:pPr>
      <w:r>
        <w:t>ARGUMENTS: NONE</w:t>
      </w:r>
    </w:p>
    <w:p w14:paraId="271EFE73" w14:textId="6B1449EE" w:rsidR="001C6DD3" w:rsidRDefault="001C6DD3" w:rsidP="001C6DD3">
      <w:pPr>
        <w:pStyle w:val="FeatureList1"/>
        <w:numPr>
          <w:ilvl w:val="0"/>
          <w:numId w:val="0"/>
        </w:numPr>
        <w:ind w:left="340" w:hanging="340"/>
      </w:pPr>
    </w:p>
    <w:p w14:paraId="04652C98" w14:textId="07B8A5B9" w:rsidR="001C6DD3" w:rsidRDefault="001C6DD3" w:rsidP="001C6DD3">
      <w:pPr>
        <w:pStyle w:val="Heading3"/>
      </w:pPr>
      <w:bookmarkStart w:id="123" w:name="_Toc64386178"/>
      <w:r>
        <w:t>CLI Response</w:t>
      </w:r>
      <w:bookmarkEnd w:id="123"/>
    </w:p>
    <w:p w14:paraId="51BA615A" w14:textId="0AD137E9" w:rsidR="001C6DD3" w:rsidRDefault="001C6DD3" w:rsidP="001C6DD3">
      <w:pPr>
        <w:pStyle w:val="Body"/>
      </w:pPr>
      <w:r>
        <w:t>If the command is accepted, then a reboot should occur and an initialization message will appear.</w:t>
      </w:r>
    </w:p>
    <w:p w14:paraId="6194A4BD" w14:textId="1E80DBC7" w:rsidR="001C6DD3" w:rsidRDefault="001C6DD3" w:rsidP="001C6DD3">
      <w:pPr>
        <w:pStyle w:val="Body"/>
      </w:pPr>
    </w:p>
    <w:p w14:paraId="42A8C193" w14:textId="3101A125" w:rsidR="001C6DD3" w:rsidRDefault="001C6DD3" w:rsidP="001C6DD3">
      <w:pPr>
        <w:pStyle w:val="Body"/>
      </w:pPr>
      <w:r>
        <w:t>Expected Response:  APP_INITIALIZED</w:t>
      </w:r>
    </w:p>
    <w:p w14:paraId="5F1707E8" w14:textId="77777777" w:rsidR="001C6DD3" w:rsidRDefault="001C6DD3" w:rsidP="001C6DD3">
      <w:pPr>
        <w:pStyle w:val="Body"/>
      </w:pPr>
      <w:r>
        <w:t>Error Responses:</w:t>
      </w:r>
    </w:p>
    <w:p w14:paraId="11973184" w14:textId="352A54C9" w:rsidR="001C6DD3" w:rsidRDefault="001C6DD3" w:rsidP="001C6DD3">
      <w:pPr>
        <w:pStyle w:val="FeatureList1"/>
      </w:pPr>
      <w:r>
        <w:lastRenderedPageBreak/>
        <w:t>ERROR - Unspecified system error</w:t>
      </w:r>
    </w:p>
    <w:p w14:paraId="3403652F" w14:textId="014D7E77" w:rsidR="001C6DD3" w:rsidRDefault="001C6DD3" w:rsidP="001C6DD3">
      <w:pPr>
        <w:pStyle w:val="FeatureList1"/>
        <w:numPr>
          <w:ilvl w:val="0"/>
          <w:numId w:val="0"/>
        </w:numPr>
        <w:ind w:left="340" w:hanging="340"/>
      </w:pPr>
    </w:p>
    <w:p w14:paraId="14F94C29" w14:textId="5FD6C6C5" w:rsidR="001C6DD3" w:rsidRDefault="00F11A6E" w:rsidP="00F11A6E">
      <w:pPr>
        <w:pStyle w:val="Heading2"/>
      </w:pPr>
      <w:bookmarkStart w:id="124" w:name="_Toc64386179"/>
      <w:r>
        <w:t>SET BAUD RATE</w:t>
      </w:r>
      <w:bookmarkEnd w:id="124"/>
    </w:p>
    <w:p w14:paraId="4D946622" w14:textId="7BD19493" w:rsidR="00F11A6E" w:rsidRDefault="00F11A6E" w:rsidP="00F11A6E">
      <w:pPr>
        <w:pStyle w:val="Body"/>
      </w:pPr>
      <w:r>
        <w:t>This will change the baud rate used to communicate from the host to the CLI firmware.</w:t>
      </w:r>
    </w:p>
    <w:p w14:paraId="323DB44E" w14:textId="043AD334" w:rsidR="00F11A6E" w:rsidRDefault="00F11A6E" w:rsidP="00F11A6E">
      <w:pPr>
        <w:pStyle w:val="Body"/>
      </w:pPr>
    </w:p>
    <w:p w14:paraId="5FC53493" w14:textId="364D8476" w:rsidR="00F11A6E" w:rsidRDefault="00F11A6E" w:rsidP="00F11A6E">
      <w:pPr>
        <w:pStyle w:val="Heading3"/>
      </w:pPr>
      <w:bookmarkStart w:id="125" w:name="_Toc64386180"/>
      <w:r>
        <w:t>CLI Command</w:t>
      </w:r>
      <w:bookmarkEnd w:id="125"/>
    </w:p>
    <w:p w14:paraId="56DF809A" w14:textId="176CC355" w:rsidR="00F11A6E" w:rsidRDefault="00F11A6E" w:rsidP="00F11A6E">
      <w:pPr>
        <w:pStyle w:val="FeatureList1"/>
      </w:pPr>
      <w:r>
        <w:t>COMMAND: SETBAUD</w:t>
      </w:r>
    </w:p>
    <w:p w14:paraId="428E5118" w14:textId="35BC09EA" w:rsidR="00F11A6E" w:rsidRDefault="00F11A6E" w:rsidP="00F11A6E">
      <w:pPr>
        <w:pStyle w:val="FeatureList1"/>
      </w:pPr>
      <w:r>
        <w:t>ARGUMENT</w:t>
      </w:r>
    </w:p>
    <w:p w14:paraId="09D522F6" w14:textId="2BB5DB7A" w:rsidR="00F11A6E" w:rsidRPr="00F11A6E" w:rsidRDefault="00F11A6E" w:rsidP="00F11A6E">
      <w:pPr>
        <w:pStyle w:val="FeatureList2"/>
        <w:rPr>
          <w:rStyle w:val="Strong"/>
          <w:b w:val="0"/>
          <w:bCs w:val="0"/>
        </w:rPr>
      </w:pPr>
      <w:r>
        <w:rPr>
          <w:rStyle w:val="Strong"/>
        </w:rPr>
        <w:t>Parameter 1: BAUD RATE (Required)</w:t>
      </w:r>
    </w:p>
    <w:p w14:paraId="7AB1A22C" w14:textId="3EE03B10" w:rsidR="00F11A6E" w:rsidRDefault="00F11A6E" w:rsidP="00F11A6E">
      <w:pPr>
        <w:pStyle w:val="FeatureList2"/>
        <w:numPr>
          <w:ilvl w:val="2"/>
          <w:numId w:val="15"/>
        </w:numPr>
      </w:pPr>
      <w:r>
        <w:t>Parameter Type: Enum String</w:t>
      </w:r>
    </w:p>
    <w:p w14:paraId="3B46AE21" w14:textId="41952D1A" w:rsidR="00F11A6E" w:rsidRDefault="00F11A6E" w:rsidP="00F11A6E">
      <w:pPr>
        <w:pStyle w:val="FeatureList2"/>
        <w:numPr>
          <w:ilvl w:val="2"/>
          <w:numId w:val="15"/>
        </w:numPr>
      </w:pPr>
      <w:r>
        <w:t>Default Value: 10000000</w:t>
      </w:r>
    </w:p>
    <w:p w14:paraId="3285F621" w14:textId="2EAC2E3C" w:rsidR="00F11A6E" w:rsidRDefault="00F11A6E" w:rsidP="00F11A6E">
      <w:pPr>
        <w:pStyle w:val="FeatureList2"/>
        <w:numPr>
          <w:ilvl w:val="2"/>
          <w:numId w:val="15"/>
        </w:numPr>
      </w:pPr>
      <w:r>
        <w:t>Parameter Values:</w:t>
      </w:r>
    </w:p>
    <w:p w14:paraId="1E7690A3" w14:textId="2E540FA7" w:rsidR="00F11A6E" w:rsidRDefault="00F11A6E" w:rsidP="00F11A6E">
      <w:pPr>
        <w:pStyle w:val="FeatureList2"/>
        <w:numPr>
          <w:ilvl w:val="3"/>
          <w:numId w:val="15"/>
        </w:numPr>
      </w:pPr>
      <w:r>
        <w:t>0 - 4800</w:t>
      </w:r>
    </w:p>
    <w:p w14:paraId="69E946D8" w14:textId="7D2B4DD2" w:rsidR="00F11A6E" w:rsidRDefault="00F11A6E" w:rsidP="00F11A6E">
      <w:pPr>
        <w:pStyle w:val="FeatureList2"/>
        <w:numPr>
          <w:ilvl w:val="3"/>
          <w:numId w:val="15"/>
        </w:numPr>
      </w:pPr>
      <w:r>
        <w:t>1 - 9600</w:t>
      </w:r>
    </w:p>
    <w:p w14:paraId="01556C2D" w14:textId="5C3C743A" w:rsidR="00F11A6E" w:rsidRDefault="00F11A6E" w:rsidP="00F11A6E">
      <w:pPr>
        <w:pStyle w:val="FeatureList2"/>
        <w:numPr>
          <w:ilvl w:val="3"/>
          <w:numId w:val="15"/>
        </w:numPr>
      </w:pPr>
      <w:r>
        <w:t>2 - 14400</w:t>
      </w:r>
    </w:p>
    <w:p w14:paraId="1643C5C4" w14:textId="618ADEAE" w:rsidR="00F11A6E" w:rsidRDefault="00F11A6E" w:rsidP="00F11A6E">
      <w:pPr>
        <w:pStyle w:val="FeatureList2"/>
        <w:numPr>
          <w:ilvl w:val="3"/>
          <w:numId w:val="15"/>
        </w:numPr>
      </w:pPr>
      <w:r>
        <w:t>3 - 19200</w:t>
      </w:r>
    </w:p>
    <w:p w14:paraId="278DA688" w14:textId="32B8756C" w:rsidR="00F11A6E" w:rsidRDefault="00F11A6E" w:rsidP="00F11A6E">
      <w:pPr>
        <w:pStyle w:val="FeatureList2"/>
        <w:numPr>
          <w:ilvl w:val="3"/>
          <w:numId w:val="15"/>
        </w:numPr>
      </w:pPr>
      <w:r>
        <w:t>4 - 28800</w:t>
      </w:r>
    </w:p>
    <w:p w14:paraId="697D82F4" w14:textId="4F6AEE1F" w:rsidR="00F11A6E" w:rsidRDefault="00F11A6E" w:rsidP="00F11A6E">
      <w:pPr>
        <w:pStyle w:val="FeatureList2"/>
        <w:numPr>
          <w:ilvl w:val="3"/>
          <w:numId w:val="15"/>
        </w:numPr>
      </w:pPr>
      <w:r>
        <w:t>5 - 38400</w:t>
      </w:r>
    </w:p>
    <w:p w14:paraId="543DF3D3" w14:textId="3CBB9779" w:rsidR="00F11A6E" w:rsidRDefault="00F11A6E" w:rsidP="00F11A6E">
      <w:pPr>
        <w:pStyle w:val="FeatureList2"/>
        <w:numPr>
          <w:ilvl w:val="3"/>
          <w:numId w:val="15"/>
        </w:numPr>
      </w:pPr>
      <w:r>
        <w:t>6 - 57600</w:t>
      </w:r>
    </w:p>
    <w:p w14:paraId="03AEC797" w14:textId="126A076F" w:rsidR="00F11A6E" w:rsidRDefault="00F11A6E" w:rsidP="00F11A6E">
      <w:pPr>
        <w:pStyle w:val="FeatureList2"/>
        <w:numPr>
          <w:ilvl w:val="3"/>
          <w:numId w:val="15"/>
        </w:numPr>
      </w:pPr>
      <w:r>
        <w:t>7 - 115200</w:t>
      </w:r>
    </w:p>
    <w:p w14:paraId="08ABDFAE" w14:textId="4F861417" w:rsidR="00F11A6E" w:rsidRDefault="00F11A6E" w:rsidP="00F11A6E">
      <w:pPr>
        <w:pStyle w:val="FeatureList2"/>
        <w:numPr>
          <w:ilvl w:val="3"/>
          <w:numId w:val="15"/>
        </w:numPr>
      </w:pPr>
      <w:r>
        <w:t>8 - 230400</w:t>
      </w:r>
    </w:p>
    <w:p w14:paraId="65BD9DD4" w14:textId="6AF66ABF" w:rsidR="00F11A6E" w:rsidRDefault="00F11A6E" w:rsidP="00F11A6E">
      <w:pPr>
        <w:pStyle w:val="FeatureList2"/>
        <w:numPr>
          <w:ilvl w:val="3"/>
          <w:numId w:val="15"/>
        </w:numPr>
      </w:pPr>
      <w:r>
        <w:t>9 - 500000</w:t>
      </w:r>
    </w:p>
    <w:p w14:paraId="0A6A215E" w14:textId="12F007BA" w:rsidR="00F11A6E" w:rsidRDefault="00F11A6E" w:rsidP="00F11A6E">
      <w:pPr>
        <w:pStyle w:val="FeatureList2"/>
        <w:numPr>
          <w:ilvl w:val="3"/>
          <w:numId w:val="15"/>
        </w:numPr>
      </w:pPr>
      <w:r>
        <w:t>10-1000000</w:t>
      </w:r>
    </w:p>
    <w:p w14:paraId="1D6536C6" w14:textId="4B7C61F0" w:rsidR="00F11A6E" w:rsidRDefault="00F11A6E" w:rsidP="00F11A6E">
      <w:pPr>
        <w:pStyle w:val="FeatureList1"/>
        <w:numPr>
          <w:ilvl w:val="0"/>
          <w:numId w:val="0"/>
        </w:numPr>
        <w:ind w:left="340" w:hanging="340"/>
      </w:pPr>
    </w:p>
    <w:p w14:paraId="7DC613A5" w14:textId="769E5B37" w:rsidR="00F11A6E" w:rsidRDefault="00F11A6E" w:rsidP="00F11A6E">
      <w:pPr>
        <w:pStyle w:val="Heading3"/>
      </w:pPr>
      <w:bookmarkStart w:id="126" w:name="_Toc64386181"/>
      <w:r>
        <w:t>CLI Response</w:t>
      </w:r>
      <w:bookmarkEnd w:id="126"/>
    </w:p>
    <w:p w14:paraId="76946858" w14:textId="77777777" w:rsidR="00F11A6E" w:rsidRDefault="00F11A6E" w:rsidP="00F11A6E">
      <w:pPr>
        <w:pStyle w:val="Body"/>
      </w:pPr>
      <w:r>
        <w:t>Expected Response:  OK</w:t>
      </w:r>
    </w:p>
    <w:p w14:paraId="3673E49E" w14:textId="77777777" w:rsidR="00F11A6E" w:rsidRDefault="00F11A6E" w:rsidP="00F11A6E">
      <w:pPr>
        <w:pStyle w:val="Body"/>
      </w:pPr>
      <w:r>
        <w:t>Error Responses:</w:t>
      </w:r>
    </w:p>
    <w:p w14:paraId="17164390" w14:textId="1C568352" w:rsidR="00F11A6E" w:rsidRDefault="00F11A6E" w:rsidP="00F11A6E">
      <w:pPr>
        <w:pStyle w:val="FeatureList1"/>
      </w:pPr>
      <w:r>
        <w:t>ERROR - Unspecified system error</w:t>
      </w:r>
    </w:p>
    <w:p w14:paraId="3DF8ABB8" w14:textId="07E07DE6" w:rsidR="00F11A6E" w:rsidRDefault="00F11A6E" w:rsidP="00F11A6E">
      <w:pPr>
        <w:pStyle w:val="FeatureList1"/>
        <w:numPr>
          <w:ilvl w:val="0"/>
          <w:numId w:val="0"/>
        </w:numPr>
        <w:ind w:left="340" w:hanging="340"/>
      </w:pPr>
    </w:p>
    <w:p w14:paraId="4A4AA20B" w14:textId="0B196718" w:rsidR="00F11A6E" w:rsidRDefault="00F11A6E" w:rsidP="00F11A6E">
      <w:pPr>
        <w:pStyle w:val="Heading3"/>
      </w:pPr>
      <w:bookmarkStart w:id="127" w:name="_Toc64386182"/>
      <w:r>
        <w:t>Example Usage</w:t>
      </w:r>
      <w:bookmarkEnd w:id="127"/>
    </w:p>
    <w:p w14:paraId="6894C32E" w14:textId="2FE68224" w:rsidR="00F11A6E" w:rsidRDefault="00F11A6E" w:rsidP="00F11A6E">
      <w:pPr>
        <w:pStyle w:val="Body"/>
      </w:pPr>
      <w:r>
        <w:t>Host: 'DLG+SETBAUD 9'</w:t>
      </w:r>
    </w:p>
    <w:p w14:paraId="391B6237" w14:textId="61BC58E5" w:rsidR="00F11A6E" w:rsidRDefault="00F11A6E" w:rsidP="00F11A6E">
      <w:pPr>
        <w:pStyle w:val="Body"/>
      </w:pPr>
      <w:r>
        <w:t>Response: 'OK'</w:t>
      </w:r>
    </w:p>
    <w:p w14:paraId="11AB34A4" w14:textId="700F3D2F" w:rsidR="00CF1C4D" w:rsidRDefault="00CF1C4D" w:rsidP="00F11A6E">
      <w:pPr>
        <w:pStyle w:val="Body"/>
      </w:pPr>
    </w:p>
    <w:p w14:paraId="13AB2A77" w14:textId="4BBF7F12" w:rsidR="00CF1C4D" w:rsidRDefault="00CF1C4D" w:rsidP="00CF1C4D">
      <w:pPr>
        <w:pStyle w:val="Heading1"/>
      </w:pPr>
      <w:bookmarkStart w:id="128" w:name="_Toc64386183"/>
      <w:r>
        <w:t>SUOTA Python Code Example</w:t>
      </w:r>
      <w:bookmarkEnd w:id="128"/>
    </w:p>
    <w:p w14:paraId="0C7AA3FE" w14:textId="08670061" w:rsidR="0091456B" w:rsidRDefault="0091456B" w:rsidP="0091456B">
      <w:pPr>
        <w:pStyle w:val="Body"/>
      </w:pPr>
      <w:r>
        <w:t>The full SUOTA implementation should fit the following flow: IMGERASEALL-&gt;DOWNLOAD_IMAGE-&gt;IMGCHECK-&gt;SCAN-&gt;CONNECT-&gt;BROWSE SERVICES-&gt;SUOTASTART</w:t>
      </w:r>
    </w:p>
    <w:p w14:paraId="728631B2" w14:textId="212D7D2A" w:rsidR="0091456B" w:rsidRDefault="0091456B" w:rsidP="0091456B">
      <w:pPr>
        <w:pStyle w:val="Body"/>
      </w:pPr>
    </w:p>
    <w:p w14:paraId="69551AB0" w14:textId="74A9F94C" w:rsidR="0091456B" w:rsidRDefault="0091456B" w:rsidP="0091456B">
      <w:pPr>
        <w:pStyle w:val="Heading2"/>
      </w:pPr>
      <w:bookmarkStart w:id="129" w:name="_Toc64386184"/>
      <w:r>
        <w:lastRenderedPageBreak/>
        <w:t>Downloading an Image to the DA1469x for later SUOTA Update</w:t>
      </w:r>
      <w:bookmarkEnd w:id="129"/>
    </w:p>
    <w:p w14:paraId="3E9DC102" w14:textId="37CDD152" w:rsidR="0091456B" w:rsidRDefault="0091456B" w:rsidP="0091456B">
      <w:pPr>
        <w:pStyle w:val="Body"/>
      </w:pPr>
      <w:r>
        <w:t>Method enters at download_image.</w:t>
      </w:r>
    </w:p>
    <w:p w14:paraId="6DE4023D" w14:textId="2F3B943D" w:rsidR="0091456B" w:rsidRDefault="0091456B" w:rsidP="0091456B">
      <w:pPr>
        <w:pStyle w:val="Body"/>
      </w:pPr>
    </w:p>
    <w:p w14:paraId="03CEBD16" w14:textId="77777777" w:rsidR="0091456B" w:rsidRPr="0091456B" w:rsidRDefault="0091456B" w:rsidP="0091456B">
      <w:pPr>
        <w:pStyle w:val="CodeListing"/>
      </w:pPr>
      <w:r w:rsidRPr="0091456B">
        <w:t>@classmethod</w:t>
      </w:r>
      <w:r w:rsidRPr="0091456B">
        <w:br/>
        <w:t>def verify_img(cls):</w:t>
      </w:r>
      <w:r w:rsidRPr="0091456B">
        <w:br/>
        <w:t xml:space="preserve">    log = []</w:t>
      </w:r>
      <w:r w:rsidRPr="0091456B">
        <w:br/>
        <w:t xml:space="preserve">    image_size_str = 'Test'</w:t>
      </w:r>
      <w:r w:rsidRPr="0091456B">
        <w:br/>
        <w:t xml:space="preserve">    cls.echo = True</w:t>
      </w:r>
      <w:r w:rsidRPr="0091456B">
        <w:br/>
        <w:t xml:space="preserve">    result = cls.cmdack('AT+IMGCHECK', 'END IMAGE', 1000, mylog=log)</w:t>
      </w:r>
      <w:r w:rsidRPr="0091456B">
        <w:br/>
      </w:r>
      <w:r w:rsidRPr="0091456B">
        <w:br/>
        <w:t xml:space="preserve">    for item in log:</w:t>
      </w:r>
      <w:r w:rsidRPr="0091456B">
        <w:br/>
        <w:t xml:space="preserve">        if 'FW Image size:' not in item:</w:t>
      </w:r>
      <w:r w:rsidRPr="0091456B">
        <w:br/>
        <w:t xml:space="preserve">            continue</w:t>
      </w:r>
      <w:r w:rsidRPr="0091456B">
        <w:br/>
      </w:r>
      <w:r w:rsidRPr="0091456B">
        <w:br/>
        <w:t xml:space="preserve">        image_size_str = item.split('FW Image size:')[1].split('bytes')[0].strip()</w:t>
      </w:r>
      <w:r w:rsidRPr="0091456B">
        <w:br/>
        <w:t xml:space="preserve">        cls.image_size = int(image_size_str, 10)</w:t>
      </w:r>
      <w:r w:rsidRPr="0091456B">
        <w:br/>
      </w:r>
      <w:r w:rsidRPr="0091456B">
        <w:br/>
        <w:t xml:space="preserve">    cls.print_term(f'Image size {cls.image_size}..\n',</w:t>
      </w:r>
      <w:r w:rsidRPr="0091456B">
        <w:br/>
        <w:t xml:space="preserve">                   color='Blue', weight='Bold', fixed=True)</w:t>
      </w:r>
    </w:p>
    <w:p w14:paraId="1BB2A455" w14:textId="77777777" w:rsidR="0091456B" w:rsidRDefault="0091456B" w:rsidP="0091456B">
      <w:pPr>
        <w:pStyle w:val="CodeListing"/>
      </w:pPr>
    </w:p>
    <w:p w14:paraId="618CD2C4" w14:textId="77777777" w:rsidR="0091456B" w:rsidRPr="0091456B" w:rsidRDefault="0091456B" w:rsidP="0091456B">
      <w:pPr>
        <w:pStyle w:val="CodeListing"/>
      </w:pPr>
      <w:r w:rsidRPr="0091456B">
        <w:t>@classmethod</w:t>
      </w:r>
      <w:r w:rsidRPr="0091456B">
        <w:br/>
        <w:t>def erase_image(cls):</w:t>
      </w:r>
      <w:r w:rsidRPr="0091456B">
        <w:br/>
        <w:t xml:space="preserve">    log = []</w:t>
      </w:r>
      <w:r w:rsidRPr="0091456B">
        <w:br/>
      </w:r>
      <w:r w:rsidRPr="0091456B">
        <w:br/>
        <w:t xml:space="preserve">    tstart = datetime.now()</w:t>
      </w:r>
      <w:r w:rsidRPr="0091456B">
        <w:br/>
        <w:t xml:space="preserve">    cls.echo = True</w:t>
      </w:r>
      <w:r w:rsidRPr="0091456B">
        <w:br/>
        <w:t xml:space="preserve">    cls.cmdack('AT+IMGERASEALL', 'OK', 30000, mylog=log)</w:t>
      </w:r>
      <w:r w:rsidRPr="0091456B">
        <w:br/>
        <w:t xml:space="preserve">    elapsed = datetime.utcfromtimestamp((datetime.now() - tstart).total_seconds())</w:t>
      </w:r>
      <w:r w:rsidRPr="0091456B">
        <w:br/>
        <w:t xml:space="preserve">    cls.print_term(f'Erase time is (mm:ss) {elapsed.strftime("%M:%S.%f")}\n',</w:t>
      </w:r>
      <w:r w:rsidRPr="0091456B">
        <w:br/>
        <w:t xml:space="preserve">                   color='Blue', weight='Bold', fixed=True)</w:t>
      </w:r>
    </w:p>
    <w:p w14:paraId="567C0D6D" w14:textId="77777777" w:rsidR="0091456B" w:rsidRDefault="0091456B" w:rsidP="0091456B">
      <w:pPr>
        <w:pStyle w:val="CodeListing"/>
      </w:pPr>
    </w:p>
    <w:p w14:paraId="5D153E07" w14:textId="12F985DC" w:rsidR="0091456B" w:rsidRDefault="0091456B" w:rsidP="0091456B">
      <w:pPr>
        <w:pStyle w:val="CodeListing"/>
      </w:pPr>
    </w:p>
    <w:p w14:paraId="0991114E" w14:textId="77777777" w:rsidR="0091456B" w:rsidRPr="0091456B" w:rsidRDefault="0091456B" w:rsidP="0091456B">
      <w:pPr>
        <w:pStyle w:val="CodeListing"/>
      </w:pPr>
    </w:p>
    <w:p w14:paraId="4101FC53" w14:textId="0B64FDFF" w:rsidR="0091456B" w:rsidRDefault="0091456B" w:rsidP="0091456B">
      <w:pPr>
        <w:pStyle w:val="CodeListing"/>
      </w:pPr>
      <w:r w:rsidRPr="0091456B">
        <w:t>@classmethod</w:t>
      </w:r>
      <w:r w:rsidRPr="0091456B">
        <w:br/>
        <w:t xml:space="preserve">def </w:t>
      </w:r>
      <w:r>
        <w:t>download</w:t>
      </w:r>
      <w:r w:rsidRPr="0091456B">
        <w:t>_image(cls):</w:t>
      </w:r>
      <w:r w:rsidRPr="0091456B">
        <w:br/>
        <w:t xml:space="preserve">    """Save contents of output window."""</w:t>
      </w:r>
      <w:r w:rsidRPr="0091456B">
        <w:br/>
        <w:t xml:space="preserve">    filename = None</w:t>
      </w:r>
      <w:r w:rsidRPr="0091456B">
        <w:br/>
      </w:r>
      <w:r w:rsidRPr="0091456B">
        <w:br/>
        <w:t xml:space="preserve">    chunk_size = 1024</w:t>
      </w:r>
      <w:r w:rsidRPr="0091456B">
        <w:br/>
        <w:t xml:space="preserve">    sector_size = 4096</w:t>
      </w:r>
      <w:r w:rsidRPr="0091456B">
        <w:br/>
        <w:t xml:space="preserve">    blocks = sector_size/chunk_size</w:t>
      </w:r>
      <w:r w:rsidRPr="0091456B">
        <w:br/>
      </w:r>
      <w:r w:rsidRPr="0091456B">
        <w:br/>
        <w:t xml:space="preserve">    # noinspection PyBroadException</w:t>
      </w:r>
      <w:r w:rsidRPr="0091456B">
        <w:br/>
        <w:t xml:space="preserve">    try:</w:t>
      </w:r>
      <w:r w:rsidRPr="0091456B">
        <w:br/>
        <w:t xml:space="preserve">        with wx.FileDialog(cls._AppSubscriber__frame, message="Choose SUOATA Image", defaultDir=".",</w:t>
      </w:r>
      <w:r w:rsidRPr="0091456B">
        <w:br/>
        <w:t xml:space="preserve">                           defaultFile="",</w:t>
      </w:r>
      <w:r w:rsidRPr="0091456B">
        <w:br/>
        <w:t xml:space="preserve">                           wildcard="SUOTA IMG File|*.img",</w:t>
      </w:r>
      <w:r w:rsidRPr="0091456B">
        <w:br/>
        <w:t xml:space="preserve">                           style=wx.FD_OPEN) as dlg:</w:t>
      </w:r>
      <w:r w:rsidRPr="0091456B">
        <w:br/>
        <w:t xml:space="preserve">            if dlg.ShowModal() == wx.ID_OK:</w:t>
      </w:r>
      <w:r w:rsidRPr="0091456B">
        <w:br/>
        <w:t xml:space="preserve">                filename = dlg.GetPath()</w:t>
      </w:r>
      <w:r w:rsidRPr="0091456B">
        <w:br/>
        <w:t xml:space="preserve">                print(filename)</w:t>
      </w:r>
      <w:r w:rsidRPr="0091456B">
        <w:br/>
        <w:t xml:space="preserve">            else:</w:t>
      </w:r>
      <w:r w:rsidRPr="0091456B">
        <w:br/>
        <w:t xml:space="preserve">                return</w:t>
      </w:r>
      <w:r w:rsidRPr="0091456B">
        <w:br/>
      </w:r>
      <w:r w:rsidRPr="0091456B">
        <w:br/>
        <w:t xml:space="preserve">    except Exception:</w:t>
      </w:r>
      <w:r w:rsidRPr="0091456B">
        <w:br/>
        <w:t xml:space="preserve">        exc_type, exc_value, exc_traceback = sys.exc_info()</w:t>
      </w:r>
      <w:r w:rsidRPr="0091456B">
        <w:br/>
        <w:t xml:space="preserve">        print(repr(traceback.format_exception(exc_type, exc_value, exc_traceback)))</w:t>
      </w:r>
      <w:r w:rsidRPr="0091456B">
        <w:br/>
      </w:r>
      <w:r w:rsidRPr="0091456B">
        <w:lastRenderedPageBreak/>
        <w:br/>
        <w:t xml:space="preserve">    with open(filename, 'rb') as fo:</w:t>
      </w:r>
      <w:r w:rsidRPr="0091456B">
        <w:br/>
        <w:t xml:space="preserve">        bytes_read = fo.read()</w:t>
      </w:r>
      <w:r w:rsidRPr="0091456B">
        <w:br/>
      </w:r>
      <w:r w:rsidRPr="0091456B">
        <w:br/>
        <w:t xml:space="preserve">    file_len = len(bytes_read)</w:t>
      </w:r>
      <w:r w:rsidRPr="0091456B">
        <w:br/>
        <w:t xml:space="preserve">    chunks = math.ceil(file_len / chunk_size)</w:t>
      </w:r>
      <w:r w:rsidRPr="0091456B">
        <w:br/>
        <w:t xml:space="preserve">    chunk_items = 0</w:t>
      </w:r>
      <w:r w:rsidRPr="0091456B">
        <w:br/>
      </w:r>
      <w:r w:rsidRPr="0091456B">
        <w:br/>
      </w:r>
      <w:r w:rsidRPr="0091456B">
        <w:br/>
        <w:t xml:space="preserve">    log = []</w:t>
      </w:r>
      <w:r w:rsidRPr="0091456B">
        <w:br/>
        <w:t xml:space="preserve">    sp = " "</w:t>
      </w:r>
      <w:r w:rsidRPr="0091456B">
        <w:br/>
      </w:r>
      <w:r w:rsidRPr="0091456B">
        <w:br/>
        <w:t xml:space="preserve">    tstart = datetime.now()</w:t>
      </w:r>
      <w:r w:rsidRPr="0091456B">
        <w:br/>
        <w:t xml:space="preserve">    total_time_sent = 0.0</w:t>
      </w:r>
      <w:r w:rsidRPr="0091456B">
        <w:br/>
      </w:r>
      <w:r w:rsidRPr="0091456B">
        <w:br/>
        <w:t xml:space="preserve">    cls.print_term(f'Erasing Image...\n',</w:t>
      </w:r>
      <w:r w:rsidRPr="0091456B">
        <w:br/>
        <w:t xml:space="preserve">                   color='Blue', weight='Bold', fixed=True)</w:t>
      </w:r>
      <w:r w:rsidRPr="0091456B">
        <w:br/>
        <w:t xml:space="preserve">    cls.erase_image()</w:t>
      </w:r>
      <w:r w:rsidRPr="0091456B">
        <w:br/>
        <w:t xml:space="preserve">    cls.echo = False</w:t>
      </w:r>
      <w:r w:rsidRPr="0091456B">
        <w:br/>
      </w:r>
      <w:r w:rsidRPr="0091456B">
        <w:br/>
        <w:t xml:space="preserve">    for i in range(chunks):</w:t>
      </w:r>
      <w:r w:rsidRPr="0091456B">
        <w:br/>
      </w:r>
      <w:r w:rsidRPr="0091456B">
        <w:br/>
        <w:t xml:space="preserve">        crc = 0xFFFF</w:t>
      </w:r>
      <w:r w:rsidRPr="0091456B">
        <w:br/>
        <w:t xml:space="preserve">        write_to_flash = 0</w:t>
      </w:r>
      <w:r w:rsidRPr="0091456B">
        <w:br/>
        <w:t xml:space="preserve">        if i == (chunks - 1):</w:t>
      </w:r>
      <w:r w:rsidRPr="0091456B">
        <w:br/>
        <w:t xml:space="preserve">            chunk_items = file_len % chunk_size</w:t>
      </w:r>
      <w:r w:rsidRPr="0091456B">
        <w:br/>
        <w:t xml:space="preserve">            write_to_flash = 1</w:t>
      </w:r>
      <w:r w:rsidRPr="0091456B">
        <w:br/>
        <w:t xml:space="preserve">        else:</w:t>
      </w:r>
      <w:r w:rsidRPr="0091456B">
        <w:br/>
        <w:t xml:space="preserve">            chunk_items = chunk_size</w:t>
      </w:r>
      <w:r w:rsidRPr="0091456B">
        <w:br/>
        <w:t xml:space="preserve">            if (i % blocks) == blocks-1:</w:t>
      </w:r>
      <w:r w:rsidRPr="0091456B">
        <w:br/>
        <w:t xml:space="preserve">                write_to_flash = 1</w:t>
      </w:r>
      <w:r w:rsidRPr="0091456B">
        <w:br/>
      </w:r>
      <w:r w:rsidRPr="0091456B">
        <w:br/>
        <w:t xml:space="preserve">        addr = i*chunk_size</w:t>
      </w:r>
      <w:r w:rsidRPr="0091456B">
        <w:br/>
      </w:r>
      <w:r w:rsidRPr="0091456B">
        <w:br/>
        <w:t xml:space="preserve">        mydata = base64.b64encode(bytes_read[addr:addr+chunk_items])</w:t>
      </w:r>
      <w:r w:rsidRPr="0091456B">
        <w:br/>
        <w:t xml:space="preserve">        mydata = mydata.rstrip(b'\n').decode()</w:t>
      </w:r>
      <w:r w:rsidRPr="0091456B">
        <w:br/>
        <w:t xml:space="preserve">        crc = cls.crc16_sdk(bytes_read[addr:addr+chunk_items], crc)</w:t>
      </w:r>
      <w:r w:rsidRPr="0091456B">
        <w:br/>
      </w:r>
      <w:r w:rsidRPr="0091456B">
        <w:br/>
        <w:t xml:space="preserve">        command_string = f'AT+IMGBLOCKUPDATE {mydata} {chunk_items} {addr} {crc} {write_to_flash}'</w:t>
      </w:r>
      <w:r w:rsidRPr="0091456B">
        <w:br/>
      </w:r>
      <w:r w:rsidRPr="0091456B">
        <w:br/>
        <w:t xml:space="preserve">        cls.clear_resp(mylog=log)</w:t>
      </w:r>
      <w:r w:rsidRPr="0091456B">
        <w:br/>
        <w:t xml:space="preserve">        cls.send(command_string, echo=False)</w:t>
      </w:r>
      <w:r w:rsidRPr="0091456B">
        <w:br/>
        <w:t xml:space="preserve">        start = datetime.now()</w:t>
      </w:r>
      <w:r w:rsidRPr="0091456B">
        <w:br/>
        <w:t xml:space="preserve">        result = cls.wait_for_resp('OK', timeout=5000, mylog=log)</w:t>
      </w:r>
      <w:r w:rsidRPr="0091456B">
        <w:br/>
        <w:t xml:space="preserve">        total_time_sent += (datetime.now() - start).total_seconds()</w:t>
      </w:r>
      <w:r w:rsidRPr="0091456B">
        <w:br/>
      </w:r>
      <w:r w:rsidRPr="0091456B">
        <w:br/>
        <w:t xml:space="preserve">        cls.update_prog((i/chunks)*100)</w:t>
      </w:r>
      <w:r w:rsidRPr="0091456B">
        <w:br/>
        <w:t xml:space="preserve">        if result == -1:</w:t>
      </w:r>
      <w:r w:rsidRPr="0091456B">
        <w:br/>
        <w:t xml:space="preserve">            cls.print_term(f'Image Download Fail...\n',</w:t>
      </w:r>
      <w:r w:rsidRPr="0091456B">
        <w:br/>
        <w:t xml:space="preserve">                           color='Red', weight='Bold', fixed=True)</w:t>
      </w:r>
      <w:r w:rsidRPr="0091456B">
        <w:br/>
        <w:t xml:space="preserve">            return</w:t>
      </w:r>
      <w:r w:rsidRPr="0091456B">
        <w:br/>
      </w:r>
      <w:r w:rsidRPr="0091456B">
        <w:br/>
        <w:t xml:space="preserve">    elapsed = datetime.utcfromtimestamp((datetime.now() - tstart).total_seconds())</w:t>
      </w:r>
      <w:r w:rsidRPr="0091456B">
        <w:br/>
      </w:r>
      <w:r w:rsidRPr="0091456B">
        <w:br/>
        <w:t xml:space="preserve">    cls.print_term(f'Image Downloaded Successfully...\n',</w:t>
      </w:r>
      <w:r w:rsidRPr="0091456B">
        <w:br/>
        <w:t xml:space="preserve">                   color='Blue', weight='Bold', fixed=True)</w:t>
      </w:r>
      <w:r w:rsidRPr="0091456B">
        <w:br/>
      </w:r>
      <w:r w:rsidRPr="0091456B">
        <w:br/>
        <w:t xml:space="preserve">    cls.print_term(f'Elapsed time is (mm:ss) {elapsed.strftime("%M:%S.%f")}\n',</w:t>
      </w:r>
      <w:r w:rsidRPr="0091456B">
        <w:br/>
        <w:t xml:space="preserve">                   color='Blue', weight='Bold', fixed=True)</w:t>
      </w:r>
      <w:r w:rsidRPr="0091456B">
        <w:br/>
      </w:r>
      <w:r w:rsidRPr="0091456B">
        <w:lastRenderedPageBreak/>
        <w:br/>
        <w:t xml:space="preserve">    cls.print_term(f'Total Sent Time  = {total_time_sent}s\n')</w:t>
      </w:r>
      <w:r w:rsidRPr="0091456B">
        <w:br/>
      </w:r>
      <w:r w:rsidRPr="0091456B">
        <w:br/>
        <w:t xml:space="preserve">    time.sleep(2)</w:t>
      </w:r>
      <w:r w:rsidRPr="0091456B">
        <w:br/>
      </w:r>
      <w:r w:rsidRPr="0091456B">
        <w:br/>
        <w:t xml:space="preserve">    cls.update_prog(0)</w:t>
      </w:r>
      <w:r w:rsidRPr="0091456B">
        <w:br/>
      </w:r>
      <w:r w:rsidRPr="0091456B">
        <w:br/>
        <w:t xml:space="preserve">    cls.verify_img()</w:t>
      </w:r>
    </w:p>
    <w:p w14:paraId="3C70D1C4" w14:textId="4F2C1389" w:rsidR="0091456B" w:rsidRDefault="0091456B" w:rsidP="0091456B">
      <w:pPr>
        <w:pStyle w:val="CodeListing"/>
      </w:pPr>
    </w:p>
    <w:p w14:paraId="68F6459C" w14:textId="5B53A526" w:rsidR="0091456B" w:rsidRDefault="00A05DCF" w:rsidP="00A05DCF">
      <w:pPr>
        <w:pStyle w:val="Body"/>
      </w:pPr>
      <w:r>
        <w:t>Sd</w:t>
      </w:r>
    </w:p>
    <w:p w14:paraId="57555C66" w14:textId="39BFF011" w:rsidR="00A05DCF" w:rsidRDefault="00A05DCF" w:rsidP="00A05DCF">
      <w:pPr>
        <w:pStyle w:val="Heading2"/>
      </w:pPr>
      <w:bookmarkStart w:id="130" w:name="_Toc64386185"/>
      <w:r>
        <w:t>SUOTA Connecting Browsing and Starting SUOTA</w:t>
      </w:r>
      <w:bookmarkEnd w:id="130"/>
    </w:p>
    <w:p w14:paraId="1369987E" w14:textId="6DDE954F" w:rsidR="00A05DCF" w:rsidRDefault="00A05DCF" w:rsidP="00A05DCF">
      <w:pPr>
        <w:pStyle w:val="Body"/>
      </w:pPr>
      <w:r>
        <w:t>This code snippet scans, parses the scan and opens a dialogue box to choose a MAC address and start a connection.</w:t>
      </w:r>
    </w:p>
    <w:p w14:paraId="0F12E5D9" w14:textId="630869E8" w:rsidR="00A05DCF" w:rsidRDefault="00A05DCF" w:rsidP="00A05DCF">
      <w:pPr>
        <w:pStyle w:val="Body"/>
      </w:pPr>
    </w:p>
    <w:p w14:paraId="2764032A" w14:textId="731704AF" w:rsidR="00A05DCF" w:rsidRDefault="00A05DCF" w:rsidP="00A05DCF">
      <w:pPr>
        <w:pStyle w:val="CodeListing"/>
      </w:pPr>
      <w:r w:rsidRPr="00A05DCF">
        <w:t>@classmethod</w:t>
      </w:r>
      <w:r w:rsidRPr="00A05DCF">
        <w:br/>
        <w:t>def scan</w:t>
      </w:r>
      <w:r>
        <w:t>_and_connect</w:t>
      </w:r>
      <w:r w:rsidRPr="00A05DCF">
        <w:t>(cls, tscan=10):</w:t>
      </w:r>
      <w:r w:rsidRPr="00A05DCF">
        <w:br/>
        <w:t xml:space="preserve">    log = []</w:t>
      </w:r>
      <w:r w:rsidRPr="00A05DCF">
        <w:br/>
      </w:r>
      <w:r w:rsidRPr="00A05DCF">
        <w:br/>
        <w:t xml:space="preserve">    tstart = datetime.now()</w:t>
      </w:r>
      <w:r w:rsidRPr="00A05DCF">
        <w:br/>
        <w:t xml:space="preserve">    cls.echo = False</w:t>
      </w:r>
      <w:r w:rsidRPr="00A05DCF">
        <w:br/>
        <w:t xml:space="preserve">    rsp = cls.cmdack('AT+GAPSCAN 1', 'OK', mylog=log)</w:t>
      </w:r>
      <w:r w:rsidRPr="00A05DCF">
        <w:br/>
        <w:t xml:space="preserve">    if rsp != -1:</w:t>
      </w:r>
      <w:r w:rsidRPr="00A05DCF">
        <w:br/>
        <w:t xml:space="preserve">        cls.print_term(f'Scanning for {tscan} seconds...\n',</w:t>
      </w:r>
      <w:r w:rsidRPr="00A05DCF">
        <w:br/>
        <w:t xml:space="preserve">                       color='Blue', weight='Bold', fixed=True)</w:t>
      </w:r>
      <w:r w:rsidRPr="00A05DCF">
        <w:br/>
        <w:t xml:space="preserve">    else:</w:t>
      </w:r>
      <w:r w:rsidRPr="00A05DCF">
        <w:br/>
        <w:t xml:space="preserve">        cls.print_term(f'Error...\n',</w:t>
      </w:r>
      <w:r w:rsidRPr="00A05DCF">
        <w:br/>
        <w:t xml:space="preserve">                       color='Blue', weight='Bold', fixed=True)</w:t>
      </w:r>
      <w:r w:rsidRPr="00A05DCF">
        <w:br/>
        <w:t xml:space="preserve">        cls.echo = True</w:t>
      </w:r>
      <w:r w:rsidRPr="00A05DCF">
        <w:br/>
        <w:t xml:space="preserve">        return -1</w:t>
      </w:r>
      <w:r w:rsidRPr="00A05DCF">
        <w:br/>
      </w:r>
      <w:r w:rsidRPr="00A05DCF">
        <w:br/>
        <w:t xml:space="preserve">    time.sleep(tscan)</w:t>
      </w:r>
      <w:r w:rsidRPr="00A05DCF">
        <w:br/>
        <w:t xml:space="preserve">    cls.send('AT+GAPSCAN 0', mylog=log)</w:t>
      </w:r>
      <w:r w:rsidRPr="00A05DCF">
        <w:br/>
        <w:t xml:space="preserve">    rsp = cls.wait_for_resp('SCAN COMPLETED', mylog=log)</w:t>
      </w:r>
      <w:r w:rsidRPr="00A05DCF">
        <w:br/>
        <w:t xml:space="preserve">    if rsp == -1:</w:t>
      </w:r>
      <w:r w:rsidRPr="00A05DCF">
        <w:br/>
        <w:t xml:space="preserve">        cls.print_term(f'Error...\n',</w:t>
      </w:r>
      <w:r w:rsidRPr="00A05DCF">
        <w:br/>
        <w:t xml:space="preserve">                       color='Blue', weight='Bold', fixed=True)</w:t>
      </w:r>
      <w:r w:rsidRPr="00A05DCF">
        <w:br/>
        <w:t xml:space="preserve">        return -1</w:t>
      </w:r>
      <w:r w:rsidRPr="00A05DCF">
        <w:br/>
      </w:r>
      <w:r w:rsidRPr="00A05DCF">
        <w:br/>
        <w:t xml:space="preserve">    cls.echo = True</w:t>
      </w:r>
      <w:r w:rsidRPr="00A05DCF">
        <w:br/>
        <w:t xml:space="preserve">    elapsed = datetime.utcfromtimestamp((datetime.now() - tstart).total_seconds())</w:t>
      </w:r>
      <w:r w:rsidRPr="00A05DCF">
        <w:br/>
        <w:t xml:space="preserve">    cls.print_term(f'Scan Finished, total time is (mm:ss) {elapsed.strftime("%M:%S.%f")}\n',</w:t>
      </w:r>
      <w:r w:rsidRPr="00A05DCF">
        <w:br/>
        <w:t xml:space="preserve">                   color='Blue', weight='Bold', fixed=True)</w:t>
      </w:r>
      <w:r w:rsidRPr="00A05DCF">
        <w:br/>
        <w:t xml:space="preserve">    # Find unique MAC Addresses</w:t>
      </w:r>
      <w:r w:rsidRPr="00A05DCF">
        <w:br/>
        <w:t xml:space="preserve">    mac_addr = {}</w:t>
      </w:r>
      <w:r w:rsidRPr="00A05DCF">
        <w:br/>
        <w:t xml:space="preserve">    count = 0</w:t>
      </w:r>
      <w:r w:rsidRPr="00A05DCF">
        <w:br/>
        <w:t xml:space="preserve">    for item in log:</w:t>
      </w:r>
      <w:r w:rsidRPr="00A05DCF">
        <w:br/>
        <w:t xml:space="preserve">        if 'ADDR:' not in item:</w:t>
      </w:r>
      <w:r w:rsidRPr="00A05DCF">
        <w:br/>
        <w:t xml:space="preserve">            continue</w:t>
      </w:r>
      <w:r w:rsidRPr="00A05DCF">
        <w:br/>
        <w:t xml:space="preserve">        count += 1</w:t>
      </w:r>
      <w:r w:rsidRPr="00A05DCF">
        <w:br/>
        <w:t xml:space="preserve">        addr = item.split('ADDR:')[1].split(',')[0].strip()</w:t>
      </w:r>
      <w:r w:rsidRPr="00A05DCF">
        <w:br/>
      </w:r>
      <w:r w:rsidRPr="00A05DCF">
        <w:br/>
        <w:t xml:space="preserve">        try:</w:t>
      </w:r>
      <w:r w:rsidRPr="00A05DCF">
        <w:br/>
        <w:t xml:space="preserve">            data = item.split('DATA:')[1].split(',')[0].strip()</w:t>
      </w:r>
      <w:r w:rsidRPr="00A05DCF">
        <w:br/>
        <w:t xml:space="preserve">            data_hex = [int(x, 16) for x in data.split()]</w:t>
      </w:r>
      <w:r w:rsidRPr="00A05DCF">
        <w:br/>
        <w:t xml:space="preserve">        except IndexError:</w:t>
      </w:r>
      <w:r w:rsidRPr="00A05DCF">
        <w:br/>
        <w:t xml:space="preserve">            data = []</w:t>
      </w:r>
      <w:r w:rsidRPr="00A05DCF">
        <w:br/>
      </w:r>
      <w:r w:rsidRPr="00A05DCF">
        <w:lastRenderedPageBreak/>
        <w:t xml:space="preserve">            data_hex = 0</w:t>
      </w:r>
      <w:r w:rsidRPr="00A05DCF">
        <w:br/>
        <w:t xml:space="preserve">            print(f'Exception Captured: {item}\n')</w:t>
      </w:r>
      <w:r w:rsidRPr="00A05DCF">
        <w:br/>
      </w:r>
      <w:r w:rsidRPr="00A05DCF">
        <w:br/>
        <w:t xml:space="preserve">        try:</w:t>
      </w:r>
      <w:r w:rsidRPr="00A05DCF">
        <w:br/>
        <w:t xml:space="preserve">            rssi = item.split('RSSI:')[1].split(',')[0].strip()</w:t>
      </w:r>
      <w:r w:rsidRPr="00A05DCF">
        <w:br/>
        <w:t xml:space="preserve">            rssi_val = int(rssi, 10)</w:t>
      </w:r>
      <w:r w:rsidRPr="00A05DCF">
        <w:br/>
        <w:t xml:space="preserve">        except IndexError:</w:t>
      </w:r>
      <w:r w:rsidRPr="00A05DCF">
        <w:br/>
        <w:t xml:space="preserve">            rssi_val = 256</w:t>
      </w:r>
      <w:r w:rsidRPr="00A05DCF">
        <w:br/>
        <w:t xml:space="preserve">            print(f'Exception Captured: {item}\n')</w:t>
      </w:r>
      <w:r w:rsidRPr="00A05DCF">
        <w:br/>
      </w:r>
      <w:r w:rsidRPr="00A05DCF">
        <w:br/>
        <w:t xml:space="preserve">        if addr in mac_addr.keys():</w:t>
      </w:r>
      <w:r w:rsidRPr="00A05DCF">
        <w:br/>
        <w:t xml:space="preserve">            mac_addr[addr][0] += 1</w:t>
      </w:r>
      <w:r w:rsidRPr="00A05DCF">
        <w:br/>
        <w:t xml:space="preserve">            if rssi_val != 256:</w:t>
      </w:r>
      <w:r w:rsidRPr="00A05DCF">
        <w:br/>
        <w:t xml:space="preserve">                mac_addr[addr][3] = mac_addr[addr][3] + rssi_val</w:t>
      </w:r>
      <w:r w:rsidRPr="00A05DCF">
        <w:br/>
        <w:t xml:space="preserve">            if data_hex:</w:t>
      </w:r>
      <w:r w:rsidRPr="00A05DCF">
        <w:br/>
        <w:t xml:space="preserve">                if data_hex[0] != 2:</w:t>
      </w:r>
      <w:r w:rsidRPr="00A05DCF">
        <w:br/>
        <w:t xml:space="preserve">                    mac_addr[addr][2] = data_hex</w:t>
      </w:r>
      <w:r w:rsidRPr="00A05DCF">
        <w:br/>
        <w:t xml:space="preserve">                else:</w:t>
      </w:r>
      <w:r w:rsidRPr="00A05DCF">
        <w:br/>
        <w:t xml:space="preserve">                    mac_addr[addr][1] = data_hex</w:t>
      </w:r>
      <w:r w:rsidRPr="00A05DCF">
        <w:br/>
        <w:t xml:space="preserve">        else:</w:t>
      </w:r>
      <w:r w:rsidRPr="00A05DCF">
        <w:br/>
        <w:t xml:space="preserve">            if data_hex:</w:t>
      </w:r>
      <w:r w:rsidRPr="00A05DCF">
        <w:br/>
        <w:t xml:space="preserve">                if data_hex[0] != 2:</w:t>
      </w:r>
      <w:r w:rsidRPr="00A05DCF">
        <w:br/>
        <w:t xml:space="preserve">                    mac_addr[addr] = [1, [], data_hex, 0]</w:t>
      </w:r>
      <w:r w:rsidRPr="00A05DCF">
        <w:br/>
        <w:t xml:space="preserve">                else:</w:t>
      </w:r>
      <w:r w:rsidRPr="00A05DCF">
        <w:br/>
        <w:t xml:space="preserve">                    mac_addr[addr] = [1, data_hex, [], 0]</w:t>
      </w:r>
      <w:r w:rsidRPr="00A05DCF">
        <w:br/>
      </w:r>
      <w:r w:rsidRPr="00A05DCF">
        <w:br/>
        <w:t xml:space="preserve">            if rssi_val !=256:</w:t>
      </w:r>
      <w:r w:rsidRPr="00A05DCF">
        <w:br/>
        <w:t xml:space="preserve">                mac_addr[addr][3] = rssi_val</w:t>
      </w:r>
      <w:r w:rsidRPr="00A05DCF">
        <w:br/>
      </w:r>
      <w:r w:rsidRPr="00A05DCF">
        <w:br/>
        <w:t xml:space="preserve">    cls.print_term(f'We scanned {len(mac_addr)} devices and received {count} events:\n')</w:t>
      </w:r>
      <w:r w:rsidRPr="00A05DCF">
        <w:br/>
      </w:r>
      <w:r w:rsidRPr="00A05DCF">
        <w:br/>
        <w:t xml:space="preserve">    choices = []</w:t>
      </w:r>
      <w:r w:rsidRPr="00A05DCF">
        <w:br/>
        <w:t xml:space="preserve">    for item in mac_addr.keys():</w:t>
      </w:r>
      <w:r w:rsidRPr="00A05DCF">
        <w:br/>
        <w:t xml:space="preserve">        name = "Unknown Device"</w:t>
      </w:r>
      <w:r w:rsidRPr="00A05DCF">
        <w:br/>
        <w:t xml:space="preserve">        data = mac_addr[item][1]</w:t>
      </w:r>
      <w:r w:rsidRPr="00A05DCF">
        <w:br/>
        <w:t xml:space="preserve">        data += mac_addr[item][2]</w:t>
      </w:r>
      <w:r w:rsidRPr="00A05DCF">
        <w:br/>
      </w:r>
      <w:r w:rsidRPr="00A05DCF">
        <w:br/>
        <w:t xml:space="preserve">        if data:</w:t>
      </w:r>
      <w:r w:rsidRPr="00A05DCF">
        <w:br/>
        <w:t xml:space="preserve">            name = cls.parse_adv_data_name(data)</w:t>
      </w:r>
      <w:r w:rsidRPr="00A05DCF">
        <w:br/>
      </w:r>
      <w:r w:rsidRPr="00A05DCF">
        <w:br/>
        <w:t xml:space="preserve">        rssi_avg = round(mac_addr[item][3]/mac_addr[item][0])</w:t>
      </w:r>
      <w:r w:rsidRPr="00A05DCF">
        <w:br/>
        <w:t xml:space="preserve">        choices.append(f'{item} - {name} [{rssi_avg} dBm]')</w:t>
      </w:r>
      <w:r w:rsidRPr="00A05DCF">
        <w:br/>
      </w:r>
      <w:r w:rsidRPr="00A05DCF">
        <w:br/>
        <w:t xml:space="preserve">    try:</w:t>
      </w:r>
      <w:r w:rsidRPr="00A05DCF">
        <w:br/>
        <w:t xml:space="preserve">        choices.sort(key=lambda x: int(x.split('[')[1].split()[0], 10), reverse=True)</w:t>
      </w:r>
      <w:r w:rsidRPr="00A05DCF">
        <w:br/>
        <w:t xml:space="preserve">    except ValueError:</w:t>
      </w:r>
      <w:r w:rsidRPr="00A05DCF">
        <w:br/>
        <w:t xml:space="preserve">        print(f'Sort Exception Caught\n')</w:t>
      </w:r>
      <w:r w:rsidRPr="00A05DCF">
        <w:br/>
      </w:r>
      <w:r w:rsidRPr="00A05DCF">
        <w:br/>
        <w:t xml:space="preserve">    cls.select_mac_addr(choices)</w:t>
      </w:r>
      <w:r w:rsidRPr="00A05DCF">
        <w:br/>
        <w:t xml:space="preserve">    while not cls.get_selection():</w:t>
      </w:r>
      <w:r w:rsidRPr="00A05DCF">
        <w:br/>
        <w:t xml:space="preserve">        time.sleep(.1)</w:t>
      </w:r>
      <w:r w:rsidRPr="00A05DCF">
        <w:br/>
      </w:r>
      <w:r w:rsidRPr="00A05DCF">
        <w:br/>
        <w:t xml:space="preserve">    selection = cls.get_selection().pop().split('-')[0].strip()</w:t>
      </w:r>
      <w:r w:rsidRPr="00A05DCF">
        <w:br/>
      </w:r>
      <w:r w:rsidRPr="00A05DCF">
        <w:br/>
        <w:t xml:space="preserve">    if "cancel" in selection:</w:t>
      </w:r>
      <w:r w:rsidRPr="00A05DCF">
        <w:br/>
        <w:t xml:space="preserve">        cls.print_term(f'Cancel Connect\n')</w:t>
      </w:r>
      <w:r w:rsidRPr="00A05DCF">
        <w:br/>
        <w:t xml:space="preserve">        return</w:t>
      </w:r>
      <w:r w:rsidRPr="00A05DCF">
        <w:br/>
      </w:r>
      <w:r w:rsidRPr="00A05DCF">
        <w:br/>
        <w:t xml:space="preserve">    cls.print_term(f'We Selected {selection} with Data 'f'{mac_addr[selection][1]} and </w:t>
      </w:r>
      <w:r w:rsidRPr="00A05DCF">
        <w:lastRenderedPageBreak/>
        <w:t>{mac_addr[selection][2]}\n')</w:t>
      </w:r>
      <w:r w:rsidRPr="00A05DCF">
        <w:br/>
      </w:r>
      <w:r w:rsidRPr="00A05DCF">
        <w:br/>
        <w:t xml:space="preserve">    command_string = f'AT+GAPCONNECT {selection} {0}'</w:t>
      </w:r>
      <w:r w:rsidRPr="00A05DCF">
        <w:br/>
        <w:t xml:space="preserve">    rsp = cls.cmdack(command_string, 'CONNECTED', 15000, mylog=log)</w:t>
      </w:r>
      <w:r w:rsidRPr="00A05DCF">
        <w:br/>
        <w:t xml:space="preserve">    cls.echo = True</w:t>
      </w:r>
      <w:r w:rsidRPr="00A05DCF">
        <w:br/>
      </w:r>
      <w:r w:rsidRPr="00A05DCF">
        <w:br/>
        <w:t xml:space="preserve">    if rsp == -1:</w:t>
      </w:r>
      <w:r w:rsidRPr="00A05DCF">
        <w:br/>
        <w:t xml:space="preserve">        cls.print_term(f'Connection Unsuccessful\n')</w:t>
      </w:r>
      <w:r w:rsidRPr="00A05DCF">
        <w:br/>
        <w:t xml:space="preserve">        cls.cmdack(f'AT+GAPCANCELCONNECT', 'OK', 1000, mylog=log)</w:t>
      </w:r>
      <w:r w:rsidRPr="00A05DCF">
        <w:br/>
        <w:t xml:space="preserve">        return</w:t>
      </w:r>
      <w:r w:rsidRPr="00A05DCF">
        <w:br/>
      </w:r>
      <w:r w:rsidRPr="00A05DCF">
        <w:br/>
        <w:t xml:space="preserve">    # need to flow this with connection being completely setup, timeout for now</w:t>
      </w:r>
      <w:r w:rsidRPr="00A05DCF">
        <w:br/>
        <w:t xml:space="preserve">    time.sleep(1)</w:t>
      </w:r>
      <w:r w:rsidRPr="00A05DCF">
        <w:br/>
        <w:t xml:space="preserve">    log = []</w:t>
      </w:r>
      <w:r w:rsidRPr="00A05DCF">
        <w:br/>
        <w:t xml:space="preserve">    rsp = cls.cmdack(f'AT+GATTBROWSE {0}', 'BROWSE COMPLETED', 10000, mylog=log)</w:t>
      </w:r>
      <w:r w:rsidRPr="00A05DCF">
        <w:br/>
        <w:t xml:space="preserve">    database = cls.parse_gatt_db(log)</w:t>
      </w:r>
      <w:r w:rsidRPr="00A05DCF">
        <w:br/>
      </w:r>
      <w:r w:rsidRPr="00A05DCF">
        <w:br/>
        <w:t xml:space="preserve">    cls.show_ble_database(database)</w:t>
      </w:r>
    </w:p>
    <w:p w14:paraId="551BA3CF" w14:textId="20682E51" w:rsidR="00614082" w:rsidRDefault="00614082" w:rsidP="00A05DCF">
      <w:pPr>
        <w:pStyle w:val="CodeListing"/>
      </w:pPr>
    </w:p>
    <w:p w14:paraId="57C5A567" w14:textId="5B9C2835" w:rsidR="00614082" w:rsidRDefault="00F73A7F" w:rsidP="00614082">
      <w:pPr>
        <w:pStyle w:val="Heading1"/>
      </w:pPr>
      <w:bookmarkStart w:id="131" w:name="_Toc64386186"/>
      <w:r>
        <w:t>EVENTS</w:t>
      </w:r>
      <w:bookmarkEnd w:id="131"/>
    </w:p>
    <w:p w14:paraId="10BF5292" w14:textId="7E16AAC5" w:rsidR="00F73A7F" w:rsidRDefault="00F73A7F" w:rsidP="00F73A7F">
      <w:pPr>
        <w:pStyle w:val="Body"/>
      </w:pPr>
      <w:r>
        <w:t>This section describes asynchronous events generated by the central.</w:t>
      </w:r>
    </w:p>
    <w:p w14:paraId="46A24320" w14:textId="59F5EA55" w:rsidR="00F73A7F" w:rsidRDefault="00F73A7F" w:rsidP="00F73A7F">
      <w:pPr>
        <w:pStyle w:val="Body"/>
      </w:pPr>
    </w:p>
    <w:p w14:paraId="4A2B9233" w14:textId="382917D7" w:rsidR="00F73A7F" w:rsidRDefault="00F73A7F" w:rsidP="00F73A7F">
      <w:pPr>
        <w:pStyle w:val="Heading2"/>
      </w:pPr>
      <w:bookmarkStart w:id="132" w:name="_Toc64386187"/>
      <w:r>
        <w:t>ADVERTISING</w:t>
      </w:r>
      <w:bookmarkEnd w:id="132"/>
    </w:p>
    <w:p w14:paraId="1B85FC07" w14:textId="7DC72070" w:rsidR="00F73A7F" w:rsidRDefault="00F73A7F" w:rsidP="00F73A7F">
      <w:pPr>
        <w:pStyle w:val="Body"/>
      </w:pPr>
      <w:r>
        <w:t>Advertisements will be reported with the advertisement data and the scan response in separate advertisement report.  If it is critical to the application to distinguish between both, the GAP Flags should be checked on the first three bytes of data. Please reference {TODO: GAP GLAGS REFERENCE}.</w:t>
      </w:r>
    </w:p>
    <w:p w14:paraId="5B346C56" w14:textId="052CFEA1" w:rsidR="00F73A7F" w:rsidRDefault="00F73A7F" w:rsidP="00F73A7F">
      <w:pPr>
        <w:pStyle w:val="Body"/>
      </w:pPr>
    </w:p>
    <w:p w14:paraId="2A3122BB" w14:textId="1D06BA8C" w:rsidR="00F73A7F" w:rsidRDefault="00F73A7F" w:rsidP="00F73A7F">
      <w:pPr>
        <w:pStyle w:val="Heading3"/>
      </w:pPr>
      <w:bookmarkStart w:id="133" w:name="_Toc64386188"/>
      <w:r>
        <w:t>ADVERTISING EVENT</w:t>
      </w:r>
      <w:bookmarkEnd w:id="133"/>
    </w:p>
    <w:p w14:paraId="262F51A5" w14:textId="77777777" w:rsidR="00F73A7F" w:rsidRPr="00F73A7F" w:rsidRDefault="00F73A7F" w:rsidP="00F73A7F">
      <w:pPr>
        <w:pStyle w:val="Body"/>
      </w:pPr>
    </w:p>
    <w:p w14:paraId="54D3CC56" w14:textId="16DE91AA" w:rsidR="00A05DCF" w:rsidRDefault="00F73A7F" w:rsidP="00EE795C">
      <w:pPr>
        <w:pStyle w:val="FeatureList1"/>
      </w:pPr>
      <w:r>
        <w:t>FORMAT: '</w:t>
      </w:r>
      <w:r w:rsidR="00A12865">
        <w:t>EVT_</w:t>
      </w:r>
      <w:r>
        <w:t xml:space="preserve">ADV - ADDR: {addr}, </w:t>
      </w:r>
      <w:r w:rsidR="00DD1CD5">
        <w:t xml:space="preserve">ADDR_TYPE {addr_type}, </w:t>
      </w:r>
      <w:r>
        <w:t>TYPE: {</w:t>
      </w:r>
      <w:r w:rsidR="00DD1CD5">
        <w:t>adv_</w:t>
      </w:r>
      <w:r>
        <w:t>type}, RSSI: {rssi}, DATA: {data}\r\n"</w:t>
      </w:r>
    </w:p>
    <w:p w14:paraId="11D58B61" w14:textId="655D64FB" w:rsidR="00EE795C" w:rsidRDefault="00EE795C" w:rsidP="00EE795C">
      <w:pPr>
        <w:pStyle w:val="FeatureList1"/>
      </w:pPr>
      <w:r>
        <w:t>DATA:</w:t>
      </w:r>
    </w:p>
    <w:p w14:paraId="4FF615CF" w14:textId="29D22D05" w:rsidR="00EE795C" w:rsidRDefault="00EE795C" w:rsidP="00EE795C">
      <w:pPr>
        <w:pStyle w:val="FeatureList2"/>
      </w:pPr>
      <w:r>
        <w:t>addr - Bluetooth Address</w:t>
      </w:r>
    </w:p>
    <w:p w14:paraId="4AF7DC55" w14:textId="7FD8A89D" w:rsidR="00EE795C" w:rsidRDefault="00EE795C" w:rsidP="00EE795C">
      <w:pPr>
        <w:pStyle w:val="FeatureList2"/>
        <w:numPr>
          <w:ilvl w:val="2"/>
          <w:numId w:val="15"/>
        </w:numPr>
      </w:pPr>
      <w:r>
        <w:t>Format: xx:xx:xx:xx:xx:xx</w:t>
      </w:r>
      <w:r>
        <w:tab/>
      </w:r>
    </w:p>
    <w:p w14:paraId="6355DB92" w14:textId="2677ACE6" w:rsidR="00EE795C" w:rsidRDefault="00DD1CD5" w:rsidP="00EE795C">
      <w:pPr>
        <w:pStyle w:val="FeatureList2"/>
      </w:pPr>
      <w:r>
        <w:t>addr_</w:t>
      </w:r>
      <w:r w:rsidR="00EE795C">
        <w:t>type - Public/Private Address</w:t>
      </w:r>
    </w:p>
    <w:p w14:paraId="6909C8AC" w14:textId="3CFF5B91" w:rsidR="00EE795C" w:rsidRDefault="00EE795C" w:rsidP="00EE795C">
      <w:pPr>
        <w:pStyle w:val="FeatureList2"/>
        <w:numPr>
          <w:ilvl w:val="2"/>
          <w:numId w:val="15"/>
        </w:numPr>
      </w:pPr>
      <w:r>
        <w:t>Data Format: Enum String</w:t>
      </w:r>
    </w:p>
    <w:p w14:paraId="2B68A0D2" w14:textId="3730784D" w:rsidR="00EE795C" w:rsidRDefault="00EE795C" w:rsidP="00EE795C">
      <w:pPr>
        <w:pStyle w:val="FeatureList2"/>
        <w:numPr>
          <w:ilvl w:val="2"/>
          <w:numId w:val="15"/>
        </w:numPr>
      </w:pPr>
      <w:r>
        <w:t>Data Values</w:t>
      </w:r>
      <w:r w:rsidR="009D4F6E">
        <w:t xml:space="preserve">: </w:t>
      </w:r>
    </w:p>
    <w:p w14:paraId="59840135" w14:textId="0B729305" w:rsidR="009D4F6E" w:rsidRDefault="009D4F6E" w:rsidP="009D4F6E">
      <w:pPr>
        <w:pStyle w:val="FeatureList2"/>
        <w:numPr>
          <w:ilvl w:val="3"/>
          <w:numId w:val="15"/>
        </w:numPr>
      </w:pPr>
      <w:r>
        <w:t>0 - Public Address</w:t>
      </w:r>
    </w:p>
    <w:p w14:paraId="457EEFDF" w14:textId="5830C839" w:rsidR="009D4F6E" w:rsidRDefault="009D4F6E" w:rsidP="009D4F6E">
      <w:pPr>
        <w:pStyle w:val="FeatureList2"/>
        <w:numPr>
          <w:ilvl w:val="3"/>
          <w:numId w:val="15"/>
        </w:numPr>
      </w:pPr>
      <w:r>
        <w:t>1 - Private Addres</w:t>
      </w:r>
    </w:p>
    <w:p w14:paraId="627E21C9" w14:textId="060947A7" w:rsidR="00DD1CD5" w:rsidRDefault="00DD1CD5" w:rsidP="00DD1CD5">
      <w:pPr>
        <w:pStyle w:val="FeatureList2"/>
      </w:pPr>
      <w:r>
        <w:t>adv_type</w:t>
      </w:r>
    </w:p>
    <w:p w14:paraId="2D0E769C" w14:textId="7C1C7B03" w:rsidR="00DD1CD5" w:rsidRDefault="00DD1CD5" w:rsidP="00DD1CD5">
      <w:pPr>
        <w:pStyle w:val="FeatureList2"/>
        <w:numPr>
          <w:ilvl w:val="2"/>
          <w:numId w:val="15"/>
        </w:numPr>
      </w:pPr>
      <w:r>
        <w:t>Data Format:  Enum String</w:t>
      </w:r>
    </w:p>
    <w:p w14:paraId="6BA80C69" w14:textId="33C59A21" w:rsidR="00DD1CD5" w:rsidRDefault="00DD1CD5" w:rsidP="00DD1CD5">
      <w:pPr>
        <w:pStyle w:val="FeatureList2"/>
        <w:numPr>
          <w:ilvl w:val="2"/>
          <w:numId w:val="15"/>
        </w:numPr>
      </w:pPr>
      <w:r>
        <w:t xml:space="preserve">Data Values: </w:t>
      </w:r>
    </w:p>
    <w:p w14:paraId="3EB6AFBE" w14:textId="4DA347C7" w:rsidR="00DD1CD5" w:rsidRDefault="00DD1CD5" w:rsidP="00DD1CD5">
      <w:pPr>
        <w:pStyle w:val="FeatureList2"/>
        <w:numPr>
          <w:ilvl w:val="3"/>
          <w:numId w:val="15"/>
        </w:numPr>
      </w:pPr>
      <w:r>
        <w:t>00 - General Advertisement</w:t>
      </w:r>
    </w:p>
    <w:p w14:paraId="0C058BD1" w14:textId="6E245D99" w:rsidR="00DD1CD5" w:rsidRDefault="00DD1CD5" w:rsidP="00DD1CD5">
      <w:pPr>
        <w:pStyle w:val="FeatureList2"/>
        <w:numPr>
          <w:ilvl w:val="3"/>
          <w:numId w:val="15"/>
        </w:numPr>
      </w:pPr>
      <w:r>
        <w:t>01 - Direct Advertisement</w:t>
      </w:r>
    </w:p>
    <w:p w14:paraId="0427B13E" w14:textId="284F1B56" w:rsidR="00DD1CD5" w:rsidRDefault="00DD1CD5" w:rsidP="00DD1CD5">
      <w:pPr>
        <w:pStyle w:val="FeatureList2"/>
        <w:numPr>
          <w:ilvl w:val="3"/>
          <w:numId w:val="15"/>
        </w:numPr>
      </w:pPr>
      <w:r>
        <w:t>02 - Scannable Advertising Indication</w:t>
      </w:r>
    </w:p>
    <w:p w14:paraId="7DD880FD" w14:textId="70417F1A" w:rsidR="00DD1CD5" w:rsidRDefault="00DD1CD5" w:rsidP="00DD1CD5">
      <w:pPr>
        <w:pStyle w:val="FeatureList2"/>
        <w:numPr>
          <w:ilvl w:val="3"/>
          <w:numId w:val="15"/>
        </w:numPr>
      </w:pPr>
      <w:r>
        <w:t>03 - Non Connectable Advertisement</w:t>
      </w:r>
    </w:p>
    <w:p w14:paraId="1BB5FC70" w14:textId="1B54BBB6" w:rsidR="00DD1CD5" w:rsidRDefault="00DD1CD5" w:rsidP="00DD1CD5">
      <w:pPr>
        <w:pStyle w:val="FeatureList2"/>
        <w:numPr>
          <w:ilvl w:val="3"/>
          <w:numId w:val="15"/>
        </w:numPr>
      </w:pPr>
      <w:r>
        <w:lastRenderedPageBreak/>
        <w:t>04 - Scan Response</w:t>
      </w:r>
      <w:bookmarkStart w:id="134" w:name="_GoBack"/>
      <w:bookmarkEnd w:id="134"/>
    </w:p>
    <w:p w14:paraId="6BEAC538" w14:textId="789F8EB0" w:rsidR="009D4F6E" w:rsidRDefault="009D4F6E" w:rsidP="009D4F6E">
      <w:pPr>
        <w:pStyle w:val="FeatureList2"/>
      </w:pPr>
      <w:r>
        <w:t>Rssi - Signal Strength</w:t>
      </w:r>
    </w:p>
    <w:p w14:paraId="1C31EEB9" w14:textId="5A552604" w:rsidR="009D4F6E" w:rsidRDefault="006366C4" w:rsidP="009D4F6E">
      <w:pPr>
        <w:pStyle w:val="FeatureList2"/>
        <w:numPr>
          <w:ilvl w:val="2"/>
          <w:numId w:val="15"/>
        </w:numPr>
      </w:pPr>
      <w:r>
        <w:t>Data Format: Integer string</w:t>
      </w:r>
    </w:p>
    <w:p w14:paraId="0FA04FFB" w14:textId="483068CD" w:rsidR="006366C4" w:rsidRDefault="006366C4" w:rsidP="006366C4">
      <w:pPr>
        <w:pStyle w:val="FeatureList2"/>
      </w:pPr>
      <w:r>
        <w:t>Data</w:t>
      </w:r>
    </w:p>
    <w:p w14:paraId="04316661" w14:textId="0FA716FB" w:rsidR="006366C4" w:rsidRDefault="006366C4" w:rsidP="006366C4">
      <w:pPr>
        <w:pStyle w:val="FeatureList2"/>
        <w:numPr>
          <w:ilvl w:val="2"/>
          <w:numId w:val="15"/>
        </w:numPr>
      </w:pPr>
      <w:r>
        <w:t>Data Format: Hex String (no spaces)</w:t>
      </w:r>
    </w:p>
    <w:p w14:paraId="18295D6C" w14:textId="77620046" w:rsidR="006366C4" w:rsidRDefault="006366C4" w:rsidP="006366C4">
      <w:pPr>
        <w:pStyle w:val="FeatureList1"/>
        <w:numPr>
          <w:ilvl w:val="0"/>
          <w:numId w:val="0"/>
        </w:numPr>
        <w:ind w:left="340" w:hanging="340"/>
      </w:pPr>
    </w:p>
    <w:p w14:paraId="05B1874D" w14:textId="77777777" w:rsidR="006366C4" w:rsidRPr="00A05DCF" w:rsidRDefault="006366C4" w:rsidP="006366C4">
      <w:pPr>
        <w:pStyle w:val="FeatureList1"/>
        <w:numPr>
          <w:ilvl w:val="0"/>
          <w:numId w:val="0"/>
        </w:numPr>
        <w:ind w:left="340" w:hanging="340"/>
      </w:pPr>
    </w:p>
    <w:p w14:paraId="346317B8" w14:textId="3BD4A305" w:rsidR="0091456B" w:rsidRDefault="006366C4" w:rsidP="006366C4">
      <w:pPr>
        <w:pStyle w:val="Heading2"/>
      </w:pPr>
      <w:bookmarkStart w:id="135" w:name="_Toc64386189"/>
      <w:r>
        <w:t>CONNECT</w:t>
      </w:r>
      <w:r w:rsidR="005A0C5E">
        <w:t xml:space="preserve"> | DISCONNECT</w:t>
      </w:r>
      <w:bookmarkEnd w:id="135"/>
    </w:p>
    <w:p w14:paraId="56F24130" w14:textId="4CA32906" w:rsidR="005A0C5E" w:rsidRDefault="005A0C5E" w:rsidP="005A0C5E">
      <w:pPr>
        <w:pStyle w:val="Body"/>
      </w:pPr>
      <w:r>
        <w:t>Events that are associated with the connection/disconnection process.</w:t>
      </w:r>
    </w:p>
    <w:p w14:paraId="2A69ADDD" w14:textId="333FB33B" w:rsidR="005A0C5E" w:rsidRDefault="005A0C5E" w:rsidP="005A0C5E">
      <w:pPr>
        <w:pStyle w:val="Body"/>
      </w:pPr>
    </w:p>
    <w:p w14:paraId="2DCB9DE6" w14:textId="0DB26EBB" w:rsidR="005A0C5E" w:rsidRDefault="005A0C5E" w:rsidP="005A0C5E">
      <w:pPr>
        <w:pStyle w:val="Heading3"/>
      </w:pPr>
      <w:bookmarkStart w:id="136" w:name="_Toc64386190"/>
      <w:r>
        <w:t>CONNECTION EVT</w:t>
      </w:r>
      <w:bookmarkEnd w:id="136"/>
    </w:p>
    <w:p w14:paraId="114EBE66" w14:textId="329D5DE2" w:rsidR="005A0C5E" w:rsidRDefault="005A0C5E" w:rsidP="005A0C5E">
      <w:pPr>
        <w:pStyle w:val="Body"/>
      </w:pPr>
      <w:r>
        <w:t>After a successful connection</w:t>
      </w:r>
      <w:r w:rsidR="00AE16C6">
        <w:t xml:space="preserve">, the central will provide the appropriate event.  Additionally the connection process will check to see if the device is currently bonded, and if it is, will start he encryption process. </w:t>
      </w:r>
    </w:p>
    <w:p w14:paraId="5A2766A4" w14:textId="535DB2B4" w:rsidR="00AE16C6" w:rsidRDefault="00AE16C6" w:rsidP="00AE16C6">
      <w:pPr>
        <w:pStyle w:val="Heading4"/>
      </w:pPr>
      <w:r>
        <w:t>CONNECTION INDICATION</w:t>
      </w:r>
    </w:p>
    <w:p w14:paraId="17768573" w14:textId="3AA45227" w:rsidR="005A0C5E" w:rsidRDefault="005A0C5E" w:rsidP="005A0C5E">
      <w:pPr>
        <w:pStyle w:val="FeatureList1"/>
      </w:pPr>
      <w:r>
        <w:t>FORMAT</w:t>
      </w:r>
      <w:r w:rsidR="00AE16C6">
        <w:t>: 'EVT_CONNECTED \r\n\t ADDR: {addr}, CONN_ID: {conn_id}\r\n'</w:t>
      </w:r>
    </w:p>
    <w:p w14:paraId="4CF06A53" w14:textId="6EC1F79B" w:rsidR="00AE16C6" w:rsidRDefault="00AE16C6" w:rsidP="005A0C5E">
      <w:pPr>
        <w:pStyle w:val="FeatureList1"/>
      </w:pPr>
      <w:r>
        <w:t>DATA</w:t>
      </w:r>
    </w:p>
    <w:p w14:paraId="2244E999" w14:textId="7A278EE3" w:rsidR="00AE16C6" w:rsidRPr="00AE16C6" w:rsidRDefault="00AE16C6" w:rsidP="00AE16C6">
      <w:pPr>
        <w:pStyle w:val="FeatureList2"/>
        <w:rPr>
          <w:rStyle w:val="Strong"/>
          <w:b w:val="0"/>
          <w:bCs w:val="0"/>
        </w:rPr>
      </w:pPr>
      <w:r>
        <w:rPr>
          <w:rStyle w:val="Strong"/>
        </w:rPr>
        <w:t>Addr - Peer Bluetooth Address</w:t>
      </w:r>
    </w:p>
    <w:p w14:paraId="5AA19BDD" w14:textId="0D37F13F" w:rsidR="00AE16C6" w:rsidRDefault="00AE16C6" w:rsidP="00AE16C6">
      <w:pPr>
        <w:pStyle w:val="FeatureList2"/>
        <w:numPr>
          <w:ilvl w:val="2"/>
          <w:numId w:val="15"/>
        </w:numPr>
      </w:pPr>
      <w:r>
        <w:t>Format: xx:xx:xx:xx:xx:xx</w:t>
      </w:r>
    </w:p>
    <w:p w14:paraId="362EBB07" w14:textId="38E6ACA5" w:rsidR="00AE16C6" w:rsidRPr="00AE16C6" w:rsidRDefault="00AE16C6" w:rsidP="00AE16C6">
      <w:pPr>
        <w:pStyle w:val="FeatureList2"/>
        <w:rPr>
          <w:rStyle w:val="Strong"/>
          <w:b w:val="0"/>
          <w:bCs w:val="0"/>
        </w:rPr>
      </w:pPr>
      <w:r>
        <w:rPr>
          <w:rStyle w:val="Strong"/>
        </w:rPr>
        <w:t>Conn_id - Connection ID</w:t>
      </w:r>
    </w:p>
    <w:p w14:paraId="047A1122" w14:textId="2719AC51" w:rsidR="00AE16C6" w:rsidRDefault="00AE16C6" w:rsidP="00AE16C6">
      <w:pPr>
        <w:pStyle w:val="FeatureList2"/>
        <w:numPr>
          <w:ilvl w:val="2"/>
          <w:numId w:val="15"/>
        </w:numPr>
      </w:pPr>
      <w:r>
        <w:t>Format: Numerical String</w:t>
      </w:r>
    </w:p>
    <w:p w14:paraId="1EF46124" w14:textId="671987E5" w:rsidR="00AE16C6" w:rsidRDefault="00AE16C6" w:rsidP="00AE16C6">
      <w:pPr>
        <w:pStyle w:val="FeatureList2"/>
        <w:numPr>
          <w:ilvl w:val="2"/>
          <w:numId w:val="15"/>
        </w:numPr>
      </w:pPr>
      <w:r>
        <w:t>Values: 0-8</w:t>
      </w:r>
    </w:p>
    <w:p w14:paraId="597F4145" w14:textId="4BA6F9B3" w:rsidR="00AE16C6" w:rsidRDefault="00AE16C6" w:rsidP="00AE16C6">
      <w:pPr>
        <w:pStyle w:val="Heading4"/>
      </w:pPr>
      <w:r>
        <w:t>BONDED INDICATION</w:t>
      </w:r>
    </w:p>
    <w:p w14:paraId="5FC635A5" w14:textId="5369F284" w:rsidR="00AE16C6" w:rsidRDefault="00AE16C6" w:rsidP="00AE16C6">
      <w:pPr>
        <w:pStyle w:val="Body"/>
      </w:pPr>
      <w:r>
        <w:t>The central will see if the device bonded and also provide additional data from the peer.</w:t>
      </w:r>
    </w:p>
    <w:p w14:paraId="22899550" w14:textId="19423F57" w:rsidR="00AE16C6" w:rsidRDefault="00AE16C6" w:rsidP="00AE16C6">
      <w:pPr>
        <w:pStyle w:val="FeatureList1"/>
      </w:pPr>
      <w:r>
        <w:t>FORMAT: '</w:t>
      </w:r>
      <w:r w:rsidRPr="00AE16C6">
        <w:t xml:space="preserve"> EVT_BONDED:</w:t>
      </w:r>
      <w:r>
        <w:t xml:space="preserve"> {bonded}</w:t>
      </w:r>
      <w:r w:rsidRPr="00AE16C6">
        <w:t xml:space="preserve"> MITM:</w:t>
      </w:r>
      <w:r>
        <w:t xml:space="preserve"> {mitm} </w:t>
      </w:r>
      <w:r w:rsidRPr="00AE16C6">
        <w:t xml:space="preserve">SEC: </w:t>
      </w:r>
      <w:r>
        <w:t>{sec}</w:t>
      </w:r>
      <w:r w:rsidRPr="00AE16C6">
        <w:t>\r\n</w:t>
      </w:r>
      <w:r>
        <w:t>'</w:t>
      </w:r>
    </w:p>
    <w:p w14:paraId="1D84B716" w14:textId="5B4F24CB" w:rsidR="00AE16C6" w:rsidRDefault="00AE16C6" w:rsidP="00AE16C6">
      <w:pPr>
        <w:pStyle w:val="FeatureList1"/>
      </w:pPr>
      <w:r>
        <w:t>DATA:</w:t>
      </w:r>
    </w:p>
    <w:p w14:paraId="0C1164DB" w14:textId="22A67E6D" w:rsidR="00AE16C6" w:rsidRPr="00AE16C6" w:rsidRDefault="00AE16C6" w:rsidP="00AE16C6">
      <w:pPr>
        <w:pStyle w:val="FeatureList2"/>
        <w:rPr>
          <w:rStyle w:val="Strong"/>
          <w:b w:val="0"/>
          <w:bCs w:val="0"/>
        </w:rPr>
      </w:pPr>
      <w:r>
        <w:rPr>
          <w:rStyle w:val="Strong"/>
        </w:rPr>
        <w:t>Bonded - has peer been previously bonded</w:t>
      </w:r>
    </w:p>
    <w:p w14:paraId="684CD9F0" w14:textId="08B002AB" w:rsidR="00AE16C6" w:rsidRPr="00AE16C6" w:rsidRDefault="00AE16C6" w:rsidP="00AE16C6">
      <w:pPr>
        <w:pStyle w:val="FeatureList2"/>
        <w:numPr>
          <w:ilvl w:val="2"/>
          <w:numId w:val="15"/>
        </w:numPr>
        <w:rPr>
          <w:rStyle w:val="Strong"/>
          <w:b w:val="0"/>
          <w:bCs w:val="0"/>
        </w:rPr>
      </w:pPr>
      <w:r>
        <w:rPr>
          <w:rStyle w:val="Strong"/>
        </w:rPr>
        <w:t>Format - Boolean String</w:t>
      </w:r>
    </w:p>
    <w:p w14:paraId="3FB4A14D" w14:textId="47F6E5EF" w:rsidR="00AE16C6" w:rsidRPr="00AE16C6" w:rsidRDefault="00AE16C6" w:rsidP="00AE16C6">
      <w:pPr>
        <w:pStyle w:val="FeatureList2"/>
        <w:rPr>
          <w:rStyle w:val="Strong"/>
          <w:b w:val="0"/>
          <w:bCs w:val="0"/>
        </w:rPr>
      </w:pPr>
      <w:r>
        <w:rPr>
          <w:rStyle w:val="Strong"/>
        </w:rPr>
        <w:t>mitm - Does the peer support MITM security</w:t>
      </w:r>
    </w:p>
    <w:p w14:paraId="1BCF92F9" w14:textId="636301E8" w:rsidR="00AE16C6" w:rsidRDefault="00AE16C6" w:rsidP="00AE16C6">
      <w:pPr>
        <w:pStyle w:val="FeatureList2"/>
        <w:numPr>
          <w:ilvl w:val="2"/>
          <w:numId w:val="15"/>
        </w:numPr>
      </w:pPr>
      <w:r>
        <w:t>Format - Boolean String</w:t>
      </w:r>
    </w:p>
    <w:p w14:paraId="684D0C6D" w14:textId="2FF93E9D" w:rsidR="00AE16C6" w:rsidRPr="00AE16C6" w:rsidRDefault="00AE16C6" w:rsidP="00AE16C6">
      <w:pPr>
        <w:pStyle w:val="FeatureList2"/>
        <w:rPr>
          <w:rStyle w:val="Strong"/>
          <w:b w:val="0"/>
          <w:bCs w:val="0"/>
        </w:rPr>
      </w:pPr>
      <w:r>
        <w:rPr>
          <w:rStyle w:val="Strong"/>
        </w:rPr>
        <w:t>Sec - Does the peer support secure connections</w:t>
      </w:r>
    </w:p>
    <w:p w14:paraId="07E3DBB7" w14:textId="7B356841" w:rsidR="00AE16C6" w:rsidRDefault="00AE16C6" w:rsidP="00AE16C6">
      <w:pPr>
        <w:pStyle w:val="FeatureList2"/>
        <w:numPr>
          <w:ilvl w:val="2"/>
          <w:numId w:val="15"/>
        </w:numPr>
      </w:pPr>
      <w:r>
        <w:t>Format - Boolean String</w:t>
      </w:r>
    </w:p>
    <w:p w14:paraId="4AED8A03" w14:textId="655DC054" w:rsidR="00A36DAB" w:rsidRDefault="00A36DAB" w:rsidP="00A36DAB">
      <w:pPr>
        <w:pStyle w:val="FeatureList1"/>
        <w:numPr>
          <w:ilvl w:val="0"/>
          <w:numId w:val="0"/>
        </w:numPr>
        <w:ind w:left="340" w:hanging="340"/>
      </w:pPr>
    </w:p>
    <w:p w14:paraId="58A84B67" w14:textId="2D583402" w:rsidR="00A36DAB" w:rsidRDefault="00A36DAB" w:rsidP="00A36DAB">
      <w:pPr>
        <w:pStyle w:val="Heading4"/>
      </w:pPr>
      <w:r>
        <w:t>SET SECURITY LEVEL INDICATION</w:t>
      </w:r>
    </w:p>
    <w:p w14:paraId="2BD007F2" w14:textId="17042C0F" w:rsidR="00A36DAB" w:rsidRDefault="00A36DAB" w:rsidP="00A36DAB">
      <w:pPr>
        <w:pStyle w:val="Body"/>
      </w:pPr>
      <w:r>
        <w:t>If the bonded flag is 1 in the BONDED INDICATION, then the central will set the highest security level possible with the peer device and provide this associated event.</w:t>
      </w:r>
    </w:p>
    <w:p w14:paraId="70425F00" w14:textId="3D4377AA" w:rsidR="00A36DAB" w:rsidRDefault="00A36DAB" w:rsidP="00A36DAB">
      <w:pPr>
        <w:pStyle w:val="Body"/>
      </w:pPr>
    </w:p>
    <w:p w14:paraId="6052878D" w14:textId="7611DF75" w:rsidR="00A36DAB" w:rsidRDefault="00A36DAB" w:rsidP="00A36DAB">
      <w:pPr>
        <w:pStyle w:val="FeatureList1"/>
      </w:pPr>
      <w:r>
        <w:t>FORMAT: '</w:t>
      </w:r>
      <w:r w:rsidRPr="00A36DAB">
        <w:t xml:space="preserve"> EVT_BLE_GAP_SET_SEC_LEVEL: level: </w:t>
      </w:r>
      <w:r>
        <w:t>{level}</w:t>
      </w:r>
      <w:r w:rsidRPr="00A36DAB">
        <w:t xml:space="preserve"> err:</w:t>
      </w:r>
      <w:r>
        <w:t xml:space="preserve"> {err}</w:t>
      </w:r>
      <w:r w:rsidRPr="00A36DAB">
        <w:t>\r\n</w:t>
      </w:r>
      <w:r>
        <w:t>'</w:t>
      </w:r>
    </w:p>
    <w:p w14:paraId="26B68CAF" w14:textId="7FBD8C1A" w:rsidR="00A36DAB" w:rsidRDefault="00A36DAB" w:rsidP="00A36DAB">
      <w:pPr>
        <w:pStyle w:val="FeatureList1"/>
      </w:pPr>
      <w:r>
        <w:t>DATA:</w:t>
      </w:r>
    </w:p>
    <w:p w14:paraId="25B4C9F7" w14:textId="3B412BB6" w:rsidR="00A36DAB" w:rsidRPr="00A36DAB" w:rsidRDefault="00A36DAB" w:rsidP="00A36DAB">
      <w:pPr>
        <w:pStyle w:val="FeatureList2"/>
        <w:rPr>
          <w:rStyle w:val="Strong"/>
          <w:b w:val="0"/>
          <w:bCs w:val="0"/>
        </w:rPr>
      </w:pPr>
      <w:r>
        <w:rPr>
          <w:rStyle w:val="Strong"/>
        </w:rPr>
        <w:t>Level - security level</w:t>
      </w:r>
    </w:p>
    <w:p w14:paraId="4E36CB18" w14:textId="39D7B46D" w:rsidR="00A36DAB" w:rsidRDefault="00A36DAB" w:rsidP="00A36DAB">
      <w:pPr>
        <w:pStyle w:val="FeatureList2"/>
        <w:numPr>
          <w:ilvl w:val="2"/>
          <w:numId w:val="15"/>
        </w:numPr>
      </w:pPr>
      <w:r>
        <w:t>Format - Enum String</w:t>
      </w:r>
    </w:p>
    <w:p w14:paraId="23317B76" w14:textId="5D521B14" w:rsidR="00A36DAB" w:rsidRDefault="00A36DAB" w:rsidP="00A36DAB">
      <w:pPr>
        <w:pStyle w:val="FeatureList2"/>
        <w:numPr>
          <w:ilvl w:val="2"/>
          <w:numId w:val="15"/>
        </w:numPr>
      </w:pPr>
      <w:r>
        <w:lastRenderedPageBreak/>
        <w:t>Values:</w:t>
      </w:r>
    </w:p>
    <w:p w14:paraId="31E5BC09" w14:textId="65D69E2D" w:rsidR="00A36DAB" w:rsidRDefault="00A36DAB" w:rsidP="00A36DAB">
      <w:pPr>
        <w:pStyle w:val="FeatureList2"/>
        <w:numPr>
          <w:ilvl w:val="3"/>
          <w:numId w:val="15"/>
        </w:numPr>
      </w:pPr>
      <w:r>
        <w:t>0 - GAP_SEC_LEVEL_1 (No Security)</w:t>
      </w:r>
    </w:p>
    <w:p w14:paraId="199722B4" w14:textId="7EAA5647" w:rsidR="00A36DAB" w:rsidRDefault="00A36DAB" w:rsidP="00A36DAB">
      <w:pPr>
        <w:pStyle w:val="FeatureList2"/>
        <w:numPr>
          <w:ilvl w:val="3"/>
          <w:numId w:val="15"/>
        </w:numPr>
      </w:pPr>
      <w:r>
        <w:t>1 - GAP_SEC_LEVEL_2 (Unauthenticated with encryption)</w:t>
      </w:r>
    </w:p>
    <w:p w14:paraId="67BCE31E" w14:textId="0C927FE3" w:rsidR="00A36DAB" w:rsidRDefault="00A36DAB" w:rsidP="00A36DAB">
      <w:pPr>
        <w:pStyle w:val="FeatureList2"/>
        <w:numPr>
          <w:ilvl w:val="3"/>
          <w:numId w:val="15"/>
        </w:numPr>
      </w:pPr>
      <w:r>
        <w:t>2 - GAP_SEC_LEVEL_3 (Authenticated with encryption)</w:t>
      </w:r>
    </w:p>
    <w:p w14:paraId="6B40EDF8" w14:textId="70F0A226" w:rsidR="00A36DAB" w:rsidRDefault="00A36DAB" w:rsidP="00A36DAB">
      <w:pPr>
        <w:pStyle w:val="FeatureList2"/>
        <w:numPr>
          <w:ilvl w:val="3"/>
          <w:numId w:val="15"/>
        </w:numPr>
      </w:pPr>
      <w:r>
        <w:t>3 - GAP_SEC_LEVEL_4 (Authenticated with LE Secure Connections and encryption)</w:t>
      </w:r>
    </w:p>
    <w:p w14:paraId="5A898783" w14:textId="01113B53" w:rsidR="00A36DAB" w:rsidRPr="00A36DAB" w:rsidRDefault="00A36DAB" w:rsidP="00A36DAB">
      <w:pPr>
        <w:pStyle w:val="FeatureList2"/>
        <w:rPr>
          <w:rStyle w:val="Strong"/>
          <w:b w:val="0"/>
          <w:bCs w:val="0"/>
        </w:rPr>
      </w:pPr>
      <w:r>
        <w:rPr>
          <w:rStyle w:val="Strong"/>
        </w:rPr>
        <w:t>Err - Error Return</w:t>
      </w:r>
    </w:p>
    <w:p w14:paraId="0D1D94F4" w14:textId="0DF7D5B4" w:rsidR="00A36DAB" w:rsidRDefault="00A36DAB" w:rsidP="00A36DAB">
      <w:pPr>
        <w:pStyle w:val="FeatureList2"/>
        <w:numPr>
          <w:ilvl w:val="2"/>
          <w:numId w:val="15"/>
        </w:numPr>
      </w:pPr>
      <w:r>
        <w:t>Format - Enum String</w:t>
      </w:r>
    </w:p>
    <w:p w14:paraId="77CE1D13" w14:textId="26B43E74" w:rsidR="00A36DAB" w:rsidRDefault="00A36DAB" w:rsidP="00A36DAB">
      <w:pPr>
        <w:pStyle w:val="FeatureList2"/>
        <w:numPr>
          <w:ilvl w:val="2"/>
          <w:numId w:val="15"/>
        </w:numPr>
      </w:pPr>
      <w:r>
        <w:t>Values:</w:t>
      </w:r>
    </w:p>
    <w:p w14:paraId="6BCCB7F0" w14:textId="65D97C2B" w:rsidR="00A36DAB" w:rsidRDefault="00A36DAB" w:rsidP="00A36DAB">
      <w:pPr>
        <w:pStyle w:val="FeatureList2"/>
        <w:numPr>
          <w:ilvl w:val="3"/>
          <w:numId w:val="15"/>
        </w:numPr>
      </w:pPr>
      <w:r>
        <w:t>0 - No error</w:t>
      </w:r>
    </w:p>
    <w:p w14:paraId="637D5C67" w14:textId="16D22DB0" w:rsidR="00A36DAB" w:rsidRDefault="00A36DAB" w:rsidP="00A36DAB">
      <w:pPr>
        <w:pStyle w:val="FeatureList2"/>
        <w:numPr>
          <w:ilvl w:val="3"/>
          <w:numId w:val="15"/>
        </w:numPr>
      </w:pPr>
      <w:r>
        <w:t xml:space="preserve">&gt; 1 - SEE ble_error_t in SDK. </w:t>
      </w:r>
    </w:p>
    <w:p w14:paraId="182F77A8" w14:textId="17D526F1" w:rsidR="00A36DAB" w:rsidRDefault="00A36DAB" w:rsidP="00A36DAB">
      <w:pPr>
        <w:pStyle w:val="Heading4"/>
      </w:pPr>
      <w:r>
        <w:t>CONNECTION FAILED</w:t>
      </w:r>
    </w:p>
    <w:p w14:paraId="6743AEC2" w14:textId="1BD21E26" w:rsidR="00A36DAB" w:rsidRDefault="00A36DAB" w:rsidP="00A36DAB">
      <w:pPr>
        <w:pStyle w:val="Body"/>
      </w:pPr>
      <w:r>
        <w:t>If the connection attempt failed, then this event occurs.</w:t>
      </w:r>
    </w:p>
    <w:p w14:paraId="66DB6115" w14:textId="09285533" w:rsidR="00A36DAB" w:rsidRDefault="00A36DAB" w:rsidP="00A36DAB">
      <w:pPr>
        <w:pStyle w:val="Body"/>
      </w:pPr>
    </w:p>
    <w:p w14:paraId="6B592E96" w14:textId="365FEDF5" w:rsidR="00A36DAB" w:rsidRDefault="00A36DAB" w:rsidP="00A36DAB">
      <w:pPr>
        <w:pStyle w:val="FeatureList1"/>
      </w:pPr>
      <w:r>
        <w:t>FORMAT: '</w:t>
      </w:r>
      <w:r w:rsidRPr="00A36DAB">
        <w:t xml:space="preserve">EVT_CONNECT_FAILED: </w:t>
      </w:r>
      <w:r>
        <w:t>{status}</w:t>
      </w:r>
      <w:r w:rsidRPr="00A36DAB">
        <w:t>\r\n</w:t>
      </w:r>
      <w:r>
        <w:t>'</w:t>
      </w:r>
    </w:p>
    <w:p w14:paraId="1938B11D" w14:textId="1F6E8D66" w:rsidR="00A36DAB" w:rsidRDefault="00A36DAB" w:rsidP="00A36DAB">
      <w:pPr>
        <w:pStyle w:val="FeatureList1"/>
      </w:pPr>
      <w:r>
        <w:t>DATA:</w:t>
      </w:r>
    </w:p>
    <w:p w14:paraId="6F333A40" w14:textId="7FF1CCFC" w:rsidR="00A36DAB" w:rsidRPr="00A36DAB" w:rsidRDefault="00A36DAB" w:rsidP="00A36DAB">
      <w:pPr>
        <w:pStyle w:val="FeatureList2"/>
        <w:rPr>
          <w:rStyle w:val="Strong"/>
          <w:b w:val="0"/>
          <w:bCs w:val="0"/>
        </w:rPr>
      </w:pPr>
      <w:r>
        <w:rPr>
          <w:rStyle w:val="Strong"/>
        </w:rPr>
        <w:t>Status - error return</w:t>
      </w:r>
    </w:p>
    <w:p w14:paraId="7A51D482" w14:textId="0FDDCE30" w:rsidR="00A36DAB" w:rsidRDefault="00A36DAB" w:rsidP="00A36DAB">
      <w:pPr>
        <w:pStyle w:val="FeatureList2"/>
        <w:numPr>
          <w:ilvl w:val="2"/>
          <w:numId w:val="15"/>
        </w:numPr>
      </w:pPr>
      <w:r>
        <w:t>format - Enum String</w:t>
      </w:r>
    </w:p>
    <w:p w14:paraId="4B3BD091" w14:textId="06B343F5" w:rsidR="00A36DAB" w:rsidRDefault="00A36DAB" w:rsidP="00A36DAB">
      <w:pPr>
        <w:pStyle w:val="FeatureList2"/>
        <w:numPr>
          <w:ilvl w:val="2"/>
          <w:numId w:val="15"/>
        </w:numPr>
      </w:pPr>
      <w:r>
        <w:t>Values:</w:t>
      </w:r>
    </w:p>
    <w:p w14:paraId="2642C29B" w14:textId="26A8C7BE" w:rsidR="00A36DAB" w:rsidRDefault="00A36DAB" w:rsidP="00A36DAB">
      <w:pPr>
        <w:pStyle w:val="FeatureList2"/>
        <w:numPr>
          <w:ilvl w:val="3"/>
          <w:numId w:val="15"/>
        </w:numPr>
      </w:pPr>
      <w:r>
        <w:t>See ble_error_t in SDK.</w:t>
      </w:r>
    </w:p>
    <w:p w14:paraId="34038D14" w14:textId="77777777" w:rsidR="00A36DAB" w:rsidRPr="00A36DAB" w:rsidRDefault="00A36DAB" w:rsidP="00A36DAB">
      <w:pPr>
        <w:pStyle w:val="FeatureList2"/>
        <w:numPr>
          <w:ilvl w:val="2"/>
          <w:numId w:val="15"/>
        </w:numPr>
      </w:pPr>
    </w:p>
    <w:p w14:paraId="2EC0DD42" w14:textId="0BD30372" w:rsidR="00A36DAB" w:rsidRDefault="00A36DAB" w:rsidP="00A36DAB">
      <w:pPr>
        <w:pStyle w:val="Heading3"/>
      </w:pPr>
      <w:bookmarkStart w:id="137" w:name="_Toc64386191"/>
      <w:r>
        <w:t>DISCONNECT</w:t>
      </w:r>
      <w:r w:rsidR="00955792">
        <w:t xml:space="preserve"> EVT</w:t>
      </w:r>
      <w:bookmarkEnd w:id="137"/>
    </w:p>
    <w:p w14:paraId="3937EA61" w14:textId="0102B340" w:rsidR="00955792" w:rsidRDefault="00955792" w:rsidP="00955792">
      <w:pPr>
        <w:pStyle w:val="Body"/>
      </w:pPr>
      <w:r>
        <w:t>On disconnection from peer, this event is triggered.</w:t>
      </w:r>
    </w:p>
    <w:p w14:paraId="00B1D0BD" w14:textId="25A07442" w:rsidR="00955792" w:rsidRDefault="00955792" w:rsidP="00955792">
      <w:pPr>
        <w:pStyle w:val="FeatureList1"/>
      </w:pPr>
      <w:r>
        <w:t>FOMRAT: '</w:t>
      </w:r>
      <w:r w:rsidRPr="00955792">
        <w:t xml:space="preserve">EVT_DISCONNECTED - ADDR: </w:t>
      </w:r>
      <w:r>
        <w:t>{addr}</w:t>
      </w:r>
      <w:r w:rsidRPr="00955792">
        <w:t xml:space="preserve">, CONN_ID: </w:t>
      </w:r>
      <w:r>
        <w:t>{conn_id}</w:t>
      </w:r>
      <w:r w:rsidRPr="00955792">
        <w:t xml:space="preserve"> REASON:</w:t>
      </w:r>
      <w:r>
        <w:t xml:space="preserve"> {reason}</w:t>
      </w:r>
      <w:r w:rsidRPr="00955792">
        <w:t>\r\n</w:t>
      </w:r>
      <w:r>
        <w:t>'</w:t>
      </w:r>
    </w:p>
    <w:p w14:paraId="5CB79C25" w14:textId="77777777" w:rsidR="00955792" w:rsidRDefault="00955792" w:rsidP="00955792">
      <w:pPr>
        <w:pStyle w:val="FeatureList1"/>
      </w:pPr>
      <w:r>
        <w:t>DATA</w:t>
      </w:r>
    </w:p>
    <w:p w14:paraId="0AEE0C44" w14:textId="77777777" w:rsidR="00955792" w:rsidRPr="00955792" w:rsidRDefault="00955792" w:rsidP="00955792">
      <w:pPr>
        <w:pStyle w:val="FeatureList2"/>
        <w:rPr>
          <w:rStyle w:val="Strong"/>
        </w:rPr>
      </w:pPr>
      <w:r>
        <w:rPr>
          <w:rStyle w:val="Strong"/>
        </w:rPr>
        <w:t>Addr - Peer Bluetooth Address</w:t>
      </w:r>
    </w:p>
    <w:p w14:paraId="6959317E" w14:textId="77777777" w:rsidR="00955792" w:rsidRDefault="00955792" w:rsidP="00955792">
      <w:pPr>
        <w:pStyle w:val="FeatureList2"/>
        <w:numPr>
          <w:ilvl w:val="2"/>
          <w:numId w:val="15"/>
        </w:numPr>
      </w:pPr>
      <w:r>
        <w:t>Format: xx:xx:xx:xx:xx:xx</w:t>
      </w:r>
    </w:p>
    <w:p w14:paraId="1DCC8FBC" w14:textId="77777777" w:rsidR="00955792" w:rsidRPr="00955792" w:rsidRDefault="00955792" w:rsidP="00955792">
      <w:pPr>
        <w:pStyle w:val="FeatureList2"/>
        <w:rPr>
          <w:rStyle w:val="Strong"/>
        </w:rPr>
      </w:pPr>
      <w:r>
        <w:rPr>
          <w:rStyle w:val="Strong"/>
        </w:rPr>
        <w:t>Conn_id - Connection ID</w:t>
      </w:r>
    </w:p>
    <w:p w14:paraId="4BB2D46C" w14:textId="77777777" w:rsidR="00955792" w:rsidRDefault="00955792" w:rsidP="00955792">
      <w:pPr>
        <w:pStyle w:val="FeatureList2"/>
        <w:numPr>
          <w:ilvl w:val="2"/>
          <w:numId w:val="15"/>
        </w:numPr>
      </w:pPr>
      <w:r>
        <w:t>Format: Numerical String</w:t>
      </w:r>
    </w:p>
    <w:p w14:paraId="268C04C2" w14:textId="4AFF6DF5" w:rsidR="00955792" w:rsidRDefault="00955792" w:rsidP="00955792">
      <w:pPr>
        <w:pStyle w:val="FeatureList2"/>
        <w:numPr>
          <w:ilvl w:val="2"/>
          <w:numId w:val="15"/>
        </w:numPr>
      </w:pPr>
      <w:r>
        <w:t>Values: 0-8</w:t>
      </w:r>
    </w:p>
    <w:p w14:paraId="442A2280" w14:textId="1DF0AF2E" w:rsidR="00955792" w:rsidRPr="00955792" w:rsidRDefault="00955792" w:rsidP="00955792">
      <w:pPr>
        <w:pStyle w:val="FeatureList2"/>
        <w:rPr>
          <w:rStyle w:val="Strong"/>
          <w:b w:val="0"/>
          <w:bCs w:val="0"/>
        </w:rPr>
      </w:pPr>
      <w:r>
        <w:rPr>
          <w:rStyle w:val="Strong"/>
        </w:rPr>
        <w:t>Reason - Reason for disconnection</w:t>
      </w:r>
    </w:p>
    <w:p w14:paraId="357D38AD" w14:textId="7818C43D" w:rsidR="00955792" w:rsidRDefault="00955792" w:rsidP="00955792">
      <w:pPr>
        <w:pStyle w:val="FeatureList2"/>
        <w:numPr>
          <w:ilvl w:val="2"/>
          <w:numId w:val="15"/>
        </w:numPr>
      </w:pPr>
      <w:r>
        <w:t>See LL Error Codes</w:t>
      </w:r>
    </w:p>
    <w:p w14:paraId="692D4A46" w14:textId="6BD8AD96" w:rsidR="00FF6557" w:rsidRDefault="00FF6557" w:rsidP="00FF6557">
      <w:pPr>
        <w:pStyle w:val="Heading2"/>
      </w:pPr>
      <w:bookmarkStart w:id="138" w:name="_Toc64386192"/>
      <w:r>
        <w:t>CONNECTION PARAMETERS EVENTS</w:t>
      </w:r>
      <w:bookmarkEnd w:id="138"/>
    </w:p>
    <w:p w14:paraId="728856B0" w14:textId="4A853B5E" w:rsidR="002278DC" w:rsidRDefault="002278DC" w:rsidP="002278DC">
      <w:pPr>
        <w:pStyle w:val="Body"/>
      </w:pPr>
      <w:r>
        <w:t xml:space="preserve">Events Generated from either updating the connection parameters or when a request is made. </w:t>
      </w:r>
    </w:p>
    <w:p w14:paraId="74436102" w14:textId="57ED7E17" w:rsidR="002278DC" w:rsidRDefault="002278DC" w:rsidP="002278DC">
      <w:pPr>
        <w:pStyle w:val="Body"/>
      </w:pPr>
    </w:p>
    <w:p w14:paraId="4D0B15A4" w14:textId="5F28B539" w:rsidR="002278DC" w:rsidRDefault="002278DC" w:rsidP="002278DC">
      <w:pPr>
        <w:pStyle w:val="Heading3"/>
      </w:pPr>
      <w:bookmarkStart w:id="139" w:name="_Toc64386193"/>
      <w:r>
        <w:t>PARAMS UPDATED</w:t>
      </w:r>
      <w:bookmarkEnd w:id="139"/>
    </w:p>
    <w:p w14:paraId="79D0647E" w14:textId="1755D2F2" w:rsidR="002278DC" w:rsidRDefault="002278DC" w:rsidP="002278DC">
      <w:pPr>
        <w:pStyle w:val="Body"/>
      </w:pPr>
      <w:r>
        <w:t xml:space="preserve">This event occurs whenever the central updates the connection parameters </w:t>
      </w:r>
      <w:r w:rsidR="00652D9A">
        <w:t>successful</w:t>
      </w:r>
      <w:r>
        <w:t>.</w:t>
      </w:r>
    </w:p>
    <w:p w14:paraId="7C654388" w14:textId="45DC6600" w:rsidR="002278DC" w:rsidRDefault="002278DC" w:rsidP="002278DC">
      <w:pPr>
        <w:pStyle w:val="FeatureList1"/>
      </w:pPr>
      <w:r>
        <w:t>FORMAT: '</w:t>
      </w:r>
      <w:r w:rsidRPr="002278DC">
        <w:t>EVT_PARAMS_UPDATE_COMPLETE\r\n</w:t>
      </w:r>
      <w:r>
        <w:t>'</w:t>
      </w:r>
    </w:p>
    <w:p w14:paraId="3341EDE9" w14:textId="528A5ADD" w:rsidR="002278DC" w:rsidRDefault="002278DC" w:rsidP="002278DC">
      <w:pPr>
        <w:pStyle w:val="FeatureList1"/>
      </w:pPr>
      <w:r>
        <w:t>DATA: NONE</w:t>
      </w:r>
    </w:p>
    <w:p w14:paraId="20CCBF08" w14:textId="69C95B36" w:rsidR="00652D9A" w:rsidRDefault="00652D9A" w:rsidP="00652D9A">
      <w:pPr>
        <w:pStyle w:val="FeatureList1"/>
        <w:numPr>
          <w:ilvl w:val="0"/>
          <w:numId w:val="0"/>
        </w:numPr>
        <w:ind w:left="340" w:hanging="340"/>
      </w:pPr>
    </w:p>
    <w:p w14:paraId="6CBD277E" w14:textId="365FD7CE" w:rsidR="00652D9A" w:rsidRDefault="00652D9A" w:rsidP="00652D9A">
      <w:pPr>
        <w:pStyle w:val="Heading3"/>
      </w:pPr>
      <w:bookmarkStart w:id="140" w:name="_Toc64386194"/>
      <w:r>
        <w:lastRenderedPageBreak/>
        <w:t>PARAMS UPDATE REQUST</w:t>
      </w:r>
      <w:bookmarkEnd w:id="140"/>
    </w:p>
    <w:p w14:paraId="15E6BC00" w14:textId="3A68DD02" w:rsidR="00652D9A" w:rsidRDefault="00652D9A" w:rsidP="00652D9A">
      <w:pPr>
        <w:pStyle w:val="Body"/>
      </w:pPr>
      <w:r>
        <w:t>This event occurs whenever a peer requests new connection parameters.  The code will automatically accept any request made by the peripheral and display the resulting request.</w:t>
      </w:r>
    </w:p>
    <w:p w14:paraId="63F36380" w14:textId="512D1275" w:rsidR="00652D9A" w:rsidRDefault="00652D9A" w:rsidP="00652D9A">
      <w:pPr>
        <w:pStyle w:val="FeatureList1"/>
      </w:pPr>
      <w:r>
        <w:t>FORMAT: '</w:t>
      </w:r>
      <w:r w:rsidRPr="00652D9A">
        <w:t>EVT_PARAM_UPDATE_REQUEST: conn_idx=</w:t>
      </w:r>
      <w:r>
        <w:t>{conn_id}</w:t>
      </w:r>
      <w:r w:rsidRPr="00652D9A">
        <w:t>\r\n</w:t>
      </w:r>
      <w:r>
        <w:t>'</w:t>
      </w:r>
    </w:p>
    <w:p w14:paraId="7E146426" w14:textId="4929FBC7" w:rsidR="00652D9A" w:rsidRDefault="00652D9A" w:rsidP="00652D9A">
      <w:pPr>
        <w:pStyle w:val="FeatureList2"/>
      </w:pPr>
      <w:r>
        <w:t>Additional lines:</w:t>
      </w:r>
    </w:p>
    <w:p w14:paraId="6AACE2FF" w14:textId="412CF936" w:rsidR="00652D9A" w:rsidRDefault="00652D9A" w:rsidP="00652D9A">
      <w:pPr>
        <w:pStyle w:val="FeatureList2"/>
        <w:numPr>
          <w:ilvl w:val="2"/>
          <w:numId w:val="15"/>
        </w:numPr>
      </w:pPr>
      <w:r>
        <w:t>'\tInterval Min: {min}\r\n'</w:t>
      </w:r>
    </w:p>
    <w:p w14:paraId="756158F7" w14:textId="56441356" w:rsidR="00652D9A" w:rsidRDefault="00652D9A" w:rsidP="00652D9A">
      <w:pPr>
        <w:pStyle w:val="FeatureList2"/>
        <w:numPr>
          <w:ilvl w:val="2"/>
          <w:numId w:val="15"/>
        </w:numPr>
      </w:pPr>
      <w:r>
        <w:t>'\tInterval Max: {max}\r\n'</w:t>
      </w:r>
    </w:p>
    <w:p w14:paraId="1C4E2326" w14:textId="0CA6AE93" w:rsidR="00652D9A" w:rsidRDefault="00652D9A" w:rsidP="00652D9A">
      <w:pPr>
        <w:pStyle w:val="FeatureList2"/>
        <w:numPr>
          <w:ilvl w:val="2"/>
          <w:numId w:val="15"/>
        </w:numPr>
      </w:pPr>
      <w:r>
        <w:t>'\tSlave Latency: {latency}\r\n'</w:t>
      </w:r>
    </w:p>
    <w:p w14:paraId="7183F931" w14:textId="5A226043" w:rsidR="00652D9A" w:rsidRDefault="00652D9A" w:rsidP="00652D9A">
      <w:pPr>
        <w:pStyle w:val="FeatureList2"/>
        <w:numPr>
          <w:ilvl w:val="2"/>
          <w:numId w:val="15"/>
        </w:numPr>
      </w:pPr>
      <w:r>
        <w:t>'\tSupervision TO: {to}\r\n'</w:t>
      </w:r>
    </w:p>
    <w:p w14:paraId="73D3DA94" w14:textId="7B622F88" w:rsidR="00652D9A" w:rsidRDefault="00652D9A" w:rsidP="00652D9A">
      <w:pPr>
        <w:pStyle w:val="FeatureList1"/>
      </w:pPr>
      <w:r>
        <w:t>DATA:</w:t>
      </w:r>
    </w:p>
    <w:p w14:paraId="00C6610F" w14:textId="16B1DCF1" w:rsidR="00652D9A" w:rsidRPr="00652D9A" w:rsidRDefault="00652D9A" w:rsidP="00652D9A">
      <w:pPr>
        <w:pStyle w:val="FeatureList2"/>
        <w:rPr>
          <w:rStyle w:val="Strong"/>
          <w:b w:val="0"/>
          <w:bCs w:val="0"/>
        </w:rPr>
      </w:pPr>
      <w:r>
        <w:rPr>
          <w:rStyle w:val="Strong"/>
        </w:rPr>
        <w:t>Conn_id - connection ID</w:t>
      </w:r>
    </w:p>
    <w:p w14:paraId="4075B562" w14:textId="49FAF03D" w:rsidR="00652D9A" w:rsidRDefault="00652D9A" w:rsidP="00652D9A">
      <w:pPr>
        <w:pStyle w:val="FeatureList2"/>
        <w:numPr>
          <w:ilvl w:val="2"/>
          <w:numId w:val="15"/>
        </w:numPr>
      </w:pPr>
      <w:r>
        <w:t>Format - Numerical String</w:t>
      </w:r>
    </w:p>
    <w:p w14:paraId="3ADF2502" w14:textId="19956163" w:rsidR="00652D9A" w:rsidRDefault="00652D9A" w:rsidP="00652D9A">
      <w:pPr>
        <w:pStyle w:val="FeatureList2"/>
        <w:numPr>
          <w:ilvl w:val="2"/>
          <w:numId w:val="15"/>
        </w:numPr>
      </w:pPr>
      <w:r>
        <w:t>Values - 0-8</w:t>
      </w:r>
    </w:p>
    <w:p w14:paraId="12C5CA0A" w14:textId="466A7C59" w:rsidR="00652D9A" w:rsidRPr="00652D9A" w:rsidRDefault="00652D9A" w:rsidP="00652D9A">
      <w:pPr>
        <w:pStyle w:val="FeatureList2"/>
        <w:rPr>
          <w:rStyle w:val="Strong"/>
          <w:b w:val="0"/>
          <w:bCs w:val="0"/>
        </w:rPr>
      </w:pPr>
      <w:r>
        <w:rPr>
          <w:rStyle w:val="Strong"/>
        </w:rPr>
        <w:t>Min - Minimum connection interval</w:t>
      </w:r>
    </w:p>
    <w:p w14:paraId="7E312E75" w14:textId="64112D04" w:rsidR="00652D9A" w:rsidRDefault="00652D9A" w:rsidP="00652D9A">
      <w:pPr>
        <w:pStyle w:val="FeatureList2"/>
        <w:numPr>
          <w:ilvl w:val="2"/>
          <w:numId w:val="15"/>
        </w:numPr>
      </w:pPr>
      <w:r>
        <w:t>Format: Numerical String</w:t>
      </w:r>
    </w:p>
    <w:p w14:paraId="01F8F0DC" w14:textId="0B851485" w:rsidR="00652D9A" w:rsidRDefault="00652D9A" w:rsidP="00652D9A">
      <w:pPr>
        <w:pStyle w:val="FeatureList2"/>
        <w:numPr>
          <w:ilvl w:val="2"/>
          <w:numId w:val="15"/>
        </w:numPr>
      </w:pPr>
      <w:r>
        <w:t>Value Format: Double slots (e.g. 1.25ms*value)</w:t>
      </w:r>
    </w:p>
    <w:p w14:paraId="0B70DAA2" w14:textId="08E4A101" w:rsidR="00652D9A" w:rsidRDefault="00652D9A" w:rsidP="00652D9A">
      <w:pPr>
        <w:pStyle w:val="FeatureList2"/>
        <w:numPr>
          <w:ilvl w:val="2"/>
          <w:numId w:val="15"/>
        </w:numPr>
      </w:pPr>
      <w:r>
        <w:t>Value Range: See Bluetooth SIG standards</w:t>
      </w:r>
    </w:p>
    <w:p w14:paraId="46014C93" w14:textId="1168702F" w:rsidR="00652D9A" w:rsidRPr="00652D9A" w:rsidRDefault="00652D9A" w:rsidP="00652D9A">
      <w:pPr>
        <w:pStyle w:val="FeatureList2"/>
        <w:rPr>
          <w:rStyle w:val="Strong"/>
          <w:b w:val="0"/>
          <w:bCs w:val="0"/>
        </w:rPr>
      </w:pPr>
      <w:r>
        <w:rPr>
          <w:rStyle w:val="Strong"/>
        </w:rPr>
        <w:t>Max - Maximum connection interval</w:t>
      </w:r>
    </w:p>
    <w:p w14:paraId="6EA47896" w14:textId="2F239C67" w:rsidR="00652D9A" w:rsidRDefault="00652D9A" w:rsidP="00652D9A">
      <w:pPr>
        <w:pStyle w:val="FeatureList2"/>
        <w:numPr>
          <w:ilvl w:val="2"/>
          <w:numId w:val="15"/>
        </w:numPr>
      </w:pPr>
      <w:r>
        <w:t>Format: Numerical String</w:t>
      </w:r>
    </w:p>
    <w:p w14:paraId="0433E500" w14:textId="6741C9E9" w:rsidR="00652D9A" w:rsidRDefault="00652D9A" w:rsidP="00652D9A">
      <w:pPr>
        <w:pStyle w:val="FeatureList2"/>
        <w:numPr>
          <w:ilvl w:val="2"/>
          <w:numId w:val="15"/>
        </w:numPr>
      </w:pPr>
      <w:r>
        <w:t>Value Format: Double slots (e.g. 1.25ms*value)</w:t>
      </w:r>
    </w:p>
    <w:p w14:paraId="61EBCC08" w14:textId="7E19135A" w:rsidR="00652D9A" w:rsidRDefault="00652D9A" w:rsidP="00652D9A">
      <w:pPr>
        <w:pStyle w:val="FeatureList2"/>
        <w:numPr>
          <w:ilvl w:val="2"/>
          <w:numId w:val="15"/>
        </w:numPr>
      </w:pPr>
      <w:r>
        <w:t>Value Range: See Bluetooth SIG standards</w:t>
      </w:r>
    </w:p>
    <w:p w14:paraId="23086C71" w14:textId="1CBCFABF" w:rsidR="00652D9A" w:rsidRPr="00652D9A" w:rsidRDefault="00652D9A" w:rsidP="00652D9A">
      <w:pPr>
        <w:pStyle w:val="FeatureList2"/>
        <w:rPr>
          <w:rStyle w:val="Strong"/>
          <w:b w:val="0"/>
          <w:bCs w:val="0"/>
        </w:rPr>
      </w:pPr>
      <w:r>
        <w:rPr>
          <w:rStyle w:val="Strong"/>
        </w:rPr>
        <w:t xml:space="preserve">Latency - slave latency </w:t>
      </w:r>
    </w:p>
    <w:p w14:paraId="18EC39FF" w14:textId="38622948" w:rsidR="00652D9A" w:rsidRDefault="00652D9A" w:rsidP="00652D9A">
      <w:pPr>
        <w:pStyle w:val="FeatureList2"/>
        <w:numPr>
          <w:ilvl w:val="2"/>
          <w:numId w:val="15"/>
        </w:numPr>
      </w:pPr>
      <w:r>
        <w:t>Format: Numerical string</w:t>
      </w:r>
    </w:p>
    <w:p w14:paraId="28D67943" w14:textId="5FEFF130" w:rsidR="00652D9A" w:rsidRDefault="00652D9A" w:rsidP="00652D9A">
      <w:pPr>
        <w:pStyle w:val="FeatureList2"/>
        <w:numPr>
          <w:ilvl w:val="2"/>
          <w:numId w:val="15"/>
        </w:numPr>
      </w:pPr>
      <w:r>
        <w:t>Value Range: See Bluetooth SIG Standards</w:t>
      </w:r>
    </w:p>
    <w:p w14:paraId="1304A6BE" w14:textId="68D71A58" w:rsidR="00652D9A" w:rsidRPr="00652D9A" w:rsidRDefault="00652D9A" w:rsidP="00652D9A">
      <w:pPr>
        <w:pStyle w:val="FeatureList2"/>
        <w:rPr>
          <w:rStyle w:val="Strong"/>
          <w:b w:val="0"/>
          <w:bCs w:val="0"/>
        </w:rPr>
      </w:pPr>
      <w:r>
        <w:rPr>
          <w:rStyle w:val="Strong"/>
        </w:rPr>
        <w:t>To - Supervision Timeout</w:t>
      </w:r>
    </w:p>
    <w:p w14:paraId="1F1A9549" w14:textId="1A3FEA71" w:rsidR="00652D9A" w:rsidRDefault="00652D9A" w:rsidP="00652D9A">
      <w:pPr>
        <w:pStyle w:val="FeatureList2"/>
        <w:numPr>
          <w:ilvl w:val="2"/>
          <w:numId w:val="15"/>
        </w:numPr>
      </w:pPr>
      <w:r>
        <w:t>Format: Numerical String</w:t>
      </w:r>
    </w:p>
    <w:p w14:paraId="2111BB62" w14:textId="1BA3EACA" w:rsidR="00652D9A" w:rsidRDefault="00652D9A" w:rsidP="00652D9A">
      <w:pPr>
        <w:pStyle w:val="FeatureList2"/>
        <w:numPr>
          <w:ilvl w:val="2"/>
          <w:numId w:val="15"/>
        </w:numPr>
      </w:pPr>
      <w:r>
        <w:t>Value Range: See Bluetooth SIG Standards.</w:t>
      </w:r>
    </w:p>
    <w:p w14:paraId="7A730A11" w14:textId="7D7451E5" w:rsidR="00652D9A" w:rsidRDefault="00652D9A" w:rsidP="00652D9A">
      <w:pPr>
        <w:pStyle w:val="Heading2"/>
      </w:pPr>
      <w:bookmarkStart w:id="141" w:name="_Toc64386195"/>
      <w:r>
        <w:t>SERVICE DISCOVERY EVENT</w:t>
      </w:r>
      <w:bookmarkEnd w:id="141"/>
    </w:p>
    <w:p w14:paraId="7276AC09" w14:textId="3B6EC171" w:rsidR="00652D9A" w:rsidRDefault="00652D9A" w:rsidP="00652D9A">
      <w:pPr>
        <w:pStyle w:val="Body"/>
      </w:pPr>
      <w:r>
        <w:t xml:space="preserve">This event is triggered from a GATTBROWSE command. A separate event is triggered for each service that is discovered in the database. </w:t>
      </w:r>
      <w:r w:rsidR="00240C36">
        <w:t>Another event is triggered when the entire database has been discovered.</w:t>
      </w:r>
    </w:p>
    <w:p w14:paraId="22FFDBED" w14:textId="4CA4DEB3" w:rsidR="00240C36" w:rsidRDefault="00240C36" w:rsidP="00652D9A">
      <w:pPr>
        <w:pStyle w:val="Body"/>
      </w:pPr>
    </w:p>
    <w:p w14:paraId="6C005D6E" w14:textId="6D00DD68" w:rsidR="00240C36" w:rsidRDefault="00240C36" w:rsidP="00240C36">
      <w:pPr>
        <w:pStyle w:val="Heading3"/>
      </w:pPr>
      <w:bookmarkStart w:id="142" w:name="_Toc64386196"/>
      <w:r>
        <w:t>SERVICE FOUND EVT</w:t>
      </w:r>
      <w:bookmarkEnd w:id="142"/>
    </w:p>
    <w:p w14:paraId="553ABD7D" w14:textId="74C36A30" w:rsidR="00240C36" w:rsidRDefault="00240C36" w:rsidP="00240C36">
      <w:pPr>
        <w:pStyle w:val="Body"/>
      </w:pPr>
      <w:r>
        <w:t>For each service discovered the entire service is displayed to the user.  If Device Information or the SUOTA service is discovered then the DA1469x client will save this information off in case a SUOTA update is ever initiated. SEE SUOTA EVTs for more detail.</w:t>
      </w:r>
    </w:p>
    <w:p w14:paraId="07CDAA6D" w14:textId="780FDC27" w:rsidR="00EF45C3" w:rsidRDefault="00EF45C3" w:rsidP="00240C36">
      <w:pPr>
        <w:pStyle w:val="Body"/>
      </w:pPr>
    </w:p>
    <w:p w14:paraId="137DCC17" w14:textId="1C6A757E" w:rsidR="00EF45C3" w:rsidRDefault="00EF45C3" w:rsidP="00240C36">
      <w:pPr>
        <w:pStyle w:val="Body"/>
      </w:pPr>
      <w:r>
        <w:t>If an attribute is found with a UUID of 0x2902 (Client Characteristic Configuration), the central will write to this characteristic to enable either Notifications or Indications.</w:t>
      </w:r>
    </w:p>
    <w:p w14:paraId="3B2A323C" w14:textId="77777777" w:rsidR="00EF45C3" w:rsidRPr="00240C36" w:rsidRDefault="00EF45C3" w:rsidP="00240C36">
      <w:pPr>
        <w:pStyle w:val="Body"/>
      </w:pPr>
    </w:p>
    <w:p w14:paraId="35877CC1" w14:textId="143BF392" w:rsidR="00652D9A" w:rsidRDefault="00240C36" w:rsidP="00652D9A">
      <w:pPr>
        <w:pStyle w:val="FeatureList1"/>
      </w:pPr>
      <w:r>
        <w:t>FORMAT: '</w:t>
      </w:r>
      <w:r w:rsidRPr="00240C36">
        <w:t>EVT_SERVICE_FOUND: conn_idx=</w:t>
      </w:r>
      <w:r>
        <w:t>{id}</w:t>
      </w:r>
      <w:r w:rsidRPr="00240C36">
        <w:t xml:space="preserve"> start_h=</w:t>
      </w:r>
      <w:r>
        <w:t>{s_handle}</w:t>
      </w:r>
      <w:r w:rsidRPr="00240C36">
        <w:t xml:space="preserve"> end_h=</w:t>
      </w:r>
      <w:r>
        <w:t>{e_handle}</w:t>
      </w:r>
      <w:r w:rsidRPr="00240C36">
        <w:t>\r\n</w:t>
      </w:r>
      <w:r>
        <w:t>'</w:t>
      </w:r>
    </w:p>
    <w:p w14:paraId="5AFBE554" w14:textId="643B7227" w:rsidR="00240C36" w:rsidRDefault="00240C36" w:rsidP="00240C36">
      <w:pPr>
        <w:pStyle w:val="FeatureList2"/>
      </w:pPr>
      <w:r>
        <w:t>Possible Additional Lines:</w:t>
      </w:r>
    </w:p>
    <w:p w14:paraId="03E45FA4" w14:textId="77777777" w:rsidR="00EF45C3" w:rsidRPr="00EF45C3" w:rsidRDefault="00EF45C3" w:rsidP="00240C36">
      <w:pPr>
        <w:pStyle w:val="FeatureList2"/>
        <w:numPr>
          <w:ilvl w:val="2"/>
          <w:numId w:val="15"/>
        </w:numPr>
        <w:rPr>
          <w:rStyle w:val="Emphasis"/>
        </w:rPr>
      </w:pPr>
      <w:r w:rsidRPr="00EF45C3">
        <w:rPr>
          <w:rStyle w:val="Emphasis"/>
        </w:rPr>
        <w:t>Service Declaration</w:t>
      </w:r>
    </w:p>
    <w:p w14:paraId="4CFF7F01" w14:textId="6B35C016" w:rsidR="00240C36" w:rsidRDefault="00240C36" w:rsidP="00EF45C3">
      <w:pPr>
        <w:pStyle w:val="FeatureList2"/>
        <w:numPr>
          <w:ilvl w:val="3"/>
          <w:numId w:val="15"/>
        </w:numPr>
      </w:pPr>
      <w:r>
        <w:t>'</w:t>
      </w:r>
      <w:r w:rsidRPr="00240C36">
        <w:t>\t</w:t>
      </w:r>
      <w:r>
        <w:t>{handle}</w:t>
      </w:r>
      <w:r w:rsidRPr="00240C36">
        <w:t xml:space="preserve"> serv</w:t>
      </w:r>
      <w:r>
        <w:t xml:space="preserve"> {uuid}</w:t>
      </w:r>
      <w:r w:rsidRPr="00240C36">
        <w:t>\r\n</w:t>
      </w:r>
      <w:r>
        <w:t>'</w:t>
      </w:r>
    </w:p>
    <w:p w14:paraId="0816FDF6" w14:textId="1E4D5997" w:rsidR="00EF45C3" w:rsidRDefault="00EF45C3" w:rsidP="00EF45C3">
      <w:pPr>
        <w:pStyle w:val="FeatureList2"/>
        <w:numPr>
          <w:ilvl w:val="2"/>
          <w:numId w:val="15"/>
        </w:numPr>
      </w:pPr>
      <w:r>
        <w:rPr>
          <w:rStyle w:val="Emphasis"/>
        </w:rPr>
        <w:lastRenderedPageBreak/>
        <w:t>Include Service Declaration</w:t>
      </w:r>
    </w:p>
    <w:p w14:paraId="5CF774EE" w14:textId="1872C8E1" w:rsidR="00240C36" w:rsidRDefault="00240C36" w:rsidP="00EF45C3">
      <w:pPr>
        <w:pStyle w:val="FeatureList2"/>
        <w:numPr>
          <w:ilvl w:val="3"/>
          <w:numId w:val="15"/>
        </w:numPr>
      </w:pPr>
      <w:r>
        <w:t>'</w:t>
      </w:r>
      <w:r w:rsidRPr="00240C36">
        <w:t>\t</w:t>
      </w:r>
      <w:r>
        <w:t>{handle}</w:t>
      </w:r>
      <w:r w:rsidRPr="00240C36">
        <w:t xml:space="preserve"> incl </w:t>
      </w:r>
      <w:r>
        <w:t>{uuid}</w:t>
      </w:r>
      <w:r w:rsidRPr="00240C36">
        <w:t>\r\n</w:t>
      </w:r>
    </w:p>
    <w:p w14:paraId="5E43D7A0" w14:textId="4581F53C" w:rsidR="00EF45C3" w:rsidRPr="00EF45C3" w:rsidRDefault="00EF45C3" w:rsidP="00EF45C3">
      <w:pPr>
        <w:pStyle w:val="FeatureList2"/>
        <w:numPr>
          <w:ilvl w:val="0"/>
          <w:numId w:val="0"/>
        </w:numPr>
        <w:ind w:left="1020"/>
        <w:rPr>
          <w:rStyle w:val="Emphasis"/>
        </w:rPr>
      </w:pPr>
      <w:r>
        <w:rPr>
          <w:rStyle w:val="Emphasis"/>
        </w:rPr>
        <w:t>Characteristic Information</w:t>
      </w:r>
    </w:p>
    <w:p w14:paraId="0493AEEB" w14:textId="117F5AF9" w:rsidR="00240C36" w:rsidRDefault="00240C36" w:rsidP="00EF45C3">
      <w:pPr>
        <w:pStyle w:val="FeatureList2"/>
        <w:numPr>
          <w:ilvl w:val="3"/>
          <w:numId w:val="15"/>
        </w:numPr>
      </w:pPr>
      <w:r>
        <w:t>'</w:t>
      </w:r>
      <w:r w:rsidRPr="00240C36">
        <w:t>\t</w:t>
      </w:r>
      <w:r>
        <w:t>{handle}</w:t>
      </w:r>
      <w:r w:rsidRPr="00240C36">
        <w:t xml:space="preserve"> char %s prop=</w:t>
      </w:r>
      <w:r>
        <w:t>{props}</w:t>
      </w:r>
      <w:r w:rsidRPr="00240C36">
        <w:t xml:space="preserve"> (</w:t>
      </w:r>
      <w:r>
        <w:t>{props_s}</w:t>
      </w:r>
      <w:r w:rsidRPr="00240C36">
        <w:t>)\r\n</w:t>
      </w:r>
      <w:r>
        <w:t>'</w:t>
      </w:r>
    </w:p>
    <w:p w14:paraId="5DD1B1F6" w14:textId="25A9E47A" w:rsidR="00240C36" w:rsidRDefault="00EF45C3" w:rsidP="00EF45C3">
      <w:pPr>
        <w:pStyle w:val="FeatureList2"/>
        <w:numPr>
          <w:ilvl w:val="3"/>
          <w:numId w:val="15"/>
        </w:numPr>
      </w:pPr>
      <w:r>
        <w:t>'</w:t>
      </w:r>
      <w:r w:rsidR="00240C36" w:rsidRPr="00240C36">
        <w:t>\t</w:t>
      </w:r>
      <w:r>
        <w:t>{handle}</w:t>
      </w:r>
      <w:r w:rsidR="00240C36" w:rsidRPr="00240C36">
        <w:t xml:space="preserve"> ---- </w:t>
      </w:r>
      <w:r>
        <w:t>{char_uuid}</w:t>
      </w:r>
      <w:r w:rsidR="00240C36" w:rsidRPr="00240C36">
        <w:t>\r\n</w:t>
      </w:r>
      <w:r>
        <w:t>'</w:t>
      </w:r>
    </w:p>
    <w:p w14:paraId="01AEE275" w14:textId="47541D81" w:rsidR="00EF45C3" w:rsidRDefault="00EF45C3" w:rsidP="00EF45C3">
      <w:pPr>
        <w:pStyle w:val="FeatureList2"/>
        <w:numPr>
          <w:ilvl w:val="2"/>
          <w:numId w:val="15"/>
        </w:numPr>
      </w:pPr>
      <w:r>
        <w:rPr>
          <w:rStyle w:val="Emphasis"/>
        </w:rPr>
        <w:t>Descriptor Information</w:t>
      </w:r>
    </w:p>
    <w:p w14:paraId="3ADFF4BC" w14:textId="5CD6069E" w:rsidR="00240C36" w:rsidRDefault="00240C36" w:rsidP="00EF45C3">
      <w:pPr>
        <w:pStyle w:val="FeatureList2"/>
        <w:numPr>
          <w:ilvl w:val="3"/>
          <w:numId w:val="15"/>
        </w:numPr>
      </w:pPr>
      <w:r>
        <w:t>'</w:t>
      </w:r>
      <w:r w:rsidR="00EF45C3" w:rsidRPr="00EF45C3">
        <w:t>\t%</w:t>
      </w:r>
      <w:r w:rsidR="00EF45C3">
        <w:t>{handle}</w:t>
      </w:r>
      <w:r w:rsidR="00EF45C3" w:rsidRPr="00EF45C3">
        <w:t xml:space="preserve"> desc </w:t>
      </w:r>
      <w:r w:rsidR="00EF45C3">
        <w:t>{uuid}</w:t>
      </w:r>
      <w:r w:rsidR="00EF45C3" w:rsidRPr="00EF45C3">
        <w:t>\r\n</w:t>
      </w:r>
    </w:p>
    <w:p w14:paraId="19C8C340" w14:textId="12A73071" w:rsidR="00EF45C3" w:rsidRDefault="00EF45C3" w:rsidP="00EF45C3">
      <w:pPr>
        <w:pStyle w:val="FeatureList1"/>
      </w:pPr>
      <w:r>
        <w:t>DATA</w:t>
      </w:r>
    </w:p>
    <w:p w14:paraId="32FA1DFE" w14:textId="72D5AC19" w:rsidR="00EF45C3" w:rsidRPr="00EF45C3" w:rsidRDefault="00EF45C3" w:rsidP="00EF45C3">
      <w:pPr>
        <w:pStyle w:val="FeatureList2"/>
        <w:rPr>
          <w:rStyle w:val="Strong"/>
          <w:b w:val="0"/>
          <w:bCs w:val="0"/>
        </w:rPr>
      </w:pPr>
      <w:r>
        <w:rPr>
          <w:rStyle w:val="Strong"/>
        </w:rPr>
        <w:t>Id - Connection ID</w:t>
      </w:r>
    </w:p>
    <w:p w14:paraId="0A38208A" w14:textId="7C58A4CF" w:rsidR="00EF45C3" w:rsidRPr="00EF45C3" w:rsidRDefault="00EF45C3" w:rsidP="00EF45C3">
      <w:pPr>
        <w:pStyle w:val="FeatureList2"/>
        <w:rPr>
          <w:rStyle w:val="Strong"/>
          <w:b w:val="0"/>
          <w:bCs w:val="0"/>
        </w:rPr>
      </w:pPr>
      <w:r>
        <w:rPr>
          <w:rStyle w:val="Strong"/>
        </w:rPr>
        <w:t>S_handle - start handle of the service</w:t>
      </w:r>
    </w:p>
    <w:p w14:paraId="6FB7956E" w14:textId="65CAF1FE" w:rsidR="00EF45C3" w:rsidRDefault="00EF45C3" w:rsidP="00EF45C3">
      <w:pPr>
        <w:pStyle w:val="FeatureList2"/>
        <w:numPr>
          <w:ilvl w:val="2"/>
          <w:numId w:val="15"/>
        </w:numPr>
      </w:pPr>
      <w:r>
        <w:t>Format: Hex String</w:t>
      </w:r>
    </w:p>
    <w:p w14:paraId="35B28187" w14:textId="15ACE261" w:rsidR="00EF45C3" w:rsidRDefault="00EF45C3" w:rsidP="00EF45C3">
      <w:pPr>
        <w:pStyle w:val="FeatureList2"/>
        <w:numPr>
          <w:ilvl w:val="2"/>
          <w:numId w:val="15"/>
        </w:numPr>
      </w:pPr>
      <w:r>
        <w:t>Value: 1-0xFFFF</w:t>
      </w:r>
    </w:p>
    <w:p w14:paraId="213749F9" w14:textId="18F8D29E" w:rsidR="00EF45C3" w:rsidRPr="00EF45C3" w:rsidRDefault="00EF45C3" w:rsidP="00EF45C3">
      <w:pPr>
        <w:pStyle w:val="FeatureList2"/>
        <w:rPr>
          <w:rStyle w:val="Strong"/>
          <w:b w:val="0"/>
          <w:bCs w:val="0"/>
        </w:rPr>
      </w:pPr>
      <w:r>
        <w:rPr>
          <w:rStyle w:val="Strong"/>
        </w:rPr>
        <w:t>E_handle - last handle of the service</w:t>
      </w:r>
    </w:p>
    <w:p w14:paraId="1CB4C0D5" w14:textId="4C88FDDB" w:rsidR="00EF45C3" w:rsidRDefault="00EF45C3" w:rsidP="00EF45C3">
      <w:pPr>
        <w:pStyle w:val="FeatureList2"/>
        <w:numPr>
          <w:ilvl w:val="2"/>
          <w:numId w:val="15"/>
        </w:numPr>
      </w:pPr>
      <w:r>
        <w:t>Format: Hex String</w:t>
      </w:r>
    </w:p>
    <w:p w14:paraId="3E7F8EC7" w14:textId="3A9E2006" w:rsidR="00EF45C3" w:rsidRDefault="00EF45C3" w:rsidP="00EF45C3">
      <w:pPr>
        <w:pStyle w:val="FeatureList2"/>
        <w:numPr>
          <w:ilvl w:val="2"/>
          <w:numId w:val="15"/>
        </w:numPr>
      </w:pPr>
      <w:r>
        <w:t>Value: 1-0xFFFF</w:t>
      </w:r>
    </w:p>
    <w:p w14:paraId="5F3F6483" w14:textId="2F40F0ED" w:rsidR="00EF45C3" w:rsidRPr="00EF45C3" w:rsidRDefault="00EF45C3" w:rsidP="00EF45C3">
      <w:pPr>
        <w:pStyle w:val="FeatureList2"/>
        <w:rPr>
          <w:rStyle w:val="Strong"/>
          <w:b w:val="0"/>
          <w:bCs w:val="0"/>
        </w:rPr>
      </w:pPr>
      <w:r>
        <w:rPr>
          <w:rStyle w:val="Strong"/>
        </w:rPr>
        <w:t>handle - handle of the individual attribute</w:t>
      </w:r>
    </w:p>
    <w:p w14:paraId="696789E3" w14:textId="598270FD" w:rsidR="00EF45C3" w:rsidRDefault="00EF45C3" w:rsidP="00EF45C3">
      <w:pPr>
        <w:pStyle w:val="FeatureList2"/>
        <w:numPr>
          <w:ilvl w:val="2"/>
          <w:numId w:val="15"/>
        </w:numPr>
      </w:pPr>
      <w:r>
        <w:t>Format: Hex String</w:t>
      </w:r>
    </w:p>
    <w:p w14:paraId="7C357518" w14:textId="6F700334" w:rsidR="00EF45C3" w:rsidRDefault="00EF45C3" w:rsidP="00EF45C3">
      <w:pPr>
        <w:pStyle w:val="FeatureList2"/>
        <w:numPr>
          <w:ilvl w:val="2"/>
          <w:numId w:val="15"/>
        </w:numPr>
      </w:pPr>
      <w:r>
        <w:t>Value: 1-0xFFFF</w:t>
      </w:r>
    </w:p>
    <w:p w14:paraId="3737DECC" w14:textId="252225C9" w:rsidR="00EF45C3" w:rsidRPr="00EF45C3" w:rsidRDefault="00EF45C3" w:rsidP="00EF45C3">
      <w:pPr>
        <w:pStyle w:val="FeatureList2"/>
        <w:rPr>
          <w:rStyle w:val="Strong"/>
          <w:b w:val="0"/>
          <w:bCs w:val="0"/>
        </w:rPr>
      </w:pPr>
      <w:r>
        <w:rPr>
          <w:rStyle w:val="Strong"/>
        </w:rPr>
        <w:t>Uuid - UUID of characteristic or service</w:t>
      </w:r>
    </w:p>
    <w:p w14:paraId="2A105661" w14:textId="0D46E4CC" w:rsidR="00EF45C3" w:rsidRDefault="00EF45C3" w:rsidP="00EF45C3">
      <w:pPr>
        <w:pStyle w:val="FeatureList2"/>
        <w:numPr>
          <w:ilvl w:val="2"/>
          <w:numId w:val="15"/>
        </w:numPr>
      </w:pPr>
      <w:r>
        <w:t>Format: String</w:t>
      </w:r>
    </w:p>
    <w:p w14:paraId="73C429EB" w14:textId="472AEBD3" w:rsidR="00EF45C3" w:rsidRDefault="00EF45C3" w:rsidP="00EF45C3">
      <w:pPr>
        <w:pStyle w:val="FeatureList2"/>
        <w:numPr>
          <w:ilvl w:val="2"/>
          <w:numId w:val="15"/>
        </w:numPr>
      </w:pPr>
      <w:r>
        <w:t>Value Format:  Follows XML hex string standard from Bluetooth SIG</w:t>
      </w:r>
    </w:p>
    <w:p w14:paraId="54A5DE62" w14:textId="7DC2502F" w:rsidR="00EF45C3" w:rsidRPr="00EF45C3" w:rsidRDefault="00EF45C3" w:rsidP="00EF45C3">
      <w:pPr>
        <w:pStyle w:val="FeatureList2"/>
        <w:rPr>
          <w:rStyle w:val="Strong"/>
          <w:b w:val="0"/>
          <w:bCs w:val="0"/>
        </w:rPr>
      </w:pPr>
      <w:r>
        <w:rPr>
          <w:rStyle w:val="Strong"/>
        </w:rPr>
        <w:t>Props - Properties of characteristic</w:t>
      </w:r>
    </w:p>
    <w:p w14:paraId="228B185B" w14:textId="42F55CFB" w:rsidR="00EF45C3" w:rsidRDefault="00EF45C3" w:rsidP="00EF45C3">
      <w:pPr>
        <w:pStyle w:val="FeatureList2"/>
        <w:numPr>
          <w:ilvl w:val="2"/>
          <w:numId w:val="15"/>
        </w:numPr>
      </w:pPr>
      <w:r>
        <w:t>Format: Hex String</w:t>
      </w:r>
    </w:p>
    <w:p w14:paraId="7AA6A0EB" w14:textId="7CD7E78D" w:rsidR="00EF45C3" w:rsidRDefault="00EF45C3" w:rsidP="00EF45C3">
      <w:pPr>
        <w:pStyle w:val="FeatureList2"/>
        <w:numPr>
          <w:ilvl w:val="2"/>
          <w:numId w:val="15"/>
        </w:numPr>
      </w:pPr>
      <w:r>
        <w:t>Value Format: Bitwise property value</w:t>
      </w:r>
    </w:p>
    <w:p w14:paraId="01DB168B" w14:textId="534A7BCB" w:rsidR="00EF45C3" w:rsidRDefault="00EF45C3" w:rsidP="00EF45C3">
      <w:pPr>
        <w:pStyle w:val="FeatureList2"/>
        <w:numPr>
          <w:ilvl w:val="2"/>
          <w:numId w:val="15"/>
        </w:numPr>
      </w:pPr>
      <w:r>
        <w:t>Value Range:  See Bluetooth SIG Standard</w:t>
      </w:r>
    </w:p>
    <w:p w14:paraId="6B7BEDD7" w14:textId="7E88C999" w:rsidR="00EF45C3" w:rsidRPr="00EF45C3" w:rsidRDefault="00EF45C3" w:rsidP="00EF45C3">
      <w:pPr>
        <w:pStyle w:val="FeatureList2"/>
        <w:rPr>
          <w:rStyle w:val="Strong"/>
          <w:b w:val="0"/>
          <w:bCs w:val="0"/>
        </w:rPr>
      </w:pPr>
      <w:r>
        <w:rPr>
          <w:rStyle w:val="Strong"/>
        </w:rPr>
        <w:t>Prop_s - Properties string</w:t>
      </w:r>
    </w:p>
    <w:p w14:paraId="60AAFE19" w14:textId="2C705C53" w:rsidR="00EF45C3" w:rsidRDefault="00EF45C3" w:rsidP="00EF45C3">
      <w:pPr>
        <w:pStyle w:val="FeatureList2"/>
        <w:numPr>
          <w:ilvl w:val="2"/>
          <w:numId w:val="15"/>
        </w:numPr>
      </w:pPr>
      <w:r>
        <w:t>Format: String</w:t>
      </w:r>
    </w:p>
    <w:p w14:paraId="6D929878" w14:textId="55C99EE5" w:rsidR="00EF45C3" w:rsidRDefault="00EF45C3" w:rsidP="00EF45C3">
      <w:pPr>
        <w:pStyle w:val="FeatureList2"/>
        <w:numPr>
          <w:ilvl w:val="2"/>
          <w:numId w:val="15"/>
        </w:numPr>
      </w:pPr>
      <w:r>
        <w:t xml:space="preserve">Value Format:  Each string location will be toggled to associated property </w:t>
      </w:r>
      <w:r w:rsidR="0052627C">
        <w:t>or with '-' if property is not available.</w:t>
      </w:r>
    </w:p>
    <w:p w14:paraId="32E18BDD" w14:textId="79D8AFDC" w:rsidR="0052627C" w:rsidRDefault="0052627C" w:rsidP="0052627C">
      <w:pPr>
        <w:pStyle w:val="FeatureList2"/>
        <w:numPr>
          <w:ilvl w:val="2"/>
          <w:numId w:val="15"/>
        </w:numPr>
      </w:pPr>
      <w:r>
        <w:t>Values:</w:t>
      </w:r>
    </w:p>
    <w:p w14:paraId="08DF946B" w14:textId="0FEC86B8" w:rsidR="0052627C" w:rsidRDefault="0052627C" w:rsidP="0052627C">
      <w:pPr>
        <w:pStyle w:val="FeatureList2"/>
        <w:numPr>
          <w:ilvl w:val="3"/>
          <w:numId w:val="15"/>
        </w:numPr>
      </w:pPr>
      <w:r>
        <w:t>'B' - Broadcast</w:t>
      </w:r>
    </w:p>
    <w:p w14:paraId="7FF8F9B6" w14:textId="57745126" w:rsidR="0052627C" w:rsidRDefault="0052627C" w:rsidP="0052627C">
      <w:pPr>
        <w:pStyle w:val="FeatureList2"/>
        <w:numPr>
          <w:ilvl w:val="3"/>
          <w:numId w:val="15"/>
        </w:numPr>
      </w:pPr>
      <w:r>
        <w:t>'R' - Read</w:t>
      </w:r>
    </w:p>
    <w:p w14:paraId="245A1040" w14:textId="479432C8" w:rsidR="0052627C" w:rsidRDefault="0052627C" w:rsidP="0052627C">
      <w:pPr>
        <w:pStyle w:val="FeatureList2"/>
        <w:numPr>
          <w:ilvl w:val="3"/>
          <w:numId w:val="15"/>
        </w:numPr>
      </w:pPr>
      <w:r>
        <w:t>'X' - Write without Response</w:t>
      </w:r>
    </w:p>
    <w:p w14:paraId="1B6CED4A" w14:textId="08823395" w:rsidR="0052627C" w:rsidRDefault="0052627C" w:rsidP="0052627C">
      <w:pPr>
        <w:pStyle w:val="FeatureList2"/>
        <w:numPr>
          <w:ilvl w:val="3"/>
          <w:numId w:val="15"/>
        </w:numPr>
      </w:pPr>
      <w:r>
        <w:t>'W' - Write</w:t>
      </w:r>
    </w:p>
    <w:p w14:paraId="06019161" w14:textId="70D31496" w:rsidR="0052627C" w:rsidRDefault="0052627C" w:rsidP="0052627C">
      <w:pPr>
        <w:pStyle w:val="FeatureList2"/>
        <w:numPr>
          <w:ilvl w:val="3"/>
          <w:numId w:val="15"/>
        </w:numPr>
      </w:pPr>
      <w:r>
        <w:t>'N' - Notify</w:t>
      </w:r>
    </w:p>
    <w:p w14:paraId="6CC9A06C" w14:textId="21B7A805" w:rsidR="0052627C" w:rsidRDefault="0052627C" w:rsidP="0052627C">
      <w:pPr>
        <w:pStyle w:val="FeatureList2"/>
        <w:numPr>
          <w:ilvl w:val="3"/>
          <w:numId w:val="15"/>
        </w:numPr>
      </w:pPr>
      <w:r>
        <w:t>'I' - Indicate</w:t>
      </w:r>
    </w:p>
    <w:p w14:paraId="1DB57A78" w14:textId="40932AD2" w:rsidR="0052627C" w:rsidRDefault="0052627C" w:rsidP="0052627C">
      <w:pPr>
        <w:pStyle w:val="FeatureList2"/>
        <w:numPr>
          <w:ilvl w:val="3"/>
          <w:numId w:val="15"/>
        </w:numPr>
      </w:pPr>
      <w:r>
        <w:t>'S' - Signed Write</w:t>
      </w:r>
    </w:p>
    <w:p w14:paraId="68DE8F55" w14:textId="193FC30B" w:rsidR="0052627C" w:rsidRDefault="0052627C" w:rsidP="0052627C">
      <w:pPr>
        <w:pStyle w:val="FeatureList2"/>
        <w:numPr>
          <w:ilvl w:val="3"/>
          <w:numId w:val="15"/>
        </w:numPr>
      </w:pPr>
      <w:r>
        <w:t>'E' - Extended Properties</w:t>
      </w:r>
    </w:p>
    <w:p w14:paraId="3E2A472D" w14:textId="70F845E5" w:rsidR="00F9505C" w:rsidRDefault="00F9505C" w:rsidP="00F9505C">
      <w:pPr>
        <w:pStyle w:val="Heading3"/>
      </w:pPr>
      <w:bookmarkStart w:id="143" w:name="_Toc64386197"/>
      <w:r>
        <w:t>BROWSE COMPLETED EVENT</w:t>
      </w:r>
      <w:bookmarkEnd w:id="143"/>
    </w:p>
    <w:p w14:paraId="7F9E5FD8" w14:textId="733030AC" w:rsidR="00F9505C" w:rsidRDefault="00F9505C" w:rsidP="00F9505C">
      <w:pPr>
        <w:pStyle w:val="Body"/>
      </w:pPr>
      <w:r>
        <w:t xml:space="preserve">Whenever all services has been discovered this event occurs. If SUOTA or Device Information Service was found then the central will start to read necessary characteristics to prepare for a SUOTA update. </w:t>
      </w:r>
    </w:p>
    <w:p w14:paraId="5A1701D3" w14:textId="25C70B7F" w:rsidR="00F9505C" w:rsidRDefault="00F9505C" w:rsidP="00F9505C">
      <w:pPr>
        <w:pStyle w:val="FeatureList1"/>
      </w:pPr>
      <w:r>
        <w:t xml:space="preserve">FORMAT: </w:t>
      </w:r>
      <w:r w:rsidRPr="00F9505C">
        <w:t>EVT_BROWSE_COMPLETED</w:t>
      </w:r>
    </w:p>
    <w:p w14:paraId="6010C9C0" w14:textId="28718289" w:rsidR="003701C9" w:rsidRDefault="003701C9" w:rsidP="00F9505C">
      <w:pPr>
        <w:pStyle w:val="FeatureList1"/>
      </w:pPr>
      <w:r>
        <w:t>DATA: NONE</w:t>
      </w:r>
    </w:p>
    <w:p w14:paraId="25A9959E" w14:textId="75DD8BB0" w:rsidR="003701C9" w:rsidRDefault="003701C9" w:rsidP="003701C9">
      <w:pPr>
        <w:pStyle w:val="FeatureList1"/>
        <w:numPr>
          <w:ilvl w:val="0"/>
          <w:numId w:val="0"/>
        </w:numPr>
        <w:ind w:left="340" w:hanging="340"/>
      </w:pPr>
    </w:p>
    <w:p w14:paraId="4F44CF1B" w14:textId="0F9CA9BC" w:rsidR="003701C9" w:rsidRDefault="003701C9" w:rsidP="003701C9">
      <w:pPr>
        <w:pStyle w:val="FeatureList1"/>
        <w:numPr>
          <w:ilvl w:val="0"/>
          <w:numId w:val="0"/>
        </w:numPr>
        <w:ind w:left="340" w:hanging="340"/>
      </w:pPr>
      <w:r>
        <w:t>If SUOTA was found an additional event will occur:</w:t>
      </w:r>
    </w:p>
    <w:p w14:paraId="0828515D" w14:textId="0DC61BE1" w:rsidR="003701C9" w:rsidRDefault="003701C9" w:rsidP="003701C9">
      <w:pPr>
        <w:pStyle w:val="FeatureList1"/>
        <w:numPr>
          <w:ilvl w:val="0"/>
          <w:numId w:val="0"/>
        </w:numPr>
        <w:ind w:left="340" w:hanging="340"/>
      </w:pPr>
    </w:p>
    <w:p w14:paraId="042837F8" w14:textId="3CC30B50" w:rsidR="003701C9" w:rsidRDefault="003701C9" w:rsidP="003701C9">
      <w:pPr>
        <w:pStyle w:val="FeatureList1"/>
      </w:pPr>
      <w:r>
        <w:t xml:space="preserve">FORMAT: </w:t>
      </w:r>
      <w:r w:rsidRPr="003701C9">
        <w:t>EVT_READING_SUOTA_DATABASE_CHARS</w:t>
      </w:r>
    </w:p>
    <w:p w14:paraId="2195DE39" w14:textId="7FBF922F" w:rsidR="003701C9" w:rsidRDefault="003701C9" w:rsidP="003701C9">
      <w:pPr>
        <w:pStyle w:val="FeatureList1"/>
      </w:pPr>
      <w:r>
        <w:t>DATA: NONE</w:t>
      </w:r>
    </w:p>
    <w:p w14:paraId="73580936" w14:textId="13664B70" w:rsidR="009B64E2" w:rsidRDefault="009B64E2" w:rsidP="009B64E2">
      <w:pPr>
        <w:pStyle w:val="FeatureList1"/>
        <w:numPr>
          <w:ilvl w:val="0"/>
          <w:numId w:val="0"/>
        </w:numPr>
        <w:ind w:left="340" w:hanging="340"/>
      </w:pPr>
    </w:p>
    <w:p w14:paraId="5668D40A" w14:textId="0C16933B" w:rsidR="009B64E2" w:rsidRDefault="009B64E2" w:rsidP="009B64E2">
      <w:pPr>
        <w:pStyle w:val="Heading2"/>
      </w:pPr>
      <w:bookmarkStart w:id="144" w:name="_Toc64386198"/>
      <w:r>
        <w:t>ATTRIBUTE EVENTS</w:t>
      </w:r>
      <w:bookmarkEnd w:id="144"/>
    </w:p>
    <w:p w14:paraId="591AEF10" w14:textId="1FEA5B41" w:rsidR="009B64E2" w:rsidRDefault="009B64E2" w:rsidP="009B64E2">
      <w:pPr>
        <w:pStyle w:val="Body"/>
      </w:pPr>
      <w:r>
        <w:t>These events occur with relation to reading, writing the database or receiving indications or notifications.</w:t>
      </w:r>
    </w:p>
    <w:p w14:paraId="7CBB9FB5" w14:textId="44EACD74" w:rsidR="009B64E2" w:rsidRDefault="009B64E2" w:rsidP="009B64E2">
      <w:pPr>
        <w:pStyle w:val="Body"/>
      </w:pPr>
    </w:p>
    <w:p w14:paraId="7ED8A7CA" w14:textId="24E31130" w:rsidR="009B64E2" w:rsidRDefault="009B64E2" w:rsidP="009B64E2">
      <w:pPr>
        <w:pStyle w:val="Heading3"/>
      </w:pPr>
      <w:bookmarkStart w:id="145" w:name="_Toc64386199"/>
      <w:r>
        <w:t>ATTRIBUTE ERROR EVT</w:t>
      </w:r>
      <w:bookmarkEnd w:id="145"/>
    </w:p>
    <w:p w14:paraId="361728FE" w14:textId="3BEEA08E" w:rsidR="009B64E2" w:rsidRDefault="009B64E2" w:rsidP="009B64E2">
      <w:pPr>
        <w:pStyle w:val="Body"/>
      </w:pPr>
      <w:r>
        <w:t>In the case of reading or writing, the associated response will be reported in an event.</w:t>
      </w:r>
    </w:p>
    <w:p w14:paraId="4C92306A" w14:textId="24BEF263" w:rsidR="009B64E2" w:rsidRDefault="009B64E2" w:rsidP="009B64E2">
      <w:pPr>
        <w:pStyle w:val="FeatureList1"/>
      </w:pPr>
      <w:r>
        <w:t>FORMAT: 'ATT_ERROR_XXXXX'</w:t>
      </w:r>
    </w:p>
    <w:p w14:paraId="4C658BB8" w14:textId="5ECBA09A" w:rsidR="009B64E2" w:rsidRDefault="009B64E2" w:rsidP="009B64E2">
      <w:pPr>
        <w:pStyle w:val="FeatureList1"/>
      </w:pPr>
      <w:r>
        <w:t>DATA:</w:t>
      </w:r>
    </w:p>
    <w:p w14:paraId="44DD1700" w14:textId="6E0FB32F" w:rsidR="009B64E2" w:rsidRDefault="009B64E2" w:rsidP="009B64E2">
      <w:pPr>
        <w:pStyle w:val="FeatureList2"/>
      </w:pPr>
      <w:r>
        <w:t>XXXXX - represents the associated error code</w:t>
      </w:r>
    </w:p>
    <w:p w14:paraId="6B59F919" w14:textId="07FDC3D9" w:rsidR="009B64E2" w:rsidRDefault="009B64E2" w:rsidP="009B64E2">
      <w:pPr>
        <w:pStyle w:val="FeatureList2"/>
        <w:numPr>
          <w:ilvl w:val="2"/>
          <w:numId w:val="15"/>
        </w:numPr>
      </w:pPr>
      <w:r>
        <w:t>Values: See att_error_t within SDK</w:t>
      </w:r>
    </w:p>
    <w:p w14:paraId="2D4F0D83" w14:textId="20A7CA09" w:rsidR="009B64E2" w:rsidRDefault="009B64E2" w:rsidP="009B64E2">
      <w:pPr>
        <w:pStyle w:val="Heading3"/>
      </w:pPr>
      <w:bookmarkStart w:id="146" w:name="_Toc64386200"/>
      <w:r>
        <w:t>READ EVT</w:t>
      </w:r>
      <w:bookmarkEnd w:id="146"/>
    </w:p>
    <w:p w14:paraId="5FFE8A64" w14:textId="64E40A5F" w:rsidR="009B64E2" w:rsidRDefault="009B64E2" w:rsidP="009B64E2">
      <w:pPr>
        <w:pStyle w:val="Body"/>
      </w:pPr>
      <w:r>
        <w:t>Following an ATT_ERROR_OK reply from the ATTRIBUTE ERROR EVT, the characteristic value will be reported.</w:t>
      </w:r>
    </w:p>
    <w:p w14:paraId="1B6ECF95" w14:textId="4687CC12" w:rsidR="009B64E2" w:rsidRDefault="009B64E2" w:rsidP="009B64E2">
      <w:pPr>
        <w:pStyle w:val="FeatureList1"/>
      </w:pPr>
      <w:r>
        <w:t>FORMAT: '</w:t>
      </w:r>
      <w:r w:rsidRPr="009B64E2">
        <w:t>EVT_GATT_READ: conn_idx:</w:t>
      </w:r>
      <w:r>
        <w:t>{id}</w:t>
      </w:r>
      <w:r w:rsidRPr="009B64E2">
        <w:t xml:space="preserve"> handle:</w:t>
      </w:r>
      <w:r>
        <w:t>{handle}</w:t>
      </w:r>
      <w:r w:rsidRPr="009B64E2">
        <w:t xml:space="preserve"> offset:</w:t>
      </w:r>
      <w:r>
        <w:t>{offset}</w:t>
      </w:r>
      <w:r w:rsidRPr="009B64E2">
        <w:t>\r\n</w:t>
      </w:r>
      <w:r>
        <w:t>\tValue: {value}\r\n'</w:t>
      </w:r>
    </w:p>
    <w:p w14:paraId="6BF90F01" w14:textId="269C24AE" w:rsidR="0052627C" w:rsidRDefault="009B64E2" w:rsidP="009B64E2">
      <w:pPr>
        <w:pStyle w:val="FeatureList1"/>
      </w:pPr>
      <w:r>
        <w:t>DATA:</w:t>
      </w:r>
    </w:p>
    <w:p w14:paraId="4F37FBE1" w14:textId="529BCF3D" w:rsidR="009B64E2" w:rsidRPr="009B64E2" w:rsidRDefault="009B64E2" w:rsidP="009B64E2">
      <w:pPr>
        <w:pStyle w:val="FeatureList2"/>
        <w:rPr>
          <w:rStyle w:val="Strong"/>
          <w:b w:val="0"/>
          <w:bCs w:val="0"/>
        </w:rPr>
      </w:pPr>
      <w:r>
        <w:rPr>
          <w:rStyle w:val="Strong"/>
        </w:rPr>
        <w:t>ID - Connection ID</w:t>
      </w:r>
    </w:p>
    <w:p w14:paraId="3E6A314D" w14:textId="5D5FC91D" w:rsidR="009B64E2" w:rsidRDefault="009B64E2" w:rsidP="009B64E2">
      <w:pPr>
        <w:pStyle w:val="FeatureList2"/>
        <w:numPr>
          <w:ilvl w:val="2"/>
          <w:numId w:val="15"/>
        </w:numPr>
      </w:pPr>
      <w:r>
        <w:t>Format: Hex String</w:t>
      </w:r>
    </w:p>
    <w:p w14:paraId="3EB358CB" w14:textId="4659573A" w:rsidR="009B64E2" w:rsidRDefault="009B64E2" w:rsidP="009B64E2">
      <w:pPr>
        <w:pStyle w:val="FeatureList2"/>
        <w:numPr>
          <w:ilvl w:val="2"/>
          <w:numId w:val="15"/>
        </w:numPr>
      </w:pPr>
      <w:r>
        <w:t>Value - 0x0000 - 0x0008</w:t>
      </w:r>
    </w:p>
    <w:p w14:paraId="6C741C51" w14:textId="20ABF872" w:rsidR="009B64E2" w:rsidRPr="009B64E2" w:rsidRDefault="009B64E2" w:rsidP="009B64E2">
      <w:pPr>
        <w:pStyle w:val="FeatureList2"/>
        <w:rPr>
          <w:rStyle w:val="Strong"/>
          <w:b w:val="0"/>
          <w:bCs w:val="0"/>
        </w:rPr>
      </w:pPr>
      <w:r>
        <w:rPr>
          <w:rStyle w:val="Strong"/>
        </w:rPr>
        <w:t>Handle - Attribute handle</w:t>
      </w:r>
    </w:p>
    <w:p w14:paraId="0066FFEA" w14:textId="53184835" w:rsidR="009B64E2" w:rsidRDefault="009B64E2" w:rsidP="009B64E2">
      <w:pPr>
        <w:pStyle w:val="FeatureList2"/>
        <w:numPr>
          <w:ilvl w:val="2"/>
          <w:numId w:val="15"/>
        </w:numPr>
      </w:pPr>
      <w:r>
        <w:t>Format: 2 byte hex string</w:t>
      </w:r>
    </w:p>
    <w:p w14:paraId="6596F650" w14:textId="190E0913" w:rsidR="009B64E2" w:rsidRPr="009B64E2" w:rsidRDefault="009B64E2" w:rsidP="009B64E2">
      <w:pPr>
        <w:pStyle w:val="FeatureList2"/>
        <w:rPr>
          <w:rStyle w:val="Strong"/>
          <w:b w:val="0"/>
          <w:bCs w:val="0"/>
        </w:rPr>
      </w:pPr>
      <w:r>
        <w:rPr>
          <w:rStyle w:val="Strong"/>
        </w:rPr>
        <w:t>Offset - value offset</w:t>
      </w:r>
    </w:p>
    <w:p w14:paraId="4A7ED8B9" w14:textId="580DF5F5" w:rsidR="009B64E2" w:rsidRDefault="009B64E2" w:rsidP="009B64E2">
      <w:pPr>
        <w:pStyle w:val="FeatureList2"/>
        <w:numPr>
          <w:ilvl w:val="2"/>
          <w:numId w:val="15"/>
        </w:numPr>
      </w:pPr>
      <w:r>
        <w:t>Format 2 byte hex string</w:t>
      </w:r>
    </w:p>
    <w:p w14:paraId="2AA194FE" w14:textId="42D8C8E2" w:rsidR="009B64E2" w:rsidRPr="00BA56B6" w:rsidRDefault="009B64E2" w:rsidP="009B64E2">
      <w:pPr>
        <w:pStyle w:val="FeatureList2"/>
        <w:rPr>
          <w:rStyle w:val="Strong"/>
          <w:b w:val="0"/>
          <w:bCs w:val="0"/>
        </w:rPr>
      </w:pPr>
      <w:r>
        <w:rPr>
          <w:rStyle w:val="Strong"/>
        </w:rPr>
        <w:t>Value</w:t>
      </w:r>
      <w:r w:rsidR="00BA56B6">
        <w:rPr>
          <w:rStyle w:val="Strong"/>
        </w:rPr>
        <w:t xml:space="preserve"> - characteristic value read</w:t>
      </w:r>
    </w:p>
    <w:p w14:paraId="119F63D7" w14:textId="299B036E" w:rsidR="00BA56B6" w:rsidRDefault="00BA56B6" w:rsidP="00BA56B6">
      <w:pPr>
        <w:pStyle w:val="FeatureList2"/>
        <w:numPr>
          <w:ilvl w:val="2"/>
          <w:numId w:val="15"/>
        </w:numPr>
      </w:pPr>
      <w:r>
        <w:t>Format: Hex String</w:t>
      </w:r>
    </w:p>
    <w:p w14:paraId="3ADF5EA4" w14:textId="7A8C1EAE" w:rsidR="00BA56B6" w:rsidRDefault="00BA56B6" w:rsidP="00BA56B6">
      <w:pPr>
        <w:pStyle w:val="FeatureList2"/>
        <w:numPr>
          <w:ilvl w:val="2"/>
          <w:numId w:val="15"/>
        </w:numPr>
      </w:pPr>
      <w:r>
        <w:t>String Format: Each byte is separated by a whitespace</w:t>
      </w:r>
    </w:p>
    <w:p w14:paraId="6C81E2A2" w14:textId="6289A53F" w:rsidR="00BA56B6" w:rsidRDefault="00BA56B6" w:rsidP="00BA56B6">
      <w:pPr>
        <w:pStyle w:val="Heading3"/>
      </w:pPr>
      <w:bookmarkStart w:id="147" w:name="_Toc64386201"/>
      <w:r>
        <w:t>NOTIFICATION | INDICATION EVENT</w:t>
      </w:r>
      <w:bookmarkEnd w:id="147"/>
    </w:p>
    <w:p w14:paraId="55954504" w14:textId="665CCEB4" w:rsidR="00BA56B6" w:rsidRDefault="00BA56B6" w:rsidP="00BA56B6">
      <w:pPr>
        <w:pStyle w:val="FeatureList1"/>
      </w:pPr>
      <w:r>
        <w:t>FORMAT: 'EVT_XXX_RECEIVED: conn_idx={id} handle={handle} Value: {value}\r\n'</w:t>
      </w:r>
    </w:p>
    <w:p w14:paraId="79A76D83" w14:textId="77777777" w:rsidR="00BA56B6" w:rsidRDefault="00BA56B6" w:rsidP="00BA56B6">
      <w:pPr>
        <w:pStyle w:val="FeatureList1"/>
      </w:pPr>
      <w:r>
        <w:t>DATA:</w:t>
      </w:r>
    </w:p>
    <w:p w14:paraId="272137A6" w14:textId="77777777" w:rsidR="00BA56B6" w:rsidRPr="00BA56B6" w:rsidRDefault="00BA56B6" w:rsidP="00BA56B6">
      <w:pPr>
        <w:pStyle w:val="FeatureList2"/>
        <w:rPr>
          <w:rStyle w:val="Strong"/>
        </w:rPr>
      </w:pPr>
      <w:r>
        <w:rPr>
          <w:rStyle w:val="Strong"/>
        </w:rPr>
        <w:t>ID - Connection ID</w:t>
      </w:r>
    </w:p>
    <w:p w14:paraId="406094ED" w14:textId="77777777" w:rsidR="00BA56B6" w:rsidRDefault="00BA56B6" w:rsidP="00BA56B6">
      <w:pPr>
        <w:pStyle w:val="FeatureList2"/>
        <w:numPr>
          <w:ilvl w:val="2"/>
          <w:numId w:val="15"/>
        </w:numPr>
      </w:pPr>
      <w:r>
        <w:t>Format: Hex String</w:t>
      </w:r>
    </w:p>
    <w:p w14:paraId="543E15B9" w14:textId="77777777" w:rsidR="00BA56B6" w:rsidRPr="00BA56B6" w:rsidRDefault="00BA56B6" w:rsidP="00BA56B6">
      <w:pPr>
        <w:pStyle w:val="FeatureList2"/>
        <w:numPr>
          <w:ilvl w:val="2"/>
          <w:numId w:val="15"/>
        </w:numPr>
      </w:pPr>
      <w:r>
        <w:t>Value - 0x0000 - 0x0008</w:t>
      </w:r>
    </w:p>
    <w:p w14:paraId="6CD43AF0" w14:textId="77777777" w:rsidR="00BA56B6" w:rsidRPr="00BA56B6" w:rsidRDefault="00BA56B6" w:rsidP="00BA56B6">
      <w:pPr>
        <w:pStyle w:val="FeatureList2"/>
        <w:rPr>
          <w:rStyle w:val="Strong"/>
        </w:rPr>
      </w:pPr>
      <w:r>
        <w:rPr>
          <w:rStyle w:val="Strong"/>
        </w:rPr>
        <w:t>Handle - Attribute handle</w:t>
      </w:r>
    </w:p>
    <w:p w14:paraId="24E5F623" w14:textId="77777777" w:rsidR="00BA56B6" w:rsidRPr="00BA56B6" w:rsidRDefault="00BA56B6" w:rsidP="00BA56B6">
      <w:pPr>
        <w:pStyle w:val="FeatureList2"/>
        <w:numPr>
          <w:ilvl w:val="2"/>
          <w:numId w:val="15"/>
        </w:numPr>
      </w:pPr>
      <w:r>
        <w:t>Format</w:t>
      </w:r>
      <w:r w:rsidRPr="00BA56B6">
        <w:t>: 2 byte hex string</w:t>
      </w:r>
    </w:p>
    <w:p w14:paraId="405DDA39" w14:textId="77777777" w:rsidR="00BA56B6" w:rsidRPr="00BA56B6" w:rsidRDefault="00BA56B6" w:rsidP="00BA56B6">
      <w:pPr>
        <w:pStyle w:val="FeatureList2"/>
        <w:rPr>
          <w:rStyle w:val="Strong"/>
        </w:rPr>
      </w:pPr>
      <w:r>
        <w:rPr>
          <w:rStyle w:val="Strong"/>
        </w:rPr>
        <w:t>Value - characteristic value read</w:t>
      </w:r>
    </w:p>
    <w:p w14:paraId="6B899FE9" w14:textId="77777777" w:rsidR="00BA56B6" w:rsidRPr="00BA56B6" w:rsidRDefault="00BA56B6" w:rsidP="00BA56B6">
      <w:pPr>
        <w:pStyle w:val="FeatureList2"/>
        <w:numPr>
          <w:ilvl w:val="2"/>
          <w:numId w:val="15"/>
        </w:numPr>
      </w:pPr>
      <w:r>
        <w:t>Format</w:t>
      </w:r>
      <w:r w:rsidRPr="00BA56B6">
        <w:t>: Hex String</w:t>
      </w:r>
    </w:p>
    <w:p w14:paraId="19C89A5E" w14:textId="77777777" w:rsidR="00BA56B6" w:rsidRPr="00BA56B6" w:rsidRDefault="00BA56B6" w:rsidP="00BA56B6">
      <w:pPr>
        <w:pStyle w:val="FeatureList2"/>
        <w:numPr>
          <w:ilvl w:val="2"/>
          <w:numId w:val="15"/>
        </w:numPr>
      </w:pPr>
      <w:r>
        <w:t xml:space="preserve">String Format: Each byte is </w:t>
      </w:r>
      <w:r w:rsidRPr="00BA56B6">
        <w:t>separated by a whitespace</w:t>
      </w:r>
    </w:p>
    <w:p w14:paraId="51B5875A" w14:textId="23D81A65" w:rsidR="00BA56B6" w:rsidRDefault="00BA56B6" w:rsidP="00BA56B6">
      <w:pPr>
        <w:pStyle w:val="Heading2"/>
      </w:pPr>
      <w:bookmarkStart w:id="148" w:name="_Toc64386202"/>
      <w:r>
        <w:lastRenderedPageBreak/>
        <w:t>SECURITY EVENTS</w:t>
      </w:r>
      <w:bookmarkEnd w:id="148"/>
    </w:p>
    <w:p w14:paraId="34796936" w14:textId="04B42560" w:rsidR="00BA56B6" w:rsidRDefault="00BA56B6" w:rsidP="00BA56B6">
      <w:pPr>
        <w:pStyle w:val="Body"/>
      </w:pPr>
      <w:r>
        <w:t xml:space="preserve">Any event associated with the pairing or bonding process is contained in this section. </w:t>
      </w:r>
    </w:p>
    <w:p w14:paraId="0E0A8674" w14:textId="46223CFF" w:rsidR="00BA56B6" w:rsidRDefault="00BA56B6" w:rsidP="00BA56B6">
      <w:pPr>
        <w:pStyle w:val="Heading3"/>
      </w:pPr>
      <w:bookmarkStart w:id="149" w:name="_Toc64386203"/>
      <w:r>
        <w:t>SECURITY LEVEL CHANGED</w:t>
      </w:r>
      <w:bookmarkEnd w:id="149"/>
    </w:p>
    <w:p w14:paraId="2A8AEB63" w14:textId="0390CF84" w:rsidR="00BA56B6" w:rsidRDefault="00BA56B6" w:rsidP="00BA56B6">
      <w:pPr>
        <w:pStyle w:val="Body"/>
      </w:pPr>
      <w:r>
        <w:t xml:space="preserve">This event is triggered after connection and the central has completed the encryption process. </w:t>
      </w:r>
    </w:p>
    <w:p w14:paraId="6575B954" w14:textId="1E459BA1" w:rsidR="00BA56B6" w:rsidRDefault="00BA56B6" w:rsidP="00BA56B6">
      <w:pPr>
        <w:pStyle w:val="FeatureList1"/>
      </w:pPr>
      <w:r>
        <w:t>FORMAT: '</w:t>
      </w:r>
      <w:r w:rsidRPr="00BA56B6">
        <w:t xml:space="preserve">BLE_EVT_GAP_SEC_LEVEL_CHANGED: conn_idx: </w:t>
      </w:r>
      <w:r>
        <w:t xml:space="preserve">{id} </w:t>
      </w:r>
      <w:r w:rsidRPr="00BA56B6">
        <w:t xml:space="preserve"> level:</w:t>
      </w:r>
      <w:r>
        <w:t>{level}</w:t>
      </w:r>
      <w:r w:rsidRPr="00BA56B6">
        <w:t>\r\n</w:t>
      </w:r>
      <w:r>
        <w:t>'</w:t>
      </w:r>
    </w:p>
    <w:p w14:paraId="6F702D60" w14:textId="03674F36" w:rsidR="00BA56B6" w:rsidRDefault="00BA56B6" w:rsidP="00BA56B6">
      <w:pPr>
        <w:pStyle w:val="FeatureList1"/>
      </w:pPr>
      <w:r>
        <w:t>DATA:</w:t>
      </w:r>
    </w:p>
    <w:p w14:paraId="65E8EE97" w14:textId="77777777" w:rsidR="00BA56B6" w:rsidRPr="00BA56B6" w:rsidRDefault="00BA56B6" w:rsidP="00BA56B6">
      <w:pPr>
        <w:pStyle w:val="FeatureList2"/>
        <w:rPr>
          <w:rStyle w:val="Strong"/>
        </w:rPr>
      </w:pPr>
      <w:r>
        <w:rPr>
          <w:rStyle w:val="Strong"/>
        </w:rPr>
        <w:t>ID - Connection ID</w:t>
      </w:r>
    </w:p>
    <w:p w14:paraId="34161376" w14:textId="77777777" w:rsidR="00BA56B6" w:rsidRDefault="00BA56B6" w:rsidP="00BA56B6">
      <w:pPr>
        <w:pStyle w:val="FeatureList2"/>
        <w:numPr>
          <w:ilvl w:val="2"/>
          <w:numId w:val="15"/>
        </w:numPr>
      </w:pPr>
      <w:r>
        <w:t>Format: Hex String</w:t>
      </w:r>
    </w:p>
    <w:p w14:paraId="4DF57254" w14:textId="77777777" w:rsidR="00BA56B6" w:rsidRPr="00BA56B6" w:rsidRDefault="00BA56B6" w:rsidP="00BA56B6">
      <w:pPr>
        <w:pStyle w:val="FeatureList2"/>
        <w:numPr>
          <w:ilvl w:val="2"/>
          <w:numId w:val="15"/>
        </w:numPr>
      </w:pPr>
      <w:r>
        <w:t>Value - 0x0000 - 0x0008</w:t>
      </w:r>
    </w:p>
    <w:p w14:paraId="2D566BE3" w14:textId="169DEDF9" w:rsidR="00BA56B6" w:rsidRPr="00BA56B6" w:rsidRDefault="00BA56B6" w:rsidP="00BA56B6">
      <w:pPr>
        <w:pStyle w:val="FeatureList2"/>
        <w:rPr>
          <w:rStyle w:val="Strong"/>
          <w:b w:val="0"/>
          <w:bCs w:val="0"/>
        </w:rPr>
      </w:pPr>
      <w:r>
        <w:rPr>
          <w:rStyle w:val="Strong"/>
        </w:rPr>
        <w:t>Level - Security Level</w:t>
      </w:r>
    </w:p>
    <w:p w14:paraId="43BF3715" w14:textId="53DD4363" w:rsidR="00BA56B6" w:rsidRPr="00BA56B6" w:rsidRDefault="00BA56B6" w:rsidP="00BA56B6">
      <w:pPr>
        <w:pStyle w:val="FeatureList2"/>
        <w:numPr>
          <w:ilvl w:val="2"/>
          <w:numId w:val="15"/>
        </w:numPr>
        <w:rPr>
          <w:rStyle w:val="Emphasis"/>
          <w:i w:val="0"/>
          <w:iCs w:val="0"/>
        </w:rPr>
      </w:pPr>
      <w:r>
        <w:rPr>
          <w:rStyle w:val="Emphasis"/>
        </w:rPr>
        <w:t>SEE SET SECURITY EVT.</w:t>
      </w:r>
    </w:p>
    <w:p w14:paraId="6A6F08AD" w14:textId="6A88073F" w:rsidR="00BA56B6" w:rsidRDefault="00BA56B6" w:rsidP="00BA56B6">
      <w:pPr>
        <w:pStyle w:val="Heading3"/>
      </w:pPr>
      <w:bookmarkStart w:id="150" w:name="_Toc64386204"/>
      <w:r>
        <w:t>PASSKEY NOTIFY EVENT</w:t>
      </w:r>
      <w:bookmarkEnd w:id="150"/>
    </w:p>
    <w:p w14:paraId="7F8AF797" w14:textId="6CA3BAD1" w:rsidR="00BA56B6" w:rsidRDefault="00BA56B6" w:rsidP="00BA56B6">
      <w:pPr>
        <w:pStyle w:val="Body"/>
      </w:pPr>
      <w:r>
        <w:t>This event is triggered in the case that the central needs to display the passkey in legacy pairing mode.</w:t>
      </w:r>
    </w:p>
    <w:p w14:paraId="6042DB23" w14:textId="4AE30B19" w:rsidR="00BA56B6" w:rsidRDefault="00BA56B6" w:rsidP="00BA56B6">
      <w:pPr>
        <w:pStyle w:val="FeatureList1"/>
      </w:pPr>
      <w:r>
        <w:t>FORMAT: '</w:t>
      </w:r>
      <w:r w:rsidRPr="00BA56B6">
        <w:t xml:space="preserve">BLE_EVT_GAP_PASSKEY_DISPLAY: conn_idx: </w:t>
      </w:r>
      <w:r>
        <w:t>{id}</w:t>
      </w:r>
      <w:r w:rsidRPr="00BA56B6">
        <w:t xml:space="preserve"> passkey: </w:t>
      </w:r>
      <w:r>
        <w:t>{passkey}</w:t>
      </w:r>
      <w:r w:rsidRPr="00BA56B6">
        <w:t>\r\n</w:t>
      </w:r>
      <w:r>
        <w:t>'</w:t>
      </w:r>
    </w:p>
    <w:p w14:paraId="032D9E12" w14:textId="6BB86778" w:rsidR="00BA56B6" w:rsidRDefault="00BA56B6" w:rsidP="00BA56B6">
      <w:pPr>
        <w:pStyle w:val="FeatureList1"/>
      </w:pPr>
      <w:r>
        <w:t>DATA:</w:t>
      </w:r>
    </w:p>
    <w:p w14:paraId="43367508" w14:textId="77777777" w:rsidR="00BA56B6" w:rsidRPr="00BA56B6" w:rsidRDefault="00BA56B6" w:rsidP="00BA56B6">
      <w:pPr>
        <w:pStyle w:val="FeatureList2"/>
        <w:rPr>
          <w:rStyle w:val="Strong"/>
        </w:rPr>
      </w:pPr>
      <w:r>
        <w:rPr>
          <w:rStyle w:val="Strong"/>
        </w:rPr>
        <w:t>ID - Connection ID</w:t>
      </w:r>
    </w:p>
    <w:p w14:paraId="1B348E46" w14:textId="77777777" w:rsidR="00BA56B6" w:rsidRDefault="00BA56B6" w:rsidP="00BA56B6">
      <w:pPr>
        <w:pStyle w:val="FeatureList2"/>
        <w:numPr>
          <w:ilvl w:val="2"/>
          <w:numId w:val="15"/>
        </w:numPr>
      </w:pPr>
      <w:r>
        <w:t>Format: Hex String</w:t>
      </w:r>
    </w:p>
    <w:p w14:paraId="4A42C927" w14:textId="77777777" w:rsidR="00BA56B6" w:rsidRPr="00BA56B6" w:rsidRDefault="00BA56B6" w:rsidP="00BA56B6">
      <w:pPr>
        <w:pStyle w:val="FeatureList2"/>
        <w:numPr>
          <w:ilvl w:val="2"/>
          <w:numId w:val="15"/>
        </w:numPr>
      </w:pPr>
      <w:r>
        <w:t>Value - 0x0000 - 0x0008</w:t>
      </w:r>
    </w:p>
    <w:p w14:paraId="1C6668BF" w14:textId="08C977F8" w:rsidR="00BA56B6" w:rsidRPr="00BA56B6" w:rsidRDefault="00BA56B6" w:rsidP="00BA56B6">
      <w:pPr>
        <w:pStyle w:val="FeatureList2"/>
        <w:rPr>
          <w:rStyle w:val="Strong"/>
          <w:b w:val="0"/>
          <w:bCs w:val="0"/>
        </w:rPr>
      </w:pPr>
      <w:r>
        <w:rPr>
          <w:rStyle w:val="Strong"/>
        </w:rPr>
        <w:t>Passkey - passkey to display</w:t>
      </w:r>
    </w:p>
    <w:p w14:paraId="340C2B9A" w14:textId="2ACA2A1D" w:rsidR="00BA56B6" w:rsidRDefault="00BA56B6" w:rsidP="00BA56B6">
      <w:pPr>
        <w:pStyle w:val="FeatureList2"/>
        <w:numPr>
          <w:ilvl w:val="2"/>
          <w:numId w:val="15"/>
        </w:numPr>
      </w:pPr>
      <w:r>
        <w:t>Format: uint32_t String</w:t>
      </w:r>
    </w:p>
    <w:p w14:paraId="28BE5BB9" w14:textId="565488D9" w:rsidR="00BA56B6" w:rsidRDefault="00BA56B6" w:rsidP="00BA56B6">
      <w:pPr>
        <w:pStyle w:val="Heading3"/>
      </w:pPr>
      <w:bookmarkStart w:id="151" w:name="_Toc64386205"/>
      <w:r>
        <w:t>NUMERIC REQUEST EVENT</w:t>
      </w:r>
      <w:bookmarkEnd w:id="151"/>
    </w:p>
    <w:p w14:paraId="0412E04D" w14:textId="656880AE" w:rsidR="00BA56B6" w:rsidRDefault="00BA56B6" w:rsidP="00BA56B6">
      <w:pPr>
        <w:pStyle w:val="Body"/>
      </w:pPr>
      <w:r>
        <w:t>In the case pairing using secure connections, this event occurs.</w:t>
      </w:r>
    </w:p>
    <w:p w14:paraId="04010ECA" w14:textId="77777777" w:rsidR="00BA56B6" w:rsidRDefault="00BA56B6" w:rsidP="00BA56B6">
      <w:pPr>
        <w:pStyle w:val="FeatureList1"/>
      </w:pPr>
      <w:r>
        <w:t>FORMAT: '</w:t>
      </w:r>
      <w:r w:rsidRPr="00BA56B6">
        <w:t xml:space="preserve">BLE_EVT_GAP_PASSKEY_DISPLAY: conn_idx: </w:t>
      </w:r>
      <w:r>
        <w:t>{id}</w:t>
      </w:r>
      <w:r w:rsidRPr="00BA56B6">
        <w:t xml:space="preserve"> passkey: </w:t>
      </w:r>
      <w:r>
        <w:t>{passkey}</w:t>
      </w:r>
      <w:r w:rsidRPr="00BA56B6">
        <w:t>\r\n</w:t>
      </w:r>
      <w:r>
        <w:t>'</w:t>
      </w:r>
    </w:p>
    <w:p w14:paraId="37A10FE9" w14:textId="77777777" w:rsidR="00BA56B6" w:rsidRDefault="00BA56B6" w:rsidP="00BA56B6">
      <w:pPr>
        <w:pStyle w:val="FeatureList1"/>
      </w:pPr>
      <w:r>
        <w:t>DATA:</w:t>
      </w:r>
    </w:p>
    <w:p w14:paraId="38EC1DC9" w14:textId="77777777" w:rsidR="00BA56B6" w:rsidRPr="00BA56B6" w:rsidRDefault="00BA56B6" w:rsidP="00BA56B6">
      <w:pPr>
        <w:pStyle w:val="FeatureList2"/>
        <w:rPr>
          <w:rStyle w:val="Strong"/>
        </w:rPr>
      </w:pPr>
      <w:r>
        <w:rPr>
          <w:rStyle w:val="Strong"/>
        </w:rPr>
        <w:t>ID - Connection ID</w:t>
      </w:r>
    </w:p>
    <w:p w14:paraId="553F6E14" w14:textId="77777777" w:rsidR="00BA56B6" w:rsidRDefault="00BA56B6" w:rsidP="00D97948">
      <w:pPr>
        <w:pStyle w:val="FeatureList2"/>
        <w:numPr>
          <w:ilvl w:val="2"/>
          <w:numId w:val="15"/>
        </w:numPr>
      </w:pPr>
      <w:r>
        <w:t>Format: Hex String</w:t>
      </w:r>
    </w:p>
    <w:p w14:paraId="7D6EC8BB" w14:textId="77777777" w:rsidR="00BA56B6" w:rsidRPr="00BA56B6" w:rsidRDefault="00BA56B6" w:rsidP="00D97948">
      <w:pPr>
        <w:pStyle w:val="FeatureList2"/>
        <w:numPr>
          <w:ilvl w:val="2"/>
          <w:numId w:val="15"/>
        </w:numPr>
      </w:pPr>
      <w:r>
        <w:t>Value - 0x0000 - 0x0008</w:t>
      </w:r>
    </w:p>
    <w:p w14:paraId="1E17BB7A" w14:textId="77777777" w:rsidR="00BA56B6" w:rsidRPr="00BA56B6" w:rsidRDefault="00BA56B6" w:rsidP="00BA56B6">
      <w:pPr>
        <w:pStyle w:val="FeatureList2"/>
        <w:rPr>
          <w:rStyle w:val="Strong"/>
        </w:rPr>
      </w:pPr>
      <w:r>
        <w:rPr>
          <w:rStyle w:val="Strong"/>
        </w:rPr>
        <w:t>Passkey - passkey to display</w:t>
      </w:r>
    </w:p>
    <w:p w14:paraId="3F1FE775" w14:textId="751D88EC" w:rsidR="00BA56B6" w:rsidRDefault="00BA56B6" w:rsidP="00D97948">
      <w:pPr>
        <w:pStyle w:val="FeatureList2"/>
        <w:numPr>
          <w:ilvl w:val="2"/>
          <w:numId w:val="15"/>
        </w:numPr>
      </w:pPr>
      <w:r>
        <w:t>Format: uint32_t String</w:t>
      </w:r>
    </w:p>
    <w:p w14:paraId="091AAD4A" w14:textId="3561A166" w:rsidR="00D97948" w:rsidRDefault="00D97948" w:rsidP="00D97948">
      <w:pPr>
        <w:pStyle w:val="Heading3"/>
      </w:pPr>
      <w:bookmarkStart w:id="152" w:name="_Toc64386206"/>
      <w:r>
        <w:t>PASSKEY REQUEST EVENT</w:t>
      </w:r>
      <w:bookmarkEnd w:id="152"/>
    </w:p>
    <w:p w14:paraId="7D799972" w14:textId="63B82154" w:rsidR="00D97948" w:rsidRDefault="00D97948" w:rsidP="00D97948">
      <w:pPr>
        <w:pStyle w:val="Body"/>
      </w:pPr>
      <w:r>
        <w:t>This event is triggered when the user on the central side needs to input a password displayed by the peripheral.</w:t>
      </w:r>
    </w:p>
    <w:p w14:paraId="29E380A6" w14:textId="428519DE" w:rsidR="00D97948" w:rsidRDefault="00D97948" w:rsidP="00D97948">
      <w:pPr>
        <w:pStyle w:val="FeatureList1"/>
      </w:pPr>
      <w:r>
        <w:t xml:space="preserve">FORMAT: </w:t>
      </w:r>
      <w:r w:rsidRPr="00D97948">
        <w:t xml:space="preserve">BLE_EVT_GAP_PASSKEY_REQUEST: conn_idx: </w:t>
      </w:r>
      <w:r>
        <w:t>{id}</w:t>
      </w:r>
      <w:r w:rsidRPr="00D97948">
        <w:t>\r\n</w:t>
      </w:r>
      <w:r>
        <w:t>\</w:t>
      </w:r>
    </w:p>
    <w:p w14:paraId="073E3A16" w14:textId="191B08B7" w:rsidR="00D97948" w:rsidRDefault="00D97948" w:rsidP="00D97948">
      <w:pPr>
        <w:pStyle w:val="FeatureList1"/>
      </w:pPr>
      <w:r>
        <w:t>DATA:</w:t>
      </w:r>
    </w:p>
    <w:p w14:paraId="759FC6BF" w14:textId="77777777" w:rsidR="00D97948" w:rsidRPr="00BA56B6" w:rsidRDefault="00D97948" w:rsidP="00D97948">
      <w:pPr>
        <w:pStyle w:val="FeatureList2"/>
        <w:rPr>
          <w:rStyle w:val="Strong"/>
        </w:rPr>
      </w:pPr>
      <w:r>
        <w:rPr>
          <w:rStyle w:val="Strong"/>
        </w:rPr>
        <w:t>ID - Connection ID</w:t>
      </w:r>
    </w:p>
    <w:p w14:paraId="0D988B92" w14:textId="77777777" w:rsidR="00D97948" w:rsidRDefault="00D97948" w:rsidP="00D97948">
      <w:pPr>
        <w:pStyle w:val="FeatureList2"/>
        <w:numPr>
          <w:ilvl w:val="2"/>
          <w:numId w:val="15"/>
        </w:numPr>
      </w:pPr>
      <w:r>
        <w:t>Format: Hex String</w:t>
      </w:r>
    </w:p>
    <w:p w14:paraId="302F0F05" w14:textId="1AFE2705" w:rsidR="00D97948" w:rsidRDefault="00D97948" w:rsidP="00D97948">
      <w:pPr>
        <w:pStyle w:val="FeatureList2"/>
        <w:numPr>
          <w:ilvl w:val="2"/>
          <w:numId w:val="15"/>
        </w:numPr>
      </w:pPr>
      <w:r>
        <w:t>Value - 0x0000 - 0x0008</w:t>
      </w:r>
    </w:p>
    <w:p w14:paraId="232BBB97" w14:textId="2BD4242F" w:rsidR="00D97948" w:rsidRDefault="00D97948" w:rsidP="00D97948">
      <w:pPr>
        <w:pStyle w:val="Heading3"/>
      </w:pPr>
      <w:bookmarkStart w:id="153" w:name="_Toc64386207"/>
      <w:r>
        <w:lastRenderedPageBreak/>
        <w:t>PAIR REQUEST EVENT</w:t>
      </w:r>
      <w:bookmarkEnd w:id="153"/>
    </w:p>
    <w:p w14:paraId="4DDAB283" w14:textId="06E423C2" w:rsidR="00D97948" w:rsidRDefault="00D97948" w:rsidP="00D97948">
      <w:pPr>
        <w:pStyle w:val="Body"/>
      </w:pPr>
      <w:r>
        <w:t>This event is triggered whenever a peripheral triggers a security request. The event will be shown and the central will start the pairing process.</w:t>
      </w:r>
    </w:p>
    <w:p w14:paraId="3EED025F" w14:textId="3E3B588F" w:rsidR="00D97948" w:rsidRDefault="00D97948" w:rsidP="00D97948">
      <w:pPr>
        <w:pStyle w:val="FeatureList1"/>
      </w:pPr>
      <w:r>
        <w:t>FORMAT: '</w:t>
      </w:r>
      <w:r w:rsidRPr="00D97948">
        <w:t xml:space="preserve"> EVT_PAIR_REQUEST\r\n\tconn_idx: </w:t>
      </w:r>
      <w:r>
        <w:t>{id}</w:t>
      </w:r>
      <w:r w:rsidRPr="00D97948">
        <w:t xml:space="preserve">, bond: </w:t>
      </w:r>
      <w:r>
        <w:t>{bond}</w:t>
      </w:r>
      <w:r w:rsidRPr="00D97948">
        <w:t xml:space="preserve">, mitm: </w:t>
      </w:r>
      <w:r>
        <w:t>{mitm}</w:t>
      </w:r>
      <w:r w:rsidRPr="00D97948">
        <w:t>r\n</w:t>
      </w:r>
      <w:r>
        <w:t>'</w:t>
      </w:r>
    </w:p>
    <w:p w14:paraId="05C13860" w14:textId="30B87D93" w:rsidR="00D97948" w:rsidRDefault="00D97948" w:rsidP="00D97948">
      <w:pPr>
        <w:pStyle w:val="FeatureList1"/>
      </w:pPr>
      <w:r>
        <w:t>DATA:</w:t>
      </w:r>
    </w:p>
    <w:p w14:paraId="351A53A0" w14:textId="77777777" w:rsidR="00D97948" w:rsidRPr="00BA56B6" w:rsidRDefault="00D97948" w:rsidP="00D97948">
      <w:pPr>
        <w:pStyle w:val="FeatureList2"/>
        <w:rPr>
          <w:rStyle w:val="Strong"/>
        </w:rPr>
      </w:pPr>
      <w:r>
        <w:rPr>
          <w:rStyle w:val="Strong"/>
        </w:rPr>
        <w:t>ID - Connection ID</w:t>
      </w:r>
    </w:p>
    <w:p w14:paraId="4E06FA97" w14:textId="77777777" w:rsidR="00D97948" w:rsidRDefault="00D97948" w:rsidP="00D97948">
      <w:pPr>
        <w:pStyle w:val="FeatureList2"/>
        <w:numPr>
          <w:ilvl w:val="2"/>
          <w:numId w:val="15"/>
        </w:numPr>
      </w:pPr>
      <w:r>
        <w:t>Format: Hex String</w:t>
      </w:r>
    </w:p>
    <w:p w14:paraId="7CC8480C" w14:textId="77777777" w:rsidR="00D97948" w:rsidRPr="00D97948" w:rsidRDefault="00D97948" w:rsidP="00D97948">
      <w:pPr>
        <w:pStyle w:val="FeatureList2"/>
        <w:numPr>
          <w:ilvl w:val="2"/>
          <w:numId w:val="15"/>
        </w:numPr>
      </w:pPr>
      <w:r>
        <w:t>Value - 0x0000 - 0x0008</w:t>
      </w:r>
    </w:p>
    <w:p w14:paraId="30B62FCB" w14:textId="5768E63D" w:rsidR="00D97948" w:rsidRPr="00D97948" w:rsidRDefault="00D97948" w:rsidP="00D97948">
      <w:pPr>
        <w:pStyle w:val="FeatureList2"/>
        <w:rPr>
          <w:rStyle w:val="Strong"/>
          <w:b w:val="0"/>
          <w:bCs w:val="0"/>
        </w:rPr>
      </w:pPr>
      <w:r>
        <w:rPr>
          <w:rStyle w:val="Strong"/>
        </w:rPr>
        <w:t>Bond - if bonding should occur</w:t>
      </w:r>
    </w:p>
    <w:p w14:paraId="6E55A134" w14:textId="11109658" w:rsidR="00D97948" w:rsidRDefault="00D97948" w:rsidP="00D97948">
      <w:pPr>
        <w:pStyle w:val="FeatureList2"/>
        <w:numPr>
          <w:ilvl w:val="2"/>
          <w:numId w:val="15"/>
        </w:numPr>
      </w:pPr>
      <w:r>
        <w:t>Format: Boolean String</w:t>
      </w:r>
    </w:p>
    <w:p w14:paraId="4464730D" w14:textId="01B435F2" w:rsidR="00D97948" w:rsidRDefault="00D97948" w:rsidP="00D97948">
      <w:pPr>
        <w:pStyle w:val="FeatureList2"/>
        <w:numPr>
          <w:ilvl w:val="2"/>
          <w:numId w:val="15"/>
        </w:numPr>
      </w:pPr>
      <w:r>
        <w:t>Values: 0,1</w:t>
      </w:r>
    </w:p>
    <w:p w14:paraId="79863F94" w14:textId="53EBA6E7" w:rsidR="00D97948" w:rsidRPr="00D97948" w:rsidRDefault="00D97948" w:rsidP="00D97948">
      <w:pPr>
        <w:pStyle w:val="FeatureList2"/>
        <w:rPr>
          <w:rStyle w:val="Strong"/>
          <w:b w:val="0"/>
          <w:bCs w:val="0"/>
        </w:rPr>
      </w:pPr>
      <w:r>
        <w:rPr>
          <w:rStyle w:val="Strong"/>
        </w:rPr>
        <w:t>Mitm - if the pairing should include man-in-the-middle protection</w:t>
      </w:r>
    </w:p>
    <w:p w14:paraId="126EBCC5" w14:textId="02520CF8" w:rsidR="00D97948" w:rsidRDefault="00D97948" w:rsidP="00D97948">
      <w:pPr>
        <w:pStyle w:val="FeatureList2"/>
        <w:numPr>
          <w:ilvl w:val="2"/>
          <w:numId w:val="15"/>
        </w:numPr>
      </w:pPr>
      <w:r>
        <w:t>Format: Boolean String</w:t>
      </w:r>
    </w:p>
    <w:p w14:paraId="20C82C29" w14:textId="35BDD763" w:rsidR="00D97948" w:rsidRDefault="00D97948" w:rsidP="00D97948">
      <w:pPr>
        <w:pStyle w:val="FeatureList2"/>
        <w:numPr>
          <w:ilvl w:val="2"/>
          <w:numId w:val="15"/>
        </w:numPr>
      </w:pPr>
      <w:r>
        <w:t>Values: 0,1</w:t>
      </w:r>
    </w:p>
    <w:p w14:paraId="4EFCB227" w14:textId="3AACFC5B" w:rsidR="00D97948" w:rsidRDefault="00D97948" w:rsidP="00D97948">
      <w:pPr>
        <w:pStyle w:val="Heading3"/>
      </w:pPr>
      <w:bookmarkStart w:id="154" w:name="_Toc64386208"/>
      <w:r>
        <w:t>PAIR COMPLETED</w:t>
      </w:r>
      <w:bookmarkEnd w:id="154"/>
    </w:p>
    <w:p w14:paraId="7F4DE3CD" w14:textId="34F3B4B1" w:rsidR="00D97948" w:rsidRDefault="00D97948" w:rsidP="00D97948">
      <w:pPr>
        <w:pStyle w:val="Body"/>
      </w:pPr>
      <w:r>
        <w:t>Whenever the central has completed the pairing process.</w:t>
      </w:r>
    </w:p>
    <w:p w14:paraId="195A0DC5" w14:textId="0467C9FD" w:rsidR="00D97948" w:rsidRDefault="00D97948" w:rsidP="00D97948">
      <w:pPr>
        <w:pStyle w:val="FeatureList1"/>
      </w:pPr>
      <w:r>
        <w:t>FORMAT:  '</w:t>
      </w:r>
      <w:r w:rsidRPr="00D97948">
        <w:t xml:space="preserve"> EVT_GAP_PAIR_COMPLETE\r\n\tconn_idx: </w:t>
      </w:r>
      <w:r>
        <w:t>{id}</w:t>
      </w:r>
      <w:r w:rsidRPr="00D97948">
        <w:t xml:space="preserve">, bond: </w:t>
      </w:r>
      <w:r>
        <w:t>{bond}</w:t>
      </w:r>
      <w:r w:rsidRPr="00D97948">
        <w:t xml:space="preserve">, mitm: </w:t>
      </w:r>
      <w:r>
        <w:t>{bond}</w:t>
      </w:r>
      <w:r w:rsidRPr="00D97948">
        <w:t xml:space="preserve">, status: </w:t>
      </w:r>
      <w:r>
        <w:t>{status}</w:t>
      </w:r>
      <w:r w:rsidRPr="00D97948">
        <w:t>\r\n</w:t>
      </w:r>
      <w:r>
        <w:t>'</w:t>
      </w:r>
    </w:p>
    <w:p w14:paraId="1CBCA0AA" w14:textId="70C1105C" w:rsidR="00D97948" w:rsidRDefault="00D97948" w:rsidP="00D97948">
      <w:pPr>
        <w:pStyle w:val="FeatureList1"/>
      </w:pPr>
      <w:r>
        <w:t>DATA:</w:t>
      </w:r>
    </w:p>
    <w:p w14:paraId="4025BF28" w14:textId="77777777" w:rsidR="00D97948" w:rsidRPr="00BA56B6" w:rsidRDefault="00D97948" w:rsidP="00D97948">
      <w:pPr>
        <w:pStyle w:val="FeatureList2"/>
        <w:rPr>
          <w:rStyle w:val="Strong"/>
        </w:rPr>
      </w:pPr>
      <w:r>
        <w:rPr>
          <w:rStyle w:val="Strong"/>
        </w:rPr>
        <w:t>ID - Connection ID</w:t>
      </w:r>
    </w:p>
    <w:p w14:paraId="032341F8" w14:textId="77777777" w:rsidR="00D97948" w:rsidRDefault="00D97948" w:rsidP="00D97948">
      <w:pPr>
        <w:pStyle w:val="FeatureList2"/>
        <w:numPr>
          <w:ilvl w:val="2"/>
          <w:numId w:val="15"/>
        </w:numPr>
      </w:pPr>
      <w:r>
        <w:t>Format: Hex String</w:t>
      </w:r>
    </w:p>
    <w:p w14:paraId="7AA671CD" w14:textId="77777777" w:rsidR="00D97948" w:rsidRPr="00D97948" w:rsidRDefault="00D97948" w:rsidP="00D97948">
      <w:pPr>
        <w:pStyle w:val="FeatureList2"/>
        <w:numPr>
          <w:ilvl w:val="2"/>
          <w:numId w:val="15"/>
        </w:numPr>
      </w:pPr>
      <w:r>
        <w:t>Value - 0x0000 - 0x0008</w:t>
      </w:r>
    </w:p>
    <w:p w14:paraId="5E68B3D8" w14:textId="15D820F4" w:rsidR="00D97948" w:rsidRPr="00D97948" w:rsidRDefault="00D97948" w:rsidP="00D97948">
      <w:pPr>
        <w:pStyle w:val="FeatureList2"/>
        <w:rPr>
          <w:rStyle w:val="Strong"/>
        </w:rPr>
      </w:pPr>
      <w:r>
        <w:rPr>
          <w:rStyle w:val="Strong"/>
        </w:rPr>
        <w:t>Bond - if bonding was used</w:t>
      </w:r>
    </w:p>
    <w:p w14:paraId="71C8454D" w14:textId="77777777" w:rsidR="00D97948" w:rsidRPr="00D97948" w:rsidRDefault="00D97948" w:rsidP="00D97948">
      <w:pPr>
        <w:pStyle w:val="FeatureList2"/>
        <w:numPr>
          <w:ilvl w:val="2"/>
          <w:numId w:val="15"/>
        </w:numPr>
      </w:pPr>
      <w:r>
        <w:t>Format</w:t>
      </w:r>
      <w:r w:rsidRPr="00D97948">
        <w:t>: Boolean String</w:t>
      </w:r>
    </w:p>
    <w:p w14:paraId="2B178107" w14:textId="77777777" w:rsidR="00D97948" w:rsidRPr="00D97948" w:rsidRDefault="00D97948" w:rsidP="00D97948">
      <w:pPr>
        <w:pStyle w:val="FeatureList2"/>
        <w:numPr>
          <w:ilvl w:val="2"/>
          <w:numId w:val="15"/>
        </w:numPr>
      </w:pPr>
      <w:r>
        <w:t>Values: 0,1</w:t>
      </w:r>
    </w:p>
    <w:p w14:paraId="3FBDAC4E" w14:textId="371F0A64" w:rsidR="00D97948" w:rsidRPr="00D97948" w:rsidRDefault="00D97948" w:rsidP="00D97948">
      <w:pPr>
        <w:pStyle w:val="FeatureList2"/>
        <w:rPr>
          <w:rStyle w:val="Strong"/>
        </w:rPr>
      </w:pPr>
      <w:r>
        <w:rPr>
          <w:rStyle w:val="Strong"/>
        </w:rPr>
        <w:t>Mitm - if man-in-the-middle protection is used</w:t>
      </w:r>
    </w:p>
    <w:p w14:paraId="6A88001A" w14:textId="77777777" w:rsidR="00D97948" w:rsidRPr="00D97948" w:rsidRDefault="00D97948" w:rsidP="00D97948">
      <w:pPr>
        <w:pStyle w:val="FeatureList2"/>
        <w:numPr>
          <w:ilvl w:val="2"/>
          <w:numId w:val="15"/>
        </w:numPr>
      </w:pPr>
      <w:r>
        <w:t>Format: B</w:t>
      </w:r>
      <w:r w:rsidRPr="00D97948">
        <w:t>oolean String</w:t>
      </w:r>
    </w:p>
    <w:p w14:paraId="7E78E87E" w14:textId="77777777" w:rsidR="00D97948" w:rsidRPr="00D97948" w:rsidRDefault="00D97948" w:rsidP="00D97948">
      <w:pPr>
        <w:pStyle w:val="FeatureList2"/>
        <w:numPr>
          <w:ilvl w:val="2"/>
          <w:numId w:val="15"/>
        </w:numPr>
      </w:pPr>
      <w:r>
        <w:t>Values: 0,1</w:t>
      </w:r>
    </w:p>
    <w:p w14:paraId="399D834C" w14:textId="42DE85B7" w:rsidR="00D97948" w:rsidRPr="00D97948" w:rsidRDefault="00D97948" w:rsidP="00D97948">
      <w:pPr>
        <w:pStyle w:val="FeatureList2"/>
        <w:rPr>
          <w:rStyle w:val="Strong"/>
          <w:b w:val="0"/>
          <w:bCs w:val="0"/>
        </w:rPr>
      </w:pPr>
      <w:r>
        <w:rPr>
          <w:rStyle w:val="Strong"/>
        </w:rPr>
        <w:t>Status - status of the completed pairing process</w:t>
      </w:r>
    </w:p>
    <w:p w14:paraId="6DBC8449" w14:textId="78695F75" w:rsidR="00D97948" w:rsidRDefault="00D97948" w:rsidP="00D97948">
      <w:pPr>
        <w:pStyle w:val="FeatureList2"/>
        <w:numPr>
          <w:ilvl w:val="2"/>
          <w:numId w:val="15"/>
        </w:numPr>
      </w:pPr>
      <w:r>
        <w:t>Format: Enum String</w:t>
      </w:r>
    </w:p>
    <w:p w14:paraId="7D7FF1ED" w14:textId="418160CD" w:rsidR="00D97948" w:rsidRDefault="00D97948" w:rsidP="00D97948">
      <w:pPr>
        <w:pStyle w:val="FeatureList2"/>
        <w:numPr>
          <w:ilvl w:val="2"/>
          <w:numId w:val="15"/>
        </w:numPr>
      </w:pPr>
      <w:r>
        <w:t>Values: 0 = Success</w:t>
      </w:r>
    </w:p>
    <w:p w14:paraId="1B6B6C78" w14:textId="085BA066" w:rsidR="00D97948" w:rsidRDefault="00D97948" w:rsidP="00D97948">
      <w:pPr>
        <w:pStyle w:val="FeatureList2"/>
        <w:numPr>
          <w:ilvl w:val="2"/>
          <w:numId w:val="15"/>
        </w:numPr>
      </w:pPr>
      <w:r>
        <w:t>&gt;</w:t>
      </w:r>
      <w:r w:rsidR="003F6E4E">
        <w:t>=</w:t>
      </w:r>
      <w:r>
        <w:t>1 See GAP ERROR CODES</w:t>
      </w:r>
    </w:p>
    <w:p w14:paraId="3E251543" w14:textId="5876C438" w:rsidR="00AE4C4D" w:rsidRDefault="00AE4C4D" w:rsidP="00AE4C4D">
      <w:pPr>
        <w:pStyle w:val="Heading3"/>
      </w:pPr>
      <w:bookmarkStart w:id="155" w:name="_Toc64386209"/>
      <w:r>
        <w:t>GET BONDS EVENT</w:t>
      </w:r>
      <w:bookmarkEnd w:id="155"/>
    </w:p>
    <w:p w14:paraId="5F5279C0" w14:textId="3C5DBD65" w:rsidR="00AE4C4D" w:rsidRDefault="00AE4C4D" w:rsidP="00AE4C4D">
      <w:pPr>
        <w:pStyle w:val="Body"/>
      </w:pPr>
      <w:r>
        <w:t xml:space="preserve">Whenever a GETBONDS command is issued, this event is triggered. </w:t>
      </w:r>
    </w:p>
    <w:p w14:paraId="733799FD" w14:textId="1FABE0B5" w:rsidR="00AE4C4D" w:rsidRDefault="00AE4C4D" w:rsidP="00AE4C4D">
      <w:pPr>
        <w:pStyle w:val="FeatureList1"/>
      </w:pPr>
      <w:r>
        <w:t>FORMAT: '</w:t>
      </w:r>
      <w:r w:rsidRPr="00AE4C4D">
        <w:t xml:space="preserve"> EVT_GET_BONDS: </w:t>
      </w:r>
      <w:r>
        <w:t>{num}</w:t>
      </w:r>
      <w:r w:rsidRPr="00AE4C4D">
        <w:t xml:space="preserve"> devices</w:t>
      </w:r>
      <w:r>
        <w:t>\r\n'</w:t>
      </w:r>
      <w:r w:rsidR="001E3BE8">
        <w:t xml:space="preserve">, </w:t>
      </w:r>
    </w:p>
    <w:p w14:paraId="1FD85254" w14:textId="77777777" w:rsidR="001E3BE8" w:rsidRDefault="001E3BE8" w:rsidP="001E3BE8">
      <w:pPr>
        <w:pStyle w:val="FeatureList1"/>
        <w:numPr>
          <w:ilvl w:val="0"/>
          <w:numId w:val="0"/>
        </w:numPr>
        <w:ind w:left="340"/>
      </w:pPr>
    </w:p>
    <w:p w14:paraId="25EBC0D7" w14:textId="71A96E8D" w:rsidR="001E3BE8" w:rsidRDefault="001E3BE8" w:rsidP="001E3BE8">
      <w:pPr>
        <w:pStyle w:val="FeatureList1"/>
        <w:numPr>
          <w:ilvl w:val="0"/>
          <w:numId w:val="0"/>
        </w:numPr>
        <w:ind w:left="340" w:hanging="340"/>
      </w:pPr>
      <w:r>
        <w:t>A separate line will be displayed for each bonded device:</w:t>
      </w:r>
    </w:p>
    <w:p w14:paraId="0C030AFE" w14:textId="71F09975" w:rsidR="001E3BE8" w:rsidRDefault="001E3BE8" w:rsidP="001E3BE8">
      <w:pPr>
        <w:pStyle w:val="FeatureList1"/>
        <w:numPr>
          <w:ilvl w:val="0"/>
          <w:numId w:val="0"/>
        </w:numPr>
        <w:ind w:left="340" w:hanging="340"/>
      </w:pPr>
      <w:r w:rsidRPr="001E3BE8">
        <w:t xml:space="preserve">EVT_BONDED_DEVICE: slot: </w:t>
      </w:r>
      <w:r>
        <w:t>{slot}</w:t>
      </w:r>
      <w:r w:rsidRPr="001E3BE8">
        <w:t xml:space="preserve">: addr: </w:t>
      </w:r>
      <w:r>
        <w:t xml:space="preserve">{addr} </w:t>
      </w:r>
      <w:r w:rsidRPr="001E3BE8">
        <w:t xml:space="preserve"> addr_type: </w:t>
      </w:r>
      <w:r>
        <w:t>{type}</w:t>
      </w:r>
      <w:r w:rsidRPr="001E3BE8">
        <w:t xml:space="preserve"> bonded: </w:t>
      </w:r>
      <w:r>
        <w:t>{bonded}</w:t>
      </w:r>
      <w:r w:rsidRPr="001E3BE8">
        <w:t xml:space="preserve"> connected: </w:t>
      </w:r>
      <w:r>
        <w:t>{connected}\r\n'</w:t>
      </w:r>
    </w:p>
    <w:p w14:paraId="5D73AFAB" w14:textId="3A2713EE" w:rsidR="001E3BE8" w:rsidRDefault="001E3BE8" w:rsidP="001E3BE8">
      <w:pPr>
        <w:pStyle w:val="FeatureList1"/>
        <w:numPr>
          <w:ilvl w:val="0"/>
          <w:numId w:val="0"/>
        </w:numPr>
        <w:ind w:left="340" w:hanging="340"/>
      </w:pPr>
    </w:p>
    <w:p w14:paraId="08345F04" w14:textId="48DB1A6F" w:rsidR="001E3BE8" w:rsidRDefault="001E3BE8" w:rsidP="001E3BE8">
      <w:pPr>
        <w:pStyle w:val="FeatureList1"/>
        <w:numPr>
          <w:ilvl w:val="0"/>
          <w:numId w:val="0"/>
        </w:numPr>
        <w:ind w:left="340" w:hanging="340"/>
      </w:pPr>
      <w:r>
        <w:t>The event will finish with the following line:</w:t>
      </w:r>
    </w:p>
    <w:p w14:paraId="1891FDD3" w14:textId="363C1072" w:rsidR="001E3BE8" w:rsidRDefault="001E3BE8" w:rsidP="001E3BE8">
      <w:pPr>
        <w:pStyle w:val="FeatureList1"/>
        <w:numPr>
          <w:ilvl w:val="0"/>
          <w:numId w:val="0"/>
        </w:numPr>
        <w:ind w:left="340" w:hanging="340"/>
      </w:pPr>
      <w:r>
        <w:t>'</w:t>
      </w:r>
      <w:r w:rsidRPr="001E3BE8">
        <w:t xml:space="preserve"> EVT_GET_BONDS_COMPLETE</w:t>
      </w:r>
      <w:r>
        <w:t>\r\n'</w:t>
      </w:r>
    </w:p>
    <w:p w14:paraId="394FB178" w14:textId="41580A15" w:rsidR="001E3BE8" w:rsidRDefault="001E3BE8" w:rsidP="001E3BE8">
      <w:pPr>
        <w:pStyle w:val="FeatureList1"/>
        <w:numPr>
          <w:ilvl w:val="0"/>
          <w:numId w:val="0"/>
        </w:numPr>
        <w:ind w:left="340" w:hanging="340"/>
      </w:pPr>
    </w:p>
    <w:p w14:paraId="69879806" w14:textId="6CDFC691" w:rsidR="001E3BE8" w:rsidRDefault="001E3BE8" w:rsidP="001E3BE8">
      <w:pPr>
        <w:pStyle w:val="FeatureList1"/>
      </w:pPr>
      <w:r>
        <w:t>DATA:</w:t>
      </w:r>
    </w:p>
    <w:p w14:paraId="3924298C" w14:textId="4A1AB1BE" w:rsidR="001E3BE8" w:rsidRDefault="001E3BE8" w:rsidP="001E3BE8">
      <w:pPr>
        <w:pStyle w:val="FeatureList2"/>
        <w:rPr>
          <w:rStyle w:val="Strong"/>
          <w:b w:val="0"/>
          <w:bCs w:val="0"/>
        </w:rPr>
      </w:pPr>
      <w:r>
        <w:rPr>
          <w:rStyle w:val="Strong"/>
        </w:rPr>
        <w:lastRenderedPageBreak/>
        <w:t>Num - number of bonded devices</w:t>
      </w:r>
    </w:p>
    <w:p w14:paraId="7D219166" w14:textId="409F119E" w:rsidR="001E3BE8" w:rsidRDefault="001E3BE8" w:rsidP="001E3BE8">
      <w:pPr>
        <w:pStyle w:val="FeatureList2"/>
        <w:numPr>
          <w:ilvl w:val="2"/>
          <w:numId w:val="15"/>
        </w:numPr>
      </w:pPr>
      <w:r>
        <w:t>Format: Integer String</w:t>
      </w:r>
    </w:p>
    <w:p w14:paraId="3173A541" w14:textId="24E4AB3C" w:rsidR="001E3BE8" w:rsidRDefault="001E3BE8" w:rsidP="001E3BE8">
      <w:pPr>
        <w:pStyle w:val="FeatureList2"/>
        <w:numPr>
          <w:ilvl w:val="2"/>
          <w:numId w:val="15"/>
        </w:numPr>
      </w:pPr>
      <w:r>
        <w:t>Value - 0-8</w:t>
      </w:r>
    </w:p>
    <w:p w14:paraId="7389E8C5" w14:textId="44415516" w:rsidR="001E3BE8" w:rsidRPr="001E3BE8" w:rsidRDefault="001E3BE8" w:rsidP="001E3BE8">
      <w:pPr>
        <w:pStyle w:val="FeatureList2"/>
        <w:rPr>
          <w:rStyle w:val="Strong"/>
          <w:b w:val="0"/>
          <w:bCs w:val="0"/>
        </w:rPr>
      </w:pPr>
      <w:r>
        <w:rPr>
          <w:rStyle w:val="Strong"/>
        </w:rPr>
        <w:t>Slot - slot in database</w:t>
      </w:r>
    </w:p>
    <w:p w14:paraId="196A0F13" w14:textId="00880AAE" w:rsidR="001E3BE8" w:rsidRDefault="001E3BE8" w:rsidP="001E3BE8">
      <w:pPr>
        <w:pStyle w:val="FeatureList2"/>
        <w:numPr>
          <w:ilvl w:val="2"/>
          <w:numId w:val="15"/>
        </w:numPr>
      </w:pPr>
      <w:r>
        <w:t>Format: Integer String</w:t>
      </w:r>
    </w:p>
    <w:p w14:paraId="7E0E7439" w14:textId="3E728EF3" w:rsidR="001E3BE8" w:rsidRDefault="001E3BE8" w:rsidP="001E3BE8">
      <w:pPr>
        <w:pStyle w:val="FeatureList2"/>
        <w:numPr>
          <w:ilvl w:val="2"/>
          <w:numId w:val="15"/>
        </w:numPr>
      </w:pPr>
      <w:r>
        <w:t>Value - 0-8</w:t>
      </w:r>
    </w:p>
    <w:p w14:paraId="4BE2D0C0" w14:textId="6F78CC0A" w:rsidR="001E3BE8" w:rsidRPr="001E3BE8" w:rsidRDefault="001E3BE8" w:rsidP="001E3BE8">
      <w:pPr>
        <w:pStyle w:val="FeatureList2"/>
        <w:rPr>
          <w:rStyle w:val="Strong"/>
          <w:b w:val="0"/>
          <w:bCs w:val="0"/>
        </w:rPr>
      </w:pPr>
      <w:r>
        <w:rPr>
          <w:rStyle w:val="Strong"/>
        </w:rPr>
        <w:t>Addr - Bluetooth Address</w:t>
      </w:r>
    </w:p>
    <w:p w14:paraId="08387CD2" w14:textId="4F81C6DA" w:rsidR="001E3BE8" w:rsidRDefault="001E3BE8" w:rsidP="001E3BE8">
      <w:pPr>
        <w:pStyle w:val="FeatureList2"/>
        <w:numPr>
          <w:ilvl w:val="2"/>
          <w:numId w:val="15"/>
        </w:numPr>
      </w:pPr>
      <w:r>
        <w:t>Format: 6-byte hex string with colon delimiter</w:t>
      </w:r>
    </w:p>
    <w:p w14:paraId="40B666D3" w14:textId="7299DE31" w:rsidR="001E3BE8" w:rsidRPr="001E3BE8" w:rsidRDefault="001E3BE8" w:rsidP="001E3BE8">
      <w:pPr>
        <w:pStyle w:val="FeatureList2"/>
        <w:rPr>
          <w:rStyle w:val="Strong"/>
          <w:b w:val="0"/>
          <w:bCs w:val="0"/>
        </w:rPr>
      </w:pPr>
      <w:r>
        <w:rPr>
          <w:rStyle w:val="Strong"/>
        </w:rPr>
        <w:t>Type - Address Type</w:t>
      </w:r>
    </w:p>
    <w:p w14:paraId="13EDE91A" w14:textId="32FDAA8D" w:rsidR="001E3BE8" w:rsidRDefault="001E3BE8" w:rsidP="001E3BE8">
      <w:pPr>
        <w:pStyle w:val="FeatureList2"/>
        <w:numPr>
          <w:ilvl w:val="2"/>
          <w:numId w:val="15"/>
        </w:numPr>
      </w:pPr>
      <w:r>
        <w:t>Format: Boolean String</w:t>
      </w:r>
    </w:p>
    <w:p w14:paraId="4884A948" w14:textId="13CE30DD" w:rsidR="001E3BE8" w:rsidRDefault="001E3BE8" w:rsidP="001E3BE8">
      <w:pPr>
        <w:pStyle w:val="FeatureList2"/>
        <w:numPr>
          <w:ilvl w:val="2"/>
          <w:numId w:val="15"/>
        </w:numPr>
      </w:pPr>
      <w:r>
        <w:t>Values:</w:t>
      </w:r>
    </w:p>
    <w:p w14:paraId="6835480E" w14:textId="7CB2D7CF" w:rsidR="001E3BE8" w:rsidRDefault="001E3BE8" w:rsidP="001E3BE8">
      <w:pPr>
        <w:pStyle w:val="FeatureList2"/>
        <w:numPr>
          <w:ilvl w:val="3"/>
          <w:numId w:val="15"/>
        </w:numPr>
      </w:pPr>
      <w:r>
        <w:t>0- Public Address</w:t>
      </w:r>
    </w:p>
    <w:p w14:paraId="740E0A4B" w14:textId="6CA33A97" w:rsidR="001E3BE8" w:rsidRDefault="001E3BE8" w:rsidP="001E3BE8">
      <w:pPr>
        <w:pStyle w:val="FeatureList2"/>
        <w:numPr>
          <w:ilvl w:val="3"/>
          <w:numId w:val="15"/>
        </w:numPr>
      </w:pPr>
      <w:r>
        <w:t>1- Private Address</w:t>
      </w:r>
    </w:p>
    <w:p w14:paraId="4D0BA545" w14:textId="42E54298" w:rsidR="001E3BE8" w:rsidRPr="001E3BE8" w:rsidRDefault="001E3BE8" w:rsidP="001E3BE8">
      <w:pPr>
        <w:pStyle w:val="FeatureList2"/>
        <w:rPr>
          <w:rStyle w:val="Strong"/>
          <w:b w:val="0"/>
          <w:bCs w:val="0"/>
        </w:rPr>
      </w:pPr>
      <w:r>
        <w:rPr>
          <w:rStyle w:val="Strong"/>
        </w:rPr>
        <w:t>Bonded - Is the device bonded</w:t>
      </w:r>
    </w:p>
    <w:p w14:paraId="7038A240" w14:textId="03204D6C" w:rsidR="001E3BE8" w:rsidRDefault="001E3BE8" w:rsidP="001E3BE8">
      <w:pPr>
        <w:pStyle w:val="FeatureList2"/>
        <w:numPr>
          <w:ilvl w:val="2"/>
          <w:numId w:val="15"/>
        </w:numPr>
      </w:pPr>
      <w:r>
        <w:t>Format: Boolean String</w:t>
      </w:r>
    </w:p>
    <w:p w14:paraId="0946D5A5" w14:textId="4A876F75" w:rsidR="001E3BE8" w:rsidRDefault="001E3BE8" w:rsidP="001E3BE8">
      <w:pPr>
        <w:pStyle w:val="FeatureList2"/>
        <w:numPr>
          <w:ilvl w:val="2"/>
          <w:numId w:val="15"/>
        </w:numPr>
      </w:pPr>
      <w:r>
        <w:t>Value: 0,1</w:t>
      </w:r>
    </w:p>
    <w:p w14:paraId="48CBABFA" w14:textId="71C0C585" w:rsidR="001E3BE8" w:rsidRPr="001E3BE8" w:rsidRDefault="001E3BE8" w:rsidP="001E3BE8">
      <w:pPr>
        <w:pStyle w:val="FeatureList2"/>
        <w:rPr>
          <w:rStyle w:val="Strong"/>
          <w:b w:val="0"/>
          <w:bCs w:val="0"/>
        </w:rPr>
      </w:pPr>
      <w:r>
        <w:rPr>
          <w:rStyle w:val="Strong"/>
        </w:rPr>
        <w:t>Connected - Is the device currently connected</w:t>
      </w:r>
    </w:p>
    <w:p w14:paraId="0B666C6A" w14:textId="3D495E09" w:rsidR="001E3BE8" w:rsidRDefault="001E3BE8" w:rsidP="001E3BE8">
      <w:pPr>
        <w:pStyle w:val="FeatureList2"/>
        <w:numPr>
          <w:ilvl w:val="2"/>
          <w:numId w:val="15"/>
        </w:numPr>
      </w:pPr>
      <w:r>
        <w:t>Format: Boolean String</w:t>
      </w:r>
    </w:p>
    <w:p w14:paraId="42A9464D" w14:textId="13D00569" w:rsidR="001E3BE8" w:rsidRDefault="001E3BE8" w:rsidP="001E3BE8">
      <w:pPr>
        <w:pStyle w:val="FeatureList2"/>
        <w:numPr>
          <w:ilvl w:val="2"/>
          <w:numId w:val="15"/>
        </w:numPr>
      </w:pPr>
      <w:r>
        <w:t>Value: 0,1</w:t>
      </w:r>
    </w:p>
    <w:p w14:paraId="6E820913" w14:textId="440A8722" w:rsidR="00AE4C4D" w:rsidRDefault="001E3BE8" w:rsidP="001E3BE8">
      <w:pPr>
        <w:pStyle w:val="Heading3"/>
      </w:pPr>
      <w:bookmarkStart w:id="156" w:name="_Toc64386210"/>
      <w:r>
        <w:t>BLE ADDRESS RESOLVED</w:t>
      </w:r>
      <w:bookmarkEnd w:id="156"/>
    </w:p>
    <w:p w14:paraId="62EEFF10" w14:textId="6F45D57C" w:rsidR="001E3BE8" w:rsidRDefault="001E3BE8" w:rsidP="001E3BE8">
      <w:pPr>
        <w:pStyle w:val="Body"/>
      </w:pPr>
      <w:r>
        <w:t>This event occurs after a resolvable address has been solved.</w:t>
      </w:r>
    </w:p>
    <w:p w14:paraId="651BE41D" w14:textId="7234520E" w:rsidR="001E3BE8" w:rsidRDefault="001E3BE8" w:rsidP="001E3BE8">
      <w:pPr>
        <w:pStyle w:val="FeatureList1"/>
      </w:pPr>
      <w:r>
        <w:t>Format: '</w:t>
      </w:r>
      <w:r w:rsidRPr="001E3BE8">
        <w:t xml:space="preserve">BLE_EVT_GAP_ADDR_RESOLVED: conn_idx: </w:t>
      </w:r>
      <w:r>
        <w:t>{id}</w:t>
      </w:r>
      <w:r w:rsidRPr="001E3BE8">
        <w:t xml:space="preserve"> addr: </w:t>
      </w:r>
      <w:r>
        <w:t xml:space="preserve">{addr} </w:t>
      </w:r>
      <w:r w:rsidRPr="001E3BE8">
        <w:t xml:space="preserve"> resolved_addr: </w:t>
      </w:r>
      <w:r>
        <w:t>{r_addr}</w:t>
      </w:r>
      <w:r w:rsidRPr="001E3BE8">
        <w:t>r\n</w:t>
      </w:r>
      <w:r>
        <w:t>'</w:t>
      </w:r>
    </w:p>
    <w:p w14:paraId="5C3CDC78" w14:textId="73830C6A" w:rsidR="001E3BE8" w:rsidRDefault="001E3BE8" w:rsidP="001E3BE8">
      <w:pPr>
        <w:pStyle w:val="FeatureList1"/>
      </w:pPr>
      <w:r>
        <w:t>DATA:</w:t>
      </w:r>
    </w:p>
    <w:p w14:paraId="0580307B" w14:textId="02BBFC7A" w:rsidR="001E3BE8" w:rsidRPr="001E3BE8" w:rsidRDefault="001E3BE8" w:rsidP="001E3BE8">
      <w:pPr>
        <w:pStyle w:val="FeatureList2"/>
        <w:rPr>
          <w:rStyle w:val="Strong"/>
          <w:b w:val="0"/>
          <w:bCs w:val="0"/>
        </w:rPr>
      </w:pPr>
      <w:r>
        <w:rPr>
          <w:rStyle w:val="Strong"/>
        </w:rPr>
        <w:t>Id - Connection ID</w:t>
      </w:r>
    </w:p>
    <w:p w14:paraId="00D17A63" w14:textId="06B580D1" w:rsidR="001E3BE8" w:rsidRDefault="001E3BE8" w:rsidP="001E3BE8">
      <w:pPr>
        <w:pStyle w:val="FeatureList2"/>
        <w:numPr>
          <w:ilvl w:val="2"/>
          <w:numId w:val="15"/>
        </w:numPr>
      </w:pPr>
      <w:r>
        <w:t>Format: 4-byte Hex String, no delimiters</w:t>
      </w:r>
    </w:p>
    <w:p w14:paraId="7C1B90F0" w14:textId="128D9B0A" w:rsidR="001E3BE8" w:rsidRDefault="001E3BE8" w:rsidP="001E3BE8">
      <w:pPr>
        <w:pStyle w:val="FeatureList2"/>
        <w:numPr>
          <w:ilvl w:val="2"/>
          <w:numId w:val="15"/>
        </w:numPr>
      </w:pPr>
      <w:r>
        <w:t>Values: 0000-0008</w:t>
      </w:r>
    </w:p>
    <w:p w14:paraId="5D819D02" w14:textId="47182DB2" w:rsidR="001E3BE8" w:rsidRPr="001E3BE8" w:rsidRDefault="001E3BE8" w:rsidP="001E3BE8">
      <w:pPr>
        <w:pStyle w:val="FeatureList2"/>
        <w:rPr>
          <w:rStyle w:val="Strong"/>
          <w:b w:val="0"/>
          <w:bCs w:val="0"/>
        </w:rPr>
      </w:pPr>
      <w:r>
        <w:rPr>
          <w:rStyle w:val="Strong"/>
        </w:rPr>
        <w:t>Addr - Unresolved Address</w:t>
      </w:r>
    </w:p>
    <w:p w14:paraId="059DEFFE" w14:textId="0A47B104" w:rsidR="001E3BE8" w:rsidRDefault="001E3BE8" w:rsidP="001E3BE8">
      <w:pPr>
        <w:pStyle w:val="FeatureList2"/>
        <w:numPr>
          <w:ilvl w:val="2"/>
          <w:numId w:val="15"/>
        </w:numPr>
      </w:pPr>
      <w:r>
        <w:t>Format: 6-byte Hex string with colon delimiter</w:t>
      </w:r>
    </w:p>
    <w:p w14:paraId="7B5E9CB3" w14:textId="020C5EFA" w:rsidR="001E3BE8" w:rsidRPr="001E3BE8" w:rsidRDefault="001E3BE8" w:rsidP="001E3BE8">
      <w:pPr>
        <w:pStyle w:val="FeatureList2"/>
        <w:rPr>
          <w:rStyle w:val="Strong"/>
          <w:b w:val="0"/>
          <w:bCs w:val="0"/>
        </w:rPr>
      </w:pPr>
      <w:r>
        <w:rPr>
          <w:rStyle w:val="Strong"/>
        </w:rPr>
        <w:t>R_addr - Resolved Address</w:t>
      </w:r>
    </w:p>
    <w:p w14:paraId="2FA448F4" w14:textId="4C8F91F5" w:rsidR="001E3BE8" w:rsidRPr="001E3BE8" w:rsidRDefault="001E3BE8" w:rsidP="001E3BE8">
      <w:pPr>
        <w:pStyle w:val="FeatureList2"/>
        <w:numPr>
          <w:ilvl w:val="2"/>
          <w:numId w:val="15"/>
        </w:numPr>
        <w:rPr>
          <w:rStyle w:val="Strong"/>
          <w:b w:val="0"/>
          <w:bCs w:val="0"/>
        </w:rPr>
      </w:pPr>
      <w:r>
        <w:t>Format: 6-byte Hex string with colon delimiter</w:t>
      </w:r>
    </w:p>
    <w:p w14:paraId="01041AF3" w14:textId="77777777" w:rsidR="001E3BE8" w:rsidRPr="001E3BE8" w:rsidRDefault="001E3BE8" w:rsidP="001E3BE8">
      <w:pPr>
        <w:pStyle w:val="FeatureList2"/>
        <w:numPr>
          <w:ilvl w:val="2"/>
          <w:numId w:val="15"/>
        </w:numPr>
      </w:pPr>
    </w:p>
    <w:p w14:paraId="479D8301" w14:textId="3891CB7D" w:rsidR="003F6E4E" w:rsidRDefault="003F6E4E" w:rsidP="003F6E4E">
      <w:pPr>
        <w:pStyle w:val="Heading2"/>
      </w:pPr>
      <w:bookmarkStart w:id="157" w:name="_Toc64386211"/>
      <w:r>
        <w:t>DATA LENGTH AND MTU EVENTS</w:t>
      </w:r>
      <w:bookmarkEnd w:id="157"/>
    </w:p>
    <w:p w14:paraId="4C383DD8" w14:textId="020F77A2" w:rsidR="003F6E4E" w:rsidRDefault="003F6E4E" w:rsidP="003F6E4E">
      <w:pPr>
        <w:pStyle w:val="Body"/>
      </w:pPr>
      <w:r>
        <w:t>The central supports a maximum MTU of 512 bytes, additionally it supports Data Length Extension by default.  If the peer supports larger MTUs or it supports Data Length Extensions, the central will negotiate larger values if the default are not adequate.</w:t>
      </w:r>
    </w:p>
    <w:p w14:paraId="266D2AFD" w14:textId="4516FB09" w:rsidR="003F6E4E" w:rsidRDefault="003F6E4E" w:rsidP="003F6E4E">
      <w:pPr>
        <w:pStyle w:val="Body"/>
      </w:pPr>
    </w:p>
    <w:p w14:paraId="1DA971EC" w14:textId="2D24C9ED" w:rsidR="003F6E4E" w:rsidRDefault="003F6E4E" w:rsidP="003F6E4E">
      <w:pPr>
        <w:pStyle w:val="Heading3"/>
      </w:pPr>
      <w:bookmarkStart w:id="158" w:name="_Toc64386212"/>
      <w:r>
        <w:t>DATA LENGTH CHANGED EVENT</w:t>
      </w:r>
      <w:bookmarkEnd w:id="158"/>
    </w:p>
    <w:p w14:paraId="776359CB" w14:textId="62E2D74B" w:rsidR="003F6E4E" w:rsidRDefault="003F6E4E" w:rsidP="003F6E4E">
      <w:pPr>
        <w:pStyle w:val="Body"/>
      </w:pPr>
      <w:r>
        <w:t>In the case that DLE has been negotiate, this event occurs.</w:t>
      </w:r>
    </w:p>
    <w:p w14:paraId="6A41C714" w14:textId="1E7224AB" w:rsidR="003F6E4E" w:rsidRDefault="003F6E4E" w:rsidP="003F6E4E">
      <w:pPr>
        <w:pStyle w:val="FeatureList1"/>
      </w:pPr>
      <w:r>
        <w:t xml:space="preserve">FORMAT: </w:t>
      </w:r>
      <w:r w:rsidRPr="003F6E4E">
        <w:t>BLE_EVT_DATA_LEN_CHANGED: \tconn_idx:</w:t>
      </w:r>
      <w:r>
        <w:t>{id}</w:t>
      </w:r>
      <w:r w:rsidRPr="003F6E4E">
        <w:t xml:space="preserve"> rx_len:</w:t>
      </w:r>
      <w:r>
        <w:t>{rx_len}</w:t>
      </w:r>
      <w:r w:rsidRPr="003F6E4E">
        <w:t xml:space="preserve"> tx_len:</w:t>
      </w:r>
      <w:r>
        <w:t>{tx_len}</w:t>
      </w:r>
      <w:r w:rsidRPr="003F6E4E">
        <w:t>\r</w:t>
      </w:r>
      <w:r>
        <w:t>n"</w:t>
      </w:r>
    </w:p>
    <w:p w14:paraId="1BF57B88" w14:textId="74E0BEC2" w:rsidR="003F6E4E" w:rsidRDefault="003F6E4E" w:rsidP="003F6E4E">
      <w:pPr>
        <w:pStyle w:val="FeatureList1"/>
      </w:pPr>
      <w:r>
        <w:t>DATA</w:t>
      </w:r>
    </w:p>
    <w:p w14:paraId="07B30275" w14:textId="77777777" w:rsidR="003F6E4E" w:rsidRPr="00BA56B6" w:rsidRDefault="003F6E4E" w:rsidP="003F6E4E">
      <w:pPr>
        <w:pStyle w:val="FeatureList2"/>
        <w:rPr>
          <w:rStyle w:val="Strong"/>
        </w:rPr>
      </w:pPr>
      <w:r>
        <w:rPr>
          <w:rStyle w:val="Strong"/>
        </w:rPr>
        <w:t>ID - Connection ID</w:t>
      </w:r>
    </w:p>
    <w:p w14:paraId="7972044A" w14:textId="77777777" w:rsidR="003F6E4E" w:rsidRDefault="003F6E4E" w:rsidP="003F6E4E">
      <w:pPr>
        <w:pStyle w:val="FeatureList2"/>
        <w:numPr>
          <w:ilvl w:val="2"/>
          <w:numId w:val="15"/>
        </w:numPr>
      </w:pPr>
      <w:r>
        <w:t>Format: Hex String</w:t>
      </w:r>
    </w:p>
    <w:p w14:paraId="261B7728" w14:textId="74CA1749" w:rsidR="003F6E4E" w:rsidRPr="003F6E4E" w:rsidRDefault="003F6E4E" w:rsidP="003F6E4E">
      <w:pPr>
        <w:pStyle w:val="FeatureList2"/>
        <w:numPr>
          <w:ilvl w:val="2"/>
          <w:numId w:val="15"/>
        </w:numPr>
      </w:pPr>
      <w:r>
        <w:lastRenderedPageBreak/>
        <w:t>Value - 0000 - 0008</w:t>
      </w:r>
    </w:p>
    <w:p w14:paraId="6D031F45" w14:textId="52A4183A" w:rsidR="003F6E4E" w:rsidRPr="003F6E4E" w:rsidRDefault="003F6E4E" w:rsidP="003F6E4E">
      <w:pPr>
        <w:pStyle w:val="FeatureList2"/>
        <w:rPr>
          <w:rStyle w:val="Strong"/>
          <w:b w:val="0"/>
          <w:bCs w:val="0"/>
        </w:rPr>
      </w:pPr>
      <w:r>
        <w:rPr>
          <w:rStyle w:val="Strong"/>
        </w:rPr>
        <w:t>Rx_len - maximum RX packet size</w:t>
      </w:r>
    </w:p>
    <w:p w14:paraId="7C42399D" w14:textId="55150C1A" w:rsidR="003F6E4E" w:rsidRDefault="003F6E4E" w:rsidP="003F6E4E">
      <w:pPr>
        <w:pStyle w:val="FeatureList2"/>
        <w:numPr>
          <w:ilvl w:val="2"/>
          <w:numId w:val="15"/>
        </w:numPr>
      </w:pPr>
      <w:r>
        <w:t>Format: Hex String</w:t>
      </w:r>
    </w:p>
    <w:p w14:paraId="237E1212" w14:textId="0E437D72" w:rsidR="003F6E4E" w:rsidRPr="003F6E4E" w:rsidRDefault="003F6E4E" w:rsidP="003F6E4E">
      <w:pPr>
        <w:pStyle w:val="FeatureList2"/>
        <w:rPr>
          <w:rStyle w:val="Strong"/>
          <w:b w:val="0"/>
          <w:bCs w:val="0"/>
        </w:rPr>
      </w:pPr>
      <w:r>
        <w:rPr>
          <w:rStyle w:val="Strong"/>
        </w:rPr>
        <w:t>Tx_len: Maximum TX packet size</w:t>
      </w:r>
    </w:p>
    <w:p w14:paraId="4E3036E9" w14:textId="6D7520E8" w:rsidR="003F6E4E" w:rsidRDefault="003F6E4E" w:rsidP="003F6E4E">
      <w:pPr>
        <w:pStyle w:val="FeatureList2"/>
        <w:numPr>
          <w:ilvl w:val="2"/>
          <w:numId w:val="15"/>
        </w:numPr>
      </w:pPr>
      <w:r>
        <w:t>Format: Hex String</w:t>
      </w:r>
    </w:p>
    <w:p w14:paraId="417C4371" w14:textId="5DA29D76" w:rsidR="003F6E4E" w:rsidRDefault="003F6E4E" w:rsidP="003F6E4E">
      <w:pPr>
        <w:pStyle w:val="Heading3"/>
      </w:pPr>
      <w:bookmarkStart w:id="159" w:name="_Toc64386213"/>
      <w:r>
        <w:t>MTU CHANGED EVENT</w:t>
      </w:r>
      <w:bookmarkEnd w:id="159"/>
    </w:p>
    <w:p w14:paraId="427FAEEE" w14:textId="4A0DCEE8" w:rsidR="003F6E4E" w:rsidRDefault="000C4215" w:rsidP="000C4215">
      <w:pPr>
        <w:pStyle w:val="FeatureList1"/>
      </w:pPr>
      <w:r>
        <w:t>FORMAT: '</w:t>
      </w:r>
      <w:r w:rsidRPr="000C4215">
        <w:t>BLE_EVT_MTU_CHANGED: \tconn_idx:</w:t>
      </w:r>
      <w:r>
        <w:t>{id}</w:t>
      </w:r>
      <w:r w:rsidRPr="000C4215">
        <w:t xml:space="preserve"> mtu_size:</w:t>
      </w:r>
      <w:r>
        <w:t>{mtu}</w:t>
      </w:r>
      <w:r w:rsidRPr="000C4215">
        <w:t>\r\n</w:t>
      </w:r>
      <w:r>
        <w:t>'</w:t>
      </w:r>
    </w:p>
    <w:p w14:paraId="0EC788F4" w14:textId="5C4A3A36" w:rsidR="000C4215" w:rsidRDefault="000C4215" w:rsidP="000C4215">
      <w:pPr>
        <w:pStyle w:val="FeatureList1"/>
      </w:pPr>
      <w:r>
        <w:t>DATA:</w:t>
      </w:r>
    </w:p>
    <w:p w14:paraId="059B27F0" w14:textId="77777777" w:rsidR="000C4215" w:rsidRPr="00BA56B6" w:rsidRDefault="000C4215" w:rsidP="000C4215">
      <w:pPr>
        <w:pStyle w:val="FeatureList2"/>
        <w:rPr>
          <w:rStyle w:val="Strong"/>
        </w:rPr>
      </w:pPr>
      <w:r>
        <w:rPr>
          <w:rStyle w:val="Strong"/>
        </w:rPr>
        <w:t>ID - Connection ID</w:t>
      </w:r>
    </w:p>
    <w:p w14:paraId="2C57E879" w14:textId="77777777" w:rsidR="000C4215" w:rsidRDefault="000C4215" w:rsidP="000C4215">
      <w:pPr>
        <w:pStyle w:val="FeatureList2"/>
        <w:numPr>
          <w:ilvl w:val="2"/>
          <w:numId w:val="15"/>
        </w:numPr>
      </w:pPr>
      <w:r>
        <w:t>Format: Hex String</w:t>
      </w:r>
    </w:p>
    <w:p w14:paraId="437E2BF8" w14:textId="77777777" w:rsidR="000C4215" w:rsidRPr="000C4215" w:rsidRDefault="000C4215" w:rsidP="000C4215">
      <w:pPr>
        <w:pStyle w:val="FeatureList2"/>
        <w:numPr>
          <w:ilvl w:val="2"/>
          <w:numId w:val="15"/>
        </w:numPr>
      </w:pPr>
      <w:r>
        <w:t xml:space="preserve">Value - </w:t>
      </w:r>
      <w:r w:rsidRPr="000C4215">
        <w:t>0000 - 0008</w:t>
      </w:r>
    </w:p>
    <w:p w14:paraId="26A80DA6" w14:textId="662D3F2E" w:rsidR="000C4215" w:rsidRPr="000C4215" w:rsidRDefault="000C4215" w:rsidP="000C4215">
      <w:pPr>
        <w:pStyle w:val="FeatureList2"/>
        <w:rPr>
          <w:rStyle w:val="Strong"/>
          <w:b w:val="0"/>
          <w:bCs w:val="0"/>
        </w:rPr>
      </w:pPr>
      <w:r>
        <w:rPr>
          <w:rStyle w:val="Strong"/>
        </w:rPr>
        <w:t>MTU - New MTU Size</w:t>
      </w:r>
    </w:p>
    <w:p w14:paraId="70DDA3F3" w14:textId="041B59F3" w:rsidR="000C4215" w:rsidRDefault="000C4215" w:rsidP="000C4215">
      <w:pPr>
        <w:pStyle w:val="FeatureList2"/>
        <w:numPr>
          <w:ilvl w:val="2"/>
          <w:numId w:val="15"/>
        </w:numPr>
      </w:pPr>
      <w:r>
        <w:t>Format: Hex String</w:t>
      </w:r>
    </w:p>
    <w:p w14:paraId="2856662B" w14:textId="7A3BC6A9" w:rsidR="000C4215" w:rsidRDefault="000C4215" w:rsidP="000C4215">
      <w:pPr>
        <w:pStyle w:val="Heading2"/>
      </w:pPr>
      <w:bookmarkStart w:id="160" w:name="_Toc64386214"/>
      <w:r>
        <w:t>PEER INFORMATION EVENTS</w:t>
      </w:r>
      <w:bookmarkEnd w:id="160"/>
    </w:p>
    <w:p w14:paraId="62413070" w14:textId="19F6BCFD" w:rsidR="000C4215" w:rsidRDefault="000C4215" w:rsidP="000C4215">
      <w:pPr>
        <w:pStyle w:val="Body"/>
      </w:pPr>
      <w:r>
        <w:t>The central will display the peer version information and also peer features are requested.</w:t>
      </w:r>
    </w:p>
    <w:p w14:paraId="29BCF7A0" w14:textId="4EBBF672" w:rsidR="000C4215" w:rsidRDefault="000C4215" w:rsidP="000C4215">
      <w:pPr>
        <w:pStyle w:val="Heading3"/>
      </w:pPr>
      <w:bookmarkStart w:id="161" w:name="_Toc64386215"/>
      <w:r>
        <w:t>PEER VERSION EVENT</w:t>
      </w:r>
      <w:bookmarkEnd w:id="161"/>
    </w:p>
    <w:p w14:paraId="1BEA6203" w14:textId="575E26BF" w:rsidR="000C4215" w:rsidRDefault="000C4215" w:rsidP="000C4215">
      <w:pPr>
        <w:pStyle w:val="Body"/>
      </w:pPr>
      <w:r>
        <w:t>This event occurs after a peer version request.</w:t>
      </w:r>
    </w:p>
    <w:p w14:paraId="52014979" w14:textId="33322AA5" w:rsidR="000C4215" w:rsidRDefault="000C4215" w:rsidP="000C4215">
      <w:pPr>
        <w:pStyle w:val="FeatureList1"/>
      </w:pPr>
      <w:r>
        <w:t>FORMAT: '</w:t>
      </w:r>
      <w:r w:rsidRPr="000C4215">
        <w:t xml:space="preserve"> BLE_EVT_GAP_PEER_VERSION: \tconn_idx:</w:t>
      </w:r>
      <w:r>
        <w:t>{id}</w:t>
      </w:r>
      <w:r w:rsidRPr="000C4215">
        <w:t xml:space="preserve"> lmp_version:</w:t>
      </w:r>
      <w:r>
        <w:t>{lmp}</w:t>
      </w:r>
      <w:r w:rsidRPr="000C4215">
        <w:t xml:space="preserve"> comp_id:</w:t>
      </w:r>
      <w:r>
        <w:t xml:space="preserve">{comp_id} </w:t>
      </w:r>
      <w:r w:rsidRPr="000C4215">
        <w:t>lmp_subversion:</w:t>
      </w:r>
      <w:r>
        <w:t>{lmp}</w:t>
      </w:r>
      <w:r w:rsidRPr="000C4215">
        <w:t>\r\n</w:t>
      </w:r>
      <w:r>
        <w:t>'</w:t>
      </w:r>
    </w:p>
    <w:p w14:paraId="269AD5A2" w14:textId="54D644D9" w:rsidR="000C4215" w:rsidRDefault="000C4215" w:rsidP="000C4215">
      <w:pPr>
        <w:pStyle w:val="FeatureList1"/>
      </w:pPr>
      <w:r>
        <w:t>DATA</w:t>
      </w:r>
    </w:p>
    <w:p w14:paraId="63033F8E" w14:textId="77777777" w:rsidR="000C4215" w:rsidRPr="00BA56B6" w:rsidRDefault="000C4215" w:rsidP="000C4215">
      <w:pPr>
        <w:pStyle w:val="FeatureList2"/>
        <w:rPr>
          <w:rStyle w:val="Strong"/>
        </w:rPr>
      </w:pPr>
      <w:r>
        <w:rPr>
          <w:rStyle w:val="Strong"/>
        </w:rPr>
        <w:t>ID - Connection ID</w:t>
      </w:r>
    </w:p>
    <w:p w14:paraId="0EAA058D" w14:textId="77777777" w:rsidR="000C4215" w:rsidRDefault="000C4215" w:rsidP="000C4215">
      <w:pPr>
        <w:pStyle w:val="FeatureList2"/>
        <w:numPr>
          <w:ilvl w:val="2"/>
          <w:numId w:val="15"/>
        </w:numPr>
      </w:pPr>
      <w:r>
        <w:t>Format: Hex String</w:t>
      </w:r>
    </w:p>
    <w:p w14:paraId="2BA3B955" w14:textId="77777777" w:rsidR="000C4215" w:rsidRPr="000C4215" w:rsidRDefault="000C4215" w:rsidP="000C4215">
      <w:pPr>
        <w:pStyle w:val="FeatureList2"/>
        <w:numPr>
          <w:ilvl w:val="2"/>
          <w:numId w:val="15"/>
        </w:numPr>
      </w:pPr>
      <w:r>
        <w:t xml:space="preserve">Value - </w:t>
      </w:r>
      <w:r w:rsidRPr="000C4215">
        <w:t>0000 - 0008</w:t>
      </w:r>
    </w:p>
    <w:p w14:paraId="3B1C2494" w14:textId="38FD9270" w:rsidR="000C4215" w:rsidRPr="000C4215" w:rsidRDefault="000C4215" w:rsidP="000C4215">
      <w:pPr>
        <w:pStyle w:val="FeatureList2"/>
        <w:rPr>
          <w:rStyle w:val="Strong"/>
          <w:b w:val="0"/>
          <w:bCs w:val="0"/>
        </w:rPr>
      </w:pPr>
      <w:r>
        <w:rPr>
          <w:rStyle w:val="Strong"/>
        </w:rPr>
        <w:t>LMP - Link Manager Protocol</w:t>
      </w:r>
    </w:p>
    <w:p w14:paraId="72E79B71" w14:textId="3F6FDAC1" w:rsidR="000C4215" w:rsidRDefault="000C4215" w:rsidP="000C4215">
      <w:pPr>
        <w:pStyle w:val="FeatureList2"/>
        <w:numPr>
          <w:ilvl w:val="2"/>
          <w:numId w:val="15"/>
        </w:numPr>
      </w:pPr>
      <w:r>
        <w:t>Format: Hex String</w:t>
      </w:r>
    </w:p>
    <w:p w14:paraId="4127E9DE" w14:textId="38FD827C" w:rsidR="000C4215" w:rsidRPr="000C4215" w:rsidRDefault="000C4215" w:rsidP="000C4215">
      <w:pPr>
        <w:pStyle w:val="FeatureList2"/>
        <w:rPr>
          <w:rStyle w:val="Strong"/>
          <w:b w:val="0"/>
          <w:bCs w:val="0"/>
        </w:rPr>
      </w:pPr>
      <w:r>
        <w:rPr>
          <w:rStyle w:val="Strong"/>
        </w:rPr>
        <w:t>SMP - Security Manager Protocol</w:t>
      </w:r>
    </w:p>
    <w:p w14:paraId="7083A43D" w14:textId="2985C47A" w:rsidR="000C4215" w:rsidRDefault="000C4215" w:rsidP="000C4215">
      <w:pPr>
        <w:pStyle w:val="FeatureList2"/>
        <w:numPr>
          <w:ilvl w:val="2"/>
          <w:numId w:val="15"/>
        </w:numPr>
      </w:pPr>
      <w:r>
        <w:t>Format: Hex String</w:t>
      </w:r>
    </w:p>
    <w:p w14:paraId="0BCF4D9F" w14:textId="0F81B828" w:rsidR="000C4215" w:rsidRPr="000C4215" w:rsidRDefault="000C4215" w:rsidP="000C4215">
      <w:pPr>
        <w:pStyle w:val="FeatureList2"/>
        <w:rPr>
          <w:rStyle w:val="Strong"/>
          <w:b w:val="0"/>
          <w:bCs w:val="0"/>
        </w:rPr>
      </w:pPr>
      <w:r>
        <w:rPr>
          <w:rStyle w:val="Strong"/>
        </w:rPr>
        <w:t>Comp_id - Company ID</w:t>
      </w:r>
    </w:p>
    <w:p w14:paraId="7E8291CC" w14:textId="2D422B76" w:rsidR="000C4215" w:rsidRDefault="000C4215" w:rsidP="000C4215">
      <w:pPr>
        <w:pStyle w:val="Heading3"/>
      </w:pPr>
      <w:bookmarkStart w:id="162" w:name="_Toc64386216"/>
      <w:r>
        <w:t>GET PEER FEATURES EVENT</w:t>
      </w:r>
      <w:bookmarkEnd w:id="162"/>
    </w:p>
    <w:p w14:paraId="5E8A095C" w14:textId="4B831262" w:rsidR="000C4215" w:rsidRDefault="000C4215" w:rsidP="000C4215">
      <w:pPr>
        <w:pStyle w:val="Body"/>
      </w:pPr>
      <w:r>
        <w:t>The central will issue a LL get peer version and the response is displayed in this event.</w:t>
      </w:r>
    </w:p>
    <w:p w14:paraId="7E650533" w14:textId="71B4260A" w:rsidR="000C4215" w:rsidRDefault="000C4215" w:rsidP="000C4215">
      <w:pPr>
        <w:pStyle w:val="FeatureList1"/>
      </w:pPr>
      <w:r>
        <w:t>FORMAT: '</w:t>
      </w:r>
      <w:r w:rsidRPr="000C4215">
        <w:t xml:space="preserve"> BLE_EVT_GAP_PEER_FEATURES: \t</w:t>
      </w:r>
      <w:r>
        <w:t>{id}</w:t>
      </w:r>
      <w:r w:rsidRPr="000C4215">
        <w:t xml:space="preserve"> features:</w:t>
      </w:r>
      <w:r w:rsidR="00E057CE">
        <w:t>{features}</w:t>
      </w:r>
      <w:r w:rsidRPr="000C4215">
        <w:t>\r\n</w:t>
      </w:r>
      <w:r>
        <w:t>'</w:t>
      </w:r>
    </w:p>
    <w:p w14:paraId="2724358F" w14:textId="06A1C9DC" w:rsidR="00E057CE" w:rsidRDefault="00E057CE" w:rsidP="000C4215">
      <w:pPr>
        <w:pStyle w:val="FeatureList1"/>
      </w:pPr>
      <w:r>
        <w:t>DATA:</w:t>
      </w:r>
    </w:p>
    <w:p w14:paraId="5C4D11AA" w14:textId="77777777" w:rsidR="00E057CE" w:rsidRPr="00BA56B6" w:rsidRDefault="00E057CE" w:rsidP="00E057CE">
      <w:pPr>
        <w:pStyle w:val="FeatureList2"/>
        <w:rPr>
          <w:rStyle w:val="Strong"/>
        </w:rPr>
      </w:pPr>
      <w:r>
        <w:rPr>
          <w:rStyle w:val="Strong"/>
        </w:rPr>
        <w:t>ID - Connection ID</w:t>
      </w:r>
    </w:p>
    <w:p w14:paraId="13AB92CF" w14:textId="77777777" w:rsidR="00E057CE" w:rsidRDefault="00E057CE" w:rsidP="00E057CE">
      <w:pPr>
        <w:pStyle w:val="FeatureList2"/>
        <w:numPr>
          <w:ilvl w:val="2"/>
          <w:numId w:val="15"/>
        </w:numPr>
      </w:pPr>
      <w:r>
        <w:t>Format: Hex String</w:t>
      </w:r>
    </w:p>
    <w:p w14:paraId="382BBFD4" w14:textId="77777777" w:rsidR="00E057CE" w:rsidRPr="00E057CE" w:rsidRDefault="00E057CE" w:rsidP="00E057CE">
      <w:pPr>
        <w:pStyle w:val="FeatureList2"/>
        <w:numPr>
          <w:ilvl w:val="2"/>
          <w:numId w:val="15"/>
        </w:numPr>
      </w:pPr>
      <w:r>
        <w:t xml:space="preserve">Value - </w:t>
      </w:r>
      <w:r w:rsidRPr="00E057CE">
        <w:t>0000 - 0008</w:t>
      </w:r>
    </w:p>
    <w:p w14:paraId="07C9BD97" w14:textId="7E0A3B06" w:rsidR="00E057CE" w:rsidRPr="00E057CE" w:rsidRDefault="00E057CE" w:rsidP="00E057CE">
      <w:pPr>
        <w:pStyle w:val="FeatureList2"/>
        <w:rPr>
          <w:rStyle w:val="Strong"/>
          <w:b w:val="0"/>
          <w:bCs w:val="0"/>
        </w:rPr>
      </w:pPr>
      <w:r>
        <w:rPr>
          <w:rStyle w:val="Strong"/>
        </w:rPr>
        <w:t xml:space="preserve">Features - peer features </w:t>
      </w:r>
    </w:p>
    <w:p w14:paraId="69873E74" w14:textId="06EAF7AC" w:rsidR="00E057CE" w:rsidRDefault="00E057CE" w:rsidP="00E057CE">
      <w:pPr>
        <w:pStyle w:val="FeatureList2"/>
        <w:numPr>
          <w:ilvl w:val="2"/>
          <w:numId w:val="15"/>
        </w:numPr>
      </w:pPr>
      <w:r>
        <w:t>Format: 1 byte hex string</w:t>
      </w:r>
    </w:p>
    <w:p w14:paraId="7F2C22AD" w14:textId="1BE37BD6" w:rsidR="00E057CE" w:rsidRDefault="00E057CE" w:rsidP="00E057CE">
      <w:pPr>
        <w:pStyle w:val="FeatureList2"/>
        <w:numPr>
          <w:ilvl w:val="2"/>
          <w:numId w:val="15"/>
        </w:numPr>
      </w:pPr>
      <w:r>
        <w:t>Values:</w:t>
      </w:r>
    </w:p>
    <w:p w14:paraId="01127472" w14:textId="31176E82" w:rsidR="00E057CE" w:rsidRDefault="00E057CE" w:rsidP="00E057CE">
      <w:pPr>
        <w:pStyle w:val="FeatureList2"/>
        <w:numPr>
          <w:ilvl w:val="3"/>
          <w:numId w:val="15"/>
        </w:numPr>
      </w:pPr>
      <w:r>
        <w:t>See Bluetooth SIG Standards</w:t>
      </w:r>
    </w:p>
    <w:p w14:paraId="6AF72DB1" w14:textId="3A814354" w:rsidR="00E057CE" w:rsidRDefault="00E057CE" w:rsidP="00E057CE">
      <w:pPr>
        <w:pStyle w:val="Heading2"/>
      </w:pPr>
      <w:bookmarkStart w:id="163" w:name="_Toc64386217"/>
      <w:r>
        <w:lastRenderedPageBreak/>
        <w:t>SUOTA EVENTS</w:t>
      </w:r>
      <w:bookmarkEnd w:id="163"/>
    </w:p>
    <w:p w14:paraId="0C00BC0B" w14:textId="7A171279" w:rsidR="00E057CE" w:rsidRDefault="00E057CE" w:rsidP="00E057CE">
      <w:pPr>
        <w:pStyle w:val="Body"/>
      </w:pPr>
      <w:r>
        <w:t>This describes the associated events related to SUOTA updates.</w:t>
      </w:r>
    </w:p>
    <w:p w14:paraId="622CA903" w14:textId="665CB812" w:rsidR="00E057CE" w:rsidRDefault="00E057CE" w:rsidP="00E057CE">
      <w:pPr>
        <w:pStyle w:val="Body"/>
      </w:pPr>
    </w:p>
    <w:p w14:paraId="0E0E7E88" w14:textId="6F3EE3FF" w:rsidR="00E057CE" w:rsidRDefault="00E057CE" w:rsidP="00E057CE">
      <w:pPr>
        <w:pStyle w:val="Heading3"/>
      </w:pPr>
      <w:bookmarkStart w:id="164" w:name="_Toc64386218"/>
      <w:r>
        <w:t>SUOTA Ready Event</w:t>
      </w:r>
      <w:bookmarkEnd w:id="164"/>
    </w:p>
    <w:p w14:paraId="5ABD9077" w14:textId="7494575C" w:rsidR="00E057CE" w:rsidRDefault="00E057CE" w:rsidP="00E057CE">
      <w:pPr>
        <w:pStyle w:val="Body"/>
      </w:pPr>
      <w:r>
        <w:t>This event occurs whenever the appropriate perquisite steps have been mode following a connection.</w:t>
      </w:r>
    </w:p>
    <w:p w14:paraId="79E8637F" w14:textId="1E96D617" w:rsidR="00E057CE" w:rsidRDefault="00E057CE" w:rsidP="00E057CE">
      <w:pPr>
        <w:pStyle w:val="FeatureList1"/>
      </w:pPr>
      <w:r>
        <w:t>FORMAT: '</w:t>
      </w:r>
      <w:r w:rsidRPr="00E057CE">
        <w:t xml:space="preserve"> EVT_SUOTA_READY\r\n</w:t>
      </w:r>
      <w:r>
        <w:t>'</w:t>
      </w:r>
    </w:p>
    <w:p w14:paraId="1B9FF1EC" w14:textId="4677F742" w:rsidR="00E057CE" w:rsidRDefault="00E057CE" w:rsidP="00E057CE">
      <w:pPr>
        <w:pStyle w:val="FeatureList1"/>
      </w:pPr>
      <w:r>
        <w:t>DATA: NONE</w:t>
      </w:r>
    </w:p>
    <w:p w14:paraId="035580D6" w14:textId="023C4DC4" w:rsidR="00E057CE" w:rsidRDefault="00E057CE" w:rsidP="00E057CE">
      <w:pPr>
        <w:pStyle w:val="FeatureList1"/>
        <w:numPr>
          <w:ilvl w:val="0"/>
          <w:numId w:val="0"/>
        </w:numPr>
        <w:ind w:left="340" w:hanging="340"/>
      </w:pPr>
    </w:p>
    <w:p w14:paraId="5E7FF845" w14:textId="69464D3A" w:rsidR="00E057CE" w:rsidRDefault="00E057CE" w:rsidP="00E057CE">
      <w:pPr>
        <w:pStyle w:val="Heading3"/>
      </w:pPr>
      <w:bookmarkStart w:id="165" w:name="_Toc64386219"/>
      <w:r>
        <w:t>SUOTA NOTIF EVT</w:t>
      </w:r>
      <w:bookmarkEnd w:id="165"/>
    </w:p>
    <w:p w14:paraId="490DA028" w14:textId="6C1A3E09" w:rsidR="00E057CE" w:rsidRDefault="00E057CE" w:rsidP="00E057CE">
      <w:pPr>
        <w:pStyle w:val="Body"/>
      </w:pPr>
      <w:r>
        <w:t>A change has been notified from the peripheral and the status is displayed in this event.</w:t>
      </w:r>
    </w:p>
    <w:p w14:paraId="45CACB3E" w14:textId="63A6B3DD" w:rsidR="00E057CE" w:rsidRDefault="00E057CE" w:rsidP="00E057CE">
      <w:pPr>
        <w:pStyle w:val="FeatureList1"/>
      </w:pPr>
      <w:r>
        <w:t>FORMAT: '</w:t>
      </w:r>
      <w:r w:rsidRPr="00E057CE">
        <w:t xml:space="preserve"> EVT_SUOTA_NOTIF: status: </w:t>
      </w:r>
      <w:r>
        <w:t>{status}\r\n'</w:t>
      </w:r>
    </w:p>
    <w:p w14:paraId="0D4F0A84" w14:textId="1374A758" w:rsidR="00E057CE" w:rsidRDefault="00E057CE" w:rsidP="00E057CE">
      <w:pPr>
        <w:pStyle w:val="FeatureList1"/>
      </w:pPr>
      <w:r>
        <w:t xml:space="preserve">DATA: </w:t>
      </w:r>
    </w:p>
    <w:p w14:paraId="7D44A8D1" w14:textId="6BDA477E" w:rsidR="00E057CE" w:rsidRPr="00E057CE" w:rsidRDefault="00E057CE" w:rsidP="00E057CE">
      <w:pPr>
        <w:pStyle w:val="FeatureList2"/>
        <w:rPr>
          <w:rStyle w:val="Strong"/>
          <w:b w:val="0"/>
          <w:bCs w:val="0"/>
        </w:rPr>
      </w:pPr>
      <w:r>
        <w:rPr>
          <w:rStyle w:val="Strong"/>
        </w:rPr>
        <w:t>Status - status of SUOTA process</w:t>
      </w:r>
    </w:p>
    <w:p w14:paraId="2FF5A230" w14:textId="37BDC9E2" w:rsidR="00E057CE" w:rsidRDefault="00E057CE" w:rsidP="00E057CE">
      <w:pPr>
        <w:pStyle w:val="FeatureList2"/>
        <w:numPr>
          <w:ilvl w:val="2"/>
          <w:numId w:val="15"/>
        </w:numPr>
      </w:pPr>
      <w:r>
        <w:t>Format: 1 byte Hex String</w:t>
      </w:r>
    </w:p>
    <w:p w14:paraId="06F6B4DA" w14:textId="66E28EB4" w:rsidR="00E057CE" w:rsidRDefault="00E057CE" w:rsidP="00E057CE">
      <w:pPr>
        <w:pStyle w:val="FeatureList2"/>
        <w:numPr>
          <w:ilvl w:val="2"/>
          <w:numId w:val="15"/>
        </w:numPr>
      </w:pPr>
      <w:r>
        <w:t>Values:</w:t>
      </w:r>
    </w:p>
    <w:p w14:paraId="1C897692" w14:textId="78B82AE0" w:rsidR="00E057CE" w:rsidRDefault="00E057CE" w:rsidP="00E057CE">
      <w:pPr>
        <w:pStyle w:val="FeatureList2"/>
        <w:numPr>
          <w:ilvl w:val="3"/>
          <w:numId w:val="15"/>
        </w:numPr>
      </w:pPr>
      <w:r>
        <w:t>See suota_status_t for more information.</w:t>
      </w:r>
    </w:p>
    <w:p w14:paraId="4C51C02C" w14:textId="57B9788D" w:rsidR="00E057CE" w:rsidRDefault="00E057CE" w:rsidP="00E057CE">
      <w:pPr>
        <w:pStyle w:val="FeatureList1"/>
        <w:numPr>
          <w:ilvl w:val="0"/>
          <w:numId w:val="0"/>
        </w:numPr>
        <w:ind w:left="340" w:hanging="340"/>
      </w:pPr>
      <w:r>
        <w:t>Subsequent lines could also be printed in case of error or completion of SUOTA.</w:t>
      </w:r>
    </w:p>
    <w:p w14:paraId="015295FD" w14:textId="63379B80" w:rsidR="00E057CE" w:rsidRDefault="00E057CE" w:rsidP="00E057CE">
      <w:pPr>
        <w:pStyle w:val="FeatureList1"/>
      </w:pPr>
      <w:r>
        <w:t>FORMAT: '</w:t>
      </w:r>
      <w:r w:rsidRPr="00E057CE">
        <w:t xml:space="preserve"> ERROR: SUOTA remote did not ACK data block</w:t>
      </w:r>
      <w:r>
        <w:t>'</w:t>
      </w:r>
    </w:p>
    <w:p w14:paraId="67555A69" w14:textId="12A932D3" w:rsidR="00E057CE" w:rsidRDefault="00E057CE" w:rsidP="00E057CE">
      <w:pPr>
        <w:pStyle w:val="FeatureList1"/>
      </w:pPr>
      <w:r>
        <w:t>FORMAT: '</w:t>
      </w:r>
      <w:r w:rsidRPr="00E057CE">
        <w:t xml:space="preserve"> EVT_SUOTA_REBOOT_REMOTE\r\n</w:t>
      </w:r>
      <w:r>
        <w:t>'</w:t>
      </w:r>
    </w:p>
    <w:p w14:paraId="000F8BB8" w14:textId="6F6FB4C2" w:rsidR="00E057CE" w:rsidRDefault="00E057CE" w:rsidP="00E057CE">
      <w:pPr>
        <w:pStyle w:val="FeatureList1"/>
        <w:numPr>
          <w:ilvl w:val="0"/>
          <w:numId w:val="0"/>
        </w:numPr>
        <w:ind w:left="340" w:hanging="340"/>
      </w:pPr>
    </w:p>
    <w:p w14:paraId="2B76690B" w14:textId="5C73373C" w:rsidR="00E057CE" w:rsidRDefault="00E057CE" w:rsidP="00E057CE">
      <w:pPr>
        <w:pStyle w:val="Heading3"/>
      </w:pPr>
      <w:bookmarkStart w:id="166" w:name="_Toc64386220"/>
      <w:r>
        <w:t>SUOTA TRANSFER COMPLETE</w:t>
      </w:r>
      <w:bookmarkEnd w:id="166"/>
    </w:p>
    <w:p w14:paraId="4B1AD33C" w14:textId="3497A3D0" w:rsidR="00E057CE" w:rsidRDefault="00E057CE" w:rsidP="00E057CE">
      <w:pPr>
        <w:pStyle w:val="FeatureList1"/>
      </w:pPr>
      <w:r>
        <w:t>FORMAT: '</w:t>
      </w:r>
      <w:r w:rsidRPr="00E057CE">
        <w:t xml:space="preserve"> EVT_SUOTA_TRANSFER_COMPLETE\r\n</w:t>
      </w:r>
      <w:r>
        <w:t>'</w:t>
      </w:r>
    </w:p>
    <w:p w14:paraId="387421BA" w14:textId="7F051DEA" w:rsidR="00E057CE" w:rsidRDefault="00E057CE" w:rsidP="00E057CE">
      <w:pPr>
        <w:pStyle w:val="FeatureList1"/>
      </w:pPr>
      <w:r>
        <w:t>DATA: NONE</w:t>
      </w:r>
    </w:p>
    <w:p w14:paraId="02598635" w14:textId="3F7E5DD2" w:rsidR="003A1D0F" w:rsidRDefault="003A1D0F" w:rsidP="003A1D0F">
      <w:pPr>
        <w:pStyle w:val="FeatureList1"/>
        <w:numPr>
          <w:ilvl w:val="0"/>
          <w:numId w:val="0"/>
        </w:numPr>
        <w:ind w:left="340" w:hanging="340"/>
      </w:pPr>
    </w:p>
    <w:p w14:paraId="6DE20E77" w14:textId="4009747F" w:rsidR="003A1D0F" w:rsidRDefault="003A1D0F" w:rsidP="003A1D0F">
      <w:pPr>
        <w:pStyle w:val="Heading3"/>
      </w:pPr>
      <w:bookmarkStart w:id="167" w:name="_Toc64386221"/>
      <w:r>
        <w:t>SUOTA SENT PATCH DATA EVENT</w:t>
      </w:r>
      <w:bookmarkEnd w:id="167"/>
    </w:p>
    <w:p w14:paraId="45C6F737" w14:textId="1D6FD430" w:rsidR="003A1D0F" w:rsidRDefault="003A1D0F" w:rsidP="003A1D0F">
      <w:pPr>
        <w:pStyle w:val="Body"/>
      </w:pPr>
      <w:r>
        <w:t>Whenever patch data is sent to the peer this event will display the current number of bytes sent. The purpose of this callback is to monitor progress of the current transfer.</w:t>
      </w:r>
    </w:p>
    <w:p w14:paraId="3F5036A7" w14:textId="0B665795" w:rsidR="003A1D0F" w:rsidRDefault="003A1D0F" w:rsidP="003A1D0F">
      <w:pPr>
        <w:pStyle w:val="FeatureList1"/>
      </w:pPr>
      <w:r>
        <w:t>FORMAT: '</w:t>
      </w:r>
      <w:r w:rsidRPr="003A1D0F">
        <w:t xml:space="preserve"> EVT_SUOTA_SENT: </w:t>
      </w:r>
      <w:r>
        <w:t>{b}</w:t>
      </w:r>
      <w:r w:rsidRPr="003A1D0F">
        <w:t xml:space="preserve"> bytes\r\n</w:t>
      </w:r>
      <w:r>
        <w:t>'</w:t>
      </w:r>
    </w:p>
    <w:p w14:paraId="63B5BB54" w14:textId="550A7CF1" w:rsidR="003A1D0F" w:rsidRDefault="003A1D0F" w:rsidP="003A1D0F">
      <w:pPr>
        <w:pStyle w:val="FeatureList1"/>
      </w:pPr>
      <w:r>
        <w:t>DATA</w:t>
      </w:r>
    </w:p>
    <w:p w14:paraId="0E67FB27" w14:textId="29BEEC29" w:rsidR="003A1D0F" w:rsidRPr="003A1D0F" w:rsidRDefault="003A1D0F" w:rsidP="003A1D0F">
      <w:pPr>
        <w:pStyle w:val="FeatureList2"/>
        <w:rPr>
          <w:rStyle w:val="Strong"/>
          <w:b w:val="0"/>
          <w:bCs w:val="0"/>
        </w:rPr>
      </w:pPr>
      <w:r>
        <w:rPr>
          <w:rStyle w:val="Strong"/>
        </w:rPr>
        <w:t>B - number of bytes sent</w:t>
      </w:r>
    </w:p>
    <w:p w14:paraId="1C76B56B" w14:textId="662BF7F9" w:rsidR="003A1D0F" w:rsidRDefault="003A1D0F" w:rsidP="003A1D0F">
      <w:pPr>
        <w:pStyle w:val="FeatureList2"/>
        <w:numPr>
          <w:ilvl w:val="2"/>
          <w:numId w:val="15"/>
        </w:numPr>
      </w:pPr>
      <w:r>
        <w:t>Format: Decimal String</w:t>
      </w:r>
    </w:p>
    <w:p w14:paraId="3FD4F0AF" w14:textId="55591730" w:rsidR="003A1D0F" w:rsidRDefault="003A1D0F" w:rsidP="003A1D0F">
      <w:pPr>
        <w:pStyle w:val="Heading3"/>
      </w:pPr>
      <w:bookmarkStart w:id="168" w:name="_Toc64386222"/>
      <w:r>
        <w:t>SUOTA VERSION EVENT</w:t>
      </w:r>
      <w:bookmarkEnd w:id="168"/>
    </w:p>
    <w:p w14:paraId="55DB6108" w14:textId="0F3B5C62" w:rsidR="003A1D0F" w:rsidRDefault="003A1D0F" w:rsidP="003A1D0F">
      <w:pPr>
        <w:pStyle w:val="Body"/>
      </w:pPr>
      <w:r>
        <w:t>After the version characteristic is read this event will display the value.</w:t>
      </w:r>
    </w:p>
    <w:p w14:paraId="7353C8C8" w14:textId="4F06C3F3" w:rsidR="003A1D0F" w:rsidRDefault="003A1D0F" w:rsidP="003A1D0F">
      <w:pPr>
        <w:pStyle w:val="FeatureList1"/>
      </w:pPr>
      <w:r>
        <w:t>FORMAT: '</w:t>
      </w:r>
      <w:r w:rsidRPr="003A1D0F">
        <w:t>EVT_SUOTA_VERSION: v</w:t>
      </w:r>
      <w:r>
        <w:t>{version}</w:t>
      </w:r>
      <w:r w:rsidRPr="003A1D0F">
        <w:t>\r\n</w:t>
      </w:r>
      <w:r>
        <w:t>'</w:t>
      </w:r>
    </w:p>
    <w:p w14:paraId="51982F0C" w14:textId="1BDE9722" w:rsidR="003A1D0F" w:rsidRDefault="003A1D0F" w:rsidP="003A1D0F">
      <w:pPr>
        <w:pStyle w:val="FeatureList1"/>
      </w:pPr>
      <w:r>
        <w:t>DATA:</w:t>
      </w:r>
    </w:p>
    <w:p w14:paraId="4558C04E" w14:textId="65F73576" w:rsidR="003A1D0F" w:rsidRPr="003A1D0F" w:rsidRDefault="003A1D0F" w:rsidP="003A1D0F">
      <w:pPr>
        <w:pStyle w:val="FeatureList2"/>
        <w:rPr>
          <w:rStyle w:val="Strong"/>
          <w:b w:val="0"/>
          <w:bCs w:val="0"/>
        </w:rPr>
      </w:pPr>
      <w:r>
        <w:rPr>
          <w:rStyle w:val="Strong"/>
        </w:rPr>
        <w:t>Version-SUOTA Version of Peer</w:t>
      </w:r>
    </w:p>
    <w:p w14:paraId="57CAE2E2" w14:textId="42B9BE75" w:rsidR="003A1D0F" w:rsidRDefault="003A1D0F" w:rsidP="003A1D0F">
      <w:pPr>
        <w:pStyle w:val="FeatureList2"/>
        <w:numPr>
          <w:ilvl w:val="2"/>
          <w:numId w:val="15"/>
        </w:numPr>
      </w:pPr>
      <w:r>
        <w:t>Format: 1 byte Hex String</w:t>
      </w:r>
    </w:p>
    <w:p w14:paraId="6ACC74B4" w14:textId="701965F7" w:rsidR="003A1D0F" w:rsidRDefault="003A1D0F" w:rsidP="003A1D0F">
      <w:pPr>
        <w:pStyle w:val="FeatureList1"/>
        <w:numPr>
          <w:ilvl w:val="0"/>
          <w:numId w:val="0"/>
        </w:numPr>
        <w:ind w:left="340" w:hanging="340"/>
      </w:pPr>
    </w:p>
    <w:p w14:paraId="1969B7DC" w14:textId="5D5E75C2" w:rsidR="003A1D0F" w:rsidRDefault="003A1D0F" w:rsidP="003A1D0F">
      <w:pPr>
        <w:pStyle w:val="Heading3"/>
      </w:pPr>
      <w:bookmarkStart w:id="169" w:name="_Toc64386223"/>
      <w:r>
        <w:lastRenderedPageBreak/>
        <w:t>SUOTA L2CAP PSM Event</w:t>
      </w:r>
      <w:bookmarkEnd w:id="169"/>
    </w:p>
    <w:p w14:paraId="0BD86BAC" w14:textId="43BAB686" w:rsidR="003A1D0F" w:rsidRDefault="003A1D0F" w:rsidP="003A1D0F">
      <w:pPr>
        <w:pStyle w:val="Body"/>
      </w:pPr>
      <w:r>
        <w:t>If L2CAP is supported by the peer and the force_gatt_update was not used in SUOTASTART, then this event will occur.</w:t>
      </w:r>
    </w:p>
    <w:p w14:paraId="6CF9076C" w14:textId="47C75FBB" w:rsidR="003A1D0F" w:rsidRDefault="003A1D0F" w:rsidP="003A1D0F">
      <w:pPr>
        <w:pStyle w:val="FeatureList1"/>
      </w:pPr>
      <w:r>
        <w:t>FORMAT: '</w:t>
      </w:r>
      <w:r w:rsidRPr="003A1D0F">
        <w:t xml:space="preserve"> EVT_SUOTA_L2CAP PSM: 0x</w:t>
      </w:r>
      <w:r>
        <w:t>{psm}</w:t>
      </w:r>
      <w:r w:rsidRPr="003A1D0F">
        <w:t>\r\n</w:t>
      </w:r>
      <w:r>
        <w:t>'</w:t>
      </w:r>
    </w:p>
    <w:p w14:paraId="46B065EB" w14:textId="30DF6446" w:rsidR="003A1D0F" w:rsidRDefault="003A1D0F" w:rsidP="003A1D0F">
      <w:pPr>
        <w:pStyle w:val="FeatureList1"/>
      </w:pPr>
      <w:r>
        <w:t>DATA:</w:t>
      </w:r>
    </w:p>
    <w:p w14:paraId="051697CB" w14:textId="2DB8310D" w:rsidR="003A1D0F" w:rsidRPr="00C831EC" w:rsidRDefault="00C831EC" w:rsidP="003A1D0F">
      <w:pPr>
        <w:pStyle w:val="FeatureList2"/>
        <w:rPr>
          <w:rStyle w:val="Strong"/>
          <w:b w:val="0"/>
          <w:bCs w:val="0"/>
        </w:rPr>
      </w:pPr>
      <w:r>
        <w:rPr>
          <w:rStyle w:val="Strong"/>
        </w:rPr>
        <w:t>PSM - Protocol Service Multiplexer version</w:t>
      </w:r>
    </w:p>
    <w:p w14:paraId="0E3E9C30" w14:textId="526F01F0" w:rsidR="00C831EC" w:rsidRDefault="00C831EC" w:rsidP="00C831EC">
      <w:pPr>
        <w:pStyle w:val="FeatureList2"/>
        <w:numPr>
          <w:ilvl w:val="2"/>
          <w:numId w:val="15"/>
        </w:numPr>
      </w:pPr>
      <w:r>
        <w:t>Format: 2 byte Hex String</w:t>
      </w:r>
    </w:p>
    <w:p w14:paraId="07AA3F44" w14:textId="538C1E55" w:rsidR="00432710" w:rsidRDefault="00432710" w:rsidP="00432710">
      <w:pPr>
        <w:pStyle w:val="FeatureList1"/>
        <w:numPr>
          <w:ilvl w:val="0"/>
          <w:numId w:val="0"/>
        </w:numPr>
        <w:ind w:left="340" w:hanging="340"/>
      </w:pPr>
    </w:p>
    <w:p w14:paraId="41749140" w14:textId="2CFD1F64" w:rsidR="00432710" w:rsidRDefault="00432710" w:rsidP="00432710">
      <w:pPr>
        <w:pStyle w:val="Heading1"/>
      </w:pPr>
      <w:bookmarkStart w:id="170" w:name="_Toc64386224"/>
      <w:r>
        <w:t>LIMITATIONS</w:t>
      </w:r>
      <w:bookmarkEnd w:id="170"/>
    </w:p>
    <w:p w14:paraId="05A9FD73" w14:textId="41EE9DC4" w:rsidR="00432710" w:rsidRDefault="00594B9B" w:rsidP="00594B9B">
      <w:pPr>
        <w:pStyle w:val="FeatureList1"/>
      </w:pPr>
      <w:r>
        <w:t>Baud Rate on USB Kit</w:t>
      </w:r>
    </w:p>
    <w:p w14:paraId="7A2743EA" w14:textId="77EDDF09" w:rsidR="00594B9B" w:rsidRPr="00432710" w:rsidRDefault="00594B9B" w:rsidP="00594B9B">
      <w:pPr>
        <w:pStyle w:val="FeatureList2"/>
      </w:pPr>
      <w:r>
        <w:t>The DA1469x USB KIT will not work with 921600 and will only work with 1000000 Baud. 1000000 is not common for terminal tools (will work with PC) so if desired to test via terminal window, use 460800.</w:t>
      </w:r>
    </w:p>
    <w:p w14:paraId="21528F85" w14:textId="62D61E24" w:rsidR="00C831EC" w:rsidRDefault="00C831EC" w:rsidP="00C831EC">
      <w:pPr>
        <w:pStyle w:val="FeatureList1"/>
        <w:numPr>
          <w:ilvl w:val="0"/>
          <w:numId w:val="0"/>
        </w:numPr>
        <w:ind w:left="340" w:hanging="340"/>
      </w:pPr>
    </w:p>
    <w:p w14:paraId="4B4F35A0" w14:textId="77777777" w:rsidR="00C831EC" w:rsidRPr="003A1D0F" w:rsidRDefault="00C831EC" w:rsidP="00C831EC">
      <w:pPr>
        <w:pStyle w:val="FeatureList1"/>
        <w:numPr>
          <w:ilvl w:val="0"/>
          <w:numId w:val="0"/>
        </w:numPr>
        <w:ind w:left="340" w:hanging="340"/>
      </w:pPr>
    </w:p>
    <w:p w14:paraId="27E6B249" w14:textId="77777777" w:rsidR="003A1D0F" w:rsidRPr="003A1D0F" w:rsidRDefault="003A1D0F" w:rsidP="003A1D0F">
      <w:pPr>
        <w:pStyle w:val="FeatureList1"/>
        <w:numPr>
          <w:ilvl w:val="0"/>
          <w:numId w:val="0"/>
        </w:numPr>
        <w:ind w:left="340" w:hanging="340"/>
      </w:pPr>
    </w:p>
    <w:p w14:paraId="54DF5460" w14:textId="77777777" w:rsidR="003A1D0F" w:rsidRPr="003A1D0F" w:rsidRDefault="003A1D0F" w:rsidP="003A1D0F">
      <w:pPr>
        <w:pStyle w:val="FeatureList1"/>
        <w:numPr>
          <w:ilvl w:val="0"/>
          <w:numId w:val="0"/>
        </w:numPr>
        <w:ind w:left="340" w:hanging="340"/>
      </w:pPr>
    </w:p>
    <w:p w14:paraId="4C372E84" w14:textId="7C004B6D" w:rsidR="00E057CE" w:rsidRDefault="00E057CE" w:rsidP="00E057CE">
      <w:pPr>
        <w:pStyle w:val="FeatureList1"/>
        <w:numPr>
          <w:ilvl w:val="0"/>
          <w:numId w:val="0"/>
        </w:numPr>
        <w:ind w:left="340" w:hanging="340"/>
      </w:pPr>
    </w:p>
    <w:p w14:paraId="325A8DC2" w14:textId="77777777" w:rsidR="00E057CE" w:rsidRPr="00E057CE" w:rsidRDefault="00E057CE" w:rsidP="00E057CE">
      <w:pPr>
        <w:pStyle w:val="FeatureList1"/>
        <w:numPr>
          <w:ilvl w:val="0"/>
          <w:numId w:val="0"/>
        </w:numPr>
        <w:ind w:left="340" w:hanging="340"/>
      </w:pPr>
    </w:p>
    <w:p w14:paraId="3557123B" w14:textId="77777777" w:rsidR="00E057CE" w:rsidRDefault="00E057CE" w:rsidP="00E057CE">
      <w:pPr>
        <w:pStyle w:val="FeatureList1"/>
        <w:numPr>
          <w:ilvl w:val="0"/>
          <w:numId w:val="0"/>
        </w:numPr>
        <w:ind w:left="340" w:hanging="340"/>
      </w:pPr>
    </w:p>
    <w:p w14:paraId="76C10B7C" w14:textId="77777777" w:rsidR="00E057CE" w:rsidRPr="00E057CE" w:rsidRDefault="00E057CE" w:rsidP="00E057CE">
      <w:pPr>
        <w:pStyle w:val="FeatureList2"/>
        <w:numPr>
          <w:ilvl w:val="3"/>
          <w:numId w:val="15"/>
        </w:numPr>
      </w:pPr>
    </w:p>
    <w:p w14:paraId="4694CA6C" w14:textId="55266753" w:rsidR="00E057CE" w:rsidRDefault="00E057CE" w:rsidP="00E057CE">
      <w:pPr>
        <w:pStyle w:val="FeatureList1"/>
        <w:numPr>
          <w:ilvl w:val="0"/>
          <w:numId w:val="0"/>
        </w:numPr>
        <w:ind w:left="340" w:hanging="340"/>
      </w:pPr>
    </w:p>
    <w:p w14:paraId="3D56D00A" w14:textId="77777777" w:rsidR="00E057CE" w:rsidRPr="00E057CE" w:rsidRDefault="00E057CE" w:rsidP="00E057CE">
      <w:pPr>
        <w:pStyle w:val="FeatureList1"/>
        <w:numPr>
          <w:ilvl w:val="0"/>
          <w:numId w:val="0"/>
        </w:numPr>
        <w:ind w:left="340" w:hanging="340"/>
      </w:pPr>
    </w:p>
    <w:p w14:paraId="78C0089B" w14:textId="77777777" w:rsidR="00E057CE" w:rsidRPr="00E057CE" w:rsidRDefault="00E057CE" w:rsidP="00E057CE">
      <w:pPr>
        <w:pStyle w:val="Body"/>
      </w:pPr>
    </w:p>
    <w:p w14:paraId="0CC077AE" w14:textId="77777777" w:rsidR="000C4215" w:rsidRPr="000C4215" w:rsidRDefault="000C4215" w:rsidP="000C4215">
      <w:pPr>
        <w:pStyle w:val="Body"/>
      </w:pPr>
    </w:p>
    <w:p w14:paraId="4E619519" w14:textId="4D8861C3" w:rsidR="000C4215" w:rsidRPr="003F6E4E" w:rsidRDefault="000C4215" w:rsidP="000C4215">
      <w:pPr>
        <w:pStyle w:val="FeatureList2"/>
        <w:numPr>
          <w:ilvl w:val="0"/>
          <w:numId w:val="0"/>
        </w:numPr>
      </w:pPr>
    </w:p>
    <w:p w14:paraId="01A2C85B" w14:textId="77777777" w:rsidR="00D97948" w:rsidRPr="00D97948" w:rsidRDefault="00D97948" w:rsidP="00D97948">
      <w:pPr>
        <w:pStyle w:val="FeatureList1"/>
        <w:numPr>
          <w:ilvl w:val="0"/>
          <w:numId w:val="0"/>
        </w:numPr>
        <w:ind w:left="340" w:hanging="340"/>
      </w:pPr>
    </w:p>
    <w:p w14:paraId="3D2A0E7A" w14:textId="77777777" w:rsidR="00D97948" w:rsidRDefault="00D97948" w:rsidP="00D97948">
      <w:pPr>
        <w:pStyle w:val="FeatureList1"/>
        <w:numPr>
          <w:ilvl w:val="0"/>
          <w:numId w:val="0"/>
        </w:numPr>
        <w:ind w:left="340" w:hanging="340"/>
      </w:pPr>
    </w:p>
    <w:p w14:paraId="299D8BD9" w14:textId="77777777" w:rsidR="00D97948" w:rsidRPr="00D97948" w:rsidRDefault="00D97948" w:rsidP="00D97948">
      <w:pPr>
        <w:pStyle w:val="Body"/>
      </w:pPr>
    </w:p>
    <w:p w14:paraId="32586112" w14:textId="77777777" w:rsidR="00BA56B6" w:rsidRPr="00BA56B6" w:rsidRDefault="00BA56B6" w:rsidP="00BA56B6">
      <w:pPr>
        <w:pStyle w:val="Body"/>
      </w:pPr>
    </w:p>
    <w:p w14:paraId="3F494B40" w14:textId="77777777" w:rsidR="0052627C" w:rsidRDefault="0052627C" w:rsidP="0052627C">
      <w:pPr>
        <w:pStyle w:val="FeatureList2"/>
        <w:numPr>
          <w:ilvl w:val="3"/>
          <w:numId w:val="15"/>
        </w:numPr>
      </w:pPr>
    </w:p>
    <w:p w14:paraId="14033207" w14:textId="7265E967" w:rsidR="00240C36" w:rsidRPr="00652D9A" w:rsidRDefault="00240C36" w:rsidP="00240C36">
      <w:pPr>
        <w:pStyle w:val="FeatureList2"/>
        <w:numPr>
          <w:ilvl w:val="2"/>
          <w:numId w:val="15"/>
        </w:numPr>
      </w:pPr>
    </w:p>
    <w:p w14:paraId="3B7076ED" w14:textId="77777777" w:rsidR="00652D9A" w:rsidRPr="00652D9A" w:rsidRDefault="00652D9A" w:rsidP="00652D9A">
      <w:pPr>
        <w:pStyle w:val="FeatureList2"/>
        <w:numPr>
          <w:ilvl w:val="2"/>
          <w:numId w:val="15"/>
        </w:numPr>
      </w:pPr>
    </w:p>
    <w:p w14:paraId="321DDD30" w14:textId="3EBB595F" w:rsidR="002278DC" w:rsidRDefault="002278DC" w:rsidP="002278DC">
      <w:pPr>
        <w:pStyle w:val="FeatureList1"/>
        <w:numPr>
          <w:ilvl w:val="0"/>
          <w:numId w:val="0"/>
        </w:numPr>
        <w:ind w:left="340" w:hanging="340"/>
      </w:pPr>
    </w:p>
    <w:p w14:paraId="346070AC" w14:textId="77777777" w:rsidR="002278DC" w:rsidRPr="002278DC" w:rsidRDefault="002278DC" w:rsidP="002278DC">
      <w:pPr>
        <w:pStyle w:val="FeatureList1"/>
        <w:numPr>
          <w:ilvl w:val="0"/>
          <w:numId w:val="0"/>
        </w:numPr>
        <w:ind w:left="340" w:hanging="340"/>
      </w:pPr>
    </w:p>
    <w:p w14:paraId="50404997" w14:textId="77777777" w:rsidR="00955792" w:rsidRDefault="00955792" w:rsidP="00955792">
      <w:pPr>
        <w:pStyle w:val="FeatureList1"/>
        <w:numPr>
          <w:ilvl w:val="0"/>
          <w:numId w:val="0"/>
        </w:numPr>
        <w:ind w:left="340" w:hanging="340"/>
      </w:pPr>
    </w:p>
    <w:p w14:paraId="1798D1DC" w14:textId="77777777" w:rsidR="00955792" w:rsidRPr="00955792" w:rsidRDefault="00955792" w:rsidP="00955792">
      <w:pPr>
        <w:pStyle w:val="FeatureList1"/>
        <w:numPr>
          <w:ilvl w:val="0"/>
          <w:numId w:val="0"/>
        </w:numPr>
        <w:ind w:left="340"/>
      </w:pPr>
    </w:p>
    <w:p w14:paraId="55A60672" w14:textId="77777777" w:rsidR="00A36DAB" w:rsidRPr="00A36DAB" w:rsidRDefault="00A36DAB" w:rsidP="00A36DAB">
      <w:pPr>
        <w:pStyle w:val="FeatureList2"/>
        <w:numPr>
          <w:ilvl w:val="3"/>
          <w:numId w:val="15"/>
        </w:numPr>
      </w:pPr>
    </w:p>
    <w:p w14:paraId="4831C224" w14:textId="6F0E6ED6" w:rsidR="006366C4" w:rsidRDefault="006366C4" w:rsidP="006366C4">
      <w:pPr>
        <w:pStyle w:val="Body"/>
      </w:pPr>
    </w:p>
    <w:p w14:paraId="17BF02B4" w14:textId="77777777" w:rsidR="006366C4" w:rsidRPr="006366C4" w:rsidRDefault="006366C4" w:rsidP="006366C4">
      <w:pPr>
        <w:pStyle w:val="Body"/>
      </w:pPr>
    </w:p>
    <w:p w14:paraId="3C536ED0" w14:textId="67CF0331" w:rsidR="0091456B" w:rsidRDefault="0091456B" w:rsidP="0091456B">
      <w:pPr>
        <w:pStyle w:val="Body"/>
      </w:pPr>
    </w:p>
    <w:p w14:paraId="0BBA62A5" w14:textId="77777777" w:rsidR="0091456B" w:rsidRDefault="0091456B" w:rsidP="0091456B">
      <w:pPr>
        <w:pStyle w:val="Body"/>
      </w:pPr>
    </w:p>
    <w:p w14:paraId="3666AE90" w14:textId="1C439AB7" w:rsidR="0091456B" w:rsidRDefault="0091456B" w:rsidP="0091456B">
      <w:pPr>
        <w:pStyle w:val="Body"/>
      </w:pPr>
    </w:p>
    <w:p w14:paraId="68930E22" w14:textId="77777777" w:rsidR="0091456B" w:rsidRPr="0091456B" w:rsidRDefault="0091456B" w:rsidP="0091456B">
      <w:pPr>
        <w:pStyle w:val="Body"/>
      </w:pPr>
    </w:p>
    <w:p w14:paraId="78F41895" w14:textId="476012C6" w:rsidR="00F11A6E" w:rsidRDefault="00F11A6E" w:rsidP="00F11A6E">
      <w:pPr>
        <w:pStyle w:val="Body"/>
      </w:pPr>
    </w:p>
    <w:p w14:paraId="4BBD1F81" w14:textId="77777777" w:rsidR="00F11A6E" w:rsidRPr="00F11A6E" w:rsidRDefault="00F11A6E" w:rsidP="00F11A6E">
      <w:pPr>
        <w:pStyle w:val="Body"/>
      </w:pPr>
    </w:p>
    <w:p w14:paraId="341E3D99" w14:textId="77777777" w:rsidR="00F11A6E" w:rsidRPr="00F11A6E" w:rsidRDefault="00F11A6E" w:rsidP="00F11A6E">
      <w:pPr>
        <w:pStyle w:val="Body"/>
      </w:pPr>
    </w:p>
    <w:p w14:paraId="507C1119" w14:textId="268FD937" w:rsidR="001C6DD3" w:rsidRDefault="001C6DD3" w:rsidP="001C6DD3">
      <w:pPr>
        <w:pStyle w:val="Body"/>
      </w:pPr>
    </w:p>
    <w:p w14:paraId="778CE579" w14:textId="77777777" w:rsidR="001C6DD3" w:rsidRPr="001C6DD3" w:rsidRDefault="001C6DD3" w:rsidP="001C6DD3">
      <w:pPr>
        <w:pStyle w:val="Body"/>
      </w:pPr>
    </w:p>
    <w:p w14:paraId="32F0EECC" w14:textId="6005DBF4" w:rsidR="001C6DD3" w:rsidRDefault="001C6DD3" w:rsidP="001C6DD3">
      <w:pPr>
        <w:pStyle w:val="Body"/>
      </w:pPr>
    </w:p>
    <w:p w14:paraId="5BD4034B" w14:textId="77777777" w:rsidR="001C6DD3" w:rsidRPr="001C6DD3" w:rsidRDefault="001C6DD3" w:rsidP="001C6DD3">
      <w:pPr>
        <w:pStyle w:val="Body"/>
      </w:pPr>
    </w:p>
    <w:p w14:paraId="70B2F646" w14:textId="1C9EC9E0" w:rsidR="001C6DD3" w:rsidRDefault="001C6DD3" w:rsidP="001C6DD3">
      <w:pPr>
        <w:pStyle w:val="Body"/>
      </w:pPr>
    </w:p>
    <w:p w14:paraId="12B36654" w14:textId="77777777" w:rsidR="001C6DD3" w:rsidRPr="001C6DD3" w:rsidRDefault="001C6DD3" w:rsidP="001C6DD3">
      <w:pPr>
        <w:pStyle w:val="Body"/>
      </w:pPr>
    </w:p>
    <w:p w14:paraId="08A73DF6" w14:textId="77777777" w:rsidR="00CC382D" w:rsidRPr="00CC382D" w:rsidRDefault="00CC382D" w:rsidP="00CC382D">
      <w:pPr>
        <w:pStyle w:val="Body"/>
      </w:pPr>
    </w:p>
    <w:p w14:paraId="79F10A15" w14:textId="4AE3DF39" w:rsidR="00CC382D" w:rsidRDefault="00CC382D" w:rsidP="00CC382D">
      <w:pPr>
        <w:pStyle w:val="FeatureList1"/>
        <w:numPr>
          <w:ilvl w:val="0"/>
          <w:numId w:val="0"/>
        </w:numPr>
        <w:ind w:left="340" w:hanging="340"/>
      </w:pPr>
    </w:p>
    <w:p w14:paraId="22F7666D" w14:textId="77777777" w:rsidR="00CC382D" w:rsidRDefault="00CC382D" w:rsidP="00CC382D">
      <w:pPr>
        <w:pStyle w:val="FeatureList1"/>
        <w:numPr>
          <w:ilvl w:val="0"/>
          <w:numId w:val="0"/>
        </w:numPr>
        <w:ind w:left="340" w:hanging="340"/>
      </w:pPr>
    </w:p>
    <w:p w14:paraId="702C2769" w14:textId="68F0E6BF" w:rsidR="00B22CB3" w:rsidRDefault="00B22CB3" w:rsidP="00B22CB3">
      <w:pPr>
        <w:pStyle w:val="FeatureList1"/>
        <w:numPr>
          <w:ilvl w:val="0"/>
          <w:numId w:val="0"/>
        </w:numPr>
        <w:ind w:left="340" w:hanging="340"/>
      </w:pPr>
    </w:p>
    <w:p w14:paraId="7CD1141C" w14:textId="77777777" w:rsidR="00B22CB3" w:rsidRPr="00B22CB3" w:rsidRDefault="00B22CB3" w:rsidP="00B22CB3">
      <w:pPr>
        <w:pStyle w:val="FeatureList1"/>
        <w:numPr>
          <w:ilvl w:val="0"/>
          <w:numId w:val="0"/>
        </w:numPr>
        <w:ind w:left="340" w:hanging="340"/>
      </w:pPr>
    </w:p>
    <w:p w14:paraId="74139B72" w14:textId="77777777" w:rsidR="0048409D" w:rsidRPr="0048409D" w:rsidRDefault="0048409D" w:rsidP="0048409D">
      <w:pPr>
        <w:pStyle w:val="Body"/>
      </w:pPr>
    </w:p>
    <w:p w14:paraId="7211AA9A" w14:textId="3803A8D4" w:rsidR="0048409D" w:rsidRPr="0048409D" w:rsidRDefault="0048409D" w:rsidP="0048409D">
      <w:pPr>
        <w:pStyle w:val="Body"/>
      </w:pPr>
    </w:p>
    <w:p w14:paraId="1CDD0CFB" w14:textId="77777777" w:rsidR="0048409D" w:rsidRPr="0048409D" w:rsidRDefault="0048409D" w:rsidP="0048409D">
      <w:pPr>
        <w:pStyle w:val="Body"/>
      </w:pPr>
    </w:p>
    <w:p w14:paraId="4090AA2E" w14:textId="377C8797" w:rsidR="009F19C0" w:rsidRDefault="009F19C0" w:rsidP="009F19C0">
      <w:pPr>
        <w:pStyle w:val="Body"/>
      </w:pPr>
    </w:p>
    <w:p w14:paraId="3F6A7F2D" w14:textId="77777777" w:rsidR="009F19C0" w:rsidRPr="009F19C0" w:rsidRDefault="009F19C0" w:rsidP="009F19C0">
      <w:pPr>
        <w:pStyle w:val="Body"/>
      </w:pPr>
    </w:p>
    <w:p w14:paraId="77277AB8" w14:textId="409BD157" w:rsidR="00EE60DA" w:rsidRDefault="00EE60DA" w:rsidP="00EE60DA">
      <w:pPr>
        <w:pStyle w:val="Body"/>
      </w:pPr>
    </w:p>
    <w:p w14:paraId="34BAD10C" w14:textId="77777777" w:rsidR="00EE60DA" w:rsidRPr="00EE60DA" w:rsidRDefault="00EE60DA" w:rsidP="00EE60DA">
      <w:pPr>
        <w:pStyle w:val="Body"/>
      </w:pPr>
    </w:p>
    <w:p w14:paraId="7796ACA8" w14:textId="6A6A9081" w:rsidR="00EE60DA" w:rsidRDefault="00EE60DA" w:rsidP="00EE60DA">
      <w:pPr>
        <w:pStyle w:val="Body"/>
      </w:pPr>
    </w:p>
    <w:p w14:paraId="15369F39" w14:textId="77777777" w:rsidR="00EE60DA" w:rsidRPr="00EE60DA" w:rsidRDefault="00EE60DA" w:rsidP="00EE60DA">
      <w:pPr>
        <w:pStyle w:val="Body"/>
      </w:pPr>
    </w:p>
    <w:p w14:paraId="57724381" w14:textId="77777777" w:rsidR="00BA18C6" w:rsidRDefault="00BA18C6" w:rsidP="00BA18C6">
      <w:pPr>
        <w:pStyle w:val="FeatureList1"/>
        <w:numPr>
          <w:ilvl w:val="0"/>
          <w:numId w:val="0"/>
        </w:numPr>
        <w:ind w:left="340" w:hanging="340"/>
      </w:pPr>
    </w:p>
    <w:p w14:paraId="6E712C3C" w14:textId="77777777" w:rsidR="00BA18C6" w:rsidRPr="00D0496D" w:rsidRDefault="00BA18C6" w:rsidP="00BA18C6">
      <w:pPr>
        <w:pStyle w:val="FeatureList1"/>
        <w:numPr>
          <w:ilvl w:val="0"/>
          <w:numId w:val="0"/>
        </w:numPr>
        <w:ind w:left="340" w:hanging="340"/>
      </w:pPr>
    </w:p>
    <w:p w14:paraId="080CE091" w14:textId="77777777" w:rsidR="00E65308" w:rsidRPr="00E65308" w:rsidRDefault="00E65308" w:rsidP="00E65308">
      <w:pPr>
        <w:pStyle w:val="Body"/>
      </w:pPr>
    </w:p>
    <w:p w14:paraId="08F60FEF" w14:textId="62CDF44D" w:rsidR="00E65308" w:rsidRDefault="00E65308" w:rsidP="00E65308">
      <w:pPr>
        <w:pStyle w:val="Body"/>
      </w:pPr>
    </w:p>
    <w:p w14:paraId="12221BD2" w14:textId="77777777" w:rsidR="00E65308" w:rsidRPr="00E65308" w:rsidRDefault="00E65308" w:rsidP="00E65308">
      <w:pPr>
        <w:pStyle w:val="Body"/>
      </w:pPr>
    </w:p>
    <w:p w14:paraId="6B46FED0" w14:textId="77777777" w:rsidR="00E65308" w:rsidRPr="00E65308" w:rsidRDefault="00E65308" w:rsidP="00E65308">
      <w:pPr>
        <w:pStyle w:val="Body"/>
      </w:pPr>
    </w:p>
    <w:p w14:paraId="1220D0C3" w14:textId="77777777" w:rsidR="00E65308" w:rsidRPr="00247825" w:rsidRDefault="00E65308" w:rsidP="00247825">
      <w:pPr>
        <w:pStyle w:val="Body"/>
      </w:pPr>
    </w:p>
    <w:p w14:paraId="4DC6E300" w14:textId="77777777" w:rsidR="00247825" w:rsidRPr="00247825" w:rsidRDefault="00247825" w:rsidP="00247825">
      <w:pPr>
        <w:pStyle w:val="FeatureList2"/>
        <w:numPr>
          <w:ilvl w:val="2"/>
          <w:numId w:val="15"/>
        </w:numPr>
      </w:pPr>
    </w:p>
    <w:p w14:paraId="0079AA8B" w14:textId="77777777" w:rsidR="007F0DA1" w:rsidRDefault="007F0DA1" w:rsidP="007F0DA1">
      <w:pPr>
        <w:pStyle w:val="Body"/>
      </w:pPr>
    </w:p>
    <w:p w14:paraId="51C21A7C" w14:textId="77777777" w:rsidR="007F0DA1" w:rsidRDefault="007F0DA1" w:rsidP="007F0DA1">
      <w:pPr>
        <w:pStyle w:val="Body"/>
      </w:pPr>
    </w:p>
    <w:p w14:paraId="227CF0AC" w14:textId="77777777" w:rsidR="007F0DA1" w:rsidRPr="007F0DA1" w:rsidRDefault="007F0DA1" w:rsidP="007F0DA1">
      <w:pPr>
        <w:pStyle w:val="Body"/>
      </w:pPr>
    </w:p>
    <w:p w14:paraId="4DC49E0C" w14:textId="77777777" w:rsidR="007F0DA1" w:rsidRPr="007F0DA1" w:rsidRDefault="007F0DA1" w:rsidP="007F0DA1">
      <w:pPr>
        <w:pStyle w:val="Body"/>
      </w:pPr>
    </w:p>
    <w:p w14:paraId="33DE34BD" w14:textId="77777777" w:rsidR="000C18F1" w:rsidRDefault="000C18F1" w:rsidP="000C18F1">
      <w:pPr>
        <w:pStyle w:val="FeatureList2"/>
        <w:numPr>
          <w:ilvl w:val="3"/>
          <w:numId w:val="15"/>
        </w:numPr>
      </w:pPr>
      <w:bookmarkStart w:id="171" w:name="_Toc421623271"/>
      <w:bookmarkStart w:id="172" w:name="_Toc421626475"/>
      <w:bookmarkEnd w:id="26"/>
      <w:bookmarkEnd w:id="27"/>
      <w:bookmarkEnd w:id="28"/>
      <w:bookmarkEnd w:id="29"/>
      <w:r>
        <w:br w:type="page"/>
      </w:r>
    </w:p>
    <w:p w14:paraId="6E99F599" w14:textId="77777777" w:rsidR="000C18F1" w:rsidRDefault="000C18F1" w:rsidP="000C18F1">
      <w:pPr>
        <w:pStyle w:val="AppendixHeading1"/>
        <w:numPr>
          <w:ilvl w:val="0"/>
          <w:numId w:val="2"/>
        </w:numPr>
      </w:pPr>
      <w:bookmarkStart w:id="173" w:name="_Toc520898668"/>
      <w:bookmarkStart w:id="174" w:name="_Toc4665341"/>
      <w:bookmarkStart w:id="175" w:name="_Toc64386225"/>
      <w:r>
        <w:lastRenderedPageBreak/>
        <w:t>&lt;Appendix Title&gt;</w:t>
      </w:r>
      <w:bookmarkEnd w:id="171"/>
      <w:bookmarkEnd w:id="172"/>
      <w:bookmarkEnd w:id="173"/>
      <w:bookmarkEnd w:id="174"/>
      <w:bookmarkEnd w:id="175"/>
    </w:p>
    <w:p w14:paraId="236FDE9A" w14:textId="77777777" w:rsidR="000C18F1" w:rsidRDefault="000C18F1" w:rsidP="000C18F1">
      <w:pPr>
        <w:pStyle w:val="Instructions"/>
      </w:pPr>
      <w:r>
        <w:t>Optional section, remove if not required. Add subsections as required (Appendix Heading 2 to 5).</w:t>
      </w:r>
    </w:p>
    <w:p w14:paraId="15BB82B4" w14:textId="77777777" w:rsidR="000C18F1" w:rsidRDefault="000C18F1" w:rsidP="000C18F1">
      <w:pPr>
        <w:pStyle w:val="Body"/>
      </w:pPr>
      <w:r>
        <w:t>&lt;Insert text here&gt;</w:t>
      </w:r>
    </w:p>
    <w:p w14:paraId="5591F52D" w14:textId="77777777" w:rsidR="000C18F1" w:rsidRDefault="000C18F1" w:rsidP="000C18F1">
      <w:pPr>
        <w:pStyle w:val="AppendixHeading2"/>
        <w:numPr>
          <w:ilvl w:val="1"/>
          <w:numId w:val="2"/>
        </w:numPr>
      </w:pPr>
      <w:bookmarkStart w:id="176" w:name="_Toc421623272"/>
      <w:bookmarkStart w:id="177" w:name="_Toc421626476"/>
      <w:bookmarkStart w:id="178" w:name="_Toc520898669"/>
      <w:bookmarkStart w:id="179" w:name="_Toc4665342"/>
      <w:bookmarkStart w:id="180" w:name="_Toc64386226"/>
      <w:r>
        <w:t>&lt;Appendix Subsection&gt;</w:t>
      </w:r>
      <w:bookmarkEnd w:id="176"/>
      <w:bookmarkEnd w:id="177"/>
      <w:bookmarkEnd w:id="178"/>
      <w:bookmarkEnd w:id="179"/>
      <w:bookmarkEnd w:id="180"/>
    </w:p>
    <w:p w14:paraId="5B77AB9E" w14:textId="77777777" w:rsidR="000C18F1" w:rsidRPr="005267C8" w:rsidRDefault="000C18F1" w:rsidP="000C18F1">
      <w:pPr>
        <w:pStyle w:val="Body"/>
      </w:pPr>
      <w:r w:rsidRPr="005267C8">
        <w:t>&lt;Insert t</w:t>
      </w:r>
      <w:r w:rsidRPr="00A47DA2">
        <w:t>ext</w:t>
      </w:r>
      <w:r w:rsidRPr="00A47DA2">
        <w:rPr>
          <w:rStyle w:val="Subscript"/>
        </w:rPr>
        <w:t xml:space="preserve"> </w:t>
      </w:r>
      <w:r w:rsidRPr="005267C8">
        <w:t>here&gt;</w:t>
      </w:r>
    </w:p>
    <w:p w14:paraId="18FFB84C" w14:textId="77777777" w:rsidR="000C18F1" w:rsidRPr="007E1552" w:rsidRDefault="000C18F1" w:rsidP="000C18F1">
      <w:pPr>
        <w:pStyle w:val="Body"/>
      </w:pPr>
      <w:r w:rsidRPr="0037603F">
        <w:br w:type="page"/>
      </w:r>
    </w:p>
    <w:p w14:paraId="254E04AB" w14:textId="77777777" w:rsidR="00050129" w:rsidRDefault="00050129" w:rsidP="00050129">
      <w:pPr>
        <w:pStyle w:val="HeadingUnnumbered"/>
      </w:pPr>
      <w:bookmarkStart w:id="181" w:name="_Toc64386227"/>
      <w:r>
        <w:lastRenderedPageBreak/>
        <w:t>Revision History</w:t>
      </w:r>
      <w:bookmarkEnd w:id="19"/>
      <w:bookmarkEnd w:id="20"/>
      <w:bookmarkEnd w:id="21"/>
      <w:bookmarkEnd w:id="181"/>
    </w:p>
    <w:p w14:paraId="3D15CB6B" w14:textId="77777777" w:rsidR="00050129" w:rsidRPr="00F9192A" w:rsidRDefault="00050129" w:rsidP="00050129">
      <w:pPr>
        <w:pStyle w:val="Instructions"/>
      </w:pPr>
      <w:r>
        <w:t>Summarize the changes made to the product and/or the document, which are</w:t>
      </w:r>
      <w:r w:rsidRPr="00B03EBF">
        <w:t xml:space="preserve"> </w:t>
      </w:r>
      <w:r>
        <w:t xml:space="preserve">relevant to the customer. The latest revision is shown at the top of the Revision History table. Optionally show change details for the latest revision in a separate table row, with hyperlinks to the related sections. </w:t>
      </w:r>
    </w:p>
    <w:tbl>
      <w:tblPr>
        <w:tblStyle w:val="DialogTable"/>
        <w:tblW w:w="5000" w:type="pct"/>
        <w:tblLook w:val="04A0" w:firstRow="1" w:lastRow="0" w:firstColumn="1" w:lastColumn="0" w:noHBand="0" w:noVBand="1"/>
      </w:tblPr>
      <w:tblGrid>
        <w:gridCol w:w="1342"/>
        <w:gridCol w:w="1790"/>
        <w:gridCol w:w="5816"/>
      </w:tblGrid>
      <w:tr w:rsidR="00050129" w14:paraId="2C15B96E" w14:textId="77777777" w:rsidTr="00072CEC">
        <w:trPr>
          <w:cnfStyle w:val="100000000000" w:firstRow="1" w:lastRow="0" w:firstColumn="0" w:lastColumn="0" w:oddVBand="0" w:evenVBand="0" w:oddHBand="0" w:evenHBand="0" w:firstRowFirstColumn="0" w:firstRowLastColumn="0" w:lastRowFirstColumn="0" w:lastRowLastColumn="0"/>
          <w:cantSplit w:val="0"/>
        </w:trPr>
        <w:tc>
          <w:tcPr>
            <w:tcW w:w="750" w:type="pct"/>
          </w:tcPr>
          <w:p w14:paraId="0829A3A9" w14:textId="77777777" w:rsidR="00050129" w:rsidRPr="00843F55" w:rsidRDefault="00050129" w:rsidP="005B5C2C">
            <w:pPr>
              <w:pStyle w:val="TableHeadLeft"/>
            </w:pPr>
            <w:r>
              <w:t>Revision</w:t>
            </w:r>
          </w:p>
        </w:tc>
        <w:tc>
          <w:tcPr>
            <w:tcW w:w="1000" w:type="pct"/>
          </w:tcPr>
          <w:p w14:paraId="4078516D" w14:textId="77777777" w:rsidR="00050129" w:rsidRPr="00843F55" w:rsidRDefault="00050129" w:rsidP="005B5C2C">
            <w:pPr>
              <w:pStyle w:val="TableHeadLeft"/>
            </w:pPr>
            <w:r>
              <w:t>Date</w:t>
            </w:r>
          </w:p>
        </w:tc>
        <w:tc>
          <w:tcPr>
            <w:tcW w:w="3250" w:type="pct"/>
          </w:tcPr>
          <w:p w14:paraId="62D8A3ED" w14:textId="77777777" w:rsidR="00050129" w:rsidRPr="00843F55" w:rsidRDefault="00050129" w:rsidP="005B5C2C">
            <w:pPr>
              <w:pStyle w:val="TableHeadLeft"/>
            </w:pPr>
            <w:r>
              <w:t>Description</w:t>
            </w:r>
          </w:p>
        </w:tc>
      </w:tr>
      <w:tr w:rsidR="00050129" w14:paraId="03E15038" w14:textId="77777777" w:rsidTr="00072CEC">
        <w:trPr>
          <w:cantSplit w:val="0"/>
        </w:trPr>
        <w:tc>
          <w:tcPr>
            <w:tcW w:w="750" w:type="pct"/>
          </w:tcPr>
          <w:p w14:paraId="48814E16" w14:textId="4B106322" w:rsidR="00050129" w:rsidRPr="00843F55" w:rsidRDefault="001D661B" w:rsidP="005B5C2C">
            <w:pPr>
              <w:pStyle w:val="TableBodyLeft"/>
            </w:pPr>
            <w:r>
              <w:t>0.</w:t>
            </w:r>
            <w:r w:rsidR="00050129">
              <w:t>1</w:t>
            </w:r>
          </w:p>
        </w:tc>
        <w:tc>
          <w:tcPr>
            <w:tcW w:w="1000" w:type="pct"/>
          </w:tcPr>
          <w:p w14:paraId="239D8978" w14:textId="5C3F9859" w:rsidR="00050129" w:rsidRPr="00843F55" w:rsidRDefault="001D661B" w:rsidP="005B5C2C">
            <w:pPr>
              <w:pStyle w:val="TableBodyLeft"/>
            </w:pPr>
            <w:r>
              <w:t>29-July-2020</w:t>
            </w:r>
          </w:p>
        </w:tc>
        <w:tc>
          <w:tcPr>
            <w:tcW w:w="3250" w:type="pct"/>
          </w:tcPr>
          <w:p w14:paraId="6DAF9483" w14:textId="57F96CE7" w:rsidR="00050129" w:rsidRPr="00843F55" w:rsidRDefault="00050129" w:rsidP="005B5C2C">
            <w:pPr>
              <w:pStyle w:val="TableBodyLeft"/>
            </w:pPr>
            <w:r>
              <w:t xml:space="preserve">Initial </w:t>
            </w:r>
            <w:r w:rsidR="001D661B">
              <w:t xml:space="preserve">Draft </w:t>
            </w:r>
            <w:r>
              <w:t>version.</w:t>
            </w:r>
          </w:p>
        </w:tc>
      </w:tr>
    </w:tbl>
    <w:p w14:paraId="75CF13BC" w14:textId="77777777" w:rsidR="00050129" w:rsidRPr="0030118B" w:rsidRDefault="00050129" w:rsidP="00050129">
      <w:pPr>
        <w:pStyle w:val="Instructions"/>
        <w:rPr>
          <w:rStyle w:val="Strong"/>
        </w:rPr>
      </w:pPr>
      <w:r w:rsidRPr="0030118B">
        <w:rPr>
          <w:rStyle w:val="Strong"/>
        </w:rPr>
        <w:t>Approvals</w:t>
      </w:r>
    </w:p>
    <w:p w14:paraId="2435179F" w14:textId="77777777" w:rsidR="00050129" w:rsidRPr="007D4B0A" w:rsidRDefault="00050129" w:rsidP="00050129">
      <w:pPr>
        <w:pStyle w:val="Instructions"/>
      </w:pPr>
      <w:r w:rsidRPr="007D4B0A">
        <w:t>This section should be completed by the author. As a style of hidden text, it does not appear in the final document.</w:t>
      </w:r>
      <w:r>
        <w:t xml:space="preserve"> Please refer to section 6.1 of </w:t>
      </w:r>
      <w:hyperlink r:id="rId17" w:history="1">
        <w:r w:rsidRPr="00EC651F">
          <w:rPr>
            <w:rStyle w:val="Hyperlink"/>
          </w:rPr>
          <w:t>CQD1008</w:t>
        </w:r>
      </w:hyperlink>
      <w:r>
        <w:t xml:space="preserve"> for further guidance. </w:t>
      </w:r>
    </w:p>
    <w:tbl>
      <w:tblPr>
        <w:tblStyle w:val="TableWithoutRuling"/>
        <w:tblW w:w="5000" w:type="pct"/>
        <w:tblLook w:val="04A0" w:firstRow="1" w:lastRow="0" w:firstColumn="1" w:lastColumn="0" w:noHBand="0" w:noVBand="1"/>
      </w:tblPr>
      <w:tblGrid>
        <w:gridCol w:w="2182"/>
        <w:gridCol w:w="2843"/>
        <w:gridCol w:w="2159"/>
        <w:gridCol w:w="1774"/>
      </w:tblGrid>
      <w:tr w:rsidR="00050129" w:rsidRPr="0030118B" w14:paraId="390B1119" w14:textId="77777777" w:rsidTr="00546571">
        <w:trPr>
          <w:hidden/>
        </w:trPr>
        <w:tc>
          <w:tcPr>
            <w:tcW w:w="1218" w:type="pct"/>
          </w:tcPr>
          <w:p w14:paraId="23D80036" w14:textId="77777777" w:rsidR="00050129" w:rsidRPr="00DE251E" w:rsidRDefault="00050129" w:rsidP="005B5C2C">
            <w:pPr>
              <w:pStyle w:val="Instructions"/>
              <w:rPr>
                <w:rStyle w:val="Strong"/>
              </w:rPr>
            </w:pPr>
            <w:r w:rsidRPr="00DE251E">
              <w:rPr>
                <w:rStyle w:val="Strong"/>
              </w:rPr>
              <w:t>Function</w:t>
            </w:r>
          </w:p>
        </w:tc>
        <w:tc>
          <w:tcPr>
            <w:tcW w:w="1587" w:type="pct"/>
          </w:tcPr>
          <w:p w14:paraId="308CDC1A" w14:textId="77777777" w:rsidR="00050129" w:rsidRPr="00DE251E" w:rsidRDefault="00050129" w:rsidP="005B5C2C">
            <w:pPr>
              <w:pStyle w:val="Instructions"/>
              <w:rPr>
                <w:rStyle w:val="Strong"/>
              </w:rPr>
            </w:pPr>
            <w:r w:rsidRPr="00DE251E">
              <w:rPr>
                <w:rStyle w:val="Strong"/>
              </w:rPr>
              <w:t>Section(s) Reviewed</w:t>
            </w:r>
          </w:p>
        </w:tc>
        <w:tc>
          <w:tcPr>
            <w:tcW w:w="1205" w:type="pct"/>
          </w:tcPr>
          <w:p w14:paraId="26E4AC09" w14:textId="77777777" w:rsidR="00050129" w:rsidRPr="00DE251E" w:rsidRDefault="00050129" w:rsidP="005B5C2C">
            <w:pPr>
              <w:pStyle w:val="Instructions"/>
              <w:rPr>
                <w:rStyle w:val="Strong"/>
              </w:rPr>
            </w:pPr>
            <w:r w:rsidRPr="00DE251E">
              <w:rPr>
                <w:rStyle w:val="Strong"/>
              </w:rPr>
              <w:t>Name</w:t>
            </w:r>
          </w:p>
        </w:tc>
        <w:tc>
          <w:tcPr>
            <w:tcW w:w="990" w:type="pct"/>
          </w:tcPr>
          <w:p w14:paraId="2DA89FE6" w14:textId="77777777" w:rsidR="00050129" w:rsidRPr="00DE251E" w:rsidRDefault="00050129" w:rsidP="005B5C2C">
            <w:pPr>
              <w:pStyle w:val="Instructions"/>
              <w:rPr>
                <w:rStyle w:val="Strong"/>
              </w:rPr>
            </w:pPr>
            <w:r w:rsidRPr="00DE251E">
              <w:rPr>
                <w:rStyle w:val="Strong"/>
              </w:rPr>
              <w:t>Date of Approval</w:t>
            </w:r>
          </w:p>
        </w:tc>
      </w:tr>
      <w:tr w:rsidR="00050129" w:rsidRPr="0030118B" w14:paraId="4DF0EC84" w14:textId="77777777" w:rsidTr="00546571">
        <w:trPr>
          <w:hidden/>
        </w:trPr>
        <w:tc>
          <w:tcPr>
            <w:tcW w:w="1218" w:type="pct"/>
          </w:tcPr>
          <w:p w14:paraId="789BBE0D" w14:textId="77777777" w:rsidR="00050129" w:rsidRPr="0030118B" w:rsidRDefault="00546571" w:rsidP="005B5C2C">
            <w:pPr>
              <w:pStyle w:val="Instructions"/>
            </w:pPr>
            <w:r>
              <w:t>&lt;Function&gt;</w:t>
            </w:r>
          </w:p>
        </w:tc>
        <w:tc>
          <w:tcPr>
            <w:tcW w:w="1587" w:type="pct"/>
          </w:tcPr>
          <w:p w14:paraId="09D6EDFD" w14:textId="77777777" w:rsidR="00050129" w:rsidRPr="0030118B" w:rsidRDefault="00050129" w:rsidP="005B5C2C">
            <w:pPr>
              <w:pStyle w:val="Instructions"/>
            </w:pPr>
            <w:r>
              <w:t>&lt;Section number(s)&gt;</w:t>
            </w:r>
          </w:p>
        </w:tc>
        <w:tc>
          <w:tcPr>
            <w:tcW w:w="1205" w:type="pct"/>
          </w:tcPr>
          <w:p w14:paraId="1574C0BB" w14:textId="77777777" w:rsidR="00050129" w:rsidRPr="0030118B" w:rsidRDefault="00050129" w:rsidP="005B5C2C">
            <w:pPr>
              <w:pStyle w:val="Instructions"/>
            </w:pPr>
            <w:r>
              <w:t>&lt;Name&gt;</w:t>
            </w:r>
          </w:p>
        </w:tc>
        <w:tc>
          <w:tcPr>
            <w:tcW w:w="990" w:type="pct"/>
          </w:tcPr>
          <w:p w14:paraId="3B1273CA" w14:textId="77777777" w:rsidR="00050129" w:rsidRPr="0030118B" w:rsidRDefault="00050129" w:rsidP="005B5C2C">
            <w:pPr>
              <w:pStyle w:val="Instructions"/>
            </w:pPr>
            <w:r>
              <w:t>&lt;DD-Mmm-YYYY&gt;</w:t>
            </w:r>
          </w:p>
        </w:tc>
      </w:tr>
      <w:tr w:rsidR="00546571" w:rsidRPr="0030118B" w14:paraId="23BEE7EB" w14:textId="77777777" w:rsidTr="007F0DA1">
        <w:trPr>
          <w:hidden/>
        </w:trPr>
        <w:tc>
          <w:tcPr>
            <w:tcW w:w="1218" w:type="pct"/>
          </w:tcPr>
          <w:p w14:paraId="2EAE5F84" w14:textId="77777777" w:rsidR="00546571" w:rsidRPr="00546571" w:rsidRDefault="00546571" w:rsidP="00546571">
            <w:pPr>
              <w:pStyle w:val="Instructions"/>
            </w:pPr>
            <w:r>
              <w:t>&lt;Function&gt;</w:t>
            </w:r>
          </w:p>
        </w:tc>
        <w:tc>
          <w:tcPr>
            <w:tcW w:w="1587" w:type="pct"/>
          </w:tcPr>
          <w:p w14:paraId="72932371" w14:textId="77777777" w:rsidR="00546571" w:rsidRPr="00546571" w:rsidRDefault="00546571" w:rsidP="00546571">
            <w:pPr>
              <w:pStyle w:val="Instructions"/>
            </w:pPr>
            <w:r>
              <w:t>&lt;Section number(s)&gt;</w:t>
            </w:r>
          </w:p>
        </w:tc>
        <w:tc>
          <w:tcPr>
            <w:tcW w:w="1205" w:type="pct"/>
          </w:tcPr>
          <w:p w14:paraId="11C393C0" w14:textId="77777777" w:rsidR="00546571" w:rsidRPr="00546571" w:rsidRDefault="00546571" w:rsidP="00546571">
            <w:pPr>
              <w:pStyle w:val="Instructions"/>
            </w:pPr>
            <w:r>
              <w:t>&lt;Name&gt;</w:t>
            </w:r>
          </w:p>
        </w:tc>
        <w:tc>
          <w:tcPr>
            <w:tcW w:w="990" w:type="pct"/>
          </w:tcPr>
          <w:p w14:paraId="1707DD3B" w14:textId="77777777" w:rsidR="00546571" w:rsidRPr="00546571" w:rsidRDefault="00546571" w:rsidP="00546571">
            <w:pPr>
              <w:pStyle w:val="Instructions"/>
            </w:pPr>
            <w:r>
              <w:t>&lt;DD-Mmm-YYYY&gt;</w:t>
            </w:r>
          </w:p>
        </w:tc>
      </w:tr>
      <w:tr w:rsidR="00546571" w:rsidRPr="0030118B" w14:paraId="4CADE79A" w14:textId="77777777" w:rsidTr="007F0DA1">
        <w:trPr>
          <w:hidden/>
        </w:trPr>
        <w:tc>
          <w:tcPr>
            <w:tcW w:w="1218" w:type="pct"/>
          </w:tcPr>
          <w:p w14:paraId="6DD3E0C9" w14:textId="77777777" w:rsidR="00546571" w:rsidRPr="00546571" w:rsidRDefault="00546571" w:rsidP="00546571">
            <w:pPr>
              <w:pStyle w:val="Instructions"/>
            </w:pPr>
            <w:r>
              <w:t>&lt;Function&gt;</w:t>
            </w:r>
          </w:p>
        </w:tc>
        <w:tc>
          <w:tcPr>
            <w:tcW w:w="1587" w:type="pct"/>
          </w:tcPr>
          <w:p w14:paraId="7463649F" w14:textId="77777777" w:rsidR="00546571" w:rsidRPr="00546571" w:rsidRDefault="00546571" w:rsidP="00546571">
            <w:pPr>
              <w:pStyle w:val="Instructions"/>
            </w:pPr>
            <w:r>
              <w:t>&lt;Section number(s)&gt;</w:t>
            </w:r>
          </w:p>
        </w:tc>
        <w:tc>
          <w:tcPr>
            <w:tcW w:w="1205" w:type="pct"/>
          </w:tcPr>
          <w:p w14:paraId="24180D4B" w14:textId="77777777" w:rsidR="00546571" w:rsidRPr="00546571" w:rsidRDefault="00546571" w:rsidP="00546571">
            <w:pPr>
              <w:pStyle w:val="Instructions"/>
            </w:pPr>
            <w:r>
              <w:t>&lt;Name&gt;</w:t>
            </w:r>
          </w:p>
        </w:tc>
        <w:tc>
          <w:tcPr>
            <w:tcW w:w="990" w:type="pct"/>
          </w:tcPr>
          <w:p w14:paraId="49C2AE84" w14:textId="77777777" w:rsidR="00546571" w:rsidRPr="00546571" w:rsidRDefault="00546571" w:rsidP="00546571">
            <w:pPr>
              <w:pStyle w:val="Instructions"/>
            </w:pPr>
            <w:r>
              <w:t>&lt;DD-Mmm-YYYY&gt;</w:t>
            </w:r>
          </w:p>
        </w:tc>
      </w:tr>
      <w:tr w:rsidR="00546571" w:rsidRPr="0030118B" w14:paraId="6808F532" w14:textId="77777777" w:rsidTr="007F0DA1">
        <w:trPr>
          <w:hidden/>
        </w:trPr>
        <w:tc>
          <w:tcPr>
            <w:tcW w:w="1218" w:type="pct"/>
          </w:tcPr>
          <w:p w14:paraId="469ADD21" w14:textId="77777777" w:rsidR="00546571" w:rsidRPr="00546571" w:rsidRDefault="00546571" w:rsidP="00546571">
            <w:pPr>
              <w:pStyle w:val="Instructions"/>
            </w:pPr>
            <w:r>
              <w:t>&lt;Function&gt;</w:t>
            </w:r>
          </w:p>
        </w:tc>
        <w:tc>
          <w:tcPr>
            <w:tcW w:w="1587" w:type="pct"/>
          </w:tcPr>
          <w:p w14:paraId="3E222131" w14:textId="77777777" w:rsidR="00546571" w:rsidRPr="00546571" w:rsidRDefault="00546571" w:rsidP="00546571">
            <w:pPr>
              <w:pStyle w:val="Instructions"/>
            </w:pPr>
            <w:r>
              <w:t>&lt;Section number(s)&gt;</w:t>
            </w:r>
          </w:p>
        </w:tc>
        <w:tc>
          <w:tcPr>
            <w:tcW w:w="1205" w:type="pct"/>
          </w:tcPr>
          <w:p w14:paraId="3E602559" w14:textId="77777777" w:rsidR="00546571" w:rsidRPr="00546571" w:rsidRDefault="00546571" w:rsidP="00546571">
            <w:pPr>
              <w:pStyle w:val="Instructions"/>
            </w:pPr>
            <w:r>
              <w:t>&lt;Name&gt;</w:t>
            </w:r>
          </w:p>
        </w:tc>
        <w:tc>
          <w:tcPr>
            <w:tcW w:w="990" w:type="pct"/>
          </w:tcPr>
          <w:p w14:paraId="0985AB4A" w14:textId="77777777" w:rsidR="00546571" w:rsidRPr="00546571" w:rsidRDefault="00546571" w:rsidP="00546571">
            <w:pPr>
              <w:pStyle w:val="Instructions"/>
            </w:pPr>
            <w:r>
              <w:t>&lt;DD-Mmm-YYYY&gt;</w:t>
            </w:r>
          </w:p>
        </w:tc>
      </w:tr>
    </w:tbl>
    <w:p w14:paraId="3AB36BA9" w14:textId="77777777" w:rsidR="003A3EF3" w:rsidRPr="003A3EF3" w:rsidRDefault="003A3EF3" w:rsidP="003A3EF3">
      <w:pPr>
        <w:pStyle w:val="Body"/>
      </w:pPr>
      <w:r w:rsidRPr="003A3EF3">
        <w:br w:type="page"/>
      </w:r>
    </w:p>
    <w:p w14:paraId="10360CD6" w14:textId="77777777" w:rsidR="00050129" w:rsidRPr="0080591F" w:rsidRDefault="00050129" w:rsidP="0012699A">
      <w:pPr>
        <w:pStyle w:val="HeadingLegalUnnumbered"/>
        <w:pageBreakBefore/>
      </w:pPr>
      <w:r w:rsidRPr="0080591F">
        <w:lastRenderedPageBreak/>
        <w:t>Status Definitions</w:t>
      </w:r>
    </w:p>
    <w:tbl>
      <w:tblPr>
        <w:tblStyle w:val="DialogTable"/>
        <w:tblW w:w="5000" w:type="pct"/>
        <w:tblLook w:val="04A0" w:firstRow="1" w:lastRow="0" w:firstColumn="1" w:lastColumn="0" w:noHBand="0" w:noVBand="1"/>
      </w:tblPr>
      <w:tblGrid>
        <w:gridCol w:w="1371"/>
        <w:gridCol w:w="7577"/>
      </w:tblGrid>
      <w:tr w:rsidR="00867790" w:rsidRPr="007911E7" w14:paraId="60A0DA64" w14:textId="77777777" w:rsidTr="007F0DA1">
        <w:trPr>
          <w:cnfStyle w:val="100000000000" w:firstRow="1" w:lastRow="0" w:firstColumn="0" w:lastColumn="0" w:oddVBand="0" w:evenVBand="0" w:oddHBand="0" w:evenHBand="0" w:firstRowFirstColumn="0" w:firstRowLastColumn="0" w:lastRowFirstColumn="0" w:lastRowLastColumn="0"/>
        </w:trPr>
        <w:tc>
          <w:tcPr>
            <w:tcW w:w="766" w:type="pct"/>
          </w:tcPr>
          <w:p w14:paraId="04972A70" w14:textId="77777777" w:rsidR="00867790" w:rsidRPr="005F31D1" w:rsidRDefault="00867790" w:rsidP="007F0DA1">
            <w:pPr>
              <w:pStyle w:val="TableHeadLegal"/>
            </w:pPr>
            <w:r w:rsidRPr="00927204">
              <w:t>Status</w:t>
            </w:r>
          </w:p>
        </w:tc>
        <w:tc>
          <w:tcPr>
            <w:tcW w:w="4234" w:type="pct"/>
          </w:tcPr>
          <w:p w14:paraId="3643C31C" w14:textId="77777777" w:rsidR="00867790" w:rsidRPr="005F31D1" w:rsidRDefault="00867790" w:rsidP="007F0DA1">
            <w:pPr>
              <w:pStyle w:val="TableHeadLegal"/>
            </w:pPr>
            <w:r w:rsidRPr="00927204">
              <w:t>Definition</w:t>
            </w:r>
          </w:p>
        </w:tc>
      </w:tr>
      <w:tr w:rsidR="00867790" w:rsidRPr="007911E7" w14:paraId="2EDCFB58" w14:textId="77777777" w:rsidTr="007F0DA1">
        <w:tc>
          <w:tcPr>
            <w:tcW w:w="766" w:type="pct"/>
          </w:tcPr>
          <w:p w14:paraId="15E72AA3" w14:textId="77777777" w:rsidR="00867790" w:rsidRPr="005F31D1" w:rsidRDefault="00867790" w:rsidP="007F0DA1">
            <w:pPr>
              <w:pStyle w:val="TableBodyLegal"/>
            </w:pPr>
            <w:r w:rsidRPr="00927204">
              <w:t>DRAFT</w:t>
            </w:r>
          </w:p>
        </w:tc>
        <w:tc>
          <w:tcPr>
            <w:tcW w:w="4234" w:type="pct"/>
          </w:tcPr>
          <w:p w14:paraId="605B6FCD" w14:textId="77777777" w:rsidR="00867790" w:rsidRPr="005F31D1" w:rsidRDefault="00867790" w:rsidP="007F0DA1">
            <w:pPr>
              <w:pStyle w:val="TableBodyLegal"/>
            </w:pPr>
            <w:r w:rsidRPr="00927204">
              <w:t xml:space="preserve">The content of this document is under review and subject to formal approval, which may result in modifications or additions. </w:t>
            </w:r>
          </w:p>
        </w:tc>
      </w:tr>
      <w:tr w:rsidR="00867790" w:rsidRPr="007911E7" w14:paraId="5E3851D9" w14:textId="77777777" w:rsidTr="007F0DA1">
        <w:tc>
          <w:tcPr>
            <w:tcW w:w="766" w:type="pct"/>
          </w:tcPr>
          <w:p w14:paraId="6EA319B6" w14:textId="77777777" w:rsidR="00867790" w:rsidRPr="005F31D1" w:rsidRDefault="00867790" w:rsidP="007F0DA1">
            <w:pPr>
              <w:pStyle w:val="TableBodyLegal"/>
            </w:pPr>
            <w:r w:rsidRPr="00927204">
              <w:t>APPROVED</w:t>
            </w:r>
            <w:r w:rsidRPr="00927204">
              <w:br/>
              <w:t>or unmarked</w:t>
            </w:r>
          </w:p>
        </w:tc>
        <w:tc>
          <w:tcPr>
            <w:tcW w:w="4234" w:type="pct"/>
          </w:tcPr>
          <w:p w14:paraId="021E448C" w14:textId="77777777" w:rsidR="00867790" w:rsidRPr="005F31D1" w:rsidRDefault="00867790" w:rsidP="007F0DA1">
            <w:pPr>
              <w:pStyle w:val="TableBodyLegal"/>
            </w:pPr>
            <w:r w:rsidRPr="00927204">
              <w:t xml:space="preserve">The content of this document has been approved for publication. </w:t>
            </w:r>
          </w:p>
        </w:tc>
      </w:tr>
    </w:tbl>
    <w:p w14:paraId="31A8EB5F" w14:textId="77777777" w:rsidR="00050129" w:rsidRPr="0080591F" w:rsidRDefault="00050129" w:rsidP="00050129">
      <w:pPr>
        <w:pStyle w:val="HeadingLegalUnnumbered"/>
      </w:pPr>
      <w:r w:rsidRPr="0080591F">
        <w:t>Disclaimer</w:t>
      </w:r>
    </w:p>
    <w:p w14:paraId="385A5775" w14:textId="77777777" w:rsidR="009B0F31" w:rsidRPr="009B0F31" w:rsidRDefault="009B0F31" w:rsidP="009B0F31">
      <w:pPr>
        <w:pStyle w:val="BodyLegal"/>
      </w:pPr>
      <w:r w:rsidRPr="009B0F31">
        <w:t>Unless otherwise agreed in writing, the Dialog Semiconductor products (and any associated software) referred to in this document are not designed, authorized or warranted to be suitable for use in life support, life-critical or safety-critical systems or equipment, nor in applications where failure or malfunction of a Dialog Semiconductor product (or associated software) can reasonably be expected to result in personal injury, death or severe property or environmental damage. Dialog Semiconductor and its suppliers accept no liability for inclusion and/or use of Dialog Semiconductor products (and any associated software) in such equipment or applications and therefore such inclusion and/or use is at the customer’s own risk.</w:t>
      </w:r>
    </w:p>
    <w:p w14:paraId="7CD9E2F7" w14:textId="77777777" w:rsidR="009B0F31" w:rsidRPr="009B0F31" w:rsidRDefault="009B0F31" w:rsidP="009B0F31">
      <w:pPr>
        <w:pStyle w:val="BodyLegal"/>
      </w:pPr>
      <w:r w:rsidRPr="009B0F31">
        <w:t>Information in this document is believed to be accurate and reliable. However, Dialog Semiconductor does not give any representations or warranties, express or implied, as to the accuracy or completeness of such information. Dialog Semiconductor furthermore takes no responsibility whatsoever for the content in this document if provided by any information source outside of Dialog Semiconductor.</w:t>
      </w:r>
    </w:p>
    <w:p w14:paraId="4DE5182A" w14:textId="77777777" w:rsidR="009B0F31" w:rsidRPr="009B0F31" w:rsidRDefault="009B0F31" w:rsidP="009B0F31">
      <w:pPr>
        <w:pStyle w:val="BodyLegal"/>
      </w:pPr>
      <w:r w:rsidRPr="009B0F31">
        <w:t xml:space="preserve">Dialog Semiconductor reserves the right to change without notice the information published in this document, including, without limitation, the specification and the design of the related semiconductor products, software and applications. Notwithstanding the foregoing, for any automotive grade version of the device, Dialog Semiconductor reserves the right to change the information published in this document, including, without limitation, the specification and the design of the related semiconductor products, software and applications, in accordance with its standard automotive change notification process. </w:t>
      </w:r>
    </w:p>
    <w:p w14:paraId="68DCD59A" w14:textId="77777777" w:rsidR="009B0F31" w:rsidRPr="009B0F31" w:rsidRDefault="009B0F31" w:rsidP="009B0F31">
      <w:pPr>
        <w:pStyle w:val="BodyLegal"/>
      </w:pPr>
      <w:r w:rsidRPr="009B0F31">
        <w:t xml:space="preserve">Applications, software, and semiconductor products described in this document are for illustrative purposes only. Dialog Semiconductor makes no representation or warranty that such applications, software and semiconductor products will be suitable for the specified use without further testing or modification. Unless otherwise agreed in writing, such testing or modification is the sole responsibility of the customer and Dialog Semiconductor excludes all liability in this respect. </w:t>
      </w:r>
    </w:p>
    <w:p w14:paraId="7AFB66AF" w14:textId="77777777" w:rsidR="009B0F31" w:rsidRDefault="009B0F31" w:rsidP="009B0F31">
      <w:pPr>
        <w:pStyle w:val="BodyLegal"/>
      </w:pPr>
      <w:r w:rsidRPr="009B0F31">
        <w:t>Nothing in this document may be construed as a license for customer to use the Dialog Semiconductor products, software and applications referred to in this document. Such license must be separately sought by customer with Dialog Semiconductor.</w:t>
      </w:r>
    </w:p>
    <w:p w14:paraId="199F3D70" w14:textId="77777777" w:rsidR="009B0F31" w:rsidRDefault="009B0F31" w:rsidP="00050129">
      <w:pPr>
        <w:pStyle w:val="BodyLegal"/>
      </w:pPr>
      <w:r w:rsidRPr="009B0F31">
        <w:t xml:space="preserve">All use of Dialog Semiconductor products, software and applications referred to in this document is subject to Dialog Semiconductor’s </w:t>
      </w:r>
      <w:hyperlink r:id="rId18" w:history="1">
        <w:r w:rsidRPr="009B0F31">
          <w:rPr>
            <w:rStyle w:val="Hyperlink"/>
          </w:rPr>
          <w:t>Standard Terms and Conditions of Sale</w:t>
        </w:r>
      </w:hyperlink>
      <w:r w:rsidRPr="009B0F31">
        <w:t>, available on the company website (</w:t>
      </w:r>
      <w:hyperlink r:id="rId19" w:history="1">
        <w:r w:rsidRPr="009B0F31">
          <w:rPr>
            <w:rStyle w:val="Hyperlink"/>
          </w:rPr>
          <w:t>www.dialog-semiconductor.com</w:t>
        </w:r>
      </w:hyperlink>
      <w:r w:rsidRPr="009B0F31">
        <w:t xml:space="preserve">) unless otherwise stated. </w:t>
      </w:r>
    </w:p>
    <w:p w14:paraId="0D04C0E4" w14:textId="77777777" w:rsidR="009B0F31" w:rsidRDefault="009B0F31" w:rsidP="00050129">
      <w:pPr>
        <w:pStyle w:val="BodyLegal"/>
      </w:pPr>
      <w:r w:rsidRPr="009B0F31">
        <w:t xml:space="preserve">Dialog, Dialog Semiconductor and the Dialog logo are trademarks of Dialog Semiconductor Plc or its subsidiaries. All other product or service names and marks are the property of their respective owners. </w:t>
      </w:r>
    </w:p>
    <w:p w14:paraId="0A689E15" w14:textId="359E6200" w:rsidR="00050129" w:rsidRPr="0080591F" w:rsidRDefault="00050129" w:rsidP="00050129">
      <w:pPr>
        <w:pStyle w:val="BodyLegal"/>
      </w:pPr>
      <w:r w:rsidRPr="0080591F">
        <w:t xml:space="preserve">© </w:t>
      </w:r>
      <w:r>
        <w:fldChar w:fldCharType="begin"/>
      </w:r>
      <w:r w:rsidRPr="0080591F">
        <w:instrText xml:space="preserve"> DATE  \@ "yyyy"  \* MERGEFORMAT </w:instrText>
      </w:r>
      <w:r>
        <w:fldChar w:fldCharType="separate"/>
      </w:r>
      <w:r w:rsidR="00DD1CD5">
        <w:rPr>
          <w:noProof/>
        </w:rPr>
        <w:t>2021</w:t>
      </w:r>
      <w:r>
        <w:fldChar w:fldCharType="end"/>
      </w:r>
      <w:r w:rsidRPr="0080591F">
        <w:t xml:space="preserve"> Dialog Semiconductor. All rights reserved. </w:t>
      </w:r>
    </w:p>
    <w:p w14:paraId="6A854865" w14:textId="77777777" w:rsidR="00050129" w:rsidRPr="0080591F" w:rsidRDefault="00050129" w:rsidP="00050129">
      <w:pPr>
        <w:pStyle w:val="HeadingLegalUnnumbered"/>
      </w:pPr>
      <w:r w:rsidRPr="0080591F">
        <w:t xml:space="preserve">RoHS </w:t>
      </w:r>
      <w:r>
        <w:t>C</w:t>
      </w:r>
      <w:r w:rsidRPr="0080591F">
        <w:t>ompliance</w:t>
      </w:r>
    </w:p>
    <w:p w14:paraId="16373072" w14:textId="77777777" w:rsidR="00050129" w:rsidRPr="0080591F" w:rsidRDefault="00050129" w:rsidP="00050129">
      <w:pPr>
        <w:pStyle w:val="BodyLegal"/>
      </w:pPr>
      <w:r w:rsidRPr="0080591F">
        <w:t>Dialog Semiconductor’s suppliers certify that its products are in compliance with the requirements of Directive 2011/65/EU of the European Parliament on the restriction of the use of certain hazardous substances in electrical and electronic equipment. RoHS certificates from our suppliers are available on request.</w:t>
      </w:r>
    </w:p>
    <w:tbl>
      <w:tblPr>
        <w:tblStyle w:val="TableWithoutRuling"/>
        <w:tblpPr w:leftFromText="181" w:rightFromText="181" w:vertAnchor="page" w:tblpY="12277"/>
        <w:tblOverlap w:val="never"/>
        <w:tblW w:w="5000" w:type="pct"/>
        <w:tblLook w:val="04A0" w:firstRow="1" w:lastRow="0" w:firstColumn="1" w:lastColumn="0" w:noHBand="0" w:noVBand="1"/>
      </w:tblPr>
      <w:tblGrid>
        <w:gridCol w:w="2268"/>
        <w:gridCol w:w="2213"/>
        <w:gridCol w:w="2467"/>
        <w:gridCol w:w="2010"/>
      </w:tblGrid>
      <w:tr w:rsidR="00050129" w:rsidRPr="00573FC3" w14:paraId="644C6845" w14:textId="77777777" w:rsidTr="001F785E">
        <w:tc>
          <w:tcPr>
            <w:tcW w:w="5000" w:type="pct"/>
            <w:gridSpan w:val="4"/>
          </w:tcPr>
          <w:p w14:paraId="5E4A5284" w14:textId="77777777" w:rsidR="00050129" w:rsidRPr="00843F55" w:rsidRDefault="00050129" w:rsidP="008D3F22">
            <w:pPr>
              <w:pStyle w:val="ContactHeading"/>
            </w:pPr>
            <w:r w:rsidRPr="0080591F">
              <w:t>Contacting Dialog Semiconductor</w:t>
            </w:r>
          </w:p>
        </w:tc>
      </w:tr>
      <w:tr w:rsidR="00050129" w:rsidRPr="00573FC3" w14:paraId="5F9AACFD" w14:textId="77777777" w:rsidTr="001F785E">
        <w:tc>
          <w:tcPr>
            <w:tcW w:w="1266" w:type="pct"/>
          </w:tcPr>
          <w:p w14:paraId="6249027F" w14:textId="77777777" w:rsidR="00050129" w:rsidRPr="00843F55" w:rsidRDefault="00050129" w:rsidP="008D3F22">
            <w:pPr>
              <w:pStyle w:val="ContactCountry"/>
            </w:pPr>
            <w:r w:rsidRPr="0080591F">
              <w:t>United Kingdom (Headquarters)</w:t>
            </w:r>
          </w:p>
          <w:p w14:paraId="25F19D67" w14:textId="77777777" w:rsidR="00050129" w:rsidRPr="00843F55" w:rsidRDefault="00050129" w:rsidP="008D3F22">
            <w:pPr>
              <w:pStyle w:val="ContactCompany"/>
            </w:pPr>
            <w:r w:rsidRPr="0080591F">
              <w:t>Dialog Semiconductor (UK) LTD</w:t>
            </w:r>
          </w:p>
          <w:p w14:paraId="41303509" w14:textId="77777777" w:rsidR="00050129" w:rsidRPr="00843F55" w:rsidRDefault="00050129" w:rsidP="008D3F22">
            <w:pPr>
              <w:pStyle w:val="ContactBody"/>
            </w:pPr>
            <w:r w:rsidRPr="0080591F">
              <w:t>Phone: +44 1793 757700</w:t>
            </w:r>
          </w:p>
          <w:p w14:paraId="716F7215" w14:textId="77777777" w:rsidR="00050129" w:rsidRPr="00843F55" w:rsidRDefault="00050129" w:rsidP="008D3F22">
            <w:pPr>
              <w:pStyle w:val="ContactCountry"/>
            </w:pPr>
            <w:r w:rsidRPr="0080591F">
              <w:t>Germany</w:t>
            </w:r>
          </w:p>
          <w:p w14:paraId="5B788B56" w14:textId="77777777" w:rsidR="00050129" w:rsidRPr="00843F55" w:rsidRDefault="00050129" w:rsidP="008D3F22">
            <w:pPr>
              <w:pStyle w:val="ContactCompany"/>
            </w:pPr>
            <w:r w:rsidRPr="0080591F">
              <w:t>Dialog Semiconductor</w:t>
            </w:r>
            <w:r w:rsidRPr="00843F55">
              <w:t xml:space="preserve"> GmbH</w:t>
            </w:r>
          </w:p>
          <w:p w14:paraId="3A8637E3" w14:textId="77777777" w:rsidR="00050129" w:rsidRPr="00843F55" w:rsidRDefault="00050129" w:rsidP="008D3F22">
            <w:pPr>
              <w:pStyle w:val="ContactBody"/>
            </w:pPr>
            <w:r w:rsidRPr="0080591F">
              <w:t>Phone: +49 7021 805-0</w:t>
            </w:r>
          </w:p>
          <w:p w14:paraId="4A1ACA8B" w14:textId="77777777" w:rsidR="00050129" w:rsidRPr="00843F55" w:rsidRDefault="00050129" w:rsidP="008D3F22">
            <w:pPr>
              <w:pStyle w:val="ContactCountry"/>
            </w:pPr>
            <w:r w:rsidRPr="0080591F">
              <w:t>The Netherlands</w:t>
            </w:r>
          </w:p>
          <w:p w14:paraId="00D9107D" w14:textId="77777777" w:rsidR="00050129" w:rsidRPr="00843F55" w:rsidRDefault="00050129" w:rsidP="008D3F22">
            <w:pPr>
              <w:pStyle w:val="ContactCompany"/>
            </w:pPr>
            <w:r w:rsidRPr="0080591F">
              <w:t>Dialog Semiconductor B.V.</w:t>
            </w:r>
          </w:p>
          <w:p w14:paraId="225A44A8" w14:textId="77777777" w:rsidR="00050129" w:rsidRPr="00843F55" w:rsidRDefault="00050129" w:rsidP="008D3F22">
            <w:pPr>
              <w:pStyle w:val="ContactBody"/>
            </w:pPr>
            <w:r w:rsidRPr="0080591F">
              <w:t>Phone: +31 73 640 8822</w:t>
            </w:r>
          </w:p>
        </w:tc>
        <w:tc>
          <w:tcPr>
            <w:tcW w:w="1235" w:type="pct"/>
          </w:tcPr>
          <w:p w14:paraId="7C08B22D" w14:textId="77777777" w:rsidR="00050129" w:rsidRPr="00843F55" w:rsidRDefault="00050129" w:rsidP="008D3F22">
            <w:pPr>
              <w:pStyle w:val="ContactCountry"/>
            </w:pPr>
            <w:r w:rsidRPr="0080591F">
              <w:t>North America</w:t>
            </w:r>
          </w:p>
          <w:p w14:paraId="74A8692F" w14:textId="77777777" w:rsidR="00050129" w:rsidRPr="00843F55" w:rsidRDefault="00050129" w:rsidP="008D3F22">
            <w:pPr>
              <w:pStyle w:val="ContactCompany"/>
            </w:pPr>
            <w:r w:rsidRPr="0080591F">
              <w:t>Dialog Semiconductor Inc.</w:t>
            </w:r>
          </w:p>
          <w:p w14:paraId="7BD829D4" w14:textId="77777777" w:rsidR="00050129" w:rsidRPr="00843F55" w:rsidRDefault="00050129" w:rsidP="008D3F22">
            <w:pPr>
              <w:pStyle w:val="ContactBody"/>
            </w:pPr>
            <w:r w:rsidRPr="0080591F">
              <w:t>Phone: +1 408 845 8500</w:t>
            </w:r>
          </w:p>
          <w:p w14:paraId="2EC9B0AA" w14:textId="77777777" w:rsidR="00050129" w:rsidRPr="00843F55" w:rsidRDefault="00050129" w:rsidP="008D3F22">
            <w:pPr>
              <w:pStyle w:val="ContactCountry"/>
            </w:pPr>
            <w:r w:rsidRPr="0080591F">
              <w:t>Japan</w:t>
            </w:r>
          </w:p>
          <w:p w14:paraId="0A8B2CF9" w14:textId="77777777" w:rsidR="00050129" w:rsidRPr="00843F55" w:rsidRDefault="00050129" w:rsidP="008D3F22">
            <w:pPr>
              <w:pStyle w:val="ContactCompany"/>
            </w:pPr>
            <w:r w:rsidRPr="0080591F">
              <w:t>Dialog Semiconductor K. K.</w:t>
            </w:r>
          </w:p>
          <w:p w14:paraId="1848FD50" w14:textId="77777777" w:rsidR="00050129" w:rsidRPr="00843F55" w:rsidRDefault="00050129" w:rsidP="008D3F22">
            <w:pPr>
              <w:pStyle w:val="ContactBody"/>
            </w:pPr>
            <w:r w:rsidRPr="0080591F">
              <w:t xml:space="preserve">Phone: </w:t>
            </w:r>
            <w:r w:rsidRPr="00BF2E85">
              <w:t>+81 3 5769 5100</w:t>
            </w:r>
          </w:p>
          <w:p w14:paraId="432AAA06" w14:textId="77777777" w:rsidR="00050129" w:rsidRPr="00843F55" w:rsidRDefault="00050129" w:rsidP="008D3F22">
            <w:pPr>
              <w:pStyle w:val="ContactCountry"/>
            </w:pPr>
            <w:r w:rsidRPr="0080591F">
              <w:t>Taiwan</w:t>
            </w:r>
          </w:p>
          <w:p w14:paraId="56C9785A" w14:textId="77777777" w:rsidR="00050129" w:rsidRPr="00843F55" w:rsidRDefault="00050129" w:rsidP="008D3F22">
            <w:pPr>
              <w:pStyle w:val="ContactCompany"/>
            </w:pPr>
            <w:r w:rsidRPr="0080591F">
              <w:t>Dialog Semiconductor Taiwan</w:t>
            </w:r>
          </w:p>
          <w:p w14:paraId="0A1AFC2D" w14:textId="77777777" w:rsidR="00050129" w:rsidRPr="00843F55" w:rsidRDefault="00050129" w:rsidP="008D3F22">
            <w:pPr>
              <w:pStyle w:val="ContactBody"/>
            </w:pPr>
            <w:r w:rsidRPr="0080591F">
              <w:t>Phone: +886 281 786 222</w:t>
            </w:r>
          </w:p>
        </w:tc>
        <w:tc>
          <w:tcPr>
            <w:tcW w:w="1377" w:type="pct"/>
          </w:tcPr>
          <w:p w14:paraId="4848F7E7" w14:textId="77777777" w:rsidR="00050129" w:rsidRPr="00843F55" w:rsidRDefault="00050129" w:rsidP="008D3F22">
            <w:pPr>
              <w:pStyle w:val="ContactCountry"/>
            </w:pPr>
            <w:r w:rsidRPr="0080591F">
              <w:t>Hong Kong</w:t>
            </w:r>
          </w:p>
          <w:p w14:paraId="325B438B" w14:textId="77777777" w:rsidR="00050129" w:rsidRPr="00843F55" w:rsidRDefault="00050129" w:rsidP="008D3F22">
            <w:pPr>
              <w:pStyle w:val="ContactCompany"/>
            </w:pPr>
            <w:r w:rsidRPr="0080591F">
              <w:t>Dialog Semiconductor Hong Kong</w:t>
            </w:r>
          </w:p>
          <w:p w14:paraId="723AF12D" w14:textId="77777777" w:rsidR="00050129" w:rsidRPr="00843F55" w:rsidRDefault="00050129" w:rsidP="008D3F22">
            <w:pPr>
              <w:pStyle w:val="ContactBody"/>
            </w:pPr>
            <w:r>
              <w:t xml:space="preserve">Phone: </w:t>
            </w:r>
            <w:r w:rsidRPr="00BF2E85">
              <w:t>+852 2607 4271</w:t>
            </w:r>
          </w:p>
          <w:p w14:paraId="5A4348B4" w14:textId="77777777" w:rsidR="00050129" w:rsidRPr="00843F55" w:rsidRDefault="00050129" w:rsidP="008D3F22">
            <w:pPr>
              <w:pStyle w:val="ContactCountry"/>
            </w:pPr>
            <w:r w:rsidRPr="0080591F">
              <w:t>Korea</w:t>
            </w:r>
          </w:p>
          <w:p w14:paraId="6248F6E2" w14:textId="77777777" w:rsidR="00050129" w:rsidRPr="00843F55" w:rsidRDefault="00050129" w:rsidP="008D3F22">
            <w:pPr>
              <w:pStyle w:val="ContactCompany"/>
            </w:pPr>
            <w:r w:rsidRPr="0080591F">
              <w:t>Dialog Semiconductor Korea</w:t>
            </w:r>
          </w:p>
          <w:p w14:paraId="24341F9C" w14:textId="77777777" w:rsidR="00050129" w:rsidRDefault="00050129" w:rsidP="008D3F22">
            <w:pPr>
              <w:pStyle w:val="ContactBody"/>
            </w:pPr>
            <w:r w:rsidRPr="0080591F">
              <w:t>Phone: +82 2 3469 8200</w:t>
            </w:r>
          </w:p>
          <w:p w14:paraId="7EAD5F89" w14:textId="77777777" w:rsidR="00050129" w:rsidRPr="00843F55" w:rsidRDefault="00050129" w:rsidP="008D3F22">
            <w:pPr>
              <w:pStyle w:val="ContactCountry"/>
              <w:rPr>
                <w:highlight w:val="yellow"/>
              </w:rPr>
            </w:pPr>
          </w:p>
        </w:tc>
        <w:tc>
          <w:tcPr>
            <w:tcW w:w="1122" w:type="pct"/>
          </w:tcPr>
          <w:p w14:paraId="5C370FFE" w14:textId="77777777" w:rsidR="00050129" w:rsidRPr="00843F55" w:rsidRDefault="00050129" w:rsidP="008D3F22">
            <w:pPr>
              <w:pStyle w:val="ContactCountry"/>
            </w:pPr>
            <w:r w:rsidRPr="0080591F">
              <w:t>China (Shenzhen)</w:t>
            </w:r>
          </w:p>
          <w:p w14:paraId="476D5B9D" w14:textId="77777777" w:rsidR="00050129" w:rsidRPr="00843F55" w:rsidRDefault="00050129" w:rsidP="008D3F22">
            <w:pPr>
              <w:pStyle w:val="ContactCompany"/>
            </w:pPr>
            <w:r w:rsidRPr="0080591F">
              <w:t>Dialog Semiconductor China</w:t>
            </w:r>
          </w:p>
          <w:p w14:paraId="496075CB" w14:textId="77777777" w:rsidR="00050129" w:rsidRPr="00843F55" w:rsidRDefault="00050129" w:rsidP="008D3F22">
            <w:pPr>
              <w:pStyle w:val="ContactBody"/>
            </w:pPr>
            <w:r w:rsidRPr="0080591F">
              <w:t xml:space="preserve">Phone: +86 755 </w:t>
            </w:r>
            <w:r w:rsidRPr="00843F55">
              <w:t>2981 3669</w:t>
            </w:r>
          </w:p>
          <w:p w14:paraId="1493CBD5" w14:textId="77777777" w:rsidR="00050129" w:rsidRPr="00843F55" w:rsidRDefault="00050129" w:rsidP="008D3F22">
            <w:pPr>
              <w:pStyle w:val="ContactCountry"/>
            </w:pPr>
            <w:r w:rsidRPr="0080591F">
              <w:t>China (Shanghai)</w:t>
            </w:r>
          </w:p>
          <w:p w14:paraId="04FF711D" w14:textId="77777777" w:rsidR="00050129" w:rsidRPr="00843F55" w:rsidRDefault="00050129" w:rsidP="008D3F22">
            <w:pPr>
              <w:pStyle w:val="ContactCompany"/>
            </w:pPr>
            <w:r w:rsidRPr="0080591F">
              <w:t>Dialog Semiconductor China</w:t>
            </w:r>
          </w:p>
          <w:p w14:paraId="56A32AFE" w14:textId="77777777" w:rsidR="00050129" w:rsidRPr="00843F55" w:rsidRDefault="00050129" w:rsidP="008D3F22">
            <w:pPr>
              <w:pStyle w:val="ContactBody"/>
            </w:pPr>
            <w:r w:rsidRPr="0080591F">
              <w:t>Phone: +86 21 5424 9058</w:t>
            </w:r>
          </w:p>
          <w:p w14:paraId="4CB53AB9" w14:textId="77777777" w:rsidR="00050129" w:rsidRPr="0080591F" w:rsidRDefault="00050129" w:rsidP="008D3F22">
            <w:pPr>
              <w:pStyle w:val="ContactCountry"/>
            </w:pPr>
          </w:p>
        </w:tc>
      </w:tr>
      <w:tr w:rsidR="00050129" w:rsidRPr="00573FC3" w14:paraId="5F554F00" w14:textId="77777777" w:rsidTr="001F785E">
        <w:tc>
          <w:tcPr>
            <w:tcW w:w="1266" w:type="pct"/>
          </w:tcPr>
          <w:p w14:paraId="4BEB4153" w14:textId="77777777" w:rsidR="00050129" w:rsidRPr="00843F55" w:rsidRDefault="00050129" w:rsidP="008D3F22">
            <w:pPr>
              <w:pStyle w:val="ContactCountry"/>
            </w:pPr>
            <w:r w:rsidRPr="0080591F">
              <w:t xml:space="preserve">Email: </w:t>
            </w:r>
          </w:p>
          <w:p w14:paraId="1B35D7B5" w14:textId="77777777" w:rsidR="00050129" w:rsidRPr="00843F55" w:rsidRDefault="00050129" w:rsidP="008D3F22">
            <w:pPr>
              <w:pStyle w:val="ContactBody"/>
            </w:pPr>
            <w:r w:rsidRPr="00843F55">
              <w:rPr>
                <w:rFonts w:eastAsiaTheme="minorEastAsia"/>
              </w:rPr>
              <w:t>enquiry@diasemi.com</w:t>
            </w:r>
          </w:p>
        </w:tc>
        <w:tc>
          <w:tcPr>
            <w:tcW w:w="1235" w:type="pct"/>
          </w:tcPr>
          <w:p w14:paraId="7BA10A53" w14:textId="77777777" w:rsidR="00050129" w:rsidRPr="00843F55" w:rsidRDefault="00050129" w:rsidP="008D3F22">
            <w:pPr>
              <w:pStyle w:val="ContactCountry"/>
            </w:pPr>
            <w:r w:rsidRPr="0080591F">
              <w:t xml:space="preserve">Web site: </w:t>
            </w:r>
          </w:p>
          <w:p w14:paraId="6C160E9B" w14:textId="77777777" w:rsidR="00050129" w:rsidRPr="00843F55" w:rsidRDefault="00050129" w:rsidP="008D3F22">
            <w:pPr>
              <w:pStyle w:val="ContactBody"/>
            </w:pPr>
            <w:r w:rsidRPr="0080591F">
              <w:t>www.dialog-semiconductor.com</w:t>
            </w:r>
          </w:p>
        </w:tc>
        <w:tc>
          <w:tcPr>
            <w:tcW w:w="1377" w:type="pct"/>
          </w:tcPr>
          <w:p w14:paraId="253B4546" w14:textId="77777777" w:rsidR="00050129" w:rsidRPr="0080591F" w:rsidRDefault="00050129" w:rsidP="008D3F22">
            <w:pPr>
              <w:pStyle w:val="ContactBody"/>
            </w:pPr>
          </w:p>
        </w:tc>
        <w:tc>
          <w:tcPr>
            <w:tcW w:w="1122" w:type="pct"/>
          </w:tcPr>
          <w:p w14:paraId="6DDD56BC" w14:textId="77777777" w:rsidR="00050129" w:rsidRPr="0080591F" w:rsidRDefault="00050129" w:rsidP="008D3F22">
            <w:pPr>
              <w:pStyle w:val="ContactBody"/>
            </w:pPr>
          </w:p>
        </w:tc>
      </w:tr>
    </w:tbl>
    <w:p w14:paraId="66C491A2" w14:textId="77777777" w:rsidR="006D4008" w:rsidRDefault="006D4008" w:rsidP="00E11795">
      <w:pPr>
        <w:pStyle w:val="Body"/>
      </w:pPr>
    </w:p>
    <w:sectPr w:rsidR="006D4008" w:rsidSect="001375C8">
      <w:headerReference w:type="default" r:id="rId20"/>
      <w:footerReference w:type="default" r:id="rId21"/>
      <w:pgSz w:w="11906" w:h="16838" w:code="9"/>
      <w:pgMar w:top="1928" w:right="1474" w:bottom="1134" w:left="1474" w:header="72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E0B2A" w14:textId="77777777" w:rsidR="00885FD3" w:rsidRDefault="00885FD3" w:rsidP="00B00BF7">
      <w:r>
        <w:separator/>
      </w:r>
    </w:p>
  </w:endnote>
  <w:endnote w:type="continuationSeparator" w:id="0">
    <w:p w14:paraId="4523AE02" w14:textId="77777777" w:rsidR="00885FD3" w:rsidRDefault="00885FD3" w:rsidP="00B0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61DB" w14:textId="77777777" w:rsidR="001D661B" w:rsidRDefault="001D6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text" w:tblpY="1"/>
      <w:tblW w:w="5000" w:type="pct"/>
      <w:tblBorders>
        <w:insideH w:val="thickThinLargeGap" w:sz="18" w:space="0" w:color="0094B3"/>
      </w:tblBorders>
      <w:tblCellMar>
        <w:top w:w="57" w:type="dxa"/>
        <w:left w:w="0" w:type="dxa"/>
        <w:bottom w:w="57" w:type="dxa"/>
        <w:right w:w="0" w:type="dxa"/>
      </w:tblCellMar>
      <w:tblLook w:val="04A0" w:firstRow="1" w:lastRow="0" w:firstColumn="1" w:lastColumn="0" w:noHBand="0" w:noVBand="1"/>
    </w:tblPr>
    <w:tblGrid>
      <w:gridCol w:w="2985"/>
      <w:gridCol w:w="2774"/>
      <w:gridCol w:w="3199"/>
    </w:tblGrid>
    <w:tr w:rsidR="00A36DAB" w:rsidRPr="00F6007C" w14:paraId="7F4BF329" w14:textId="77777777" w:rsidTr="00E11795">
      <w:tc>
        <w:tcPr>
          <w:tcW w:w="2986" w:type="dxa"/>
          <w:tcBorders>
            <w:top w:val="nil"/>
            <w:bottom w:val="thickThinLargeGap" w:sz="18" w:space="0" w:color="00ACCD"/>
          </w:tcBorders>
        </w:tcPr>
        <w:p w14:paraId="7B5BF2FD" w14:textId="77777777" w:rsidR="00A36DAB" w:rsidRPr="00BD4355" w:rsidRDefault="00A36DAB" w:rsidP="000F1FB2">
          <w:pPr>
            <w:pStyle w:val="Footer"/>
            <w:tabs>
              <w:tab w:val="right" w:pos="2985"/>
            </w:tabs>
          </w:pPr>
        </w:p>
      </w:tc>
      <w:tc>
        <w:tcPr>
          <w:tcW w:w="2774" w:type="dxa"/>
          <w:tcBorders>
            <w:top w:val="nil"/>
            <w:bottom w:val="thickThinLargeGap" w:sz="18" w:space="0" w:color="00ACCD"/>
          </w:tcBorders>
        </w:tcPr>
        <w:p w14:paraId="1185CA13" w14:textId="77777777" w:rsidR="00A36DAB" w:rsidRPr="00BD4355" w:rsidRDefault="00A36DAB" w:rsidP="00E11795">
          <w:pPr>
            <w:pStyle w:val="FooterCentre"/>
          </w:pPr>
        </w:p>
      </w:tc>
      <w:tc>
        <w:tcPr>
          <w:tcW w:w="3199" w:type="dxa"/>
          <w:tcBorders>
            <w:top w:val="nil"/>
            <w:bottom w:val="thickThinLargeGap" w:sz="18" w:space="0" w:color="00ACCD"/>
          </w:tcBorders>
        </w:tcPr>
        <w:p w14:paraId="54A5FF9C" w14:textId="77777777" w:rsidR="00A36DAB" w:rsidRPr="00BD4355" w:rsidRDefault="00A36DAB" w:rsidP="00E11795">
          <w:pPr>
            <w:pStyle w:val="FooterRight"/>
          </w:pPr>
        </w:p>
      </w:tc>
    </w:tr>
    <w:tr w:rsidR="00A36DAB" w14:paraId="371D672E" w14:textId="77777777" w:rsidTr="00E11795">
      <w:tc>
        <w:tcPr>
          <w:tcW w:w="2986" w:type="dxa"/>
          <w:tcBorders>
            <w:top w:val="thickThinLargeGap" w:sz="18" w:space="0" w:color="00ACCD"/>
          </w:tcBorders>
        </w:tcPr>
        <w:p w14:paraId="1FBC76E4" w14:textId="77777777" w:rsidR="00A36DAB" w:rsidRPr="00BD4355" w:rsidRDefault="00A36DAB" w:rsidP="00E11795">
          <w:pPr>
            <w:pStyle w:val="FooterBlack"/>
            <w:framePr w:hSpace="0" w:wrap="auto" w:vAnchor="margin" w:yAlign="inline"/>
          </w:pPr>
        </w:p>
      </w:tc>
      <w:tc>
        <w:tcPr>
          <w:tcW w:w="2774" w:type="dxa"/>
          <w:tcBorders>
            <w:top w:val="thickThinLargeGap" w:sz="18" w:space="0" w:color="00ACCD"/>
          </w:tcBorders>
        </w:tcPr>
        <w:p w14:paraId="1C29BA35" w14:textId="77777777" w:rsidR="00A36DAB" w:rsidRPr="00BD4355" w:rsidRDefault="00A36DAB" w:rsidP="00E11795">
          <w:pPr>
            <w:pStyle w:val="FooterBlackCentre"/>
            <w:framePr w:hSpace="0" w:wrap="auto" w:vAnchor="margin" w:yAlign="inline"/>
          </w:pPr>
        </w:p>
      </w:tc>
      <w:tc>
        <w:tcPr>
          <w:tcW w:w="3199" w:type="dxa"/>
          <w:tcBorders>
            <w:top w:val="thickThinLargeGap" w:sz="18" w:space="0" w:color="00ACCD"/>
          </w:tcBorders>
        </w:tcPr>
        <w:p w14:paraId="07D951A2" w14:textId="77777777" w:rsidR="00A36DAB" w:rsidRPr="00BD4355" w:rsidRDefault="00A36DAB" w:rsidP="00E11795">
          <w:pPr>
            <w:pStyle w:val="FooterBlackRight"/>
            <w:framePr w:hSpace="0" w:wrap="auto" w:vAnchor="margin" w:yAlign="inline"/>
          </w:pPr>
        </w:p>
      </w:tc>
    </w:tr>
  </w:tbl>
  <w:p w14:paraId="7E0C1371" w14:textId="77777777" w:rsidR="00A36DAB" w:rsidRPr="00BD4355" w:rsidRDefault="00A36DAB">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text" w:tblpY="1"/>
      <w:tblW w:w="5000" w:type="pct"/>
      <w:tblBorders>
        <w:insideH w:val="thickThinLargeGap" w:sz="18" w:space="0" w:color="0094B3"/>
      </w:tblBorders>
      <w:tblCellMar>
        <w:top w:w="57" w:type="dxa"/>
        <w:left w:w="0" w:type="dxa"/>
        <w:bottom w:w="57" w:type="dxa"/>
        <w:right w:w="0" w:type="dxa"/>
      </w:tblCellMar>
      <w:tblLook w:val="04A0" w:firstRow="1" w:lastRow="0" w:firstColumn="1" w:lastColumn="0" w:noHBand="0" w:noVBand="1"/>
    </w:tblPr>
    <w:tblGrid>
      <w:gridCol w:w="2985"/>
      <w:gridCol w:w="2774"/>
      <w:gridCol w:w="3199"/>
    </w:tblGrid>
    <w:tr w:rsidR="00A36DAB" w:rsidRPr="00F6007C" w14:paraId="077650CB" w14:textId="77777777" w:rsidTr="007F0DA1">
      <w:tc>
        <w:tcPr>
          <w:tcW w:w="2986" w:type="dxa"/>
          <w:tcBorders>
            <w:top w:val="nil"/>
            <w:bottom w:val="thickThinLargeGap" w:sz="18" w:space="0" w:color="00ACCD"/>
          </w:tcBorders>
        </w:tcPr>
        <w:p w14:paraId="7424021C" w14:textId="77777777" w:rsidR="00A36DAB" w:rsidRPr="00BD4355" w:rsidRDefault="00A36DAB" w:rsidP="002B656E">
          <w:pPr>
            <w:pStyle w:val="Footer"/>
            <w:tabs>
              <w:tab w:val="right" w:pos="2985"/>
            </w:tabs>
          </w:pPr>
        </w:p>
      </w:tc>
      <w:tc>
        <w:tcPr>
          <w:tcW w:w="2774" w:type="dxa"/>
          <w:tcBorders>
            <w:top w:val="nil"/>
            <w:bottom w:val="thickThinLargeGap" w:sz="18" w:space="0" w:color="00ACCD"/>
          </w:tcBorders>
        </w:tcPr>
        <w:p w14:paraId="2471ED33" w14:textId="77777777" w:rsidR="00A36DAB" w:rsidRPr="00BD4355" w:rsidRDefault="00A36DAB" w:rsidP="002B656E">
          <w:pPr>
            <w:pStyle w:val="FooterCentre"/>
          </w:pPr>
        </w:p>
      </w:tc>
      <w:tc>
        <w:tcPr>
          <w:tcW w:w="3199" w:type="dxa"/>
          <w:tcBorders>
            <w:top w:val="nil"/>
            <w:bottom w:val="thickThinLargeGap" w:sz="18" w:space="0" w:color="00ACCD"/>
          </w:tcBorders>
        </w:tcPr>
        <w:p w14:paraId="41A58F46" w14:textId="77777777" w:rsidR="00A36DAB" w:rsidRPr="00BD4355" w:rsidRDefault="00A36DAB" w:rsidP="002B656E">
          <w:pPr>
            <w:pStyle w:val="FooterRight"/>
          </w:pPr>
        </w:p>
      </w:tc>
    </w:tr>
    <w:tr w:rsidR="00A36DAB" w14:paraId="7391E521" w14:textId="77777777" w:rsidTr="007F0DA1">
      <w:tc>
        <w:tcPr>
          <w:tcW w:w="2986" w:type="dxa"/>
          <w:tcBorders>
            <w:top w:val="thickThinLargeGap" w:sz="18" w:space="0" w:color="00ACCD"/>
          </w:tcBorders>
        </w:tcPr>
        <w:p w14:paraId="61061F7C" w14:textId="77777777" w:rsidR="00A36DAB" w:rsidRPr="00BD4355" w:rsidRDefault="00A36DAB" w:rsidP="002B656E">
          <w:pPr>
            <w:pStyle w:val="FooterBlack"/>
            <w:framePr w:hSpace="0" w:wrap="auto" w:vAnchor="margin" w:yAlign="inline"/>
          </w:pPr>
        </w:p>
      </w:tc>
      <w:tc>
        <w:tcPr>
          <w:tcW w:w="2774" w:type="dxa"/>
          <w:tcBorders>
            <w:top w:val="thickThinLargeGap" w:sz="18" w:space="0" w:color="00ACCD"/>
          </w:tcBorders>
        </w:tcPr>
        <w:p w14:paraId="42F2CA8A" w14:textId="77777777" w:rsidR="00A36DAB" w:rsidRPr="00BD4355" w:rsidRDefault="00A36DAB" w:rsidP="002B656E">
          <w:pPr>
            <w:pStyle w:val="FooterBlackCentre"/>
            <w:framePr w:hSpace="0" w:wrap="auto" w:vAnchor="margin" w:yAlign="inline"/>
          </w:pPr>
        </w:p>
      </w:tc>
      <w:tc>
        <w:tcPr>
          <w:tcW w:w="3199" w:type="dxa"/>
          <w:tcBorders>
            <w:top w:val="thickThinLargeGap" w:sz="18" w:space="0" w:color="00ACCD"/>
          </w:tcBorders>
        </w:tcPr>
        <w:p w14:paraId="7750D896" w14:textId="77777777" w:rsidR="00A36DAB" w:rsidRPr="00BD4355" w:rsidRDefault="00A36DAB" w:rsidP="002B656E">
          <w:pPr>
            <w:pStyle w:val="FooterBlackRight"/>
            <w:framePr w:hSpace="0" w:wrap="auto" w:vAnchor="margin" w:yAlign="inline"/>
          </w:pPr>
        </w:p>
      </w:tc>
    </w:tr>
  </w:tbl>
  <w:p w14:paraId="3F101FE5" w14:textId="77777777" w:rsidR="00A36DAB" w:rsidRPr="00B20B21" w:rsidRDefault="00A36DAB">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text" w:tblpY="1"/>
      <w:tblW w:w="5000" w:type="pct"/>
      <w:tblBorders>
        <w:insideH w:val="thickThinLargeGap" w:sz="18" w:space="0" w:color="0094B3"/>
      </w:tblBorders>
      <w:tblCellMar>
        <w:top w:w="57" w:type="dxa"/>
        <w:left w:w="0" w:type="dxa"/>
        <w:bottom w:w="57" w:type="dxa"/>
        <w:right w:w="0" w:type="dxa"/>
      </w:tblCellMar>
      <w:tblLook w:val="04A0" w:firstRow="1" w:lastRow="0" w:firstColumn="1" w:lastColumn="0" w:noHBand="0" w:noVBand="1"/>
    </w:tblPr>
    <w:tblGrid>
      <w:gridCol w:w="2985"/>
      <w:gridCol w:w="2774"/>
      <w:gridCol w:w="3199"/>
    </w:tblGrid>
    <w:tr w:rsidR="00A36DAB" w:rsidRPr="00F6007C" w14:paraId="562CC9D0" w14:textId="77777777" w:rsidTr="00E11795">
      <w:tc>
        <w:tcPr>
          <w:tcW w:w="2986" w:type="dxa"/>
          <w:tcBorders>
            <w:top w:val="nil"/>
            <w:bottom w:val="thickThinLargeGap" w:sz="18" w:space="0" w:color="00ACCD"/>
          </w:tcBorders>
        </w:tcPr>
        <w:p w14:paraId="5EC9BD36" w14:textId="77777777" w:rsidR="00A36DAB" w:rsidRPr="00BD4355" w:rsidRDefault="00DD1CD5" w:rsidP="000F1FB2">
          <w:pPr>
            <w:pStyle w:val="Footer"/>
            <w:tabs>
              <w:tab w:val="right" w:pos="2985"/>
            </w:tabs>
          </w:pPr>
          <w:r>
            <w:fldChar w:fldCharType="begin"/>
          </w:r>
          <w:r>
            <w:instrText xml:space="preserve"> DOCPROPERTY  TEMPLATE_NAME  \* MERGEFORMAT </w:instrText>
          </w:r>
          <w:r>
            <w:fldChar w:fldCharType="separate"/>
          </w:r>
          <w:r w:rsidR="00A36DAB">
            <w:t>User Manual</w:t>
          </w:r>
          <w:r>
            <w:fldChar w:fldCharType="end"/>
          </w:r>
        </w:p>
      </w:tc>
      <w:tc>
        <w:tcPr>
          <w:tcW w:w="2774" w:type="dxa"/>
          <w:tcBorders>
            <w:top w:val="nil"/>
            <w:bottom w:val="thickThinLargeGap" w:sz="18" w:space="0" w:color="00ACCD"/>
          </w:tcBorders>
        </w:tcPr>
        <w:p w14:paraId="7C6CBB59" w14:textId="161FF3B8" w:rsidR="00A36DAB" w:rsidRPr="00BD4355" w:rsidRDefault="00DD1CD5" w:rsidP="00E11795">
          <w:pPr>
            <w:pStyle w:val="FooterCentre"/>
          </w:pPr>
          <w:sdt>
            <w:sdtPr>
              <w:alias w:val="Status"/>
              <w:tag w:val=""/>
              <w:id w:val="1460222081"/>
              <w:dataBinding w:prefixMappings="xmlns:ns0='http://purl.org/dc/elements/1.1/' xmlns:ns1='http://schemas.openxmlformats.org/package/2006/metadata/core-properties' " w:xpath="/ns1:coreProperties[1]/ns1:contentStatus[1]" w:storeItemID="{6C3C8BC8-F283-45AE-878A-BAB7291924A1}"/>
              <w:text/>
            </w:sdtPr>
            <w:sdtEndPr/>
            <w:sdtContent>
              <w:r w:rsidR="00A36DAB">
                <w:t xml:space="preserve">Revision </w:t>
              </w:r>
              <w:r w:rsidR="001D661B">
                <w:t>0.1</w:t>
              </w:r>
              <w:r w:rsidR="00A36DAB">
                <w:t>- DRAFT</w:t>
              </w:r>
            </w:sdtContent>
          </w:sdt>
        </w:p>
      </w:tc>
      <w:sdt>
        <w:sdtPr>
          <w:alias w:val="Subject"/>
          <w:tag w:val=""/>
          <w:id w:val="-77758143"/>
          <w:dataBinding w:prefixMappings="xmlns:ns0='http://purl.org/dc/elements/1.1/' xmlns:ns1='http://schemas.openxmlformats.org/package/2006/metadata/core-properties' " w:xpath="/ns1:coreProperties[1]/ns0:subject[1]" w:storeItemID="{6C3C8BC8-F283-45AE-878A-BAB7291924A1}"/>
          <w:text/>
        </w:sdtPr>
        <w:sdtEndPr/>
        <w:sdtContent>
          <w:tc>
            <w:tcPr>
              <w:tcW w:w="3199" w:type="dxa"/>
              <w:tcBorders>
                <w:top w:val="nil"/>
                <w:bottom w:val="thickThinLargeGap" w:sz="18" w:space="0" w:color="00ACCD"/>
              </w:tcBorders>
            </w:tcPr>
            <w:p w14:paraId="725C3366" w14:textId="736F6A6A" w:rsidR="00A36DAB" w:rsidRPr="00BD4355" w:rsidRDefault="001D661B" w:rsidP="00E11795">
              <w:pPr>
                <w:pStyle w:val="FooterRight"/>
              </w:pPr>
              <w:r>
                <w:t>29-July</w:t>
              </w:r>
              <w:r w:rsidR="00A36DAB">
                <w:t>-</w:t>
              </w:r>
              <w:r>
                <w:t>2020</w:t>
              </w:r>
              <w:r w:rsidR="00A36DAB">
                <w:t>&gt;</w:t>
              </w:r>
            </w:p>
          </w:tc>
        </w:sdtContent>
      </w:sdt>
    </w:tr>
    <w:tr w:rsidR="00A36DAB" w14:paraId="2538D90D" w14:textId="77777777" w:rsidTr="00E11795">
      <w:tc>
        <w:tcPr>
          <w:tcW w:w="2986" w:type="dxa"/>
          <w:tcBorders>
            <w:top w:val="thickThinLargeGap" w:sz="18" w:space="0" w:color="00ACCD"/>
          </w:tcBorders>
        </w:tcPr>
        <w:p w14:paraId="0F4710D9" w14:textId="77777777" w:rsidR="00A36DAB" w:rsidRPr="00BD4355" w:rsidRDefault="00DD1CD5" w:rsidP="00E11795">
          <w:pPr>
            <w:pStyle w:val="FooterBlack"/>
            <w:framePr w:hSpace="0" w:wrap="auto" w:vAnchor="margin" w:yAlign="inline"/>
          </w:pPr>
          <w:r>
            <w:fldChar w:fldCharType="begin"/>
          </w:r>
          <w:r>
            <w:instrText xml:space="preserve"> DOCPROPERTY  TEMPLATE_ID  \* MERGEFORMAT </w:instrText>
          </w:r>
          <w:r>
            <w:fldChar w:fldCharType="separate"/>
          </w:r>
          <w:r w:rsidR="00A36DAB">
            <w:t>CFR0012</w:t>
          </w:r>
          <w:r>
            <w:fldChar w:fldCharType="end"/>
          </w:r>
        </w:p>
      </w:tc>
      <w:tc>
        <w:tcPr>
          <w:tcW w:w="2774" w:type="dxa"/>
          <w:tcBorders>
            <w:top w:val="thickThinLargeGap" w:sz="18" w:space="0" w:color="00ACCD"/>
          </w:tcBorders>
        </w:tcPr>
        <w:p w14:paraId="345E17F8" w14:textId="77777777" w:rsidR="00A36DAB" w:rsidRPr="00BD4355" w:rsidRDefault="00A36DAB" w:rsidP="00E11795">
          <w:pPr>
            <w:pStyle w:val="FooterBlackCentre"/>
            <w:framePr w:hSpace="0" w:wrap="auto" w:vAnchor="margin" w:yAlign="inline"/>
          </w:pPr>
          <w:r w:rsidRPr="00BD4355">
            <w:fldChar w:fldCharType="begin"/>
          </w:r>
          <w:r w:rsidRPr="00BD4355">
            <w:instrText xml:space="preserve"> PAGE  \* Arabic  \* MERGEFORMAT </w:instrText>
          </w:r>
          <w:r w:rsidRPr="00BD4355">
            <w:fldChar w:fldCharType="separate"/>
          </w:r>
          <w:r w:rsidRPr="00BD4355">
            <w:t>12</w:t>
          </w:r>
          <w:r w:rsidRPr="00BD4355">
            <w:fldChar w:fldCharType="end"/>
          </w:r>
          <w:r w:rsidRPr="00BD4355">
            <w:t xml:space="preserve"> of </w:t>
          </w:r>
          <w:r w:rsidR="00DD1CD5">
            <w:fldChar w:fldCharType="begin"/>
          </w:r>
          <w:r w:rsidR="00DD1CD5">
            <w:instrText xml:space="preserve"> NUMPAGES  \* Arabic  \* MERGEFORMAT </w:instrText>
          </w:r>
          <w:r w:rsidR="00DD1CD5">
            <w:fldChar w:fldCharType="separate"/>
          </w:r>
          <w:r w:rsidRPr="00BD4355">
            <w:t>12</w:t>
          </w:r>
          <w:r w:rsidR="00DD1CD5">
            <w:fldChar w:fldCharType="end"/>
          </w:r>
        </w:p>
      </w:tc>
      <w:tc>
        <w:tcPr>
          <w:tcW w:w="3199" w:type="dxa"/>
          <w:tcBorders>
            <w:top w:val="thickThinLargeGap" w:sz="18" w:space="0" w:color="00ACCD"/>
          </w:tcBorders>
        </w:tcPr>
        <w:p w14:paraId="18CA5558" w14:textId="26C5EA4B" w:rsidR="00A36DAB" w:rsidRPr="00BD4355" w:rsidRDefault="00A36DAB" w:rsidP="00E11795">
          <w:pPr>
            <w:pStyle w:val="FooterBlackRight"/>
            <w:framePr w:hSpace="0" w:wrap="auto" w:vAnchor="margin" w:yAlign="inline"/>
          </w:pPr>
          <w:r>
            <w:t xml:space="preserve">© </w:t>
          </w:r>
          <w:r w:rsidRPr="00BD4355">
            <w:fldChar w:fldCharType="begin"/>
          </w:r>
          <w:r w:rsidRPr="00BD4355">
            <w:instrText xml:space="preserve"> DATE  \@ "yyyy"  \* MERGEFORMAT </w:instrText>
          </w:r>
          <w:r w:rsidRPr="00BD4355">
            <w:fldChar w:fldCharType="separate"/>
          </w:r>
          <w:r w:rsidR="00DD1CD5">
            <w:t>2021</w:t>
          </w:r>
          <w:r w:rsidRPr="00BD4355">
            <w:fldChar w:fldCharType="end"/>
          </w:r>
          <w:r w:rsidRPr="00BD4355">
            <w:t xml:space="preserve"> </w:t>
          </w:r>
          <w:sdt>
            <w:sdtPr>
              <w:alias w:val="Company"/>
              <w:tag w:val=""/>
              <w:id w:val="-366760059"/>
              <w:dataBinding w:prefixMappings="xmlns:ns0='http://schemas.openxmlformats.org/officeDocument/2006/extended-properties' " w:xpath="/ns0:Properties[1]/ns0:Company[1]" w:storeItemID="{6668398D-A668-4E3E-A5EB-62B293D839F1}"/>
              <w:text/>
            </w:sdtPr>
            <w:sdtEndPr/>
            <w:sdtContent>
              <w:r w:rsidRPr="00BD4355">
                <w:t>Dialog Semiconductor</w:t>
              </w:r>
            </w:sdtContent>
          </w:sdt>
        </w:p>
      </w:tc>
    </w:tr>
  </w:tbl>
  <w:p w14:paraId="10EB9786" w14:textId="77777777" w:rsidR="00A36DAB" w:rsidRPr="00BD4355" w:rsidRDefault="00A36DAB">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FDB86" w14:textId="77777777" w:rsidR="00885FD3" w:rsidRDefault="00885FD3" w:rsidP="00B00BF7">
      <w:r>
        <w:separator/>
      </w:r>
    </w:p>
  </w:footnote>
  <w:footnote w:type="continuationSeparator" w:id="0">
    <w:p w14:paraId="0466493C" w14:textId="77777777" w:rsidR="00885FD3" w:rsidRDefault="00885FD3" w:rsidP="00B0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DEBB" w14:textId="77777777" w:rsidR="001D661B" w:rsidRDefault="001D6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WithoutRuling"/>
      <w:tblpPr w:leftFromText="181" w:rightFromText="181" w:bottomFromText="113" w:vertAnchor="text" w:tblpY="-396"/>
      <w:tblW w:w="4980" w:type="pct"/>
      <w:tblBorders>
        <w:insideH w:val="thinThickSmallGap" w:sz="24" w:space="0" w:color="00ACCD"/>
      </w:tblBorders>
      <w:tblLayout w:type="fixed"/>
      <w:tblCellMar>
        <w:top w:w="57" w:type="dxa"/>
        <w:bottom w:w="57" w:type="dxa"/>
      </w:tblCellMar>
      <w:tblLook w:val="04A0" w:firstRow="1" w:lastRow="0" w:firstColumn="1" w:lastColumn="0" w:noHBand="0" w:noVBand="1"/>
    </w:tblPr>
    <w:tblGrid>
      <w:gridCol w:w="6201"/>
      <w:gridCol w:w="2721"/>
    </w:tblGrid>
    <w:tr w:rsidR="00A36DAB" w14:paraId="5BC47C11" w14:textId="77777777" w:rsidTr="00E05A72">
      <w:trPr>
        <w:trHeight w:val="431"/>
      </w:trPr>
      <w:tc>
        <w:tcPr>
          <w:tcW w:w="6201" w:type="dxa"/>
          <w:tcBorders>
            <w:top w:val="nil"/>
            <w:bottom w:val="thinThickSmallGap" w:sz="24" w:space="0" w:color="00ACCD"/>
          </w:tcBorders>
          <w:vAlign w:val="bottom"/>
        </w:tcPr>
        <w:p w14:paraId="76634687" w14:textId="77777777" w:rsidR="00A36DAB" w:rsidRDefault="00A36DAB" w:rsidP="00C85E5C">
          <w:pPr>
            <w:pStyle w:val="HeaderLarge"/>
            <w:framePr w:hSpace="0" w:wrap="auto" w:vAnchor="margin" w:yAlign="inline"/>
          </w:pPr>
        </w:p>
      </w:tc>
      <w:tc>
        <w:tcPr>
          <w:tcW w:w="2721" w:type="dxa"/>
          <w:tcBorders>
            <w:top w:val="nil"/>
            <w:bottom w:val="thinThickSmallGap" w:sz="24" w:space="0" w:color="00ACCD"/>
          </w:tcBorders>
        </w:tcPr>
        <w:p w14:paraId="59959D68" w14:textId="77777777" w:rsidR="00A36DAB" w:rsidRDefault="00A36DAB" w:rsidP="00C85E5C">
          <w:pPr>
            <w:pStyle w:val="HeaderRight"/>
            <w:framePr w:hSpace="0" w:wrap="auto" w:vAnchor="margin" w:yAlign="inline"/>
          </w:pPr>
          <w:r>
            <mc:AlternateContent>
              <mc:Choice Requires="wpc">
                <w:drawing>
                  <wp:inline distT="0" distB="0" distL="0" distR="0" wp14:anchorId="70BDE83D" wp14:editId="408369D1">
                    <wp:extent cx="1544320" cy="457200"/>
                    <wp:effectExtent l="0" t="0" r="17780" b="19050"/>
                    <wp:docPr id="600" name="Canvas 6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7" name="Rectangle 6"/>
                            <wps:cNvSpPr>
                              <a:spLocks noChangeArrowheads="1"/>
                            </wps:cNvSpPr>
                            <wps:spPr bwMode="auto">
                              <a:xfrm>
                                <a:off x="0" y="0"/>
                                <a:ext cx="1544320" cy="456565"/>
                              </a:xfrm>
                              <a:prstGeom prst="rect">
                                <a:avLst/>
                              </a:prstGeom>
                              <a:noFill/>
                              <a:ln w="0">
                                <a:noFill/>
                                <a:prstDash val="solid"/>
                                <a:miter lim="800000"/>
                                <a:headEnd/>
                                <a:tailEnd/>
                              </a:ln>
                              <a:extLst/>
                            </wps:spPr>
                            <wps:bodyPr rot="0" vert="horz" wrap="square" lIns="91440" tIns="45720" rIns="91440" bIns="45720" anchor="t" anchorCtr="0" upright="1">
                              <a:noAutofit/>
                            </wps:bodyPr>
                          </wps:wsp>
                          <wps:wsp>
                            <wps:cNvPr id="578" name="Rectangle 7"/>
                            <wps:cNvSpPr>
                              <a:spLocks noChangeArrowheads="1"/>
                            </wps:cNvSpPr>
                            <wps:spPr bwMode="auto">
                              <a:xfrm>
                                <a:off x="262255" y="110490"/>
                                <a:ext cx="635" cy="63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79" name="Freeform 8"/>
                            <wps:cNvSpPr>
                              <a:spLocks/>
                            </wps:cNvSpPr>
                            <wps:spPr bwMode="auto">
                              <a:xfrm>
                                <a:off x="257810" y="440055"/>
                                <a:ext cx="5080" cy="1905"/>
                              </a:xfrm>
                              <a:custGeom>
                                <a:avLst/>
                                <a:gdLst>
                                  <a:gd name="T0" fmla="*/ 12 w 16"/>
                                  <a:gd name="T1" fmla="*/ 0 h 4"/>
                                  <a:gd name="T2" fmla="*/ 16 w 16"/>
                                  <a:gd name="T3" fmla="*/ 3 h 4"/>
                                  <a:gd name="T4" fmla="*/ 15 w 16"/>
                                  <a:gd name="T5" fmla="*/ 1 h 4"/>
                                  <a:gd name="T6" fmla="*/ 12 w 16"/>
                                  <a:gd name="T7" fmla="*/ 0 h 4"/>
                                  <a:gd name="T8" fmla="*/ 0 w 16"/>
                                  <a:gd name="T9" fmla="*/ 4 h 4"/>
                                  <a:gd name="T10" fmla="*/ 12 w 16"/>
                                  <a:gd name="T11" fmla="*/ 0 h 4"/>
                                </a:gdLst>
                                <a:ahLst/>
                                <a:cxnLst>
                                  <a:cxn ang="0">
                                    <a:pos x="T0" y="T1"/>
                                  </a:cxn>
                                  <a:cxn ang="0">
                                    <a:pos x="T2" y="T3"/>
                                  </a:cxn>
                                  <a:cxn ang="0">
                                    <a:pos x="T4" y="T5"/>
                                  </a:cxn>
                                  <a:cxn ang="0">
                                    <a:pos x="T6" y="T7"/>
                                  </a:cxn>
                                  <a:cxn ang="0">
                                    <a:pos x="T8" y="T9"/>
                                  </a:cxn>
                                  <a:cxn ang="0">
                                    <a:pos x="T10" y="T11"/>
                                  </a:cxn>
                                </a:cxnLst>
                                <a:rect l="0" t="0" r="r" b="b"/>
                                <a:pathLst>
                                  <a:path w="16" h="4">
                                    <a:moveTo>
                                      <a:pt x="12" y="0"/>
                                    </a:moveTo>
                                    <a:lnTo>
                                      <a:pt x="16" y="3"/>
                                    </a:lnTo>
                                    <a:lnTo>
                                      <a:pt x="15" y="1"/>
                                    </a:lnTo>
                                    <a:lnTo>
                                      <a:pt x="12" y="0"/>
                                    </a:lnTo>
                                    <a:lnTo>
                                      <a:pt x="0" y="4"/>
                                    </a:lnTo>
                                    <a:lnTo>
                                      <a:pt x="1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0" name="Freeform 9"/>
                            <wps:cNvSpPr>
                              <a:spLocks noEditPoints="1"/>
                            </wps:cNvSpPr>
                            <wps:spPr bwMode="auto">
                              <a:xfrm>
                                <a:off x="0" y="635"/>
                                <a:ext cx="365760" cy="455930"/>
                              </a:xfrm>
                              <a:custGeom>
                                <a:avLst/>
                                <a:gdLst>
                                  <a:gd name="T0" fmla="*/ 824 w 1153"/>
                                  <a:gd name="T1" fmla="*/ 1386 h 1438"/>
                                  <a:gd name="T2" fmla="*/ 824 w 1153"/>
                                  <a:gd name="T3" fmla="*/ 1386 h 1438"/>
                                  <a:gd name="T4" fmla="*/ 537 w 1153"/>
                                  <a:gd name="T5" fmla="*/ 371 h 1438"/>
                                  <a:gd name="T6" fmla="*/ 445 w 1153"/>
                                  <a:gd name="T7" fmla="*/ 402 h 1438"/>
                                  <a:gd name="T8" fmla="*/ 386 w 1153"/>
                                  <a:gd name="T9" fmla="*/ 467 h 1438"/>
                                  <a:gd name="T10" fmla="*/ 379 w 1153"/>
                                  <a:gd name="T11" fmla="*/ 562 h 1438"/>
                                  <a:gd name="T12" fmla="*/ 420 w 1153"/>
                                  <a:gd name="T13" fmla="*/ 633 h 1438"/>
                                  <a:gd name="T14" fmla="*/ 497 w 1153"/>
                                  <a:gd name="T15" fmla="*/ 684 h 1438"/>
                                  <a:gd name="T16" fmla="*/ 601 w 1153"/>
                                  <a:gd name="T17" fmla="*/ 745 h 1438"/>
                                  <a:gd name="T18" fmla="*/ 690 w 1153"/>
                                  <a:gd name="T19" fmla="*/ 832 h 1438"/>
                                  <a:gd name="T20" fmla="*/ 724 w 1153"/>
                                  <a:gd name="T21" fmla="*/ 934 h 1438"/>
                                  <a:gd name="T22" fmla="*/ 699 w 1153"/>
                                  <a:gd name="T23" fmla="*/ 1021 h 1438"/>
                                  <a:gd name="T24" fmla="*/ 659 w 1153"/>
                                  <a:gd name="T25" fmla="*/ 1095 h 1438"/>
                                  <a:gd name="T26" fmla="*/ 646 w 1153"/>
                                  <a:gd name="T27" fmla="*/ 1145 h 1438"/>
                                  <a:gd name="T28" fmla="*/ 682 w 1153"/>
                                  <a:gd name="T29" fmla="*/ 1188 h 1438"/>
                                  <a:gd name="T30" fmla="*/ 762 w 1153"/>
                                  <a:gd name="T31" fmla="*/ 1203 h 1438"/>
                                  <a:gd name="T32" fmla="*/ 874 w 1153"/>
                                  <a:gd name="T33" fmla="*/ 1173 h 1438"/>
                                  <a:gd name="T34" fmla="*/ 985 w 1153"/>
                                  <a:gd name="T35" fmla="*/ 1093 h 1438"/>
                                  <a:gd name="T36" fmla="*/ 1044 w 1153"/>
                                  <a:gd name="T37" fmla="*/ 1002 h 1438"/>
                                  <a:gd name="T38" fmla="*/ 1067 w 1153"/>
                                  <a:gd name="T39" fmla="*/ 916 h 1438"/>
                                  <a:gd name="T40" fmla="*/ 1072 w 1153"/>
                                  <a:gd name="T41" fmla="*/ 859 h 1438"/>
                                  <a:gd name="T42" fmla="*/ 1067 w 1153"/>
                                  <a:gd name="T43" fmla="*/ 807 h 1438"/>
                                  <a:gd name="T44" fmla="*/ 1023 w 1153"/>
                                  <a:gd name="T45" fmla="*/ 690 h 1438"/>
                                  <a:gd name="T46" fmla="*/ 932 w 1153"/>
                                  <a:gd name="T47" fmla="*/ 602 h 1438"/>
                                  <a:gd name="T48" fmla="*/ 825 w 1153"/>
                                  <a:gd name="T49" fmla="*/ 553 h 1438"/>
                                  <a:gd name="T50" fmla="*/ 734 w 1153"/>
                                  <a:gd name="T51" fmla="*/ 510 h 1438"/>
                                  <a:gd name="T52" fmla="*/ 697 w 1153"/>
                                  <a:gd name="T53" fmla="*/ 455 h 1438"/>
                                  <a:gd name="T54" fmla="*/ 713 w 1153"/>
                                  <a:gd name="T55" fmla="*/ 417 h 1438"/>
                                  <a:gd name="T56" fmla="*/ 738 w 1153"/>
                                  <a:gd name="T57" fmla="*/ 393 h 1438"/>
                                  <a:gd name="T58" fmla="*/ 731 w 1153"/>
                                  <a:gd name="T59" fmla="*/ 379 h 1438"/>
                                  <a:gd name="T60" fmla="*/ 679 w 1153"/>
                                  <a:gd name="T61" fmla="*/ 370 h 1438"/>
                                  <a:gd name="T62" fmla="*/ 619 w 1153"/>
                                  <a:gd name="T63" fmla="*/ 365 h 1438"/>
                                  <a:gd name="T64" fmla="*/ 825 w 1153"/>
                                  <a:gd name="T65" fmla="*/ 346 h 1438"/>
                                  <a:gd name="T66" fmla="*/ 825 w 1153"/>
                                  <a:gd name="T67" fmla="*/ 346 h 1438"/>
                                  <a:gd name="T68" fmla="*/ 1061 w 1153"/>
                                  <a:gd name="T69" fmla="*/ 17 h 1438"/>
                                  <a:gd name="T70" fmla="*/ 1135 w 1153"/>
                                  <a:gd name="T71" fmla="*/ 92 h 1438"/>
                                  <a:gd name="T72" fmla="*/ 1153 w 1153"/>
                                  <a:gd name="T73" fmla="*/ 1268 h 1438"/>
                                  <a:gd name="T74" fmla="*/ 1132 w 1153"/>
                                  <a:gd name="T75" fmla="*/ 1340 h 1438"/>
                                  <a:gd name="T76" fmla="*/ 1052 w 1153"/>
                                  <a:gd name="T77" fmla="*/ 1415 h 1438"/>
                                  <a:gd name="T78" fmla="*/ 977 w 1153"/>
                                  <a:gd name="T79" fmla="*/ 1432 h 1438"/>
                                  <a:gd name="T80" fmla="*/ 977 w 1153"/>
                                  <a:gd name="T81" fmla="*/ 1432 h 1438"/>
                                  <a:gd name="T82" fmla="*/ 945 w 1153"/>
                                  <a:gd name="T83" fmla="*/ 1429 h 1438"/>
                                  <a:gd name="T84" fmla="*/ 861 w 1153"/>
                                  <a:gd name="T85" fmla="*/ 1407 h 1438"/>
                                  <a:gd name="T86" fmla="*/ 831 w 1153"/>
                                  <a:gd name="T87" fmla="*/ 1390 h 1438"/>
                                  <a:gd name="T88" fmla="*/ 820 w 1153"/>
                                  <a:gd name="T89" fmla="*/ 1389 h 1438"/>
                                  <a:gd name="T90" fmla="*/ 812 w 1153"/>
                                  <a:gd name="T91" fmla="*/ 1392 h 1438"/>
                                  <a:gd name="T92" fmla="*/ 691 w 1153"/>
                                  <a:gd name="T93" fmla="*/ 1429 h 1438"/>
                                  <a:gd name="T94" fmla="*/ 503 w 1153"/>
                                  <a:gd name="T95" fmla="*/ 1433 h 1438"/>
                                  <a:gd name="T96" fmla="*/ 305 w 1153"/>
                                  <a:gd name="T97" fmla="*/ 1370 h 1438"/>
                                  <a:gd name="T98" fmla="*/ 144 w 1153"/>
                                  <a:gd name="T99" fmla="*/ 1244 h 1438"/>
                                  <a:gd name="T100" fmla="*/ 38 w 1153"/>
                                  <a:gd name="T101" fmla="*/ 1071 h 1438"/>
                                  <a:gd name="T102" fmla="*/ 0 w 1153"/>
                                  <a:gd name="T103" fmla="*/ 863 h 1438"/>
                                  <a:gd name="T104" fmla="*/ 38 w 1153"/>
                                  <a:gd name="T105" fmla="*/ 656 h 1438"/>
                                  <a:gd name="T106" fmla="*/ 144 w 1153"/>
                                  <a:gd name="T107" fmla="*/ 482 h 1438"/>
                                  <a:gd name="T108" fmla="*/ 305 w 1153"/>
                                  <a:gd name="T109" fmla="*/ 356 h 1438"/>
                                  <a:gd name="T110" fmla="*/ 503 w 1153"/>
                                  <a:gd name="T111" fmla="*/ 294 h 1438"/>
                                  <a:gd name="T112" fmla="*/ 690 w 1153"/>
                                  <a:gd name="T113" fmla="*/ 300 h 1438"/>
                                  <a:gd name="T114" fmla="*/ 796 w 1153"/>
                                  <a:gd name="T115" fmla="*/ 334 h 1438"/>
                                  <a:gd name="T116" fmla="*/ 805 w 1153"/>
                                  <a:gd name="T117" fmla="*/ 336 h 1438"/>
                                  <a:gd name="T118" fmla="*/ 821 w 1153"/>
                                  <a:gd name="T119" fmla="*/ 327 h 1438"/>
                                  <a:gd name="T120" fmla="*/ 825 w 1153"/>
                                  <a:gd name="T121" fmla="*/ 163 h 1438"/>
                                  <a:gd name="T122" fmla="*/ 862 w 1153"/>
                                  <a:gd name="T123" fmla="*/ 61 h 1438"/>
                                  <a:gd name="T124" fmla="*/ 952 w 1153"/>
                                  <a:gd name="T125" fmla="*/ 5 h 1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53" h="1438">
                                    <a:moveTo>
                                      <a:pt x="824" y="1386"/>
                                    </a:moveTo>
                                    <a:lnTo>
                                      <a:pt x="812" y="1390"/>
                                    </a:lnTo>
                                    <a:lnTo>
                                      <a:pt x="824" y="1386"/>
                                    </a:lnTo>
                                    <a:lnTo>
                                      <a:pt x="827" y="1387"/>
                                    </a:lnTo>
                                    <a:lnTo>
                                      <a:pt x="828" y="1389"/>
                                    </a:lnTo>
                                    <a:lnTo>
                                      <a:pt x="824" y="1386"/>
                                    </a:lnTo>
                                    <a:close/>
                                    <a:moveTo>
                                      <a:pt x="603" y="365"/>
                                    </a:moveTo>
                                    <a:lnTo>
                                      <a:pt x="569" y="367"/>
                                    </a:lnTo>
                                    <a:lnTo>
                                      <a:pt x="537" y="371"/>
                                    </a:lnTo>
                                    <a:lnTo>
                                      <a:pt x="504" y="377"/>
                                    </a:lnTo>
                                    <a:lnTo>
                                      <a:pt x="473" y="387"/>
                                    </a:lnTo>
                                    <a:lnTo>
                                      <a:pt x="445" y="402"/>
                                    </a:lnTo>
                                    <a:lnTo>
                                      <a:pt x="420" y="418"/>
                                    </a:lnTo>
                                    <a:lnTo>
                                      <a:pt x="401" y="441"/>
                                    </a:lnTo>
                                    <a:lnTo>
                                      <a:pt x="386" y="467"/>
                                    </a:lnTo>
                                    <a:lnTo>
                                      <a:pt x="377" y="497"/>
                                    </a:lnTo>
                                    <a:lnTo>
                                      <a:pt x="374" y="532"/>
                                    </a:lnTo>
                                    <a:lnTo>
                                      <a:pt x="379" y="562"/>
                                    </a:lnTo>
                                    <a:lnTo>
                                      <a:pt x="388" y="588"/>
                                    </a:lnTo>
                                    <a:lnTo>
                                      <a:pt x="402" y="612"/>
                                    </a:lnTo>
                                    <a:lnTo>
                                      <a:pt x="420" y="633"/>
                                    </a:lnTo>
                                    <a:lnTo>
                                      <a:pt x="444" y="652"/>
                                    </a:lnTo>
                                    <a:lnTo>
                                      <a:pt x="469" y="668"/>
                                    </a:lnTo>
                                    <a:lnTo>
                                      <a:pt x="497" y="684"/>
                                    </a:lnTo>
                                    <a:lnTo>
                                      <a:pt x="526" y="701"/>
                                    </a:lnTo>
                                    <a:lnTo>
                                      <a:pt x="565" y="721"/>
                                    </a:lnTo>
                                    <a:lnTo>
                                      <a:pt x="601" y="745"/>
                                    </a:lnTo>
                                    <a:lnTo>
                                      <a:pt x="635" y="771"/>
                                    </a:lnTo>
                                    <a:lnTo>
                                      <a:pt x="665" y="801"/>
                                    </a:lnTo>
                                    <a:lnTo>
                                      <a:pt x="690" y="832"/>
                                    </a:lnTo>
                                    <a:lnTo>
                                      <a:pt x="709" y="867"/>
                                    </a:lnTo>
                                    <a:lnTo>
                                      <a:pt x="721" y="904"/>
                                    </a:lnTo>
                                    <a:lnTo>
                                      <a:pt x="724" y="934"/>
                                    </a:lnTo>
                                    <a:lnTo>
                                      <a:pt x="719" y="963"/>
                                    </a:lnTo>
                                    <a:lnTo>
                                      <a:pt x="710" y="993"/>
                                    </a:lnTo>
                                    <a:lnTo>
                                      <a:pt x="699" y="1021"/>
                                    </a:lnTo>
                                    <a:lnTo>
                                      <a:pt x="685" y="1049"/>
                                    </a:lnTo>
                                    <a:lnTo>
                                      <a:pt x="671" y="1074"/>
                                    </a:lnTo>
                                    <a:lnTo>
                                      <a:pt x="659" y="1095"/>
                                    </a:lnTo>
                                    <a:lnTo>
                                      <a:pt x="649" y="1114"/>
                                    </a:lnTo>
                                    <a:lnTo>
                                      <a:pt x="644" y="1130"/>
                                    </a:lnTo>
                                    <a:lnTo>
                                      <a:pt x="646" y="1145"/>
                                    </a:lnTo>
                                    <a:lnTo>
                                      <a:pt x="651" y="1161"/>
                                    </a:lnTo>
                                    <a:lnTo>
                                      <a:pt x="665" y="1176"/>
                                    </a:lnTo>
                                    <a:lnTo>
                                      <a:pt x="682" y="1188"/>
                                    </a:lnTo>
                                    <a:lnTo>
                                      <a:pt x="705" y="1197"/>
                                    </a:lnTo>
                                    <a:lnTo>
                                      <a:pt x="731" y="1201"/>
                                    </a:lnTo>
                                    <a:lnTo>
                                      <a:pt x="762" y="1203"/>
                                    </a:lnTo>
                                    <a:lnTo>
                                      <a:pt x="796" y="1200"/>
                                    </a:lnTo>
                                    <a:lnTo>
                                      <a:pt x="834" y="1189"/>
                                    </a:lnTo>
                                    <a:lnTo>
                                      <a:pt x="874" y="1173"/>
                                    </a:lnTo>
                                    <a:lnTo>
                                      <a:pt x="918" y="1150"/>
                                    </a:lnTo>
                                    <a:lnTo>
                                      <a:pt x="954" y="1123"/>
                                    </a:lnTo>
                                    <a:lnTo>
                                      <a:pt x="985" y="1093"/>
                                    </a:lnTo>
                                    <a:lnTo>
                                      <a:pt x="1008" y="1064"/>
                                    </a:lnTo>
                                    <a:lnTo>
                                      <a:pt x="1029" y="1033"/>
                                    </a:lnTo>
                                    <a:lnTo>
                                      <a:pt x="1044" y="1002"/>
                                    </a:lnTo>
                                    <a:lnTo>
                                      <a:pt x="1054" y="971"/>
                                    </a:lnTo>
                                    <a:lnTo>
                                      <a:pt x="1063" y="943"/>
                                    </a:lnTo>
                                    <a:lnTo>
                                      <a:pt x="1067" y="916"/>
                                    </a:lnTo>
                                    <a:lnTo>
                                      <a:pt x="1070" y="893"/>
                                    </a:lnTo>
                                    <a:lnTo>
                                      <a:pt x="1072" y="873"/>
                                    </a:lnTo>
                                    <a:lnTo>
                                      <a:pt x="1072" y="859"/>
                                    </a:lnTo>
                                    <a:lnTo>
                                      <a:pt x="1072" y="850"/>
                                    </a:lnTo>
                                    <a:lnTo>
                                      <a:pt x="1072" y="847"/>
                                    </a:lnTo>
                                    <a:lnTo>
                                      <a:pt x="1067" y="807"/>
                                    </a:lnTo>
                                    <a:lnTo>
                                      <a:pt x="1058" y="766"/>
                                    </a:lnTo>
                                    <a:lnTo>
                                      <a:pt x="1044" y="727"/>
                                    </a:lnTo>
                                    <a:lnTo>
                                      <a:pt x="1023" y="690"/>
                                    </a:lnTo>
                                    <a:lnTo>
                                      <a:pt x="1001" y="659"/>
                                    </a:lnTo>
                                    <a:lnTo>
                                      <a:pt x="967" y="627"/>
                                    </a:lnTo>
                                    <a:lnTo>
                                      <a:pt x="932" y="602"/>
                                    </a:lnTo>
                                    <a:lnTo>
                                      <a:pt x="896" y="582"/>
                                    </a:lnTo>
                                    <a:lnTo>
                                      <a:pt x="861" y="566"/>
                                    </a:lnTo>
                                    <a:lnTo>
                                      <a:pt x="825" y="553"/>
                                    </a:lnTo>
                                    <a:lnTo>
                                      <a:pt x="792" y="540"/>
                                    </a:lnTo>
                                    <a:lnTo>
                                      <a:pt x="761" y="526"/>
                                    </a:lnTo>
                                    <a:lnTo>
                                      <a:pt x="734" y="510"/>
                                    </a:lnTo>
                                    <a:lnTo>
                                      <a:pt x="712" y="488"/>
                                    </a:lnTo>
                                    <a:lnTo>
                                      <a:pt x="700" y="472"/>
                                    </a:lnTo>
                                    <a:lnTo>
                                      <a:pt x="697" y="455"/>
                                    </a:lnTo>
                                    <a:lnTo>
                                      <a:pt x="699" y="441"/>
                                    </a:lnTo>
                                    <a:lnTo>
                                      <a:pt x="705" y="427"/>
                                    </a:lnTo>
                                    <a:lnTo>
                                      <a:pt x="713" y="417"/>
                                    </a:lnTo>
                                    <a:lnTo>
                                      <a:pt x="722" y="408"/>
                                    </a:lnTo>
                                    <a:lnTo>
                                      <a:pt x="730" y="401"/>
                                    </a:lnTo>
                                    <a:lnTo>
                                      <a:pt x="738" y="393"/>
                                    </a:lnTo>
                                    <a:lnTo>
                                      <a:pt x="741" y="386"/>
                                    </a:lnTo>
                                    <a:lnTo>
                                      <a:pt x="738" y="382"/>
                                    </a:lnTo>
                                    <a:lnTo>
                                      <a:pt x="731" y="379"/>
                                    </a:lnTo>
                                    <a:lnTo>
                                      <a:pt x="718" y="376"/>
                                    </a:lnTo>
                                    <a:lnTo>
                                      <a:pt x="700" y="371"/>
                                    </a:lnTo>
                                    <a:lnTo>
                                      <a:pt x="679" y="370"/>
                                    </a:lnTo>
                                    <a:lnTo>
                                      <a:pt x="657" y="367"/>
                                    </a:lnTo>
                                    <a:lnTo>
                                      <a:pt x="637" y="367"/>
                                    </a:lnTo>
                                    <a:lnTo>
                                      <a:pt x="619" y="365"/>
                                    </a:lnTo>
                                    <a:lnTo>
                                      <a:pt x="607" y="365"/>
                                    </a:lnTo>
                                    <a:lnTo>
                                      <a:pt x="603" y="365"/>
                                    </a:lnTo>
                                    <a:close/>
                                    <a:moveTo>
                                      <a:pt x="825" y="346"/>
                                    </a:moveTo>
                                    <a:lnTo>
                                      <a:pt x="825" y="346"/>
                                    </a:lnTo>
                                    <a:lnTo>
                                      <a:pt x="825" y="346"/>
                                    </a:lnTo>
                                    <a:lnTo>
                                      <a:pt x="825" y="346"/>
                                    </a:lnTo>
                                    <a:close/>
                                    <a:moveTo>
                                      <a:pt x="989" y="0"/>
                                    </a:moveTo>
                                    <a:lnTo>
                                      <a:pt x="1026" y="5"/>
                                    </a:lnTo>
                                    <a:lnTo>
                                      <a:pt x="1061" y="17"/>
                                    </a:lnTo>
                                    <a:lnTo>
                                      <a:pt x="1091" y="36"/>
                                    </a:lnTo>
                                    <a:lnTo>
                                      <a:pt x="1116" y="61"/>
                                    </a:lnTo>
                                    <a:lnTo>
                                      <a:pt x="1135" y="92"/>
                                    </a:lnTo>
                                    <a:lnTo>
                                      <a:pt x="1148" y="126"/>
                                    </a:lnTo>
                                    <a:lnTo>
                                      <a:pt x="1153" y="163"/>
                                    </a:lnTo>
                                    <a:lnTo>
                                      <a:pt x="1153" y="1268"/>
                                    </a:lnTo>
                                    <a:lnTo>
                                      <a:pt x="1151" y="1268"/>
                                    </a:lnTo>
                                    <a:lnTo>
                                      <a:pt x="1147" y="1306"/>
                                    </a:lnTo>
                                    <a:lnTo>
                                      <a:pt x="1132" y="1340"/>
                                    </a:lnTo>
                                    <a:lnTo>
                                      <a:pt x="1111" y="1370"/>
                                    </a:lnTo>
                                    <a:lnTo>
                                      <a:pt x="1083" y="1396"/>
                                    </a:lnTo>
                                    <a:lnTo>
                                      <a:pt x="1052" y="1415"/>
                                    </a:lnTo>
                                    <a:lnTo>
                                      <a:pt x="1016" y="1427"/>
                                    </a:lnTo>
                                    <a:lnTo>
                                      <a:pt x="977" y="1432"/>
                                    </a:lnTo>
                                    <a:lnTo>
                                      <a:pt x="977" y="1432"/>
                                    </a:lnTo>
                                    <a:lnTo>
                                      <a:pt x="977" y="1432"/>
                                    </a:lnTo>
                                    <a:lnTo>
                                      <a:pt x="977" y="1432"/>
                                    </a:lnTo>
                                    <a:lnTo>
                                      <a:pt x="977" y="1432"/>
                                    </a:lnTo>
                                    <a:lnTo>
                                      <a:pt x="973" y="1432"/>
                                    </a:lnTo>
                                    <a:lnTo>
                                      <a:pt x="962" y="1430"/>
                                    </a:lnTo>
                                    <a:lnTo>
                                      <a:pt x="945" y="1429"/>
                                    </a:lnTo>
                                    <a:lnTo>
                                      <a:pt x="920" y="1426"/>
                                    </a:lnTo>
                                    <a:lnTo>
                                      <a:pt x="892" y="1418"/>
                                    </a:lnTo>
                                    <a:lnTo>
                                      <a:pt x="861" y="1407"/>
                                    </a:lnTo>
                                    <a:lnTo>
                                      <a:pt x="831" y="1390"/>
                                    </a:lnTo>
                                    <a:lnTo>
                                      <a:pt x="831" y="1390"/>
                                    </a:lnTo>
                                    <a:lnTo>
                                      <a:pt x="831" y="1390"/>
                                    </a:lnTo>
                                    <a:lnTo>
                                      <a:pt x="828" y="1389"/>
                                    </a:lnTo>
                                    <a:lnTo>
                                      <a:pt x="822" y="1387"/>
                                    </a:lnTo>
                                    <a:lnTo>
                                      <a:pt x="820" y="1389"/>
                                    </a:lnTo>
                                    <a:lnTo>
                                      <a:pt x="817" y="1389"/>
                                    </a:lnTo>
                                    <a:lnTo>
                                      <a:pt x="814" y="1390"/>
                                    </a:lnTo>
                                    <a:lnTo>
                                      <a:pt x="812" y="1392"/>
                                    </a:lnTo>
                                    <a:lnTo>
                                      <a:pt x="780" y="1405"/>
                                    </a:lnTo>
                                    <a:lnTo>
                                      <a:pt x="747" y="1417"/>
                                    </a:lnTo>
                                    <a:lnTo>
                                      <a:pt x="691" y="1429"/>
                                    </a:lnTo>
                                    <a:lnTo>
                                      <a:pt x="634" y="1436"/>
                                    </a:lnTo>
                                    <a:lnTo>
                                      <a:pt x="575" y="1438"/>
                                    </a:lnTo>
                                    <a:lnTo>
                                      <a:pt x="503" y="1433"/>
                                    </a:lnTo>
                                    <a:lnTo>
                                      <a:pt x="433" y="1420"/>
                                    </a:lnTo>
                                    <a:lnTo>
                                      <a:pt x="367" y="1399"/>
                                    </a:lnTo>
                                    <a:lnTo>
                                      <a:pt x="305" y="1370"/>
                                    </a:lnTo>
                                    <a:lnTo>
                                      <a:pt x="246" y="1334"/>
                                    </a:lnTo>
                                    <a:lnTo>
                                      <a:pt x="193" y="1293"/>
                                    </a:lnTo>
                                    <a:lnTo>
                                      <a:pt x="144" y="1244"/>
                                    </a:lnTo>
                                    <a:lnTo>
                                      <a:pt x="103" y="1191"/>
                                    </a:lnTo>
                                    <a:lnTo>
                                      <a:pt x="68" y="1133"/>
                                    </a:lnTo>
                                    <a:lnTo>
                                      <a:pt x="38" y="1071"/>
                                    </a:lnTo>
                                    <a:lnTo>
                                      <a:pt x="18" y="1005"/>
                                    </a:lnTo>
                                    <a:lnTo>
                                      <a:pt x="4" y="935"/>
                                    </a:lnTo>
                                    <a:lnTo>
                                      <a:pt x="0" y="863"/>
                                    </a:lnTo>
                                    <a:lnTo>
                                      <a:pt x="4" y="792"/>
                                    </a:lnTo>
                                    <a:lnTo>
                                      <a:pt x="18" y="723"/>
                                    </a:lnTo>
                                    <a:lnTo>
                                      <a:pt x="38" y="656"/>
                                    </a:lnTo>
                                    <a:lnTo>
                                      <a:pt x="68" y="594"/>
                                    </a:lnTo>
                                    <a:lnTo>
                                      <a:pt x="103" y="535"/>
                                    </a:lnTo>
                                    <a:lnTo>
                                      <a:pt x="144" y="482"/>
                                    </a:lnTo>
                                    <a:lnTo>
                                      <a:pt x="193" y="435"/>
                                    </a:lnTo>
                                    <a:lnTo>
                                      <a:pt x="246" y="392"/>
                                    </a:lnTo>
                                    <a:lnTo>
                                      <a:pt x="305" y="356"/>
                                    </a:lnTo>
                                    <a:lnTo>
                                      <a:pt x="367" y="328"/>
                                    </a:lnTo>
                                    <a:lnTo>
                                      <a:pt x="433" y="308"/>
                                    </a:lnTo>
                                    <a:lnTo>
                                      <a:pt x="503" y="294"/>
                                    </a:lnTo>
                                    <a:lnTo>
                                      <a:pt x="575" y="290"/>
                                    </a:lnTo>
                                    <a:lnTo>
                                      <a:pt x="634" y="293"/>
                                    </a:lnTo>
                                    <a:lnTo>
                                      <a:pt x="690" y="300"/>
                                    </a:lnTo>
                                    <a:lnTo>
                                      <a:pt x="744" y="315"/>
                                    </a:lnTo>
                                    <a:lnTo>
                                      <a:pt x="797" y="334"/>
                                    </a:lnTo>
                                    <a:lnTo>
                                      <a:pt x="796" y="334"/>
                                    </a:lnTo>
                                    <a:lnTo>
                                      <a:pt x="797" y="334"/>
                                    </a:lnTo>
                                    <a:lnTo>
                                      <a:pt x="800" y="334"/>
                                    </a:lnTo>
                                    <a:lnTo>
                                      <a:pt x="805" y="336"/>
                                    </a:lnTo>
                                    <a:lnTo>
                                      <a:pt x="811" y="334"/>
                                    </a:lnTo>
                                    <a:lnTo>
                                      <a:pt x="817" y="331"/>
                                    </a:lnTo>
                                    <a:lnTo>
                                      <a:pt x="821" y="327"/>
                                    </a:lnTo>
                                    <a:lnTo>
                                      <a:pt x="824" y="321"/>
                                    </a:lnTo>
                                    <a:lnTo>
                                      <a:pt x="825" y="314"/>
                                    </a:lnTo>
                                    <a:lnTo>
                                      <a:pt x="825" y="163"/>
                                    </a:lnTo>
                                    <a:lnTo>
                                      <a:pt x="830" y="126"/>
                                    </a:lnTo>
                                    <a:lnTo>
                                      <a:pt x="842" y="92"/>
                                    </a:lnTo>
                                    <a:lnTo>
                                      <a:pt x="862" y="61"/>
                                    </a:lnTo>
                                    <a:lnTo>
                                      <a:pt x="887" y="36"/>
                                    </a:lnTo>
                                    <a:lnTo>
                                      <a:pt x="917" y="17"/>
                                    </a:lnTo>
                                    <a:lnTo>
                                      <a:pt x="952" y="5"/>
                                    </a:lnTo>
                                    <a:lnTo>
                                      <a:pt x="98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1" name="Freeform 10"/>
                            <wps:cNvSpPr>
                              <a:spLocks noEditPoints="1"/>
                            </wps:cNvSpPr>
                            <wps:spPr bwMode="auto">
                              <a:xfrm>
                                <a:off x="421005" y="11430"/>
                                <a:ext cx="221615" cy="349250"/>
                              </a:xfrm>
                              <a:custGeom>
                                <a:avLst/>
                                <a:gdLst>
                                  <a:gd name="T0" fmla="*/ 316 w 697"/>
                                  <a:gd name="T1" fmla="*/ 438 h 1101"/>
                                  <a:gd name="T2" fmla="*/ 247 w 697"/>
                                  <a:gd name="T3" fmla="*/ 464 h 1101"/>
                                  <a:gd name="T4" fmla="*/ 194 w 697"/>
                                  <a:gd name="T5" fmla="*/ 516 h 1101"/>
                                  <a:gd name="T6" fmla="*/ 157 w 697"/>
                                  <a:gd name="T7" fmla="*/ 585 h 1101"/>
                                  <a:gd name="T8" fmla="*/ 138 w 697"/>
                                  <a:gd name="T9" fmla="*/ 671 h 1101"/>
                                  <a:gd name="T10" fmla="*/ 138 w 697"/>
                                  <a:gd name="T11" fmla="*/ 763 h 1101"/>
                                  <a:gd name="T12" fmla="*/ 156 w 697"/>
                                  <a:gd name="T13" fmla="*/ 844 h 1101"/>
                                  <a:gd name="T14" fmla="*/ 191 w 697"/>
                                  <a:gd name="T15" fmla="*/ 912 h 1101"/>
                                  <a:gd name="T16" fmla="*/ 243 w 697"/>
                                  <a:gd name="T17" fmla="*/ 962 h 1101"/>
                                  <a:gd name="T18" fmla="*/ 312 w 697"/>
                                  <a:gd name="T19" fmla="*/ 989 h 1101"/>
                                  <a:gd name="T20" fmla="*/ 392 w 697"/>
                                  <a:gd name="T21" fmla="*/ 989 h 1101"/>
                                  <a:gd name="T22" fmla="*/ 461 w 697"/>
                                  <a:gd name="T23" fmla="*/ 960 h 1101"/>
                                  <a:gd name="T24" fmla="*/ 515 w 697"/>
                                  <a:gd name="T25" fmla="*/ 907 h 1101"/>
                                  <a:gd name="T26" fmla="*/ 549 w 697"/>
                                  <a:gd name="T27" fmla="*/ 832 h 1101"/>
                                  <a:gd name="T28" fmla="*/ 557 w 697"/>
                                  <a:gd name="T29" fmla="*/ 774 h 1101"/>
                                  <a:gd name="T30" fmla="*/ 555 w 697"/>
                                  <a:gd name="T31" fmla="*/ 618 h 1101"/>
                                  <a:gd name="T32" fmla="*/ 540 w 697"/>
                                  <a:gd name="T33" fmla="*/ 557 h 1101"/>
                                  <a:gd name="T34" fmla="*/ 507 w 697"/>
                                  <a:gd name="T35" fmla="*/ 503 h 1101"/>
                                  <a:gd name="T36" fmla="*/ 456 w 697"/>
                                  <a:gd name="T37" fmla="*/ 461 h 1101"/>
                                  <a:gd name="T38" fmla="*/ 393 w 697"/>
                                  <a:gd name="T39" fmla="*/ 438 h 1101"/>
                                  <a:gd name="T40" fmla="*/ 557 w 697"/>
                                  <a:gd name="T41" fmla="*/ 0 h 1101"/>
                                  <a:gd name="T42" fmla="*/ 689 w 697"/>
                                  <a:gd name="T43" fmla="*/ 894 h 1101"/>
                                  <a:gd name="T44" fmla="*/ 691 w 697"/>
                                  <a:gd name="T45" fmla="*/ 994 h 1101"/>
                                  <a:gd name="T46" fmla="*/ 697 w 697"/>
                                  <a:gd name="T47" fmla="*/ 1085 h 1101"/>
                                  <a:gd name="T48" fmla="*/ 570 w 697"/>
                                  <a:gd name="T49" fmla="*/ 956 h 1101"/>
                                  <a:gd name="T50" fmla="*/ 546 w 697"/>
                                  <a:gd name="T51" fmla="*/ 990 h 1101"/>
                                  <a:gd name="T52" fmla="*/ 489 w 697"/>
                                  <a:gd name="T53" fmla="*/ 1048 h 1101"/>
                                  <a:gd name="T54" fmla="*/ 412 w 697"/>
                                  <a:gd name="T55" fmla="*/ 1086 h 1101"/>
                                  <a:gd name="T56" fmla="*/ 316 w 697"/>
                                  <a:gd name="T57" fmla="*/ 1101 h 1101"/>
                                  <a:gd name="T58" fmla="*/ 225 w 697"/>
                                  <a:gd name="T59" fmla="*/ 1086 h 1101"/>
                                  <a:gd name="T60" fmla="*/ 143 w 697"/>
                                  <a:gd name="T61" fmla="*/ 1045 h 1101"/>
                                  <a:gd name="T62" fmla="*/ 76 w 697"/>
                                  <a:gd name="T63" fmla="*/ 978 h 1101"/>
                                  <a:gd name="T64" fmla="*/ 29 w 697"/>
                                  <a:gd name="T65" fmla="*/ 891 h 1101"/>
                                  <a:gd name="T66" fmla="*/ 4 w 697"/>
                                  <a:gd name="T67" fmla="*/ 785 h 1101"/>
                                  <a:gd name="T68" fmla="*/ 2 w 697"/>
                                  <a:gd name="T69" fmla="*/ 667 h 1101"/>
                                  <a:gd name="T70" fmla="*/ 26 w 697"/>
                                  <a:gd name="T71" fmla="*/ 559 h 1101"/>
                                  <a:gd name="T72" fmla="*/ 70 w 697"/>
                                  <a:gd name="T73" fmla="*/ 472 h 1101"/>
                                  <a:gd name="T74" fmla="*/ 131 w 697"/>
                                  <a:gd name="T75" fmla="*/ 404 h 1101"/>
                                  <a:gd name="T76" fmla="*/ 204 w 697"/>
                                  <a:gd name="T77" fmla="*/ 356 h 1101"/>
                                  <a:gd name="T78" fmla="*/ 287 w 697"/>
                                  <a:gd name="T79" fmla="*/ 331 h 1101"/>
                                  <a:gd name="T80" fmla="*/ 377 w 697"/>
                                  <a:gd name="T81" fmla="*/ 333 h 1101"/>
                                  <a:gd name="T82" fmla="*/ 456 w 697"/>
                                  <a:gd name="T83" fmla="*/ 355 h 1101"/>
                                  <a:gd name="T84" fmla="*/ 515 w 697"/>
                                  <a:gd name="T85" fmla="*/ 393 h 1101"/>
                                  <a:gd name="T86" fmla="*/ 554 w 697"/>
                                  <a:gd name="T87" fmla="*/ 441 h 1101"/>
                                  <a:gd name="T88" fmla="*/ 557 w 697"/>
                                  <a:gd name="T89" fmla="*/ 0 h 1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7" h="1101">
                                    <a:moveTo>
                                      <a:pt x="356" y="435"/>
                                    </a:moveTo>
                                    <a:lnTo>
                                      <a:pt x="316" y="438"/>
                                    </a:lnTo>
                                    <a:lnTo>
                                      <a:pt x="281" y="448"/>
                                    </a:lnTo>
                                    <a:lnTo>
                                      <a:pt x="247" y="464"/>
                                    </a:lnTo>
                                    <a:lnTo>
                                      <a:pt x="219" y="488"/>
                                    </a:lnTo>
                                    <a:lnTo>
                                      <a:pt x="194" y="516"/>
                                    </a:lnTo>
                                    <a:lnTo>
                                      <a:pt x="173" y="548"/>
                                    </a:lnTo>
                                    <a:lnTo>
                                      <a:pt x="157" y="585"/>
                                    </a:lnTo>
                                    <a:lnTo>
                                      <a:pt x="145" y="627"/>
                                    </a:lnTo>
                                    <a:lnTo>
                                      <a:pt x="138" y="671"/>
                                    </a:lnTo>
                                    <a:lnTo>
                                      <a:pt x="135" y="718"/>
                                    </a:lnTo>
                                    <a:lnTo>
                                      <a:pt x="138" y="763"/>
                                    </a:lnTo>
                                    <a:lnTo>
                                      <a:pt x="144" y="804"/>
                                    </a:lnTo>
                                    <a:lnTo>
                                      <a:pt x="156" y="844"/>
                                    </a:lnTo>
                                    <a:lnTo>
                                      <a:pt x="171" y="879"/>
                                    </a:lnTo>
                                    <a:lnTo>
                                      <a:pt x="191" y="912"/>
                                    </a:lnTo>
                                    <a:lnTo>
                                      <a:pt x="215" y="940"/>
                                    </a:lnTo>
                                    <a:lnTo>
                                      <a:pt x="243" y="962"/>
                                    </a:lnTo>
                                    <a:lnTo>
                                      <a:pt x="277" y="978"/>
                                    </a:lnTo>
                                    <a:lnTo>
                                      <a:pt x="312" y="989"/>
                                    </a:lnTo>
                                    <a:lnTo>
                                      <a:pt x="353" y="993"/>
                                    </a:lnTo>
                                    <a:lnTo>
                                      <a:pt x="392" y="989"/>
                                    </a:lnTo>
                                    <a:lnTo>
                                      <a:pt x="427" y="978"/>
                                    </a:lnTo>
                                    <a:lnTo>
                                      <a:pt x="461" y="960"/>
                                    </a:lnTo>
                                    <a:lnTo>
                                      <a:pt x="490" y="937"/>
                                    </a:lnTo>
                                    <a:lnTo>
                                      <a:pt x="515" y="907"/>
                                    </a:lnTo>
                                    <a:lnTo>
                                      <a:pt x="536" y="872"/>
                                    </a:lnTo>
                                    <a:lnTo>
                                      <a:pt x="549" y="832"/>
                                    </a:lnTo>
                                    <a:lnTo>
                                      <a:pt x="555" y="804"/>
                                    </a:lnTo>
                                    <a:lnTo>
                                      <a:pt x="557" y="774"/>
                                    </a:lnTo>
                                    <a:lnTo>
                                      <a:pt x="557" y="646"/>
                                    </a:lnTo>
                                    <a:lnTo>
                                      <a:pt x="555" y="618"/>
                                    </a:lnTo>
                                    <a:lnTo>
                                      <a:pt x="549" y="588"/>
                                    </a:lnTo>
                                    <a:lnTo>
                                      <a:pt x="540" y="557"/>
                                    </a:lnTo>
                                    <a:lnTo>
                                      <a:pt x="526" y="529"/>
                                    </a:lnTo>
                                    <a:lnTo>
                                      <a:pt x="507" y="503"/>
                                    </a:lnTo>
                                    <a:lnTo>
                                      <a:pt x="483" y="480"/>
                                    </a:lnTo>
                                    <a:lnTo>
                                      <a:pt x="456" y="461"/>
                                    </a:lnTo>
                                    <a:lnTo>
                                      <a:pt x="427" y="446"/>
                                    </a:lnTo>
                                    <a:lnTo>
                                      <a:pt x="393" y="438"/>
                                    </a:lnTo>
                                    <a:lnTo>
                                      <a:pt x="356" y="435"/>
                                    </a:lnTo>
                                    <a:close/>
                                    <a:moveTo>
                                      <a:pt x="557" y="0"/>
                                    </a:moveTo>
                                    <a:lnTo>
                                      <a:pt x="689" y="0"/>
                                    </a:lnTo>
                                    <a:lnTo>
                                      <a:pt x="689" y="894"/>
                                    </a:lnTo>
                                    <a:lnTo>
                                      <a:pt x="691" y="944"/>
                                    </a:lnTo>
                                    <a:lnTo>
                                      <a:pt x="691" y="994"/>
                                    </a:lnTo>
                                    <a:lnTo>
                                      <a:pt x="694" y="1042"/>
                                    </a:lnTo>
                                    <a:lnTo>
                                      <a:pt x="697" y="1085"/>
                                    </a:lnTo>
                                    <a:lnTo>
                                      <a:pt x="576" y="1085"/>
                                    </a:lnTo>
                                    <a:lnTo>
                                      <a:pt x="570" y="956"/>
                                    </a:lnTo>
                                    <a:lnTo>
                                      <a:pt x="567" y="956"/>
                                    </a:lnTo>
                                    <a:lnTo>
                                      <a:pt x="546" y="990"/>
                                    </a:lnTo>
                                    <a:lnTo>
                                      <a:pt x="520" y="1021"/>
                                    </a:lnTo>
                                    <a:lnTo>
                                      <a:pt x="489" y="1048"/>
                                    </a:lnTo>
                                    <a:lnTo>
                                      <a:pt x="454" y="1070"/>
                                    </a:lnTo>
                                    <a:lnTo>
                                      <a:pt x="412" y="1086"/>
                                    </a:lnTo>
                                    <a:lnTo>
                                      <a:pt x="367" y="1098"/>
                                    </a:lnTo>
                                    <a:lnTo>
                                      <a:pt x="316" y="1101"/>
                                    </a:lnTo>
                                    <a:lnTo>
                                      <a:pt x="269" y="1098"/>
                                    </a:lnTo>
                                    <a:lnTo>
                                      <a:pt x="225" y="1086"/>
                                    </a:lnTo>
                                    <a:lnTo>
                                      <a:pt x="182" y="1068"/>
                                    </a:lnTo>
                                    <a:lnTo>
                                      <a:pt x="143" y="1045"/>
                                    </a:lnTo>
                                    <a:lnTo>
                                      <a:pt x="109" y="1015"/>
                                    </a:lnTo>
                                    <a:lnTo>
                                      <a:pt x="76" y="978"/>
                                    </a:lnTo>
                                    <a:lnTo>
                                      <a:pt x="51" y="937"/>
                                    </a:lnTo>
                                    <a:lnTo>
                                      <a:pt x="29" y="891"/>
                                    </a:lnTo>
                                    <a:lnTo>
                                      <a:pt x="13" y="841"/>
                                    </a:lnTo>
                                    <a:lnTo>
                                      <a:pt x="4" y="785"/>
                                    </a:lnTo>
                                    <a:lnTo>
                                      <a:pt x="0" y="726"/>
                                    </a:lnTo>
                                    <a:lnTo>
                                      <a:pt x="2" y="667"/>
                                    </a:lnTo>
                                    <a:lnTo>
                                      <a:pt x="11" y="610"/>
                                    </a:lnTo>
                                    <a:lnTo>
                                      <a:pt x="26" y="559"/>
                                    </a:lnTo>
                                    <a:lnTo>
                                      <a:pt x="45" y="513"/>
                                    </a:lnTo>
                                    <a:lnTo>
                                      <a:pt x="70" y="472"/>
                                    </a:lnTo>
                                    <a:lnTo>
                                      <a:pt x="98" y="435"/>
                                    </a:lnTo>
                                    <a:lnTo>
                                      <a:pt x="131" y="404"/>
                                    </a:lnTo>
                                    <a:lnTo>
                                      <a:pt x="166" y="377"/>
                                    </a:lnTo>
                                    <a:lnTo>
                                      <a:pt x="204" y="356"/>
                                    </a:lnTo>
                                    <a:lnTo>
                                      <a:pt x="244" y="342"/>
                                    </a:lnTo>
                                    <a:lnTo>
                                      <a:pt x="287" y="331"/>
                                    </a:lnTo>
                                    <a:lnTo>
                                      <a:pt x="331" y="328"/>
                                    </a:lnTo>
                                    <a:lnTo>
                                      <a:pt x="377" y="333"/>
                                    </a:lnTo>
                                    <a:lnTo>
                                      <a:pt x="420" y="340"/>
                                    </a:lnTo>
                                    <a:lnTo>
                                      <a:pt x="456" y="355"/>
                                    </a:lnTo>
                                    <a:lnTo>
                                      <a:pt x="487" y="373"/>
                                    </a:lnTo>
                                    <a:lnTo>
                                      <a:pt x="515" y="393"/>
                                    </a:lnTo>
                                    <a:lnTo>
                                      <a:pt x="536" y="415"/>
                                    </a:lnTo>
                                    <a:lnTo>
                                      <a:pt x="554" y="441"/>
                                    </a:lnTo>
                                    <a:lnTo>
                                      <a:pt x="557" y="441"/>
                                    </a:lnTo>
                                    <a:lnTo>
                                      <a:pt x="55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2" name="Freeform 11"/>
                            <wps:cNvSpPr>
                              <a:spLocks noEditPoints="1"/>
                            </wps:cNvSpPr>
                            <wps:spPr bwMode="auto">
                              <a:xfrm>
                                <a:off x="682625" y="22860"/>
                                <a:ext cx="54610" cy="332740"/>
                              </a:xfrm>
                              <a:custGeom>
                                <a:avLst/>
                                <a:gdLst>
                                  <a:gd name="T0" fmla="*/ 21 w 173"/>
                                  <a:gd name="T1" fmla="*/ 309 h 1048"/>
                                  <a:gd name="T2" fmla="*/ 154 w 173"/>
                                  <a:gd name="T3" fmla="*/ 309 h 1048"/>
                                  <a:gd name="T4" fmla="*/ 154 w 173"/>
                                  <a:gd name="T5" fmla="*/ 1048 h 1048"/>
                                  <a:gd name="T6" fmla="*/ 21 w 173"/>
                                  <a:gd name="T7" fmla="*/ 1048 h 1048"/>
                                  <a:gd name="T8" fmla="*/ 21 w 173"/>
                                  <a:gd name="T9" fmla="*/ 309 h 1048"/>
                                  <a:gd name="T10" fmla="*/ 87 w 173"/>
                                  <a:gd name="T11" fmla="*/ 0 h 1048"/>
                                  <a:gd name="T12" fmla="*/ 111 w 173"/>
                                  <a:gd name="T13" fmla="*/ 3 h 1048"/>
                                  <a:gd name="T14" fmla="*/ 133 w 173"/>
                                  <a:gd name="T15" fmla="*/ 12 h 1048"/>
                                  <a:gd name="T16" fmla="*/ 149 w 173"/>
                                  <a:gd name="T17" fmla="*/ 25 h 1048"/>
                                  <a:gd name="T18" fmla="*/ 163 w 173"/>
                                  <a:gd name="T19" fmla="*/ 43 h 1048"/>
                                  <a:gd name="T20" fmla="*/ 170 w 173"/>
                                  <a:gd name="T21" fmla="*/ 64 h 1048"/>
                                  <a:gd name="T22" fmla="*/ 173 w 173"/>
                                  <a:gd name="T23" fmla="*/ 86 h 1048"/>
                                  <a:gd name="T24" fmla="*/ 170 w 173"/>
                                  <a:gd name="T25" fmla="*/ 108 h 1048"/>
                                  <a:gd name="T26" fmla="*/ 163 w 173"/>
                                  <a:gd name="T27" fmla="*/ 129 h 1048"/>
                                  <a:gd name="T28" fmla="*/ 149 w 173"/>
                                  <a:gd name="T29" fmla="*/ 147 h 1048"/>
                                  <a:gd name="T30" fmla="*/ 132 w 173"/>
                                  <a:gd name="T31" fmla="*/ 161 h 1048"/>
                                  <a:gd name="T32" fmla="*/ 111 w 173"/>
                                  <a:gd name="T33" fmla="*/ 170 h 1048"/>
                                  <a:gd name="T34" fmla="*/ 86 w 173"/>
                                  <a:gd name="T35" fmla="*/ 173 h 1048"/>
                                  <a:gd name="T36" fmla="*/ 84 w 173"/>
                                  <a:gd name="T37" fmla="*/ 173 h 1048"/>
                                  <a:gd name="T38" fmla="*/ 61 w 173"/>
                                  <a:gd name="T39" fmla="*/ 170 h 1048"/>
                                  <a:gd name="T40" fmla="*/ 40 w 173"/>
                                  <a:gd name="T41" fmla="*/ 161 h 1048"/>
                                  <a:gd name="T42" fmla="*/ 24 w 173"/>
                                  <a:gd name="T43" fmla="*/ 147 h 1048"/>
                                  <a:gd name="T44" fmla="*/ 11 w 173"/>
                                  <a:gd name="T45" fmla="*/ 129 h 1048"/>
                                  <a:gd name="T46" fmla="*/ 3 w 173"/>
                                  <a:gd name="T47" fmla="*/ 108 h 1048"/>
                                  <a:gd name="T48" fmla="*/ 0 w 173"/>
                                  <a:gd name="T49" fmla="*/ 86 h 1048"/>
                                  <a:gd name="T50" fmla="*/ 3 w 173"/>
                                  <a:gd name="T51" fmla="*/ 64 h 1048"/>
                                  <a:gd name="T52" fmla="*/ 12 w 173"/>
                                  <a:gd name="T53" fmla="*/ 43 h 1048"/>
                                  <a:gd name="T54" fmla="*/ 24 w 173"/>
                                  <a:gd name="T55" fmla="*/ 25 h 1048"/>
                                  <a:gd name="T56" fmla="*/ 42 w 173"/>
                                  <a:gd name="T57" fmla="*/ 12 h 1048"/>
                                  <a:gd name="T58" fmla="*/ 62 w 173"/>
                                  <a:gd name="T59" fmla="*/ 3 h 1048"/>
                                  <a:gd name="T60" fmla="*/ 87 w 173"/>
                                  <a:gd name="T61"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3" h="1048">
                                    <a:moveTo>
                                      <a:pt x="21" y="309"/>
                                    </a:moveTo>
                                    <a:lnTo>
                                      <a:pt x="154" y="309"/>
                                    </a:lnTo>
                                    <a:lnTo>
                                      <a:pt x="154" y="1048"/>
                                    </a:lnTo>
                                    <a:lnTo>
                                      <a:pt x="21" y="1048"/>
                                    </a:lnTo>
                                    <a:lnTo>
                                      <a:pt x="21" y="309"/>
                                    </a:lnTo>
                                    <a:close/>
                                    <a:moveTo>
                                      <a:pt x="87" y="0"/>
                                    </a:moveTo>
                                    <a:lnTo>
                                      <a:pt x="111" y="3"/>
                                    </a:lnTo>
                                    <a:lnTo>
                                      <a:pt x="133" y="12"/>
                                    </a:lnTo>
                                    <a:lnTo>
                                      <a:pt x="149" y="25"/>
                                    </a:lnTo>
                                    <a:lnTo>
                                      <a:pt x="163" y="43"/>
                                    </a:lnTo>
                                    <a:lnTo>
                                      <a:pt x="170" y="64"/>
                                    </a:lnTo>
                                    <a:lnTo>
                                      <a:pt x="173" y="86"/>
                                    </a:lnTo>
                                    <a:lnTo>
                                      <a:pt x="170" y="108"/>
                                    </a:lnTo>
                                    <a:lnTo>
                                      <a:pt x="163" y="129"/>
                                    </a:lnTo>
                                    <a:lnTo>
                                      <a:pt x="149" y="147"/>
                                    </a:lnTo>
                                    <a:lnTo>
                                      <a:pt x="132" y="161"/>
                                    </a:lnTo>
                                    <a:lnTo>
                                      <a:pt x="111" y="170"/>
                                    </a:lnTo>
                                    <a:lnTo>
                                      <a:pt x="86" y="173"/>
                                    </a:lnTo>
                                    <a:lnTo>
                                      <a:pt x="84" y="173"/>
                                    </a:lnTo>
                                    <a:lnTo>
                                      <a:pt x="61" y="170"/>
                                    </a:lnTo>
                                    <a:lnTo>
                                      <a:pt x="40" y="161"/>
                                    </a:lnTo>
                                    <a:lnTo>
                                      <a:pt x="24" y="147"/>
                                    </a:lnTo>
                                    <a:lnTo>
                                      <a:pt x="11" y="129"/>
                                    </a:lnTo>
                                    <a:lnTo>
                                      <a:pt x="3" y="108"/>
                                    </a:lnTo>
                                    <a:lnTo>
                                      <a:pt x="0" y="86"/>
                                    </a:lnTo>
                                    <a:lnTo>
                                      <a:pt x="3" y="64"/>
                                    </a:lnTo>
                                    <a:lnTo>
                                      <a:pt x="12" y="43"/>
                                    </a:lnTo>
                                    <a:lnTo>
                                      <a:pt x="24" y="25"/>
                                    </a:lnTo>
                                    <a:lnTo>
                                      <a:pt x="42" y="12"/>
                                    </a:lnTo>
                                    <a:lnTo>
                                      <a:pt x="62" y="3"/>
                                    </a:lnTo>
                                    <a:lnTo>
                                      <a:pt x="8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3" name="Freeform 12"/>
                            <wps:cNvSpPr>
                              <a:spLocks noEditPoints="1"/>
                            </wps:cNvSpPr>
                            <wps:spPr bwMode="auto">
                              <a:xfrm>
                                <a:off x="767715" y="115570"/>
                                <a:ext cx="186690" cy="245110"/>
                              </a:xfrm>
                              <a:custGeom>
                                <a:avLst/>
                                <a:gdLst>
                                  <a:gd name="T0" fmla="*/ 379 w 588"/>
                                  <a:gd name="T1" fmla="*/ 380 h 773"/>
                                  <a:gd name="T2" fmla="*/ 311 w 588"/>
                                  <a:gd name="T3" fmla="*/ 387 h 773"/>
                                  <a:gd name="T4" fmla="*/ 250 w 588"/>
                                  <a:gd name="T5" fmla="*/ 402 h 773"/>
                                  <a:gd name="T6" fmla="*/ 197 w 588"/>
                                  <a:gd name="T7" fmla="*/ 427 h 773"/>
                                  <a:gd name="T8" fmla="*/ 159 w 588"/>
                                  <a:gd name="T9" fmla="*/ 464 h 773"/>
                                  <a:gd name="T10" fmla="*/ 137 w 588"/>
                                  <a:gd name="T11" fmla="*/ 514 h 773"/>
                                  <a:gd name="T12" fmla="*/ 137 w 588"/>
                                  <a:gd name="T13" fmla="*/ 576 h 773"/>
                                  <a:gd name="T14" fmla="*/ 156 w 588"/>
                                  <a:gd name="T15" fmla="*/ 625 h 773"/>
                                  <a:gd name="T16" fmla="*/ 190 w 588"/>
                                  <a:gd name="T17" fmla="*/ 656 h 773"/>
                                  <a:gd name="T18" fmla="*/ 234 w 588"/>
                                  <a:gd name="T19" fmla="*/ 672 h 773"/>
                                  <a:gd name="T20" fmla="*/ 299 w 588"/>
                                  <a:gd name="T21" fmla="*/ 671 h 773"/>
                                  <a:gd name="T22" fmla="*/ 365 w 588"/>
                                  <a:gd name="T23" fmla="*/ 644 h 773"/>
                                  <a:gd name="T24" fmla="*/ 412 w 588"/>
                                  <a:gd name="T25" fmla="*/ 601 h 773"/>
                                  <a:gd name="T26" fmla="*/ 440 w 588"/>
                                  <a:gd name="T27" fmla="*/ 550 h 773"/>
                                  <a:gd name="T28" fmla="*/ 446 w 588"/>
                                  <a:gd name="T29" fmla="*/ 507 h 773"/>
                                  <a:gd name="T30" fmla="*/ 412 w 588"/>
                                  <a:gd name="T31" fmla="*/ 380 h 773"/>
                                  <a:gd name="T32" fmla="*/ 345 w 588"/>
                                  <a:gd name="T33" fmla="*/ 3 h 773"/>
                                  <a:gd name="T34" fmla="*/ 427 w 588"/>
                                  <a:gd name="T35" fmla="*/ 24 h 773"/>
                                  <a:gd name="T36" fmla="*/ 488 w 588"/>
                                  <a:gd name="T37" fmla="*/ 61 h 773"/>
                                  <a:gd name="T38" fmla="*/ 530 w 588"/>
                                  <a:gd name="T39" fmla="*/ 110 h 773"/>
                                  <a:gd name="T40" fmla="*/ 558 w 588"/>
                                  <a:gd name="T41" fmla="*/ 169 h 773"/>
                                  <a:gd name="T42" fmla="*/ 573 w 588"/>
                                  <a:gd name="T43" fmla="*/ 235 h 773"/>
                                  <a:gd name="T44" fmla="*/ 578 w 588"/>
                                  <a:gd name="T45" fmla="*/ 303 h 773"/>
                                  <a:gd name="T46" fmla="*/ 579 w 588"/>
                                  <a:gd name="T47" fmla="*/ 643 h 773"/>
                                  <a:gd name="T48" fmla="*/ 588 w 588"/>
                                  <a:gd name="T49" fmla="*/ 757 h 773"/>
                                  <a:gd name="T50" fmla="*/ 455 w 588"/>
                                  <a:gd name="T51" fmla="*/ 663 h 773"/>
                                  <a:gd name="T52" fmla="*/ 432 w 588"/>
                                  <a:gd name="T53" fmla="*/ 687 h 773"/>
                                  <a:gd name="T54" fmla="*/ 379 w 588"/>
                                  <a:gd name="T55" fmla="*/ 731 h 773"/>
                                  <a:gd name="T56" fmla="*/ 309 w 588"/>
                                  <a:gd name="T57" fmla="*/ 761 h 773"/>
                                  <a:gd name="T58" fmla="*/ 225 w 588"/>
                                  <a:gd name="T59" fmla="*/ 773 h 773"/>
                                  <a:gd name="T60" fmla="*/ 146 w 588"/>
                                  <a:gd name="T61" fmla="*/ 761 h 773"/>
                                  <a:gd name="T62" fmla="*/ 82 w 588"/>
                                  <a:gd name="T63" fmla="*/ 728 h 773"/>
                                  <a:gd name="T64" fmla="*/ 37 w 588"/>
                                  <a:gd name="T65" fmla="*/ 681 h 773"/>
                                  <a:gd name="T66" fmla="*/ 10 w 588"/>
                                  <a:gd name="T67" fmla="*/ 624 h 773"/>
                                  <a:gd name="T68" fmla="*/ 0 w 588"/>
                                  <a:gd name="T69" fmla="*/ 562 h 773"/>
                                  <a:gd name="T70" fmla="*/ 13 w 588"/>
                                  <a:gd name="T71" fmla="*/ 479 h 773"/>
                                  <a:gd name="T72" fmla="*/ 51 w 588"/>
                                  <a:gd name="T73" fmla="*/ 409 h 773"/>
                                  <a:gd name="T74" fmla="*/ 115 w 588"/>
                                  <a:gd name="T75" fmla="*/ 355 h 773"/>
                                  <a:gd name="T76" fmla="*/ 202 w 588"/>
                                  <a:gd name="T77" fmla="*/ 316 h 773"/>
                                  <a:gd name="T78" fmla="*/ 312 w 588"/>
                                  <a:gd name="T79" fmla="*/ 294 h 773"/>
                                  <a:gd name="T80" fmla="*/ 443 w 588"/>
                                  <a:gd name="T81" fmla="*/ 287 h 773"/>
                                  <a:gd name="T82" fmla="*/ 443 w 588"/>
                                  <a:gd name="T83" fmla="*/ 254 h 773"/>
                                  <a:gd name="T84" fmla="*/ 439 w 588"/>
                                  <a:gd name="T85" fmla="*/ 219 h 773"/>
                                  <a:gd name="T86" fmla="*/ 426 w 588"/>
                                  <a:gd name="T87" fmla="*/ 181 h 773"/>
                                  <a:gd name="T88" fmla="*/ 404 w 588"/>
                                  <a:gd name="T89" fmla="*/ 145 h 773"/>
                                  <a:gd name="T90" fmla="*/ 365 w 588"/>
                                  <a:gd name="T91" fmla="*/ 117 h 773"/>
                                  <a:gd name="T92" fmla="*/ 311 w 588"/>
                                  <a:gd name="T93" fmla="*/ 102 h 773"/>
                                  <a:gd name="T94" fmla="*/ 234 w 588"/>
                                  <a:gd name="T95" fmla="*/ 102 h 773"/>
                                  <a:gd name="T96" fmla="*/ 153 w 588"/>
                                  <a:gd name="T97" fmla="*/ 120 h 773"/>
                                  <a:gd name="T98" fmla="*/ 82 w 588"/>
                                  <a:gd name="T99" fmla="*/ 155 h 773"/>
                                  <a:gd name="T100" fmla="*/ 93 w 588"/>
                                  <a:gd name="T101" fmla="*/ 43 h 773"/>
                                  <a:gd name="T102" fmla="*/ 187 w 588"/>
                                  <a:gd name="T103" fmla="*/ 12 h 773"/>
                                  <a:gd name="T104" fmla="*/ 296 w 588"/>
                                  <a:gd name="T105" fmla="*/ 0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88" h="773">
                                    <a:moveTo>
                                      <a:pt x="412" y="380"/>
                                    </a:moveTo>
                                    <a:lnTo>
                                      <a:pt x="379" y="380"/>
                                    </a:lnTo>
                                    <a:lnTo>
                                      <a:pt x="345" y="383"/>
                                    </a:lnTo>
                                    <a:lnTo>
                                      <a:pt x="311" y="387"/>
                                    </a:lnTo>
                                    <a:lnTo>
                                      <a:pt x="280" y="393"/>
                                    </a:lnTo>
                                    <a:lnTo>
                                      <a:pt x="250" y="402"/>
                                    </a:lnTo>
                                    <a:lnTo>
                                      <a:pt x="222" y="414"/>
                                    </a:lnTo>
                                    <a:lnTo>
                                      <a:pt x="197" y="427"/>
                                    </a:lnTo>
                                    <a:lnTo>
                                      <a:pt x="177" y="443"/>
                                    </a:lnTo>
                                    <a:lnTo>
                                      <a:pt x="159" y="464"/>
                                    </a:lnTo>
                                    <a:lnTo>
                                      <a:pt x="146" y="488"/>
                                    </a:lnTo>
                                    <a:lnTo>
                                      <a:pt x="137" y="514"/>
                                    </a:lnTo>
                                    <a:lnTo>
                                      <a:pt x="134" y="545"/>
                                    </a:lnTo>
                                    <a:lnTo>
                                      <a:pt x="137" y="576"/>
                                    </a:lnTo>
                                    <a:lnTo>
                                      <a:pt x="144" y="603"/>
                                    </a:lnTo>
                                    <a:lnTo>
                                      <a:pt x="156" y="625"/>
                                    </a:lnTo>
                                    <a:lnTo>
                                      <a:pt x="172" y="643"/>
                                    </a:lnTo>
                                    <a:lnTo>
                                      <a:pt x="190" y="656"/>
                                    </a:lnTo>
                                    <a:lnTo>
                                      <a:pt x="212" y="666"/>
                                    </a:lnTo>
                                    <a:lnTo>
                                      <a:pt x="234" y="672"/>
                                    </a:lnTo>
                                    <a:lnTo>
                                      <a:pt x="259" y="674"/>
                                    </a:lnTo>
                                    <a:lnTo>
                                      <a:pt x="299" y="671"/>
                                    </a:lnTo>
                                    <a:lnTo>
                                      <a:pt x="334" y="661"/>
                                    </a:lnTo>
                                    <a:lnTo>
                                      <a:pt x="365" y="644"/>
                                    </a:lnTo>
                                    <a:lnTo>
                                      <a:pt x="390" y="625"/>
                                    </a:lnTo>
                                    <a:lnTo>
                                      <a:pt x="412" y="601"/>
                                    </a:lnTo>
                                    <a:lnTo>
                                      <a:pt x="429" y="576"/>
                                    </a:lnTo>
                                    <a:lnTo>
                                      <a:pt x="440" y="550"/>
                                    </a:lnTo>
                                    <a:lnTo>
                                      <a:pt x="445" y="529"/>
                                    </a:lnTo>
                                    <a:lnTo>
                                      <a:pt x="446" y="507"/>
                                    </a:lnTo>
                                    <a:lnTo>
                                      <a:pt x="446" y="380"/>
                                    </a:lnTo>
                                    <a:lnTo>
                                      <a:pt x="412" y="380"/>
                                    </a:lnTo>
                                    <a:close/>
                                    <a:moveTo>
                                      <a:pt x="296" y="0"/>
                                    </a:moveTo>
                                    <a:lnTo>
                                      <a:pt x="345" y="3"/>
                                    </a:lnTo>
                                    <a:lnTo>
                                      <a:pt x="389" y="11"/>
                                    </a:lnTo>
                                    <a:lnTo>
                                      <a:pt x="427" y="24"/>
                                    </a:lnTo>
                                    <a:lnTo>
                                      <a:pt x="460" y="40"/>
                                    </a:lnTo>
                                    <a:lnTo>
                                      <a:pt x="488" y="61"/>
                                    </a:lnTo>
                                    <a:lnTo>
                                      <a:pt x="511" y="83"/>
                                    </a:lnTo>
                                    <a:lnTo>
                                      <a:pt x="530" y="110"/>
                                    </a:lnTo>
                                    <a:lnTo>
                                      <a:pt x="547" y="139"/>
                                    </a:lnTo>
                                    <a:lnTo>
                                      <a:pt x="558" y="169"/>
                                    </a:lnTo>
                                    <a:lnTo>
                                      <a:pt x="567" y="201"/>
                                    </a:lnTo>
                                    <a:lnTo>
                                      <a:pt x="573" y="235"/>
                                    </a:lnTo>
                                    <a:lnTo>
                                      <a:pt x="576" y="269"/>
                                    </a:lnTo>
                                    <a:lnTo>
                                      <a:pt x="578" y="303"/>
                                    </a:lnTo>
                                    <a:lnTo>
                                      <a:pt x="578" y="579"/>
                                    </a:lnTo>
                                    <a:lnTo>
                                      <a:pt x="579" y="643"/>
                                    </a:lnTo>
                                    <a:lnTo>
                                      <a:pt x="582" y="702"/>
                                    </a:lnTo>
                                    <a:lnTo>
                                      <a:pt x="588" y="757"/>
                                    </a:lnTo>
                                    <a:lnTo>
                                      <a:pt x="468" y="757"/>
                                    </a:lnTo>
                                    <a:lnTo>
                                      <a:pt x="455" y="663"/>
                                    </a:lnTo>
                                    <a:lnTo>
                                      <a:pt x="451" y="663"/>
                                    </a:lnTo>
                                    <a:lnTo>
                                      <a:pt x="432" y="687"/>
                                    </a:lnTo>
                                    <a:lnTo>
                                      <a:pt x="408" y="711"/>
                                    </a:lnTo>
                                    <a:lnTo>
                                      <a:pt x="379" y="731"/>
                                    </a:lnTo>
                                    <a:lnTo>
                                      <a:pt x="346" y="748"/>
                                    </a:lnTo>
                                    <a:lnTo>
                                      <a:pt x="309" y="761"/>
                                    </a:lnTo>
                                    <a:lnTo>
                                      <a:pt x="269" y="770"/>
                                    </a:lnTo>
                                    <a:lnTo>
                                      <a:pt x="225" y="773"/>
                                    </a:lnTo>
                                    <a:lnTo>
                                      <a:pt x="183" y="770"/>
                                    </a:lnTo>
                                    <a:lnTo>
                                      <a:pt x="146" y="761"/>
                                    </a:lnTo>
                                    <a:lnTo>
                                      <a:pt x="112" y="748"/>
                                    </a:lnTo>
                                    <a:lnTo>
                                      <a:pt x="82" y="728"/>
                                    </a:lnTo>
                                    <a:lnTo>
                                      <a:pt x="57" y="706"/>
                                    </a:lnTo>
                                    <a:lnTo>
                                      <a:pt x="37" y="681"/>
                                    </a:lnTo>
                                    <a:lnTo>
                                      <a:pt x="20" y="653"/>
                                    </a:lnTo>
                                    <a:lnTo>
                                      <a:pt x="10" y="624"/>
                                    </a:lnTo>
                                    <a:lnTo>
                                      <a:pt x="3" y="593"/>
                                    </a:lnTo>
                                    <a:lnTo>
                                      <a:pt x="0" y="562"/>
                                    </a:lnTo>
                                    <a:lnTo>
                                      <a:pt x="4" y="517"/>
                                    </a:lnTo>
                                    <a:lnTo>
                                      <a:pt x="13" y="479"/>
                                    </a:lnTo>
                                    <a:lnTo>
                                      <a:pt x="29" y="442"/>
                                    </a:lnTo>
                                    <a:lnTo>
                                      <a:pt x="51" y="409"/>
                                    </a:lnTo>
                                    <a:lnTo>
                                      <a:pt x="81" y="381"/>
                                    </a:lnTo>
                                    <a:lnTo>
                                      <a:pt x="115" y="355"/>
                                    </a:lnTo>
                                    <a:lnTo>
                                      <a:pt x="156" y="334"/>
                                    </a:lnTo>
                                    <a:lnTo>
                                      <a:pt x="202" y="316"/>
                                    </a:lnTo>
                                    <a:lnTo>
                                      <a:pt x="255" y="303"/>
                                    </a:lnTo>
                                    <a:lnTo>
                                      <a:pt x="312" y="294"/>
                                    </a:lnTo>
                                    <a:lnTo>
                                      <a:pt x="376" y="288"/>
                                    </a:lnTo>
                                    <a:lnTo>
                                      <a:pt x="443" y="287"/>
                                    </a:lnTo>
                                    <a:lnTo>
                                      <a:pt x="443" y="271"/>
                                    </a:lnTo>
                                    <a:lnTo>
                                      <a:pt x="443" y="254"/>
                                    </a:lnTo>
                                    <a:lnTo>
                                      <a:pt x="442" y="237"/>
                                    </a:lnTo>
                                    <a:lnTo>
                                      <a:pt x="439" y="219"/>
                                    </a:lnTo>
                                    <a:lnTo>
                                      <a:pt x="433" y="200"/>
                                    </a:lnTo>
                                    <a:lnTo>
                                      <a:pt x="426" y="181"/>
                                    </a:lnTo>
                                    <a:lnTo>
                                      <a:pt x="417" y="163"/>
                                    </a:lnTo>
                                    <a:lnTo>
                                      <a:pt x="404" y="145"/>
                                    </a:lnTo>
                                    <a:lnTo>
                                      <a:pt x="386" y="130"/>
                                    </a:lnTo>
                                    <a:lnTo>
                                      <a:pt x="365" y="117"/>
                                    </a:lnTo>
                                    <a:lnTo>
                                      <a:pt x="340" y="108"/>
                                    </a:lnTo>
                                    <a:lnTo>
                                      <a:pt x="311" y="102"/>
                                    </a:lnTo>
                                    <a:lnTo>
                                      <a:pt x="275" y="101"/>
                                    </a:lnTo>
                                    <a:lnTo>
                                      <a:pt x="234" y="102"/>
                                    </a:lnTo>
                                    <a:lnTo>
                                      <a:pt x="193" y="110"/>
                                    </a:lnTo>
                                    <a:lnTo>
                                      <a:pt x="153" y="120"/>
                                    </a:lnTo>
                                    <a:lnTo>
                                      <a:pt x="116" y="136"/>
                                    </a:lnTo>
                                    <a:lnTo>
                                      <a:pt x="82" y="155"/>
                                    </a:lnTo>
                                    <a:lnTo>
                                      <a:pt x="53" y="65"/>
                                    </a:lnTo>
                                    <a:lnTo>
                                      <a:pt x="93" y="43"/>
                                    </a:lnTo>
                                    <a:lnTo>
                                      <a:pt x="137" y="25"/>
                                    </a:lnTo>
                                    <a:lnTo>
                                      <a:pt x="187" y="12"/>
                                    </a:lnTo>
                                    <a:lnTo>
                                      <a:pt x="240" y="3"/>
                                    </a:lnTo>
                                    <a:lnTo>
                                      <a:pt x="296"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4" name="Rectangle 584"/>
                            <wps:cNvSpPr>
                              <a:spLocks noChangeArrowheads="1"/>
                            </wps:cNvSpPr>
                            <wps:spPr bwMode="auto">
                              <a:xfrm>
                                <a:off x="993775" y="11430"/>
                                <a:ext cx="42545" cy="344170"/>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85" name="Freeform 14"/>
                            <wps:cNvSpPr>
                              <a:spLocks noEditPoints="1"/>
                            </wps:cNvSpPr>
                            <wps:spPr bwMode="auto">
                              <a:xfrm>
                                <a:off x="1071245" y="115570"/>
                                <a:ext cx="228600" cy="245110"/>
                              </a:xfrm>
                              <a:custGeom>
                                <a:avLst/>
                                <a:gdLst>
                                  <a:gd name="T0" fmla="*/ 320 w 721"/>
                                  <a:gd name="T1" fmla="*/ 105 h 773"/>
                                  <a:gd name="T2" fmla="*/ 252 w 721"/>
                                  <a:gd name="T3" fmla="*/ 132 h 773"/>
                                  <a:gd name="T4" fmla="*/ 199 w 721"/>
                                  <a:gd name="T5" fmla="*/ 178 h 773"/>
                                  <a:gd name="T6" fmla="*/ 163 w 721"/>
                                  <a:gd name="T7" fmla="*/ 240 h 773"/>
                                  <a:gd name="T8" fmla="*/ 143 w 721"/>
                                  <a:gd name="T9" fmla="*/ 312 h 773"/>
                                  <a:gd name="T10" fmla="*/ 135 w 721"/>
                                  <a:gd name="T11" fmla="*/ 389 h 773"/>
                                  <a:gd name="T12" fmla="*/ 146 w 721"/>
                                  <a:gd name="T13" fmla="*/ 480 h 773"/>
                                  <a:gd name="T14" fmla="*/ 175 w 721"/>
                                  <a:gd name="T15" fmla="*/ 559 h 773"/>
                                  <a:gd name="T16" fmla="*/ 222 w 721"/>
                                  <a:gd name="T17" fmla="*/ 619 h 773"/>
                                  <a:gd name="T18" fmla="*/ 283 w 721"/>
                                  <a:gd name="T19" fmla="*/ 659 h 773"/>
                                  <a:gd name="T20" fmla="*/ 357 w 721"/>
                                  <a:gd name="T21" fmla="*/ 672 h 773"/>
                                  <a:gd name="T22" fmla="*/ 399 w 721"/>
                                  <a:gd name="T23" fmla="*/ 668 h 773"/>
                                  <a:gd name="T24" fmla="*/ 473 w 721"/>
                                  <a:gd name="T25" fmla="*/ 635 h 773"/>
                                  <a:gd name="T26" fmla="*/ 530 w 721"/>
                                  <a:gd name="T27" fmla="*/ 573 h 773"/>
                                  <a:gd name="T28" fmla="*/ 567 w 721"/>
                                  <a:gd name="T29" fmla="*/ 488 h 773"/>
                                  <a:gd name="T30" fmla="*/ 582 w 721"/>
                                  <a:gd name="T31" fmla="*/ 384 h 773"/>
                                  <a:gd name="T32" fmla="*/ 576 w 721"/>
                                  <a:gd name="T33" fmla="*/ 319 h 773"/>
                                  <a:gd name="T34" fmla="*/ 560 w 721"/>
                                  <a:gd name="T35" fmla="*/ 256 h 773"/>
                                  <a:gd name="T36" fmla="*/ 530 w 721"/>
                                  <a:gd name="T37" fmla="*/ 195 h 773"/>
                                  <a:gd name="T38" fmla="*/ 488 w 721"/>
                                  <a:gd name="T39" fmla="*/ 147 h 773"/>
                                  <a:gd name="T40" fmla="*/ 432 w 721"/>
                                  <a:gd name="T41" fmla="*/ 114 h 773"/>
                                  <a:gd name="T42" fmla="*/ 361 w 721"/>
                                  <a:gd name="T43" fmla="*/ 102 h 773"/>
                                  <a:gd name="T44" fmla="*/ 421 w 721"/>
                                  <a:gd name="T45" fmla="*/ 5 h 773"/>
                                  <a:gd name="T46" fmla="*/ 522 w 721"/>
                                  <a:gd name="T47" fmla="*/ 34 h 773"/>
                                  <a:gd name="T48" fmla="*/ 604 w 721"/>
                                  <a:gd name="T49" fmla="*/ 89 h 773"/>
                                  <a:gd name="T50" fmla="*/ 666 w 721"/>
                                  <a:gd name="T51" fmla="*/ 167 h 773"/>
                                  <a:gd name="T52" fmla="*/ 706 w 721"/>
                                  <a:gd name="T53" fmla="*/ 265 h 773"/>
                                  <a:gd name="T54" fmla="*/ 721 w 721"/>
                                  <a:gd name="T55" fmla="*/ 380 h 773"/>
                                  <a:gd name="T56" fmla="*/ 709 w 721"/>
                                  <a:gd name="T57" fmla="*/ 488 h 773"/>
                                  <a:gd name="T58" fmla="*/ 678 w 721"/>
                                  <a:gd name="T59" fmla="*/ 578 h 773"/>
                                  <a:gd name="T60" fmla="*/ 631 w 721"/>
                                  <a:gd name="T61" fmla="*/ 650 h 773"/>
                                  <a:gd name="T62" fmla="*/ 572 w 721"/>
                                  <a:gd name="T63" fmla="*/ 705 h 773"/>
                                  <a:gd name="T64" fmla="*/ 504 w 721"/>
                                  <a:gd name="T65" fmla="*/ 743 h 773"/>
                                  <a:gd name="T66" fmla="*/ 430 w 721"/>
                                  <a:gd name="T67" fmla="*/ 765 h 773"/>
                                  <a:gd name="T68" fmla="*/ 355 w 721"/>
                                  <a:gd name="T69" fmla="*/ 773 h 773"/>
                                  <a:gd name="T70" fmla="*/ 305 w 721"/>
                                  <a:gd name="T71" fmla="*/ 770 h 773"/>
                                  <a:gd name="T72" fmla="*/ 214 w 721"/>
                                  <a:gd name="T73" fmla="*/ 746 h 773"/>
                                  <a:gd name="T74" fmla="*/ 135 w 721"/>
                                  <a:gd name="T75" fmla="*/ 700 h 773"/>
                                  <a:gd name="T76" fmla="*/ 72 w 721"/>
                                  <a:gd name="T77" fmla="*/ 635 h 773"/>
                                  <a:gd name="T78" fmla="*/ 26 w 721"/>
                                  <a:gd name="T79" fmla="*/ 551 h 773"/>
                                  <a:gd name="T80" fmla="*/ 3 w 721"/>
                                  <a:gd name="T81" fmla="*/ 449 h 773"/>
                                  <a:gd name="T82" fmla="*/ 3 w 721"/>
                                  <a:gd name="T83" fmla="*/ 334 h 773"/>
                                  <a:gd name="T84" fmla="*/ 28 w 721"/>
                                  <a:gd name="T85" fmla="*/ 228 h 773"/>
                                  <a:gd name="T86" fmla="*/ 75 w 721"/>
                                  <a:gd name="T87" fmla="*/ 141 h 773"/>
                                  <a:gd name="T88" fmla="*/ 141 w 721"/>
                                  <a:gd name="T89" fmla="*/ 73 h 773"/>
                                  <a:gd name="T90" fmla="*/ 222 w 721"/>
                                  <a:gd name="T91" fmla="*/ 27 h 773"/>
                                  <a:gd name="T92" fmla="*/ 315 w 721"/>
                                  <a:gd name="T93" fmla="*/ 3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1" h="773">
                                    <a:moveTo>
                                      <a:pt x="361" y="102"/>
                                    </a:moveTo>
                                    <a:lnTo>
                                      <a:pt x="320" y="105"/>
                                    </a:lnTo>
                                    <a:lnTo>
                                      <a:pt x="284" y="116"/>
                                    </a:lnTo>
                                    <a:lnTo>
                                      <a:pt x="252" y="132"/>
                                    </a:lnTo>
                                    <a:lnTo>
                                      <a:pt x="224" y="152"/>
                                    </a:lnTo>
                                    <a:lnTo>
                                      <a:pt x="199" y="178"/>
                                    </a:lnTo>
                                    <a:lnTo>
                                      <a:pt x="180" y="207"/>
                                    </a:lnTo>
                                    <a:lnTo>
                                      <a:pt x="163" y="240"/>
                                    </a:lnTo>
                                    <a:lnTo>
                                      <a:pt x="150" y="275"/>
                                    </a:lnTo>
                                    <a:lnTo>
                                      <a:pt x="143" y="312"/>
                                    </a:lnTo>
                                    <a:lnTo>
                                      <a:pt x="137" y="350"/>
                                    </a:lnTo>
                                    <a:lnTo>
                                      <a:pt x="135" y="389"/>
                                    </a:lnTo>
                                    <a:lnTo>
                                      <a:pt x="138" y="436"/>
                                    </a:lnTo>
                                    <a:lnTo>
                                      <a:pt x="146" y="480"/>
                                    </a:lnTo>
                                    <a:lnTo>
                                      <a:pt x="159" y="522"/>
                                    </a:lnTo>
                                    <a:lnTo>
                                      <a:pt x="175" y="559"/>
                                    </a:lnTo>
                                    <a:lnTo>
                                      <a:pt x="197" y="591"/>
                                    </a:lnTo>
                                    <a:lnTo>
                                      <a:pt x="222" y="619"/>
                                    </a:lnTo>
                                    <a:lnTo>
                                      <a:pt x="252" y="641"/>
                                    </a:lnTo>
                                    <a:lnTo>
                                      <a:pt x="283" y="659"/>
                                    </a:lnTo>
                                    <a:lnTo>
                                      <a:pt x="318" y="669"/>
                                    </a:lnTo>
                                    <a:lnTo>
                                      <a:pt x="357" y="672"/>
                                    </a:lnTo>
                                    <a:lnTo>
                                      <a:pt x="358" y="672"/>
                                    </a:lnTo>
                                    <a:lnTo>
                                      <a:pt x="399" y="668"/>
                                    </a:lnTo>
                                    <a:lnTo>
                                      <a:pt x="438" y="655"/>
                                    </a:lnTo>
                                    <a:lnTo>
                                      <a:pt x="473" y="635"/>
                                    </a:lnTo>
                                    <a:lnTo>
                                      <a:pt x="504" y="607"/>
                                    </a:lnTo>
                                    <a:lnTo>
                                      <a:pt x="530" y="573"/>
                                    </a:lnTo>
                                    <a:lnTo>
                                      <a:pt x="551" y="533"/>
                                    </a:lnTo>
                                    <a:lnTo>
                                      <a:pt x="567" y="488"/>
                                    </a:lnTo>
                                    <a:lnTo>
                                      <a:pt x="578" y="437"/>
                                    </a:lnTo>
                                    <a:lnTo>
                                      <a:pt x="582" y="384"/>
                                    </a:lnTo>
                                    <a:lnTo>
                                      <a:pt x="581" y="352"/>
                                    </a:lnTo>
                                    <a:lnTo>
                                      <a:pt x="576" y="319"/>
                                    </a:lnTo>
                                    <a:lnTo>
                                      <a:pt x="569" y="287"/>
                                    </a:lnTo>
                                    <a:lnTo>
                                      <a:pt x="560" y="256"/>
                                    </a:lnTo>
                                    <a:lnTo>
                                      <a:pt x="547" y="225"/>
                                    </a:lnTo>
                                    <a:lnTo>
                                      <a:pt x="530" y="195"/>
                                    </a:lnTo>
                                    <a:lnTo>
                                      <a:pt x="511" y="170"/>
                                    </a:lnTo>
                                    <a:lnTo>
                                      <a:pt x="488" y="147"/>
                                    </a:lnTo>
                                    <a:lnTo>
                                      <a:pt x="461" y="129"/>
                                    </a:lnTo>
                                    <a:lnTo>
                                      <a:pt x="432" y="114"/>
                                    </a:lnTo>
                                    <a:lnTo>
                                      <a:pt x="398" y="105"/>
                                    </a:lnTo>
                                    <a:lnTo>
                                      <a:pt x="361" y="102"/>
                                    </a:lnTo>
                                    <a:close/>
                                    <a:moveTo>
                                      <a:pt x="365" y="0"/>
                                    </a:moveTo>
                                    <a:lnTo>
                                      <a:pt x="421" y="5"/>
                                    </a:lnTo>
                                    <a:lnTo>
                                      <a:pt x="473" y="15"/>
                                    </a:lnTo>
                                    <a:lnTo>
                                      <a:pt x="522" y="34"/>
                                    </a:lnTo>
                                    <a:lnTo>
                                      <a:pt x="566" y="58"/>
                                    </a:lnTo>
                                    <a:lnTo>
                                      <a:pt x="604" y="89"/>
                                    </a:lnTo>
                                    <a:lnTo>
                                      <a:pt x="638" y="124"/>
                                    </a:lnTo>
                                    <a:lnTo>
                                      <a:pt x="666" y="167"/>
                                    </a:lnTo>
                                    <a:lnTo>
                                      <a:pt x="690" y="213"/>
                                    </a:lnTo>
                                    <a:lnTo>
                                      <a:pt x="706" y="265"/>
                                    </a:lnTo>
                                    <a:lnTo>
                                      <a:pt x="716" y="319"/>
                                    </a:lnTo>
                                    <a:lnTo>
                                      <a:pt x="721" y="380"/>
                                    </a:lnTo>
                                    <a:lnTo>
                                      <a:pt x="718" y="436"/>
                                    </a:lnTo>
                                    <a:lnTo>
                                      <a:pt x="709" y="488"/>
                                    </a:lnTo>
                                    <a:lnTo>
                                      <a:pt x="696" y="535"/>
                                    </a:lnTo>
                                    <a:lnTo>
                                      <a:pt x="678" y="578"/>
                                    </a:lnTo>
                                    <a:lnTo>
                                      <a:pt x="656" y="616"/>
                                    </a:lnTo>
                                    <a:lnTo>
                                      <a:pt x="631" y="650"/>
                                    </a:lnTo>
                                    <a:lnTo>
                                      <a:pt x="603" y="680"/>
                                    </a:lnTo>
                                    <a:lnTo>
                                      <a:pt x="572" y="705"/>
                                    </a:lnTo>
                                    <a:lnTo>
                                      <a:pt x="538" y="725"/>
                                    </a:lnTo>
                                    <a:lnTo>
                                      <a:pt x="504" y="743"/>
                                    </a:lnTo>
                                    <a:lnTo>
                                      <a:pt x="467" y="757"/>
                                    </a:lnTo>
                                    <a:lnTo>
                                      <a:pt x="430" y="765"/>
                                    </a:lnTo>
                                    <a:lnTo>
                                      <a:pt x="392" y="771"/>
                                    </a:lnTo>
                                    <a:lnTo>
                                      <a:pt x="355" y="773"/>
                                    </a:lnTo>
                                    <a:lnTo>
                                      <a:pt x="354" y="773"/>
                                    </a:lnTo>
                                    <a:lnTo>
                                      <a:pt x="305" y="770"/>
                                    </a:lnTo>
                                    <a:lnTo>
                                      <a:pt x="258" y="761"/>
                                    </a:lnTo>
                                    <a:lnTo>
                                      <a:pt x="214" y="746"/>
                                    </a:lnTo>
                                    <a:lnTo>
                                      <a:pt x="174" y="727"/>
                                    </a:lnTo>
                                    <a:lnTo>
                                      <a:pt x="135" y="700"/>
                                    </a:lnTo>
                                    <a:lnTo>
                                      <a:pt x="102" y="671"/>
                                    </a:lnTo>
                                    <a:lnTo>
                                      <a:pt x="72" y="635"/>
                                    </a:lnTo>
                                    <a:lnTo>
                                      <a:pt x="47" y="596"/>
                                    </a:lnTo>
                                    <a:lnTo>
                                      <a:pt x="26" y="551"/>
                                    </a:lnTo>
                                    <a:lnTo>
                                      <a:pt x="12" y="502"/>
                                    </a:lnTo>
                                    <a:lnTo>
                                      <a:pt x="3" y="449"/>
                                    </a:lnTo>
                                    <a:lnTo>
                                      <a:pt x="0" y="393"/>
                                    </a:lnTo>
                                    <a:lnTo>
                                      <a:pt x="3" y="334"/>
                                    </a:lnTo>
                                    <a:lnTo>
                                      <a:pt x="13" y="278"/>
                                    </a:lnTo>
                                    <a:lnTo>
                                      <a:pt x="28" y="228"/>
                                    </a:lnTo>
                                    <a:lnTo>
                                      <a:pt x="50" y="182"/>
                                    </a:lnTo>
                                    <a:lnTo>
                                      <a:pt x="75" y="141"/>
                                    </a:lnTo>
                                    <a:lnTo>
                                      <a:pt x="106" y="104"/>
                                    </a:lnTo>
                                    <a:lnTo>
                                      <a:pt x="141" y="73"/>
                                    </a:lnTo>
                                    <a:lnTo>
                                      <a:pt x="180" y="48"/>
                                    </a:lnTo>
                                    <a:lnTo>
                                      <a:pt x="222" y="27"/>
                                    </a:lnTo>
                                    <a:lnTo>
                                      <a:pt x="268" y="12"/>
                                    </a:lnTo>
                                    <a:lnTo>
                                      <a:pt x="315" y="3"/>
                                    </a:lnTo>
                                    <a:lnTo>
                                      <a:pt x="36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6" name="Freeform 15"/>
                            <wps:cNvSpPr>
                              <a:spLocks noEditPoints="1"/>
                            </wps:cNvSpPr>
                            <wps:spPr bwMode="auto">
                              <a:xfrm>
                                <a:off x="1323340" y="115570"/>
                                <a:ext cx="219075" cy="340995"/>
                              </a:xfrm>
                              <a:custGeom>
                                <a:avLst/>
                                <a:gdLst>
                                  <a:gd name="T0" fmla="*/ 276 w 690"/>
                                  <a:gd name="T1" fmla="*/ 120 h 1076"/>
                                  <a:gd name="T2" fmla="*/ 186 w 690"/>
                                  <a:gd name="T3" fmla="*/ 197 h 1076"/>
                                  <a:gd name="T4" fmla="*/ 139 w 690"/>
                                  <a:gd name="T5" fmla="*/ 330 h 1076"/>
                                  <a:gd name="T6" fmla="*/ 145 w 690"/>
                                  <a:gd name="T7" fmla="*/ 469 h 1076"/>
                                  <a:gd name="T8" fmla="*/ 192 w 690"/>
                                  <a:gd name="T9" fmla="*/ 572 h 1076"/>
                                  <a:gd name="T10" fmla="*/ 276 w 690"/>
                                  <a:gd name="T11" fmla="*/ 637 h 1076"/>
                                  <a:gd name="T12" fmla="*/ 389 w 690"/>
                                  <a:gd name="T13" fmla="*/ 647 h 1076"/>
                                  <a:gd name="T14" fmla="*/ 482 w 690"/>
                                  <a:gd name="T15" fmla="*/ 603 h 1076"/>
                                  <a:gd name="T16" fmla="*/ 540 w 690"/>
                                  <a:gd name="T17" fmla="*/ 511 h 1076"/>
                                  <a:gd name="T18" fmla="*/ 550 w 690"/>
                                  <a:gd name="T19" fmla="*/ 440 h 1076"/>
                                  <a:gd name="T20" fmla="*/ 543 w 690"/>
                                  <a:gd name="T21" fmla="*/ 248 h 1076"/>
                                  <a:gd name="T22" fmla="*/ 498 w 690"/>
                                  <a:gd name="T23" fmla="*/ 167 h 1076"/>
                                  <a:gd name="T24" fmla="*/ 423 w 690"/>
                                  <a:gd name="T25" fmla="*/ 116 h 1076"/>
                                  <a:gd name="T26" fmla="*/ 335 w 690"/>
                                  <a:gd name="T27" fmla="*/ 0 h 1076"/>
                                  <a:gd name="T28" fmla="*/ 454 w 690"/>
                                  <a:gd name="T29" fmla="*/ 25 h 1076"/>
                                  <a:gd name="T30" fmla="*/ 532 w 690"/>
                                  <a:gd name="T31" fmla="*/ 82 h 1076"/>
                                  <a:gd name="T32" fmla="*/ 568 w 690"/>
                                  <a:gd name="T33" fmla="*/ 127 h 1076"/>
                                  <a:gd name="T34" fmla="*/ 689 w 690"/>
                                  <a:gd name="T35" fmla="*/ 51 h 1076"/>
                                  <a:gd name="T36" fmla="*/ 684 w 690"/>
                                  <a:gd name="T37" fmla="*/ 169 h 1076"/>
                                  <a:gd name="T38" fmla="*/ 683 w 690"/>
                                  <a:gd name="T39" fmla="*/ 709 h 1076"/>
                                  <a:gd name="T40" fmla="*/ 658 w 690"/>
                                  <a:gd name="T41" fmla="*/ 857 h 1076"/>
                                  <a:gd name="T42" fmla="*/ 605 w 690"/>
                                  <a:gd name="T43" fmla="*/ 960 h 1076"/>
                                  <a:gd name="T44" fmla="*/ 510 w 690"/>
                                  <a:gd name="T45" fmla="*/ 1033 h 1076"/>
                                  <a:gd name="T46" fmla="*/ 391 w 690"/>
                                  <a:gd name="T47" fmla="*/ 1070 h 1076"/>
                                  <a:gd name="T48" fmla="*/ 266 w 690"/>
                                  <a:gd name="T49" fmla="*/ 1074 h 1076"/>
                                  <a:gd name="T50" fmla="*/ 134 w 690"/>
                                  <a:gd name="T51" fmla="*/ 1047 h 1076"/>
                                  <a:gd name="T52" fmla="*/ 98 w 690"/>
                                  <a:gd name="T53" fmla="*/ 910 h 1076"/>
                                  <a:gd name="T54" fmla="*/ 213 w 690"/>
                                  <a:gd name="T55" fmla="*/ 959 h 1076"/>
                                  <a:gd name="T56" fmla="*/ 351 w 690"/>
                                  <a:gd name="T57" fmla="*/ 968 h 1076"/>
                                  <a:gd name="T58" fmla="*/ 447 w 690"/>
                                  <a:gd name="T59" fmla="*/ 940 h 1076"/>
                                  <a:gd name="T60" fmla="*/ 515 w 690"/>
                                  <a:gd name="T61" fmla="*/ 872 h 1076"/>
                                  <a:gd name="T62" fmla="*/ 550 w 690"/>
                                  <a:gd name="T63" fmla="*/ 759 h 1076"/>
                                  <a:gd name="T64" fmla="*/ 549 w 690"/>
                                  <a:gd name="T65" fmla="*/ 629 h 1076"/>
                                  <a:gd name="T66" fmla="*/ 476 w 690"/>
                                  <a:gd name="T67" fmla="*/ 708 h 1076"/>
                                  <a:gd name="T68" fmla="*/ 361 w 690"/>
                                  <a:gd name="T69" fmla="*/ 751 h 1076"/>
                                  <a:gd name="T70" fmla="*/ 220 w 690"/>
                                  <a:gd name="T71" fmla="*/ 739 h 1076"/>
                                  <a:gd name="T72" fmla="*/ 105 w 690"/>
                                  <a:gd name="T73" fmla="*/ 666 h 1076"/>
                                  <a:gd name="T74" fmla="*/ 28 w 690"/>
                                  <a:gd name="T75" fmla="*/ 547 h 1076"/>
                                  <a:gd name="T76" fmla="*/ 0 w 690"/>
                                  <a:gd name="T77" fmla="*/ 392 h 1076"/>
                                  <a:gd name="T78" fmla="*/ 28 w 690"/>
                                  <a:gd name="T79" fmla="*/ 225 h 1076"/>
                                  <a:gd name="T80" fmla="*/ 103 w 690"/>
                                  <a:gd name="T81" fmla="*/ 102 h 1076"/>
                                  <a:gd name="T82" fmla="*/ 210 w 690"/>
                                  <a:gd name="T83" fmla="*/ 27 h 1076"/>
                                  <a:gd name="T84" fmla="*/ 335 w 690"/>
                                  <a:gd name="T85" fmla="*/ 0 h 1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90" h="1076">
                                    <a:moveTo>
                                      <a:pt x="356" y="105"/>
                                    </a:moveTo>
                                    <a:lnTo>
                                      <a:pt x="314" y="108"/>
                                    </a:lnTo>
                                    <a:lnTo>
                                      <a:pt x="276" y="120"/>
                                    </a:lnTo>
                                    <a:lnTo>
                                      <a:pt x="242" y="139"/>
                                    </a:lnTo>
                                    <a:lnTo>
                                      <a:pt x="211" y="164"/>
                                    </a:lnTo>
                                    <a:lnTo>
                                      <a:pt x="186" y="197"/>
                                    </a:lnTo>
                                    <a:lnTo>
                                      <a:pt x="165" y="237"/>
                                    </a:lnTo>
                                    <a:lnTo>
                                      <a:pt x="149" y="281"/>
                                    </a:lnTo>
                                    <a:lnTo>
                                      <a:pt x="139" y="330"/>
                                    </a:lnTo>
                                    <a:lnTo>
                                      <a:pt x="136" y="386"/>
                                    </a:lnTo>
                                    <a:lnTo>
                                      <a:pt x="139" y="427"/>
                                    </a:lnTo>
                                    <a:lnTo>
                                      <a:pt x="145" y="469"/>
                                    </a:lnTo>
                                    <a:lnTo>
                                      <a:pt x="157" y="505"/>
                                    </a:lnTo>
                                    <a:lnTo>
                                      <a:pt x="171" y="541"/>
                                    </a:lnTo>
                                    <a:lnTo>
                                      <a:pt x="192" y="572"/>
                                    </a:lnTo>
                                    <a:lnTo>
                                      <a:pt x="215" y="598"/>
                                    </a:lnTo>
                                    <a:lnTo>
                                      <a:pt x="244" y="621"/>
                                    </a:lnTo>
                                    <a:lnTo>
                                      <a:pt x="276" y="637"/>
                                    </a:lnTo>
                                    <a:lnTo>
                                      <a:pt x="313" y="647"/>
                                    </a:lnTo>
                                    <a:lnTo>
                                      <a:pt x="354" y="652"/>
                                    </a:lnTo>
                                    <a:lnTo>
                                      <a:pt x="389" y="647"/>
                                    </a:lnTo>
                                    <a:lnTo>
                                      <a:pt x="423" y="638"/>
                                    </a:lnTo>
                                    <a:lnTo>
                                      <a:pt x="454" y="624"/>
                                    </a:lnTo>
                                    <a:lnTo>
                                      <a:pt x="482" y="603"/>
                                    </a:lnTo>
                                    <a:lnTo>
                                      <a:pt x="506" y="578"/>
                                    </a:lnTo>
                                    <a:lnTo>
                                      <a:pt x="525" y="547"/>
                                    </a:lnTo>
                                    <a:lnTo>
                                      <a:pt x="540" y="511"/>
                                    </a:lnTo>
                                    <a:lnTo>
                                      <a:pt x="546" y="489"/>
                                    </a:lnTo>
                                    <a:lnTo>
                                      <a:pt x="550" y="466"/>
                                    </a:lnTo>
                                    <a:lnTo>
                                      <a:pt x="550" y="440"/>
                                    </a:lnTo>
                                    <a:lnTo>
                                      <a:pt x="550" y="308"/>
                                    </a:lnTo>
                                    <a:lnTo>
                                      <a:pt x="549" y="277"/>
                                    </a:lnTo>
                                    <a:lnTo>
                                      <a:pt x="543" y="248"/>
                                    </a:lnTo>
                                    <a:lnTo>
                                      <a:pt x="532" y="219"/>
                                    </a:lnTo>
                                    <a:lnTo>
                                      <a:pt x="518" y="192"/>
                                    </a:lnTo>
                                    <a:lnTo>
                                      <a:pt x="498" y="167"/>
                                    </a:lnTo>
                                    <a:lnTo>
                                      <a:pt x="478" y="147"/>
                                    </a:lnTo>
                                    <a:lnTo>
                                      <a:pt x="451" y="129"/>
                                    </a:lnTo>
                                    <a:lnTo>
                                      <a:pt x="423" y="116"/>
                                    </a:lnTo>
                                    <a:lnTo>
                                      <a:pt x="391" y="108"/>
                                    </a:lnTo>
                                    <a:lnTo>
                                      <a:pt x="356" y="105"/>
                                    </a:lnTo>
                                    <a:close/>
                                    <a:moveTo>
                                      <a:pt x="335" y="0"/>
                                    </a:moveTo>
                                    <a:lnTo>
                                      <a:pt x="379" y="3"/>
                                    </a:lnTo>
                                    <a:lnTo>
                                      <a:pt x="419" y="12"/>
                                    </a:lnTo>
                                    <a:lnTo>
                                      <a:pt x="454" y="25"/>
                                    </a:lnTo>
                                    <a:lnTo>
                                      <a:pt x="485" y="42"/>
                                    </a:lnTo>
                                    <a:lnTo>
                                      <a:pt x="510" y="61"/>
                                    </a:lnTo>
                                    <a:lnTo>
                                      <a:pt x="532" y="82"/>
                                    </a:lnTo>
                                    <a:lnTo>
                                      <a:pt x="550" y="105"/>
                                    </a:lnTo>
                                    <a:lnTo>
                                      <a:pt x="565" y="127"/>
                                    </a:lnTo>
                                    <a:lnTo>
                                      <a:pt x="568" y="127"/>
                                    </a:lnTo>
                                    <a:lnTo>
                                      <a:pt x="572" y="18"/>
                                    </a:lnTo>
                                    <a:lnTo>
                                      <a:pt x="690" y="18"/>
                                    </a:lnTo>
                                    <a:lnTo>
                                      <a:pt x="689" y="51"/>
                                    </a:lnTo>
                                    <a:lnTo>
                                      <a:pt x="687" y="85"/>
                                    </a:lnTo>
                                    <a:lnTo>
                                      <a:pt x="686" y="124"/>
                                    </a:lnTo>
                                    <a:lnTo>
                                      <a:pt x="684" y="169"/>
                                    </a:lnTo>
                                    <a:lnTo>
                                      <a:pt x="684" y="219"/>
                                    </a:lnTo>
                                    <a:lnTo>
                                      <a:pt x="684" y="647"/>
                                    </a:lnTo>
                                    <a:lnTo>
                                      <a:pt x="683" y="709"/>
                                    </a:lnTo>
                                    <a:lnTo>
                                      <a:pt x="678" y="764"/>
                                    </a:lnTo>
                                    <a:lnTo>
                                      <a:pt x="669" y="813"/>
                                    </a:lnTo>
                                    <a:lnTo>
                                      <a:pt x="658" y="857"/>
                                    </a:lnTo>
                                    <a:lnTo>
                                      <a:pt x="643" y="895"/>
                                    </a:lnTo>
                                    <a:lnTo>
                                      <a:pt x="625" y="929"/>
                                    </a:lnTo>
                                    <a:lnTo>
                                      <a:pt x="605" y="960"/>
                                    </a:lnTo>
                                    <a:lnTo>
                                      <a:pt x="580" y="987"/>
                                    </a:lnTo>
                                    <a:lnTo>
                                      <a:pt x="546" y="1012"/>
                                    </a:lnTo>
                                    <a:lnTo>
                                      <a:pt x="510" y="1033"/>
                                    </a:lnTo>
                                    <a:lnTo>
                                      <a:pt x="472" y="1049"/>
                                    </a:lnTo>
                                    <a:lnTo>
                                      <a:pt x="432" y="1061"/>
                                    </a:lnTo>
                                    <a:lnTo>
                                      <a:pt x="391" y="1070"/>
                                    </a:lnTo>
                                    <a:lnTo>
                                      <a:pt x="350" y="1074"/>
                                    </a:lnTo>
                                    <a:lnTo>
                                      <a:pt x="310" y="1076"/>
                                    </a:lnTo>
                                    <a:lnTo>
                                      <a:pt x="266" y="1074"/>
                                    </a:lnTo>
                                    <a:lnTo>
                                      <a:pt x="220" y="1068"/>
                                    </a:lnTo>
                                    <a:lnTo>
                                      <a:pt x="176" y="1059"/>
                                    </a:lnTo>
                                    <a:lnTo>
                                      <a:pt x="134" y="1047"/>
                                    </a:lnTo>
                                    <a:lnTo>
                                      <a:pt x="98" y="1033"/>
                                    </a:lnTo>
                                    <a:lnTo>
                                      <a:pt x="65" y="1013"/>
                                    </a:lnTo>
                                    <a:lnTo>
                                      <a:pt x="98" y="910"/>
                                    </a:lnTo>
                                    <a:lnTo>
                                      <a:pt x="130" y="929"/>
                                    </a:lnTo>
                                    <a:lnTo>
                                      <a:pt x="168" y="946"/>
                                    </a:lnTo>
                                    <a:lnTo>
                                      <a:pt x="213" y="959"/>
                                    </a:lnTo>
                                    <a:lnTo>
                                      <a:pt x="261" y="966"/>
                                    </a:lnTo>
                                    <a:lnTo>
                                      <a:pt x="314" y="969"/>
                                    </a:lnTo>
                                    <a:lnTo>
                                      <a:pt x="351" y="968"/>
                                    </a:lnTo>
                                    <a:lnTo>
                                      <a:pt x="385" y="962"/>
                                    </a:lnTo>
                                    <a:lnTo>
                                      <a:pt x="417" y="953"/>
                                    </a:lnTo>
                                    <a:lnTo>
                                      <a:pt x="447" y="940"/>
                                    </a:lnTo>
                                    <a:lnTo>
                                      <a:pt x="472" y="922"/>
                                    </a:lnTo>
                                    <a:lnTo>
                                      <a:pt x="496" y="898"/>
                                    </a:lnTo>
                                    <a:lnTo>
                                      <a:pt x="515" y="872"/>
                                    </a:lnTo>
                                    <a:lnTo>
                                      <a:pt x="531" y="839"/>
                                    </a:lnTo>
                                    <a:lnTo>
                                      <a:pt x="543" y="802"/>
                                    </a:lnTo>
                                    <a:lnTo>
                                      <a:pt x="550" y="759"/>
                                    </a:lnTo>
                                    <a:lnTo>
                                      <a:pt x="552" y="711"/>
                                    </a:lnTo>
                                    <a:lnTo>
                                      <a:pt x="552" y="629"/>
                                    </a:lnTo>
                                    <a:lnTo>
                                      <a:pt x="549" y="629"/>
                                    </a:lnTo>
                                    <a:lnTo>
                                      <a:pt x="529" y="658"/>
                                    </a:lnTo>
                                    <a:lnTo>
                                      <a:pt x="504" y="684"/>
                                    </a:lnTo>
                                    <a:lnTo>
                                      <a:pt x="476" y="708"/>
                                    </a:lnTo>
                                    <a:lnTo>
                                      <a:pt x="442" y="725"/>
                                    </a:lnTo>
                                    <a:lnTo>
                                      <a:pt x="404" y="740"/>
                                    </a:lnTo>
                                    <a:lnTo>
                                      <a:pt x="361" y="751"/>
                                    </a:lnTo>
                                    <a:lnTo>
                                      <a:pt x="314" y="754"/>
                                    </a:lnTo>
                                    <a:lnTo>
                                      <a:pt x="266" y="749"/>
                                    </a:lnTo>
                                    <a:lnTo>
                                      <a:pt x="220" y="739"/>
                                    </a:lnTo>
                                    <a:lnTo>
                                      <a:pt x="179" y="721"/>
                                    </a:lnTo>
                                    <a:lnTo>
                                      <a:pt x="139" y="696"/>
                                    </a:lnTo>
                                    <a:lnTo>
                                      <a:pt x="105" y="666"/>
                                    </a:lnTo>
                                    <a:lnTo>
                                      <a:pt x="74" y="631"/>
                                    </a:lnTo>
                                    <a:lnTo>
                                      <a:pt x="49" y="591"/>
                                    </a:lnTo>
                                    <a:lnTo>
                                      <a:pt x="28" y="547"/>
                                    </a:lnTo>
                                    <a:lnTo>
                                      <a:pt x="14" y="498"/>
                                    </a:lnTo>
                                    <a:lnTo>
                                      <a:pt x="3" y="446"/>
                                    </a:lnTo>
                                    <a:lnTo>
                                      <a:pt x="0" y="392"/>
                                    </a:lnTo>
                                    <a:lnTo>
                                      <a:pt x="5" y="331"/>
                                    </a:lnTo>
                                    <a:lnTo>
                                      <a:pt x="14" y="275"/>
                                    </a:lnTo>
                                    <a:lnTo>
                                      <a:pt x="28" y="225"/>
                                    </a:lnTo>
                                    <a:lnTo>
                                      <a:pt x="49" y="179"/>
                                    </a:lnTo>
                                    <a:lnTo>
                                      <a:pt x="74" y="138"/>
                                    </a:lnTo>
                                    <a:lnTo>
                                      <a:pt x="103" y="102"/>
                                    </a:lnTo>
                                    <a:lnTo>
                                      <a:pt x="136" y="71"/>
                                    </a:lnTo>
                                    <a:lnTo>
                                      <a:pt x="171" y="46"/>
                                    </a:lnTo>
                                    <a:lnTo>
                                      <a:pt x="210" y="27"/>
                                    </a:lnTo>
                                    <a:lnTo>
                                      <a:pt x="251" y="12"/>
                                    </a:lnTo>
                                    <a:lnTo>
                                      <a:pt x="292" y="3"/>
                                    </a:lnTo>
                                    <a:lnTo>
                                      <a:pt x="33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7" name="Freeform 16"/>
                            <wps:cNvSpPr>
                              <a:spLocks/>
                            </wps:cNvSpPr>
                            <wps:spPr bwMode="auto">
                              <a:xfrm>
                                <a:off x="448945" y="387985"/>
                                <a:ext cx="40005" cy="69215"/>
                              </a:xfrm>
                              <a:custGeom>
                                <a:avLst/>
                                <a:gdLst>
                                  <a:gd name="T0" fmla="*/ 72 w 126"/>
                                  <a:gd name="T1" fmla="*/ 0 h 219"/>
                                  <a:gd name="T2" fmla="*/ 91 w 126"/>
                                  <a:gd name="T3" fmla="*/ 3 h 219"/>
                                  <a:gd name="T4" fmla="*/ 107 w 126"/>
                                  <a:gd name="T5" fmla="*/ 6 h 219"/>
                                  <a:gd name="T6" fmla="*/ 119 w 126"/>
                                  <a:gd name="T7" fmla="*/ 11 h 219"/>
                                  <a:gd name="T8" fmla="*/ 110 w 126"/>
                                  <a:gd name="T9" fmla="*/ 33 h 219"/>
                                  <a:gd name="T10" fmla="*/ 101 w 126"/>
                                  <a:gd name="T11" fmla="*/ 30 h 219"/>
                                  <a:gd name="T12" fmla="*/ 88 w 126"/>
                                  <a:gd name="T13" fmla="*/ 26 h 219"/>
                                  <a:gd name="T14" fmla="*/ 72 w 126"/>
                                  <a:gd name="T15" fmla="*/ 24 h 219"/>
                                  <a:gd name="T16" fmla="*/ 56 w 126"/>
                                  <a:gd name="T17" fmla="*/ 26 h 219"/>
                                  <a:gd name="T18" fmla="*/ 45 w 126"/>
                                  <a:gd name="T19" fmla="*/ 30 h 219"/>
                                  <a:gd name="T20" fmla="*/ 38 w 126"/>
                                  <a:gd name="T21" fmla="*/ 37 h 219"/>
                                  <a:gd name="T22" fmla="*/ 33 w 126"/>
                                  <a:gd name="T23" fmla="*/ 46 h 219"/>
                                  <a:gd name="T24" fmla="*/ 32 w 126"/>
                                  <a:gd name="T25" fmla="*/ 55 h 219"/>
                                  <a:gd name="T26" fmla="*/ 33 w 126"/>
                                  <a:gd name="T27" fmla="*/ 68 h 219"/>
                                  <a:gd name="T28" fmla="*/ 42 w 126"/>
                                  <a:gd name="T29" fmla="*/ 79 h 219"/>
                                  <a:gd name="T30" fmla="*/ 54 w 126"/>
                                  <a:gd name="T31" fmla="*/ 88 h 219"/>
                                  <a:gd name="T32" fmla="*/ 73 w 126"/>
                                  <a:gd name="T33" fmla="*/ 96 h 219"/>
                                  <a:gd name="T34" fmla="*/ 92 w 126"/>
                                  <a:gd name="T35" fmla="*/ 105 h 219"/>
                                  <a:gd name="T36" fmla="*/ 107 w 126"/>
                                  <a:gd name="T37" fmla="*/ 114 h 219"/>
                                  <a:gd name="T38" fmla="*/ 117 w 126"/>
                                  <a:gd name="T39" fmla="*/ 126 h 219"/>
                                  <a:gd name="T40" fmla="*/ 125 w 126"/>
                                  <a:gd name="T41" fmla="*/ 141 h 219"/>
                                  <a:gd name="T42" fmla="*/ 126 w 126"/>
                                  <a:gd name="T43" fmla="*/ 157 h 219"/>
                                  <a:gd name="T44" fmla="*/ 125 w 126"/>
                                  <a:gd name="T45" fmla="*/ 173 h 219"/>
                                  <a:gd name="T46" fmla="*/ 119 w 126"/>
                                  <a:gd name="T47" fmla="*/ 188 h 219"/>
                                  <a:gd name="T48" fmla="*/ 109 w 126"/>
                                  <a:gd name="T49" fmla="*/ 200 h 219"/>
                                  <a:gd name="T50" fmla="*/ 94 w 126"/>
                                  <a:gd name="T51" fmla="*/ 210 h 219"/>
                                  <a:gd name="T52" fmla="*/ 76 w 126"/>
                                  <a:gd name="T53" fmla="*/ 216 h 219"/>
                                  <a:gd name="T54" fmla="*/ 54 w 126"/>
                                  <a:gd name="T55" fmla="*/ 219 h 219"/>
                                  <a:gd name="T56" fmla="*/ 33 w 126"/>
                                  <a:gd name="T57" fmla="*/ 216 h 219"/>
                                  <a:gd name="T58" fmla="*/ 14 w 126"/>
                                  <a:gd name="T59" fmla="*/ 212 h 219"/>
                                  <a:gd name="T60" fmla="*/ 0 w 126"/>
                                  <a:gd name="T61" fmla="*/ 204 h 219"/>
                                  <a:gd name="T62" fmla="*/ 7 w 126"/>
                                  <a:gd name="T63" fmla="*/ 182 h 219"/>
                                  <a:gd name="T64" fmla="*/ 29 w 126"/>
                                  <a:gd name="T65" fmla="*/ 192 h 219"/>
                                  <a:gd name="T66" fmla="*/ 56 w 126"/>
                                  <a:gd name="T67" fmla="*/ 195 h 219"/>
                                  <a:gd name="T68" fmla="*/ 73 w 126"/>
                                  <a:gd name="T69" fmla="*/ 192 h 219"/>
                                  <a:gd name="T70" fmla="*/ 88 w 126"/>
                                  <a:gd name="T71" fmla="*/ 187 h 219"/>
                                  <a:gd name="T72" fmla="*/ 97 w 126"/>
                                  <a:gd name="T73" fmla="*/ 175 h 219"/>
                                  <a:gd name="T74" fmla="*/ 100 w 126"/>
                                  <a:gd name="T75" fmla="*/ 160 h 219"/>
                                  <a:gd name="T76" fmla="*/ 97 w 126"/>
                                  <a:gd name="T77" fmla="*/ 147 h 219"/>
                                  <a:gd name="T78" fmla="*/ 89 w 126"/>
                                  <a:gd name="T79" fmla="*/ 136 h 219"/>
                                  <a:gd name="T80" fmla="*/ 78 w 126"/>
                                  <a:gd name="T81" fmla="*/ 126 h 219"/>
                                  <a:gd name="T82" fmla="*/ 60 w 126"/>
                                  <a:gd name="T83" fmla="*/ 119 h 219"/>
                                  <a:gd name="T84" fmla="*/ 41 w 126"/>
                                  <a:gd name="T85" fmla="*/ 110 h 219"/>
                                  <a:gd name="T86" fmla="*/ 26 w 126"/>
                                  <a:gd name="T87" fmla="*/ 101 h 219"/>
                                  <a:gd name="T88" fmla="*/ 14 w 126"/>
                                  <a:gd name="T89" fmla="*/ 89 h 219"/>
                                  <a:gd name="T90" fmla="*/ 7 w 126"/>
                                  <a:gd name="T91" fmla="*/ 74 h 219"/>
                                  <a:gd name="T92" fmla="*/ 4 w 126"/>
                                  <a:gd name="T93" fmla="*/ 58 h 219"/>
                                  <a:gd name="T94" fmla="*/ 7 w 126"/>
                                  <a:gd name="T95" fmla="*/ 40 h 219"/>
                                  <a:gd name="T96" fmla="*/ 16 w 126"/>
                                  <a:gd name="T97" fmla="*/ 24 h 219"/>
                                  <a:gd name="T98" fmla="*/ 30 w 126"/>
                                  <a:gd name="T99" fmla="*/ 12 h 219"/>
                                  <a:gd name="T100" fmla="*/ 50 w 126"/>
                                  <a:gd name="T101" fmla="*/ 3 h 219"/>
                                  <a:gd name="T102" fmla="*/ 72 w 126"/>
                                  <a:gd name="T10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219">
                                    <a:moveTo>
                                      <a:pt x="72" y="0"/>
                                    </a:moveTo>
                                    <a:lnTo>
                                      <a:pt x="91" y="3"/>
                                    </a:lnTo>
                                    <a:lnTo>
                                      <a:pt x="107" y="6"/>
                                    </a:lnTo>
                                    <a:lnTo>
                                      <a:pt x="119" y="11"/>
                                    </a:lnTo>
                                    <a:lnTo>
                                      <a:pt x="110" y="33"/>
                                    </a:lnTo>
                                    <a:lnTo>
                                      <a:pt x="101" y="30"/>
                                    </a:lnTo>
                                    <a:lnTo>
                                      <a:pt x="88" y="26"/>
                                    </a:lnTo>
                                    <a:lnTo>
                                      <a:pt x="72" y="24"/>
                                    </a:lnTo>
                                    <a:lnTo>
                                      <a:pt x="56" y="26"/>
                                    </a:lnTo>
                                    <a:lnTo>
                                      <a:pt x="45" y="30"/>
                                    </a:lnTo>
                                    <a:lnTo>
                                      <a:pt x="38" y="37"/>
                                    </a:lnTo>
                                    <a:lnTo>
                                      <a:pt x="33" y="46"/>
                                    </a:lnTo>
                                    <a:lnTo>
                                      <a:pt x="32" y="55"/>
                                    </a:lnTo>
                                    <a:lnTo>
                                      <a:pt x="33" y="68"/>
                                    </a:lnTo>
                                    <a:lnTo>
                                      <a:pt x="42" y="79"/>
                                    </a:lnTo>
                                    <a:lnTo>
                                      <a:pt x="54" y="88"/>
                                    </a:lnTo>
                                    <a:lnTo>
                                      <a:pt x="73" y="96"/>
                                    </a:lnTo>
                                    <a:lnTo>
                                      <a:pt x="92" y="105"/>
                                    </a:lnTo>
                                    <a:lnTo>
                                      <a:pt x="107" y="114"/>
                                    </a:lnTo>
                                    <a:lnTo>
                                      <a:pt x="117" y="126"/>
                                    </a:lnTo>
                                    <a:lnTo>
                                      <a:pt x="125" y="141"/>
                                    </a:lnTo>
                                    <a:lnTo>
                                      <a:pt x="126" y="157"/>
                                    </a:lnTo>
                                    <a:lnTo>
                                      <a:pt x="125" y="173"/>
                                    </a:lnTo>
                                    <a:lnTo>
                                      <a:pt x="119" y="188"/>
                                    </a:lnTo>
                                    <a:lnTo>
                                      <a:pt x="109" y="200"/>
                                    </a:lnTo>
                                    <a:lnTo>
                                      <a:pt x="94" y="210"/>
                                    </a:lnTo>
                                    <a:lnTo>
                                      <a:pt x="76" y="216"/>
                                    </a:lnTo>
                                    <a:lnTo>
                                      <a:pt x="54" y="219"/>
                                    </a:lnTo>
                                    <a:lnTo>
                                      <a:pt x="33" y="216"/>
                                    </a:lnTo>
                                    <a:lnTo>
                                      <a:pt x="14" y="212"/>
                                    </a:lnTo>
                                    <a:lnTo>
                                      <a:pt x="0" y="204"/>
                                    </a:lnTo>
                                    <a:lnTo>
                                      <a:pt x="7" y="182"/>
                                    </a:lnTo>
                                    <a:lnTo>
                                      <a:pt x="29" y="192"/>
                                    </a:lnTo>
                                    <a:lnTo>
                                      <a:pt x="56" y="195"/>
                                    </a:lnTo>
                                    <a:lnTo>
                                      <a:pt x="73" y="192"/>
                                    </a:lnTo>
                                    <a:lnTo>
                                      <a:pt x="88" y="187"/>
                                    </a:lnTo>
                                    <a:lnTo>
                                      <a:pt x="97" y="175"/>
                                    </a:lnTo>
                                    <a:lnTo>
                                      <a:pt x="100" y="160"/>
                                    </a:lnTo>
                                    <a:lnTo>
                                      <a:pt x="97" y="147"/>
                                    </a:lnTo>
                                    <a:lnTo>
                                      <a:pt x="89" y="136"/>
                                    </a:lnTo>
                                    <a:lnTo>
                                      <a:pt x="78" y="126"/>
                                    </a:lnTo>
                                    <a:lnTo>
                                      <a:pt x="60" y="119"/>
                                    </a:lnTo>
                                    <a:lnTo>
                                      <a:pt x="41" y="110"/>
                                    </a:lnTo>
                                    <a:lnTo>
                                      <a:pt x="26" y="101"/>
                                    </a:lnTo>
                                    <a:lnTo>
                                      <a:pt x="14" y="89"/>
                                    </a:lnTo>
                                    <a:lnTo>
                                      <a:pt x="7" y="74"/>
                                    </a:lnTo>
                                    <a:lnTo>
                                      <a:pt x="4" y="58"/>
                                    </a:lnTo>
                                    <a:lnTo>
                                      <a:pt x="7" y="40"/>
                                    </a:lnTo>
                                    <a:lnTo>
                                      <a:pt x="16" y="24"/>
                                    </a:lnTo>
                                    <a:lnTo>
                                      <a:pt x="30" y="12"/>
                                    </a:lnTo>
                                    <a:lnTo>
                                      <a:pt x="50" y="3"/>
                                    </a:lnTo>
                                    <a:lnTo>
                                      <a:pt x="7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8" name="Freeform 17"/>
                            <wps:cNvSpPr>
                              <a:spLocks/>
                            </wps:cNvSpPr>
                            <wps:spPr bwMode="auto">
                              <a:xfrm>
                                <a:off x="511810" y="389255"/>
                                <a:ext cx="36830" cy="66675"/>
                              </a:xfrm>
                              <a:custGeom>
                                <a:avLst/>
                                <a:gdLst>
                                  <a:gd name="T0" fmla="*/ 0 w 118"/>
                                  <a:gd name="T1" fmla="*/ 0 h 210"/>
                                  <a:gd name="T2" fmla="*/ 114 w 118"/>
                                  <a:gd name="T3" fmla="*/ 0 h 210"/>
                                  <a:gd name="T4" fmla="*/ 114 w 118"/>
                                  <a:gd name="T5" fmla="*/ 22 h 210"/>
                                  <a:gd name="T6" fmla="*/ 27 w 118"/>
                                  <a:gd name="T7" fmla="*/ 22 h 210"/>
                                  <a:gd name="T8" fmla="*/ 27 w 118"/>
                                  <a:gd name="T9" fmla="*/ 88 h 210"/>
                                  <a:gd name="T10" fmla="*/ 109 w 118"/>
                                  <a:gd name="T11" fmla="*/ 88 h 210"/>
                                  <a:gd name="T12" fmla="*/ 109 w 118"/>
                                  <a:gd name="T13" fmla="*/ 112 h 210"/>
                                  <a:gd name="T14" fmla="*/ 27 w 118"/>
                                  <a:gd name="T15" fmla="*/ 112 h 210"/>
                                  <a:gd name="T16" fmla="*/ 27 w 118"/>
                                  <a:gd name="T17" fmla="*/ 187 h 210"/>
                                  <a:gd name="T18" fmla="*/ 118 w 118"/>
                                  <a:gd name="T19" fmla="*/ 187 h 210"/>
                                  <a:gd name="T20" fmla="*/ 118 w 118"/>
                                  <a:gd name="T21" fmla="*/ 210 h 210"/>
                                  <a:gd name="T22" fmla="*/ 0 w 118"/>
                                  <a:gd name="T23" fmla="*/ 210 h 210"/>
                                  <a:gd name="T24" fmla="*/ 0 w 118"/>
                                  <a:gd name="T2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8" h="210">
                                    <a:moveTo>
                                      <a:pt x="0" y="0"/>
                                    </a:moveTo>
                                    <a:lnTo>
                                      <a:pt x="114" y="0"/>
                                    </a:lnTo>
                                    <a:lnTo>
                                      <a:pt x="114" y="22"/>
                                    </a:lnTo>
                                    <a:lnTo>
                                      <a:pt x="27" y="22"/>
                                    </a:lnTo>
                                    <a:lnTo>
                                      <a:pt x="27" y="88"/>
                                    </a:lnTo>
                                    <a:lnTo>
                                      <a:pt x="109" y="88"/>
                                    </a:lnTo>
                                    <a:lnTo>
                                      <a:pt x="109" y="112"/>
                                    </a:lnTo>
                                    <a:lnTo>
                                      <a:pt x="27" y="112"/>
                                    </a:lnTo>
                                    <a:lnTo>
                                      <a:pt x="27" y="187"/>
                                    </a:lnTo>
                                    <a:lnTo>
                                      <a:pt x="118" y="187"/>
                                    </a:lnTo>
                                    <a:lnTo>
                                      <a:pt x="118"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89" name="Freeform 18"/>
                            <wps:cNvSpPr>
                              <a:spLocks/>
                            </wps:cNvSpPr>
                            <wps:spPr bwMode="auto">
                              <a:xfrm>
                                <a:off x="568325" y="389255"/>
                                <a:ext cx="67945" cy="66675"/>
                              </a:xfrm>
                              <a:custGeom>
                                <a:avLst/>
                                <a:gdLst>
                                  <a:gd name="T0" fmla="*/ 14 w 214"/>
                                  <a:gd name="T1" fmla="*/ 0 h 210"/>
                                  <a:gd name="T2" fmla="*/ 49 w 214"/>
                                  <a:gd name="T3" fmla="*/ 0 h 210"/>
                                  <a:gd name="T4" fmla="*/ 84 w 214"/>
                                  <a:gd name="T5" fmla="*/ 102 h 210"/>
                                  <a:gd name="T6" fmla="*/ 96 w 214"/>
                                  <a:gd name="T7" fmla="*/ 139 h 210"/>
                                  <a:gd name="T8" fmla="*/ 106 w 214"/>
                                  <a:gd name="T9" fmla="*/ 173 h 210"/>
                                  <a:gd name="T10" fmla="*/ 106 w 214"/>
                                  <a:gd name="T11" fmla="*/ 173 h 210"/>
                                  <a:gd name="T12" fmla="*/ 117 w 214"/>
                                  <a:gd name="T13" fmla="*/ 139 h 210"/>
                                  <a:gd name="T14" fmla="*/ 129 w 214"/>
                                  <a:gd name="T15" fmla="*/ 102 h 210"/>
                                  <a:gd name="T16" fmla="*/ 167 w 214"/>
                                  <a:gd name="T17" fmla="*/ 0 h 210"/>
                                  <a:gd name="T18" fmla="*/ 201 w 214"/>
                                  <a:gd name="T19" fmla="*/ 0 h 210"/>
                                  <a:gd name="T20" fmla="*/ 214 w 214"/>
                                  <a:gd name="T21" fmla="*/ 210 h 210"/>
                                  <a:gd name="T22" fmla="*/ 188 w 214"/>
                                  <a:gd name="T23" fmla="*/ 210 h 210"/>
                                  <a:gd name="T24" fmla="*/ 182 w 214"/>
                                  <a:gd name="T25" fmla="*/ 118 h 210"/>
                                  <a:gd name="T26" fmla="*/ 180 w 214"/>
                                  <a:gd name="T27" fmla="*/ 87 h 210"/>
                                  <a:gd name="T28" fmla="*/ 180 w 214"/>
                                  <a:gd name="T29" fmla="*/ 56 h 210"/>
                                  <a:gd name="T30" fmla="*/ 179 w 214"/>
                                  <a:gd name="T31" fmla="*/ 26 h 210"/>
                                  <a:gd name="T32" fmla="*/ 179 w 214"/>
                                  <a:gd name="T33" fmla="*/ 26 h 210"/>
                                  <a:gd name="T34" fmla="*/ 167 w 214"/>
                                  <a:gd name="T35" fmla="*/ 65 h 210"/>
                                  <a:gd name="T36" fmla="*/ 152 w 214"/>
                                  <a:gd name="T37" fmla="*/ 106 h 210"/>
                                  <a:gd name="T38" fmla="*/ 115 w 214"/>
                                  <a:gd name="T39" fmla="*/ 208 h 210"/>
                                  <a:gd name="T40" fmla="*/ 95 w 214"/>
                                  <a:gd name="T41" fmla="*/ 208 h 210"/>
                                  <a:gd name="T42" fmla="*/ 59 w 214"/>
                                  <a:gd name="T43" fmla="*/ 109 h 210"/>
                                  <a:gd name="T44" fmla="*/ 46 w 214"/>
                                  <a:gd name="T45" fmla="*/ 66 h 210"/>
                                  <a:gd name="T46" fmla="*/ 36 w 214"/>
                                  <a:gd name="T47" fmla="*/ 26 h 210"/>
                                  <a:gd name="T48" fmla="*/ 36 w 214"/>
                                  <a:gd name="T49" fmla="*/ 26 h 210"/>
                                  <a:gd name="T50" fmla="*/ 34 w 214"/>
                                  <a:gd name="T51" fmla="*/ 56 h 210"/>
                                  <a:gd name="T52" fmla="*/ 33 w 214"/>
                                  <a:gd name="T53" fmla="*/ 87 h 210"/>
                                  <a:gd name="T54" fmla="*/ 31 w 214"/>
                                  <a:gd name="T55" fmla="*/ 119 h 210"/>
                                  <a:gd name="T56" fmla="*/ 25 w 214"/>
                                  <a:gd name="T57" fmla="*/ 210 h 210"/>
                                  <a:gd name="T58" fmla="*/ 0 w 214"/>
                                  <a:gd name="T59" fmla="*/ 210 h 210"/>
                                  <a:gd name="T60" fmla="*/ 14 w 214"/>
                                  <a:gd name="T61"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4" h="210">
                                    <a:moveTo>
                                      <a:pt x="14" y="0"/>
                                    </a:moveTo>
                                    <a:lnTo>
                                      <a:pt x="49" y="0"/>
                                    </a:lnTo>
                                    <a:lnTo>
                                      <a:pt x="84" y="102"/>
                                    </a:lnTo>
                                    <a:lnTo>
                                      <a:pt x="96" y="139"/>
                                    </a:lnTo>
                                    <a:lnTo>
                                      <a:pt x="106" y="173"/>
                                    </a:lnTo>
                                    <a:lnTo>
                                      <a:pt x="106" y="173"/>
                                    </a:lnTo>
                                    <a:lnTo>
                                      <a:pt x="117" y="139"/>
                                    </a:lnTo>
                                    <a:lnTo>
                                      <a:pt x="129" y="102"/>
                                    </a:lnTo>
                                    <a:lnTo>
                                      <a:pt x="167" y="0"/>
                                    </a:lnTo>
                                    <a:lnTo>
                                      <a:pt x="201" y="0"/>
                                    </a:lnTo>
                                    <a:lnTo>
                                      <a:pt x="214" y="210"/>
                                    </a:lnTo>
                                    <a:lnTo>
                                      <a:pt x="188" y="210"/>
                                    </a:lnTo>
                                    <a:lnTo>
                                      <a:pt x="182" y="118"/>
                                    </a:lnTo>
                                    <a:lnTo>
                                      <a:pt x="180" y="87"/>
                                    </a:lnTo>
                                    <a:lnTo>
                                      <a:pt x="180" y="56"/>
                                    </a:lnTo>
                                    <a:lnTo>
                                      <a:pt x="179" y="26"/>
                                    </a:lnTo>
                                    <a:lnTo>
                                      <a:pt x="179" y="26"/>
                                    </a:lnTo>
                                    <a:lnTo>
                                      <a:pt x="167" y="65"/>
                                    </a:lnTo>
                                    <a:lnTo>
                                      <a:pt x="152" y="106"/>
                                    </a:lnTo>
                                    <a:lnTo>
                                      <a:pt x="115" y="208"/>
                                    </a:lnTo>
                                    <a:lnTo>
                                      <a:pt x="95" y="208"/>
                                    </a:lnTo>
                                    <a:lnTo>
                                      <a:pt x="59" y="109"/>
                                    </a:lnTo>
                                    <a:lnTo>
                                      <a:pt x="46" y="66"/>
                                    </a:lnTo>
                                    <a:lnTo>
                                      <a:pt x="36" y="26"/>
                                    </a:lnTo>
                                    <a:lnTo>
                                      <a:pt x="36" y="26"/>
                                    </a:lnTo>
                                    <a:lnTo>
                                      <a:pt x="34" y="56"/>
                                    </a:lnTo>
                                    <a:lnTo>
                                      <a:pt x="33" y="87"/>
                                    </a:lnTo>
                                    <a:lnTo>
                                      <a:pt x="31" y="119"/>
                                    </a:lnTo>
                                    <a:lnTo>
                                      <a:pt x="25" y="210"/>
                                    </a:lnTo>
                                    <a:lnTo>
                                      <a:pt x="0" y="210"/>
                                    </a:lnTo>
                                    <a:lnTo>
                                      <a:pt x="14"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0" name="Rectangle 590"/>
                            <wps:cNvSpPr>
                              <a:spLocks noChangeArrowheads="1"/>
                            </wps:cNvSpPr>
                            <wps:spPr bwMode="auto">
                              <a:xfrm>
                                <a:off x="659130" y="389255"/>
                                <a:ext cx="8890" cy="6667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91" name="Freeform 20"/>
                            <wps:cNvSpPr>
                              <a:spLocks/>
                            </wps:cNvSpPr>
                            <wps:spPr bwMode="auto">
                              <a:xfrm>
                                <a:off x="689610" y="387985"/>
                                <a:ext cx="50800" cy="69215"/>
                              </a:xfrm>
                              <a:custGeom>
                                <a:avLst/>
                                <a:gdLst>
                                  <a:gd name="T0" fmla="*/ 109 w 159"/>
                                  <a:gd name="T1" fmla="*/ 0 h 219"/>
                                  <a:gd name="T2" fmla="*/ 132 w 159"/>
                                  <a:gd name="T3" fmla="*/ 3 h 219"/>
                                  <a:gd name="T4" fmla="*/ 148 w 159"/>
                                  <a:gd name="T5" fmla="*/ 6 h 219"/>
                                  <a:gd name="T6" fmla="*/ 159 w 159"/>
                                  <a:gd name="T7" fmla="*/ 11 h 219"/>
                                  <a:gd name="T8" fmla="*/ 151 w 159"/>
                                  <a:gd name="T9" fmla="*/ 33 h 219"/>
                                  <a:gd name="T10" fmla="*/ 134 w 159"/>
                                  <a:gd name="T11" fmla="*/ 27 h 219"/>
                                  <a:gd name="T12" fmla="*/ 110 w 159"/>
                                  <a:gd name="T13" fmla="*/ 24 h 219"/>
                                  <a:gd name="T14" fmla="*/ 87 w 159"/>
                                  <a:gd name="T15" fmla="*/ 27 h 219"/>
                                  <a:gd name="T16" fmla="*/ 67 w 159"/>
                                  <a:gd name="T17" fmla="*/ 34 h 219"/>
                                  <a:gd name="T18" fmla="*/ 51 w 159"/>
                                  <a:gd name="T19" fmla="*/ 46 h 219"/>
                                  <a:gd name="T20" fmla="*/ 38 w 159"/>
                                  <a:gd name="T21" fmla="*/ 64 h 219"/>
                                  <a:gd name="T22" fmla="*/ 31 w 159"/>
                                  <a:gd name="T23" fmla="*/ 85 h 219"/>
                                  <a:gd name="T24" fmla="*/ 28 w 159"/>
                                  <a:gd name="T25" fmla="*/ 111 h 219"/>
                                  <a:gd name="T26" fmla="*/ 31 w 159"/>
                                  <a:gd name="T27" fmla="*/ 135 h 219"/>
                                  <a:gd name="T28" fmla="*/ 38 w 159"/>
                                  <a:gd name="T29" fmla="*/ 155 h 219"/>
                                  <a:gd name="T30" fmla="*/ 50 w 159"/>
                                  <a:gd name="T31" fmla="*/ 173 h 219"/>
                                  <a:gd name="T32" fmla="*/ 64 w 159"/>
                                  <a:gd name="T33" fmla="*/ 185 h 219"/>
                                  <a:gd name="T34" fmla="*/ 85 w 159"/>
                                  <a:gd name="T35" fmla="*/ 192 h 219"/>
                                  <a:gd name="T36" fmla="*/ 109 w 159"/>
                                  <a:gd name="T37" fmla="*/ 195 h 219"/>
                                  <a:gd name="T38" fmla="*/ 132 w 159"/>
                                  <a:gd name="T39" fmla="*/ 192 h 219"/>
                                  <a:gd name="T40" fmla="*/ 153 w 159"/>
                                  <a:gd name="T41" fmla="*/ 187 h 219"/>
                                  <a:gd name="T42" fmla="*/ 159 w 159"/>
                                  <a:gd name="T43" fmla="*/ 209 h 219"/>
                                  <a:gd name="T44" fmla="*/ 146 w 159"/>
                                  <a:gd name="T45" fmla="*/ 213 h 219"/>
                                  <a:gd name="T46" fmla="*/ 126 w 159"/>
                                  <a:gd name="T47" fmla="*/ 218 h 219"/>
                                  <a:gd name="T48" fmla="*/ 103 w 159"/>
                                  <a:gd name="T49" fmla="*/ 219 h 219"/>
                                  <a:gd name="T50" fmla="*/ 78 w 159"/>
                                  <a:gd name="T51" fmla="*/ 216 h 219"/>
                                  <a:gd name="T52" fmla="*/ 56 w 159"/>
                                  <a:gd name="T53" fmla="*/ 210 h 219"/>
                                  <a:gd name="T54" fmla="*/ 36 w 159"/>
                                  <a:gd name="T55" fmla="*/ 198 h 219"/>
                                  <a:gd name="T56" fmla="*/ 22 w 159"/>
                                  <a:gd name="T57" fmla="*/ 184 h 219"/>
                                  <a:gd name="T58" fmla="*/ 10 w 159"/>
                                  <a:gd name="T59" fmla="*/ 163 h 219"/>
                                  <a:gd name="T60" fmla="*/ 3 w 159"/>
                                  <a:gd name="T61" fmla="*/ 139 h 219"/>
                                  <a:gd name="T62" fmla="*/ 0 w 159"/>
                                  <a:gd name="T63" fmla="*/ 111 h 219"/>
                                  <a:gd name="T64" fmla="*/ 3 w 159"/>
                                  <a:gd name="T65" fmla="*/ 80 h 219"/>
                                  <a:gd name="T66" fmla="*/ 13 w 159"/>
                                  <a:gd name="T67" fmla="*/ 54 h 219"/>
                                  <a:gd name="T68" fmla="*/ 29 w 159"/>
                                  <a:gd name="T69" fmla="*/ 31 h 219"/>
                                  <a:gd name="T70" fmla="*/ 51 w 159"/>
                                  <a:gd name="T71" fmla="*/ 15 h 219"/>
                                  <a:gd name="T72" fmla="*/ 78 w 159"/>
                                  <a:gd name="T73" fmla="*/ 5 h 219"/>
                                  <a:gd name="T74" fmla="*/ 109 w 159"/>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9" h="219">
                                    <a:moveTo>
                                      <a:pt x="109" y="0"/>
                                    </a:moveTo>
                                    <a:lnTo>
                                      <a:pt x="132" y="3"/>
                                    </a:lnTo>
                                    <a:lnTo>
                                      <a:pt x="148" y="6"/>
                                    </a:lnTo>
                                    <a:lnTo>
                                      <a:pt x="159" y="11"/>
                                    </a:lnTo>
                                    <a:lnTo>
                                      <a:pt x="151" y="33"/>
                                    </a:lnTo>
                                    <a:lnTo>
                                      <a:pt x="134" y="27"/>
                                    </a:lnTo>
                                    <a:lnTo>
                                      <a:pt x="110" y="24"/>
                                    </a:lnTo>
                                    <a:lnTo>
                                      <a:pt x="87" y="27"/>
                                    </a:lnTo>
                                    <a:lnTo>
                                      <a:pt x="67" y="34"/>
                                    </a:lnTo>
                                    <a:lnTo>
                                      <a:pt x="51" y="46"/>
                                    </a:lnTo>
                                    <a:lnTo>
                                      <a:pt x="38" y="64"/>
                                    </a:lnTo>
                                    <a:lnTo>
                                      <a:pt x="31" y="85"/>
                                    </a:lnTo>
                                    <a:lnTo>
                                      <a:pt x="28" y="111"/>
                                    </a:lnTo>
                                    <a:lnTo>
                                      <a:pt x="31" y="135"/>
                                    </a:lnTo>
                                    <a:lnTo>
                                      <a:pt x="38" y="155"/>
                                    </a:lnTo>
                                    <a:lnTo>
                                      <a:pt x="50" y="173"/>
                                    </a:lnTo>
                                    <a:lnTo>
                                      <a:pt x="64" y="185"/>
                                    </a:lnTo>
                                    <a:lnTo>
                                      <a:pt x="85" y="192"/>
                                    </a:lnTo>
                                    <a:lnTo>
                                      <a:pt x="109" y="195"/>
                                    </a:lnTo>
                                    <a:lnTo>
                                      <a:pt x="132" y="192"/>
                                    </a:lnTo>
                                    <a:lnTo>
                                      <a:pt x="153" y="187"/>
                                    </a:lnTo>
                                    <a:lnTo>
                                      <a:pt x="159" y="209"/>
                                    </a:lnTo>
                                    <a:lnTo>
                                      <a:pt x="146" y="213"/>
                                    </a:lnTo>
                                    <a:lnTo>
                                      <a:pt x="126" y="218"/>
                                    </a:lnTo>
                                    <a:lnTo>
                                      <a:pt x="103" y="219"/>
                                    </a:lnTo>
                                    <a:lnTo>
                                      <a:pt x="78" y="216"/>
                                    </a:lnTo>
                                    <a:lnTo>
                                      <a:pt x="56" y="210"/>
                                    </a:lnTo>
                                    <a:lnTo>
                                      <a:pt x="36" y="198"/>
                                    </a:lnTo>
                                    <a:lnTo>
                                      <a:pt x="22" y="184"/>
                                    </a:lnTo>
                                    <a:lnTo>
                                      <a:pt x="10" y="163"/>
                                    </a:lnTo>
                                    <a:lnTo>
                                      <a:pt x="3" y="139"/>
                                    </a:lnTo>
                                    <a:lnTo>
                                      <a:pt x="0" y="111"/>
                                    </a:lnTo>
                                    <a:lnTo>
                                      <a:pt x="3" y="80"/>
                                    </a:lnTo>
                                    <a:lnTo>
                                      <a:pt x="13" y="54"/>
                                    </a:lnTo>
                                    <a:lnTo>
                                      <a:pt x="29" y="31"/>
                                    </a:lnTo>
                                    <a:lnTo>
                                      <a:pt x="51" y="15"/>
                                    </a:lnTo>
                                    <a:lnTo>
                                      <a:pt x="78" y="5"/>
                                    </a:lnTo>
                                    <a:lnTo>
                                      <a:pt x="10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2" name="Freeform 21"/>
                            <wps:cNvSpPr>
                              <a:spLocks noEditPoints="1"/>
                            </wps:cNvSpPr>
                            <wps:spPr bwMode="auto">
                              <a:xfrm>
                                <a:off x="753745" y="387985"/>
                                <a:ext cx="60960" cy="69215"/>
                              </a:xfrm>
                              <a:custGeom>
                                <a:avLst/>
                                <a:gdLst>
                                  <a:gd name="T0" fmla="*/ 97 w 193"/>
                                  <a:gd name="T1" fmla="*/ 24 h 219"/>
                                  <a:gd name="T2" fmla="*/ 75 w 193"/>
                                  <a:gd name="T3" fmla="*/ 27 h 219"/>
                                  <a:gd name="T4" fmla="*/ 59 w 193"/>
                                  <a:gd name="T5" fmla="*/ 36 h 219"/>
                                  <a:gd name="T6" fmla="*/ 46 w 193"/>
                                  <a:gd name="T7" fmla="*/ 51 h 219"/>
                                  <a:gd name="T8" fmla="*/ 37 w 193"/>
                                  <a:gd name="T9" fmla="*/ 68 h 219"/>
                                  <a:gd name="T10" fmla="*/ 31 w 193"/>
                                  <a:gd name="T11" fmla="*/ 89 h 219"/>
                                  <a:gd name="T12" fmla="*/ 30 w 193"/>
                                  <a:gd name="T13" fmla="*/ 111 h 219"/>
                                  <a:gd name="T14" fmla="*/ 31 w 193"/>
                                  <a:gd name="T15" fmla="*/ 133 h 219"/>
                                  <a:gd name="T16" fmla="*/ 37 w 193"/>
                                  <a:gd name="T17" fmla="*/ 153 h 219"/>
                                  <a:gd name="T18" fmla="*/ 47 w 193"/>
                                  <a:gd name="T19" fmla="*/ 170 h 219"/>
                                  <a:gd name="T20" fmla="*/ 59 w 193"/>
                                  <a:gd name="T21" fmla="*/ 184 h 219"/>
                                  <a:gd name="T22" fmla="*/ 77 w 193"/>
                                  <a:gd name="T23" fmla="*/ 192 h 219"/>
                                  <a:gd name="T24" fmla="*/ 96 w 193"/>
                                  <a:gd name="T25" fmla="*/ 197 h 219"/>
                                  <a:gd name="T26" fmla="*/ 96 w 193"/>
                                  <a:gd name="T27" fmla="*/ 197 h 219"/>
                                  <a:gd name="T28" fmla="*/ 116 w 193"/>
                                  <a:gd name="T29" fmla="*/ 194 h 219"/>
                                  <a:gd name="T30" fmla="*/ 133 w 193"/>
                                  <a:gd name="T31" fmla="*/ 184 h 219"/>
                                  <a:gd name="T32" fmla="*/ 146 w 193"/>
                                  <a:gd name="T33" fmla="*/ 170 h 219"/>
                                  <a:gd name="T34" fmla="*/ 156 w 193"/>
                                  <a:gd name="T35" fmla="*/ 153 h 219"/>
                                  <a:gd name="T36" fmla="*/ 162 w 193"/>
                                  <a:gd name="T37" fmla="*/ 132 h 219"/>
                                  <a:gd name="T38" fmla="*/ 164 w 193"/>
                                  <a:gd name="T39" fmla="*/ 108 h 219"/>
                                  <a:gd name="T40" fmla="*/ 162 w 193"/>
                                  <a:gd name="T41" fmla="*/ 88 h 219"/>
                                  <a:gd name="T42" fmla="*/ 156 w 193"/>
                                  <a:gd name="T43" fmla="*/ 68 h 219"/>
                                  <a:gd name="T44" fmla="*/ 147 w 193"/>
                                  <a:gd name="T45" fmla="*/ 51 h 219"/>
                                  <a:gd name="T46" fmla="*/ 134 w 193"/>
                                  <a:gd name="T47" fmla="*/ 36 h 219"/>
                                  <a:gd name="T48" fmla="*/ 118 w 193"/>
                                  <a:gd name="T49" fmla="*/ 27 h 219"/>
                                  <a:gd name="T50" fmla="*/ 97 w 193"/>
                                  <a:gd name="T51" fmla="*/ 24 h 219"/>
                                  <a:gd name="T52" fmla="*/ 97 w 193"/>
                                  <a:gd name="T53" fmla="*/ 0 h 219"/>
                                  <a:gd name="T54" fmla="*/ 125 w 193"/>
                                  <a:gd name="T55" fmla="*/ 5 h 219"/>
                                  <a:gd name="T56" fmla="*/ 147 w 193"/>
                                  <a:gd name="T57" fmla="*/ 15 h 219"/>
                                  <a:gd name="T58" fmla="*/ 167 w 193"/>
                                  <a:gd name="T59" fmla="*/ 31 h 219"/>
                                  <a:gd name="T60" fmla="*/ 181 w 193"/>
                                  <a:gd name="T61" fmla="*/ 52 h 219"/>
                                  <a:gd name="T62" fmla="*/ 190 w 193"/>
                                  <a:gd name="T63" fmla="*/ 79 h 219"/>
                                  <a:gd name="T64" fmla="*/ 193 w 193"/>
                                  <a:gd name="T65" fmla="*/ 108 h 219"/>
                                  <a:gd name="T66" fmla="*/ 190 w 193"/>
                                  <a:gd name="T67" fmla="*/ 136 h 219"/>
                                  <a:gd name="T68" fmla="*/ 183 w 193"/>
                                  <a:gd name="T69" fmla="*/ 161 h 219"/>
                                  <a:gd name="T70" fmla="*/ 171 w 193"/>
                                  <a:gd name="T71" fmla="*/ 182 h 219"/>
                                  <a:gd name="T72" fmla="*/ 156 w 193"/>
                                  <a:gd name="T73" fmla="*/ 197 h 219"/>
                                  <a:gd name="T74" fmla="*/ 139 w 193"/>
                                  <a:gd name="T75" fmla="*/ 209 h 219"/>
                                  <a:gd name="T76" fmla="*/ 118 w 193"/>
                                  <a:gd name="T77" fmla="*/ 216 h 219"/>
                                  <a:gd name="T78" fmla="*/ 96 w 193"/>
                                  <a:gd name="T79" fmla="*/ 219 h 219"/>
                                  <a:gd name="T80" fmla="*/ 94 w 193"/>
                                  <a:gd name="T81" fmla="*/ 219 h 219"/>
                                  <a:gd name="T82" fmla="*/ 69 w 193"/>
                                  <a:gd name="T83" fmla="*/ 215 h 219"/>
                                  <a:gd name="T84" fmla="*/ 46 w 193"/>
                                  <a:gd name="T85" fmla="*/ 204 h 219"/>
                                  <a:gd name="T86" fmla="*/ 27 w 193"/>
                                  <a:gd name="T87" fmla="*/ 189 h 219"/>
                                  <a:gd name="T88" fmla="*/ 13 w 193"/>
                                  <a:gd name="T89" fmla="*/ 167 h 219"/>
                                  <a:gd name="T90" fmla="*/ 4 w 193"/>
                                  <a:gd name="T91" fmla="*/ 142 h 219"/>
                                  <a:gd name="T92" fmla="*/ 0 w 193"/>
                                  <a:gd name="T93" fmla="*/ 111 h 219"/>
                                  <a:gd name="T94" fmla="*/ 4 w 193"/>
                                  <a:gd name="T95" fmla="*/ 80 h 219"/>
                                  <a:gd name="T96" fmla="*/ 13 w 193"/>
                                  <a:gd name="T97" fmla="*/ 54 h 219"/>
                                  <a:gd name="T98" fmla="*/ 28 w 193"/>
                                  <a:gd name="T99" fmla="*/ 31 h 219"/>
                                  <a:gd name="T100" fmla="*/ 47 w 193"/>
                                  <a:gd name="T101" fmla="*/ 15 h 219"/>
                                  <a:gd name="T102" fmla="*/ 71 w 193"/>
                                  <a:gd name="T103" fmla="*/ 5 h 219"/>
                                  <a:gd name="T104" fmla="*/ 97 w 193"/>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3" h="219">
                                    <a:moveTo>
                                      <a:pt x="97" y="24"/>
                                    </a:moveTo>
                                    <a:lnTo>
                                      <a:pt x="75" y="27"/>
                                    </a:lnTo>
                                    <a:lnTo>
                                      <a:pt x="59" y="36"/>
                                    </a:lnTo>
                                    <a:lnTo>
                                      <a:pt x="46" y="51"/>
                                    </a:lnTo>
                                    <a:lnTo>
                                      <a:pt x="37" y="68"/>
                                    </a:lnTo>
                                    <a:lnTo>
                                      <a:pt x="31" y="89"/>
                                    </a:lnTo>
                                    <a:lnTo>
                                      <a:pt x="30" y="111"/>
                                    </a:lnTo>
                                    <a:lnTo>
                                      <a:pt x="31" y="133"/>
                                    </a:lnTo>
                                    <a:lnTo>
                                      <a:pt x="37" y="153"/>
                                    </a:lnTo>
                                    <a:lnTo>
                                      <a:pt x="47" y="170"/>
                                    </a:lnTo>
                                    <a:lnTo>
                                      <a:pt x="59" y="184"/>
                                    </a:lnTo>
                                    <a:lnTo>
                                      <a:pt x="77" y="192"/>
                                    </a:lnTo>
                                    <a:lnTo>
                                      <a:pt x="96" y="197"/>
                                    </a:lnTo>
                                    <a:lnTo>
                                      <a:pt x="96" y="197"/>
                                    </a:lnTo>
                                    <a:lnTo>
                                      <a:pt x="116" y="194"/>
                                    </a:lnTo>
                                    <a:lnTo>
                                      <a:pt x="133" y="184"/>
                                    </a:lnTo>
                                    <a:lnTo>
                                      <a:pt x="146" y="170"/>
                                    </a:lnTo>
                                    <a:lnTo>
                                      <a:pt x="156" y="153"/>
                                    </a:lnTo>
                                    <a:lnTo>
                                      <a:pt x="162" y="132"/>
                                    </a:lnTo>
                                    <a:lnTo>
                                      <a:pt x="164" y="108"/>
                                    </a:lnTo>
                                    <a:lnTo>
                                      <a:pt x="162" y="88"/>
                                    </a:lnTo>
                                    <a:lnTo>
                                      <a:pt x="156" y="68"/>
                                    </a:lnTo>
                                    <a:lnTo>
                                      <a:pt x="147" y="51"/>
                                    </a:lnTo>
                                    <a:lnTo>
                                      <a:pt x="134" y="36"/>
                                    </a:lnTo>
                                    <a:lnTo>
                                      <a:pt x="118" y="27"/>
                                    </a:lnTo>
                                    <a:lnTo>
                                      <a:pt x="97" y="24"/>
                                    </a:lnTo>
                                    <a:close/>
                                    <a:moveTo>
                                      <a:pt x="97" y="0"/>
                                    </a:moveTo>
                                    <a:lnTo>
                                      <a:pt x="125" y="5"/>
                                    </a:lnTo>
                                    <a:lnTo>
                                      <a:pt x="147" y="15"/>
                                    </a:lnTo>
                                    <a:lnTo>
                                      <a:pt x="167" y="31"/>
                                    </a:lnTo>
                                    <a:lnTo>
                                      <a:pt x="181" y="52"/>
                                    </a:lnTo>
                                    <a:lnTo>
                                      <a:pt x="190" y="79"/>
                                    </a:lnTo>
                                    <a:lnTo>
                                      <a:pt x="193" y="108"/>
                                    </a:lnTo>
                                    <a:lnTo>
                                      <a:pt x="190" y="136"/>
                                    </a:lnTo>
                                    <a:lnTo>
                                      <a:pt x="183" y="161"/>
                                    </a:lnTo>
                                    <a:lnTo>
                                      <a:pt x="171" y="182"/>
                                    </a:lnTo>
                                    <a:lnTo>
                                      <a:pt x="156" y="197"/>
                                    </a:lnTo>
                                    <a:lnTo>
                                      <a:pt x="139" y="209"/>
                                    </a:lnTo>
                                    <a:lnTo>
                                      <a:pt x="118" y="216"/>
                                    </a:lnTo>
                                    <a:lnTo>
                                      <a:pt x="96" y="219"/>
                                    </a:lnTo>
                                    <a:lnTo>
                                      <a:pt x="94" y="219"/>
                                    </a:lnTo>
                                    <a:lnTo>
                                      <a:pt x="69" y="215"/>
                                    </a:lnTo>
                                    <a:lnTo>
                                      <a:pt x="46" y="204"/>
                                    </a:lnTo>
                                    <a:lnTo>
                                      <a:pt x="27" y="189"/>
                                    </a:lnTo>
                                    <a:lnTo>
                                      <a:pt x="13" y="167"/>
                                    </a:lnTo>
                                    <a:lnTo>
                                      <a:pt x="4" y="142"/>
                                    </a:lnTo>
                                    <a:lnTo>
                                      <a:pt x="0" y="111"/>
                                    </a:lnTo>
                                    <a:lnTo>
                                      <a:pt x="4"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3" name="Freeform 22"/>
                            <wps:cNvSpPr>
                              <a:spLocks/>
                            </wps:cNvSpPr>
                            <wps:spPr bwMode="auto">
                              <a:xfrm>
                                <a:off x="833755" y="389255"/>
                                <a:ext cx="49530" cy="66675"/>
                              </a:xfrm>
                              <a:custGeom>
                                <a:avLst/>
                                <a:gdLst>
                                  <a:gd name="T0" fmla="*/ 0 w 158"/>
                                  <a:gd name="T1" fmla="*/ 0 h 210"/>
                                  <a:gd name="T2" fmla="*/ 30 w 158"/>
                                  <a:gd name="T3" fmla="*/ 0 h 210"/>
                                  <a:gd name="T4" fmla="*/ 97 w 158"/>
                                  <a:gd name="T5" fmla="*/ 106 h 210"/>
                                  <a:gd name="T6" fmla="*/ 118 w 158"/>
                                  <a:gd name="T7" fmla="*/ 142 h 210"/>
                                  <a:gd name="T8" fmla="*/ 134 w 158"/>
                                  <a:gd name="T9" fmla="*/ 174 h 210"/>
                                  <a:gd name="T10" fmla="*/ 136 w 158"/>
                                  <a:gd name="T11" fmla="*/ 174 h 210"/>
                                  <a:gd name="T12" fmla="*/ 133 w 158"/>
                                  <a:gd name="T13" fmla="*/ 133 h 210"/>
                                  <a:gd name="T14" fmla="*/ 133 w 158"/>
                                  <a:gd name="T15" fmla="*/ 88 h 210"/>
                                  <a:gd name="T16" fmla="*/ 133 w 158"/>
                                  <a:gd name="T17" fmla="*/ 0 h 210"/>
                                  <a:gd name="T18" fmla="*/ 158 w 158"/>
                                  <a:gd name="T19" fmla="*/ 0 h 210"/>
                                  <a:gd name="T20" fmla="*/ 158 w 158"/>
                                  <a:gd name="T21" fmla="*/ 210 h 210"/>
                                  <a:gd name="T22" fmla="*/ 130 w 158"/>
                                  <a:gd name="T23" fmla="*/ 210 h 210"/>
                                  <a:gd name="T24" fmla="*/ 63 w 158"/>
                                  <a:gd name="T25" fmla="*/ 103 h 210"/>
                                  <a:gd name="T26" fmla="*/ 43 w 158"/>
                                  <a:gd name="T27" fmla="*/ 68 h 210"/>
                                  <a:gd name="T28" fmla="*/ 25 w 158"/>
                                  <a:gd name="T29" fmla="*/ 32 h 210"/>
                                  <a:gd name="T30" fmla="*/ 24 w 158"/>
                                  <a:gd name="T31" fmla="*/ 34 h 210"/>
                                  <a:gd name="T32" fmla="*/ 25 w 158"/>
                                  <a:gd name="T33" fmla="*/ 60 h 210"/>
                                  <a:gd name="T34" fmla="*/ 25 w 158"/>
                                  <a:gd name="T35" fmla="*/ 88 h 210"/>
                                  <a:gd name="T36" fmla="*/ 25 w 158"/>
                                  <a:gd name="T37" fmla="*/ 119 h 210"/>
                                  <a:gd name="T38" fmla="*/ 25 w 158"/>
                                  <a:gd name="T39" fmla="*/ 210 h 210"/>
                                  <a:gd name="T40" fmla="*/ 0 w 158"/>
                                  <a:gd name="T41" fmla="*/ 210 h 210"/>
                                  <a:gd name="T42" fmla="*/ 0 w 158"/>
                                  <a:gd name="T43"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58" h="210">
                                    <a:moveTo>
                                      <a:pt x="0" y="0"/>
                                    </a:moveTo>
                                    <a:lnTo>
                                      <a:pt x="30" y="0"/>
                                    </a:lnTo>
                                    <a:lnTo>
                                      <a:pt x="97" y="106"/>
                                    </a:lnTo>
                                    <a:lnTo>
                                      <a:pt x="118" y="142"/>
                                    </a:lnTo>
                                    <a:lnTo>
                                      <a:pt x="134" y="174"/>
                                    </a:lnTo>
                                    <a:lnTo>
                                      <a:pt x="136" y="174"/>
                                    </a:lnTo>
                                    <a:lnTo>
                                      <a:pt x="133" y="133"/>
                                    </a:lnTo>
                                    <a:lnTo>
                                      <a:pt x="133" y="88"/>
                                    </a:lnTo>
                                    <a:lnTo>
                                      <a:pt x="133" y="0"/>
                                    </a:lnTo>
                                    <a:lnTo>
                                      <a:pt x="158" y="0"/>
                                    </a:lnTo>
                                    <a:lnTo>
                                      <a:pt x="158" y="210"/>
                                    </a:lnTo>
                                    <a:lnTo>
                                      <a:pt x="130" y="210"/>
                                    </a:lnTo>
                                    <a:lnTo>
                                      <a:pt x="63" y="103"/>
                                    </a:lnTo>
                                    <a:lnTo>
                                      <a:pt x="43" y="68"/>
                                    </a:lnTo>
                                    <a:lnTo>
                                      <a:pt x="25" y="32"/>
                                    </a:lnTo>
                                    <a:lnTo>
                                      <a:pt x="24" y="34"/>
                                    </a:lnTo>
                                    <a:lnTo>
                                      <a:pt x="25" y="60"/>
                                    </a:lnTo>
                                    <a:lnTo>
                                      <a:pt x="25" y="88"/>
                                    </a:lnTo>
                                    <a:lnTo>
                                      <a:pt x="25" y="119"/>
                                    </a:lnTo>
                                    <a:lnTo>
                                      <a:pt x="25"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4" name="Freeform 23"/>
                            <wps:cNvSpPr>
                              <a:spLocks noEditPoints="1"/>
                            </wps:cNvSpPr>
                            <wps:spPr bwMode="auto">
                              <a:xfrm>
                                <a:off x="905510" y="388620"/>
                                <a:ext cx="55245" cy="67945"/>
                              </a:xfrm>
                              <a:custGeom>
                                <a:avLst/>
                                <a:gdLst>
                                  <a:gd name="T0" fmla="*/ 61 w 174"/>
                                  <a:gd name="T1" fmla="*/ 21 h 215"/>
                                  <a:gd name="T2" fmla="*/ 41 w 174"/>
                                  <a:gd name="T3" fmla="*/ 23 h 215"/>
                                  <a:gd name="T4" fmla="*/ 28 w 174"/>
                                  <a:gd name="T5" fmla="*/ 24 h 215"/>
                                  <a:gd name="T6" fmla="*/ 28 w 174"/>
                                  <a:gd name="T7" fmla="*/ 191 h 215"/>
                                  <a:gd name="T8" fmla="*/ 40 w 174"/>
                                  <a:gd name="T9" fmla="*/ 192 h 215"/>
                                  <a:gd name="T10" fmla="*/ 56 w 174"/>
                                  <a:gd name="T11" fmla="*/ 192 h 215"/>
                                  <a:gd name="T12" fmla="*/ 83 w 174"/>
                                  <a:gd name="T13" fmla="*/ 189 h 215"/>
                                  <a:gd name="T14" fmla="*/ 105 w 174"/>
                                  <a:gd name="T15" fmla="*/ 182 h 215"/>
                                  <a:gd name="T16" fmla="*/ 122 w 174"/>
                                  <a:gd name="T17" fmla="*/ 169 h 215"/>
                                  <a:gd name="T18" fmla="*/ 134 w 174"/>
                                  <a:gd name="T19" fmla="*/ 151 h 215"/>
                                  <a:gd name="T20" fmla="*/ 143 w 174"/>
                                  <a:gd name="T21" fmla="*/ 129 h 215"/>
                                  <a:gd name="T22" fmla="*/ 145 w 174"/>
                                  <a:gd name="T23" fmla="*/ 102 h 215"/>
                                  <a:gd name="T24" fmla="*/ 143 w 174"/>
                                  <a:gd name="T25" fmla="*/ 79 h 215"/>
                                  <a:gd name="T26" fmla="*/ 136 w 174"/>
                                  <a:gd name="T27" fmla="*/ 59 h 215"/>
                                  <a:gd name="T28" fmla="*/ 124 w 174"/>
                                  <a:gd name="T29" fmla="*/ 43 h 215"/>
                                  <a:gd name="T30" fmla="*/ 108 w 174"/>
                                  <a:gd name="T31" fmla="*/ 31 h 215"/>
                                  <a:gd name="T32" fmla="*/ 86 w 174"/>
                                  <a:gd name="T33" fmla="*/ 24 h 215"/>
                                  <a:gd name="T34" fmla="*/ 61 w 174"/>
                                  <a:gd name="T35" fmla="*/ 21 h 215"/>
                                  <a:gd name="T36" fmla="*/ 59 w 174"/>
                                  <a:gd name="T37" fmla="*/ 0 h 215"/>
                                  <a:gd name="T38" fmla="*/ 86 w 174"/>
                                  <a:gd name="T39" fmla="*/ 2 h 215"/>
                                  <a:gd name="T40" fmla="*/ 109 w 174"/>
                                  <a:gd name="T41" fmla="*/ 6 h 215"/>
                                  <a:gd name="T42" fmla="*/ 128 w 174"/>
                                  <a:gd name="T43" fmla="*/ 15 h 215"/>
                                  <a:gd name="T44" fmla="*/ 145 w 174"/>
                                  <a:gd name="T45" fmla="*/ 25 h 215"/>
                                  <a:gd name="T46" fmla="*/ 156 w 174"/>
                                  <a:gd name="T47" fmla="*/ 40 h 215"/>
                                  <a:gd name="T48" fmla="*/ 167 w 174"/>
                                  <a:gd name="T49" fmla="*/ 58 h 215"/>
                                  <a:gd name="T50" fmla="*/ 171 w 174"/>
                                  <a:gd name="T51" fmla="*/ 79 h 215"/>
                                  <a:gd name="T52" fmla="*/ 174 w 174"/>
                                  <a:gd name="T53" fmla="*/ 102 h 215"/>
                                  <a:gd name="T54" fmla="*/ 170 w 174"/>
                                  <a:gd name="T55" fmla="*/ 133 h 215"/>
                                  <a:gd name="T56" fmla="*/ 159 w 174"/>
                                  <a:gd name="T57" fmla="*/ 161 h 215"/>
                                  <a:gd name="T58" fmla="*/ 143 w 174"/>
                                  <a:gd name="T59" fmla="*/ 184 h 215"/>
                                  <a:gd name="T60" fmla="*/ 127 w 174"/>
                                  <a:gd name="T61" fmla="*/ 197 h 215"/>
                                  <a:gd name="T62" fmla="*/ 105 w 174"/>
                                  <a:gd name="T63" fmla="*/ 206 h 215"/>
                                  <a:gd name="T64" fmla="*/ 80 w 174"/>
                                  <a:gd name="T65" fmla="*/ 212 h 215"/>
                                  <a:gd name="T66" fmla="*/ 50 w 174"/>
                                  <a:gd name="T67" fmla="*/ 215 h 215"/>
                                  <a:gd name="T68" fmla="*/ 24 w 174"/>
                                  <a:gd name="T69" fmla="*/ 213 h 215"/>
                                  <a:gd name="T70" fmla="*/ 0 w 174"/>
                                  <a:gd name="T71" fmla="*/ 212 h 215"/>
                                  <a:gd name="T72" fmla="*/ 0 w 174"/>
                                  <a:gd name="T73" fmla="*/ 5 h 215"/>
                                  <a:gd name="T74" fmla="*/ 28 w 174"/>
                                  <a:gd name="T75" fmla="*/ 2 h 215"/>
                                  <a:gd name="T76" fmla="*/ 59 w 174"/>
                                  <a:gd name="T77"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4" h="215">
                                    <a:moveTo>
                                      <a:pt x="61" y="21"/>
                                    </a:moveTo>
                                    <a:lnTo>
                                      <a:pt x="41" y="23"/>
                                    </a:lnTo>
                                    <a:lnTo>
                                      <a:pt x="28" y="24"/>
                                    </a:lnTo>
                                    <a:lnTo>
                                      <a:pt x="28" y="191"/>
                                    </a:lnTo>
                                    <a:lnTo>
                                      <a:pt x="40" y="192"/>
                                    </a:lnTo>
                                    <a:lnTo>
                                      <a:pt x="56" y="192"/>
                                    </a:lnTo>
                                    <a:lnTo>
                                      <a:pt x="83" y="189"/>
                                    </a:lnTo>
                                    <a:lnTo>
                                      <a:pt x="105" y="182"/>
                                    </a:lnTo>
                                    <a:lnTo>
                                      <a:pt x="122" y="169"/>
                                    </a:lnTo>
                                    <a:lnTo>
                                      <a:pt x="134" y="151"/>
                                    </a:lnTo>
                                    <a:lnTo>
                                      <a:pt x="143" y="129"/>
                                    </a:lnTo>
                                    <a:lnTo>
                                      <a:pt x="145" y="102"/>
                                    </a:lnTo>
                                    <a:lnTo>
                                      <a:pt x="143" y="79"/>
                                    </a:lnTo>
                                    <a:lnTo>
                                      <a:pt x="136" y="59"/>
                                    </a:lnTo>
                                    <a:lnTo>
                                      <a:pt x="124" y="43"/>
                                    </a:lnTo>
                                    <a:lnTo>
                                      <a:pt x="108" y="31"/>
                                    </a:lnTo>
                                    <a:lnTo>
                                      <a:pt x="86" y="24"/>
                                    </a:lnTo>
                                    <a:lnTo>
                                      <a:pt x="61" y="21"/>
                                    </a:lnTo>
                                    <a:close/>
                                    <a:moveTo>
                                      <a:pt x="59" y="0"/>
                                    </a:moveTo>
                                    <a:lnTo>
                                      <a:pt x="86" y="2"/>
                                    </a:lnTo>
                                    <a:lnTo>
                                      <a:pt x="109" y="6"/>
                                    </a:lnTo>
                                    <a:lnTo>
                                      <a:pt x="128" y="15"/>
                                    </a:lnTo>
                                    <a:lnTo>
                                      <a:pt x="145" y="25"/>
                                    </a:lnTo>
                                    <a:lnTo>
                                      <a:pt x="156" y="40"/>
                                    </a:lnTo>
                                    <a:lnTo>
                                      <a:pt x="167" y="58"/>
                                    </a:lnTo>
                                    <a:lnTo>
                                      <a:pt x="171" y="79"/>
                                    </a:lnTo>
                                    <a:lnTo>
                                      <a:pt x="174" y="102"/>
                                    </a:lnTo>
                                    <a:lnTo>
                                      <a:pt x="170" y="133"/>
                                    </a:lnTo>
                                    <a:lnTo>
                                      <a:pt x="159" y="161"/>
                                    </a:lnTo>
                                    <a:lnTo>
                                      <a:pt x="143" y="184"/>
                                    </a:lnTo>
                                    <a:lnTo>
                                      <a:pt x="127" y="197"/>
                                    </a:lnTo>
                                    <a:lnTo>
                                      <a:pt x="105" y="206"/>
                                    </a:lnTo>
                                    <a:lnTo>
                                      <a:pt x="80" y="212"/>
                                    </a:lnTo>
                                    <a:lnTo>
                                      <a:pt x="50" y="215"/>
                                    </a:lnTo>
                                    <a:lnTo>
                                      <a:pt x="24" y="213"/>
                                    </a:lnTo>
                                    <a:lnTo>
                                      <a:pt x="0" y="212"/>
                                    </a:lnTo>
                                    <a:lnTo>
                                      <a:pt x="0" y="5"/>
                                    </a:lnTo>
                                    <a:lnTo>
                                      <a:pt x="28" y="2"/>
                                    </a:lnTo>
                                    <a:lnTo>
                                      <a:pt x="5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5" name="Freeform 24"/>
                            <wps:cNvSpPr>
                              <a:spLocks/>
                            </wps:cNvSpPr>
                            <wps:spPr bwMode="auto">
                              <a:xfrm>
                                <a:off x="979170" y="389255"/>
                                <a:ext cx="48895" cy="67945"/>
                              </a:xfrm>
                              <a:custGeom>
                                <a:avLst/>
                                <a:gdLst>
                                  <a:gd name="T0" fmla="*/ 0 w 155"/>
                                  <a:gd name="T1" fmla="*/ 0 h 214"/>
                                  <a:gd name="T2" fmla="*/ 27 w 155"/>
                                  <a:gd name="T3" fmla="*/ 0 h 214"/>
                                  <a:gd name="T4" fmla="*/ 27 w 155"/>
                                  <a:gd name="T5" fmla="*/ 124 h 214"/>
                                  <a:gd name="T6" fmla="*/ 30 w 155"/>
                                  <a:gd name="T7" fmla="*/ 149 h 214"/>
                                  <a:gd name="T8" fmla="*/ 36 w 155"/>
                                  <a:gd name="T9" fmla="*/ 168 h 214"/>
                                  <a:gd name="T10" fmla="*/ 46 w 155"/>
                                  <a:gd name="T11" fmla="*/ 182 h 214"/>
                                  <a:gd name="T12" fmla="*/ 61 w 155"/>
                                  <a:gd name="T13" fmla="*/ 189 h 214"/>
                                  <a:gd name="T14" fmla="*/ 76 w 155"/>
                                  <a:gd name="T15" fmla="*/ 192 h 214"/>
                                  <a:gd name="T16" fmla="*/ 93 w 155"/>
                                  <a:gd name="T17" fmla="*/ 189 h 214"/>
                                  <a:gd name="T18" fmla="*/ 108 w 155"/>
                                  <a:gd name="T19" fmla="*/ 182 h 214"/>
                                  <a:gd name="T20" fmla="*/ 118 w 155"/>
                                  <a:gd name="T21" fmla="*/ 168 h 214"/>
                                  <a:gd name="T22" fmla="*/ 124 w 155"/>
                                  <a:gd name="T23" fmla="*/ 149 h 214"/>
                                  <a:gd name="T24" fmla="*/ 127 w 155"/>
                                  <a:gd name="T25" fmla="*/ 124 h 214"/>
                                  <a:gd name="T26" fmla="*/ 127 w 155"/>
                                  <a:gd name="T27" fmla="*/ 0 h 214"/>
                                  <a:gd name="T28" fmla="*/ 155 w 155"/>
                                  <a:gd name="T29" fmla="*/ 0 h 214"/>
                                  <a:gd name="T30" fmla="*/ 155 w 155"/>
                                  <a:gd name="T31" fmla="*/ 122 h 214"/>
                                  <a:gd name="T32" fmla="*/ 152 w 155"/>
                                  <a:gd name="T33" fmla="*/ 148 h 214"/>
                                  <a:gd name="T34" fmla="*/ 146 w 155"/>
                                  <a:gd name="T35" fmla="*/ 168 h 214"/>
                                  <a:gd name="T36" fmla="*/ 138 w 155"/>
                                  <a:gd name="T37" fmla="*/ 186 h 214"/>
                                  <a:gd name="T38" fmla="*/ 126 w 155"/>
                                  <a:gd name="T39" fmla="*/ 198 h 214"/>
                                  <a:gd name="T40" fmla="*/ 111 w 155"/>
                                  <a:gd name="T41" fmla="*/ 207 h 214"/>
                                  <a:gd name="T42" fmla="*/ 93 w 155"/>
                                  <a:gd name="T43" fmla="*/ 213 h 214"/>
                                  <a:gd name="T44" fmla="*/ 76 w 155"/>
                                  <a:gd name="T45" fmla="*/ 214 h 214"/>
                                  <a:gd name="T46" fmla="*/ 58 w 155"/>
                                  <a:gd name="T47" fmla="*/ 213 h 214"/>
                                  <a:gd name="T48" fmla="*/ 42 w 155"/>
                                  <a:gd name="T49" fmla="*/ 207 h 214"/>
                                  <a:gd name="T50" fmla="*/ 27 w 155"/>
                                  <a:gd name="T51" fmla="*/ 199 h 214"/>
                                  <a:gd name="T52" fmla="*/ 15 w 155"/>
                                  <a:gd name="T53" fmla="*/ 186 h 214"/>
                                  <a:gd name="T54" fmla="*/ 8 w 155"/>
                                  <a:gd name="T55" fmla="*/ 170 h 214"/>
                                  <a:gd name="T56" fmla="*/ 2 w 155"/>
                                  <a:gd name="T57" fmla="*/ 149 h 214"/>
                                  <a:gd name="T58" fmla="*/ 0 w 155"/>
                                  <a:gd name="T59" fmla="*/ 124 h 214"/>
                                  <a:gd name="T60" fmla="*/ 0 w 155"/>
                                  <a:gd name="T61"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5" h="214">
                                    <a:moveTo>
                                      <a:pt x="0" y="0"/>
                                    </a:moveTo>
                                    <a:lnTo>
                                      <a:pt x="27" y="0"/>
                                    </a:lnTo>
                                    <a:lnTo>
                                      <a:pt x="27" y="124"/>
                                    </a:lnTo>
                                    <a:lnTo>
                                      <a:pt x="30" y="149"/>
                                    </a:lnTo>
                                    <a:lnTo>
                                      <a:pt x="36" y="168"/>
                                    </a:lnTo>
                                    <a:lnTo>
                                      <a:pt x="46" y="182"/>
                                    </a:lnTo>
                                    <a:lnTo>
                                      <a:pt x="61" y="189"/>
                                    </a:lnTo>
                                    <a:lnTo>
                                      <a:pt x="76" y="192"/>
                                    </a:lnTo>
                                    <a:lnTo>
                                      <a:pt x="93" y="189"/>
                                    </a:lnTo>
                                    <a:lnTo>
                                      <a:pt x="108" y="182"/>
                                    </a:lnTo>
                                    <a:lnTo>
                                      <a:pt x="118" y="168"/>
                                    </a:lnTo>
                                    <a:lnTo>
                                      <a:pt x="124" y="149"/>
                                    </a:lnTo>
                                    <a:lnTo>
                                      <a:pt x="127" y="124"/>
                                    </a:lnTo>
                                    <a:lnTo>
                                      <a:pt x="127" y="0"/>
                                    </a:lnTo>
                                    <a:lnTo>
                                      <a:pt x="155" y="0"/>
                                    </a:lnTo>
                                    <a:lnTo>
                                      <a:pt x="155" y="122"/>
                                    </a:lnTo>
                                    <a:lnTo>
                                      <a:pt x="152" y="148"/>
                                    </a:lnTo>
                                    <a:lnTo>
                                      <a:pt x="146" y="168"/>
                                    </a:lnTo>
                                    <a:lnTo>
                                      <a:pt x="138" y="186"/>
                                    </a:lnTo>
                                    <a:lnTo>
                                      <a:pt x="126" y="198"/>
                                    </a:lnTo>
                                    <a:lnTo>
                                      <a:pt x="111" y="207"/>
                                    </a:lnTo>
                                    <a:lnTo>
                                      <a:pt x="93" y="213"/>
                                    </a:lnTo>
                                    <a:lnTo>
                                      <a:pt x="76" y="214"/>
                                    </a:lnTo>
                                    <a:lnTo>
                                      <a:pt x="58" y="213"/>
                                    </a:lnTo>
                                    <a:lnTo>
                                      <a:pt x="42" y="207"/>
                                    </a:lnTo>
                                    <a:lnTo>
                                      <a:pt x="27" y="199"/>
                                    </a:lnTo>
                                    <a:lnTo>
                                      <a:pt x="15" y="186"/>
                                    </a:lnTo>
                                    <a:lnTo>
                                      <a:pt x="8" y="170"/>
                                    </a:lnTo>
                                    <a:lnTo>
                                      <a:pt x="2" y="149"/>
                                    </a:lnTo>
                                    <a:lnTo>
                                      <a:pt x="0" y="124"/>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6" name="Freeform 25"/>
                            <wps:cNvSpPr>
                              <a:spLocks/>
                            </wps:cNvSpPr>
                            <wps:spPr bwMode="auto">
                              <a:xfrm>
                                <a:off x="1044575" y="387985"/>
                                <a:ext cx="50800" cy="69215"/>
                              </a:xfrm>
                              <a:custGeom>
                                <a:avLst/>
                                <a:gdLst>
                                  <a:gd name="T0" fmla="*/ 110 w 160"/>
                                  <a:gd name="T1" fmla="*/ 0 h 219"/>
                                  <a:gd name="T2" fmla="*/ 132 w 160"/>
                                  <a:gd name="T3" fmla="*/ 3 h 219"/>
                                  <a:gd name="T4" fmla="*/ 149 w 160"/>
                                  <a:gd name="T5" fmla="*/ 6 h 219"/>
                                  <a:gd name="T6" fmla="*/ 160 w 160"/>
                                  <a:gd name="T7" fmla="*/ 11 h 219"/>
                                  <a:gd name="T8" fmla="*/ 153 w 160"/>
                                  <a:gd name="T9" fmla="*/ 33 h 219"/>
                                  <a:gd name="T10" fmla="*/ 134 w 160"/>
                                  <a:gd name="T11" fmla="*/ 27 h 219"/>
                                  <a:gd name="T12" fmla="*/ 110 w 160"/>
                                  <a:gd name="T13" fmla="*/ 24 h 219"/>
                                  <a:gd name="T14" fmla="*/ 88 w 160"/>
                                  <a:gd name="T15" fmla="*/ 27 h 219"/>
                                  <a:gd name="T16" fmla="*/ 68 w 160"/>
                                  <a:gd name="T17" fmla="*/ 34 h 219"/>
                                  <a:gd name="T18" fmla="*/ 51 w 160"/>
                                  <a:gd name="T19" fmla="*/ 46 h 219"/>
                                  <a:gd name="T20" fmla="*/ 40 w 160"/>
                                  <a:gd name="T21" fmla="*/ 64 h 219"/>
                                  <a:gd name="T22" fmla="*/ 32 w 160"/>
                                  <a:gd name="T23" fmla="*/ 85 h 219"/>
                                  <a:gd name="T24" fmla="*/ 29 w 160"/>
                                  <a:gd name="T25" fmla="*/ 111 h 219"/>
                                  <a:gd name="T26" fmla="*/ 31 w 160"/>
                                  <a:gd name="T27" fmla="*/ 135 h 219"/>
                                  <a:gd name="T28" fmla="*/ 38 w 160"/>
                                  <a:gd name="T29" fmla="*/ 155 h 219"/>
                                  <a:gd name="T30" fmla="*/ 50 w 160"/>
                                  <a:gd name="T31" fmla="*/ 173 h 219"/>
                                  <a:gd name="T32" fmla="*/ 66 w 160"/>
                                  <a:gd name="T33" fmla="*/ 185 h 219"/>
                                  <a:gd name="T34" fmla="*/ 85 w 160"/>
                                  <a:gd name="T35" fmla="*/ 192 h 219"/>
                                  <a:gd name="T36" fmla="*/ 109 w 160"/>
                                  <a:gd name="T37" fmla="*/ 195 h 219"/>
                                  <a:gd name="T38" fmla="*/ 134 w 160"/>
                                  <a:gd name="T39" fmla="*/ 192 h 219"/>
                                  <a:gd name="T40" fmla="*/ 153 w 160"/>
                                  <a:gd name="T41" fmla="*/ 187 h 219"/>
                                  <a:gd name="T42" fmla="*/ 159 w 160"/>
                                  <a:gd name="T43" fmla="*/ 209 h 219"/>
                                  <a:gd name="T44" fmla="*/ 146 w 160"/>
                                  <a:gd name="T45" fmla="*/ 213 h 219"/>
                                  <a:gd name="T46" fmla="*/ 127 w 160"/>
                                  <a:gd name="T47" fmla="*/ 218 h 219"/>
                                  <a:gd name="T48" fmla="*/ 103 w 160"/>
                                  <a:gd name="T49" fmla="*/ 219 h 219"/>
                                  <a:gd name="T50" fmla="*/ 79 w 160"/>
                                  <a:gd name="T51" fmla="*/ 216 h 219"/>
                                  <a:gd name="T52" fmla="*/ 57 w 160"/>
                                  <a:gd name="T53" fmla="*/ 210 h 219"/>
                                  <a:gd name="T54" fmla="*/ 38 w 160"/>
                                  <a:gd name="T55" fmla="*/ 198 h 219"/>
                                  <a:gd name="T56" fmla="*/ 22 w 160"/>
                                  <a:gd name="T57" fmla="*/ 184 h 219"/>
                                  <a:gd name="T58" fmla="*/ 10 w 160"/>
                                  <a:gd name="T59" fmla="*/ 163 h 219"/>
                                  <a:gd name="T60" fmla="*/ 3 w 160"/>
                                  <a:gd name="T61" fmla="*/ 139 h 219"/>
                                  <a:gd name="T62" fmla="*/ 0 w 160"/>
                                  <a:gd name="T63" fmla="*/ 111 h 219"/>
                                  <a:gd name="T64" fmla="*/ 4 w 160"/>
                                  <a:gd name="T65" fmla="*/ 80 h 219"/>
                                  <a:gd name="T66" fmla="*/ 15 w 160"/>
                                  <a:gd name="T67" fmla="*/ 54 h 219"/>
                                  <a:gd name="T68" fmla="*/ 31 w 160"/>
                                  <a:gd name="T69" fmla="*/ 31 h 219"/>
                                  <a:gd name="T70" fmla="*/ 53 w 160"/>
                                  <a:gd name="T71" fmla="*/ 15 h 219"/>
                                  <a:gd name="T72" fmla="*/ 79 w 160"/>
                                  <a:gd name="T73" fmla="*/ 5 h 219"/>
                                  <a:gd name="T74" fmla="*/ 110 w 160"/>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219">
                                    <a:moveTo>
                                      <a:pt x="110" y="0"/>
                                    </a:moveTo>
                                    <a:lnTo>
                                      <a:pt x="132" y="3"/>
                                    </a:lnTo>
                                    <a:lnTo>
                                      <a:pt x="149" y="6"/>
                                    </a:lnTo>
                                    <a:lnTo>
                                      <a:pt x="160" y="11"/>
                                    </a:lnTo>
                                    <a:lnTo>
                                      <a:pt x="153" y="33"/>
                                    </a:lnTo>
                                    <a:lnTo>
                                      <a:pt x="134" y="27"/>
                                    </a:lnTo>
                                    <a:lnTo>
                                      <a:pt x="110" y="24"/>
                                    </a:lnTo>
                                    <a:lnTo>
                                      <a:pt x="88" y="27"/>
                                    </a:lnTo>
                                    <a:lnTo>
                                      <a:pt x="68" y="34"/>
                                    </a:lnTo>
                                    <a:lnTo>
                                      <a:pt x="51" y="46"/>
                                    </a:lnTo>
                                    <a:lnTo>
                                      <a:pt x="40" y="64"/>
                                    </a:lnTo>
                                    <a:lnTo>
                                      <a:pt x="32" y="85"/>
                                    </a:lnTo>
                                    <a:lnTo>
                                      <a:pt x="29" y="111"/>
                                    </a:lnTo>
                                    <a:lnTo>
                                      <a:pt x="31" y="135"/>
                                    </a:lnTo>
                                    <a:lnTo>
                                      <a:pt x="38" y="155"/>
                                    </a:lnTo>
                                    <a:lnTo>
                                      <a:pt x="50" y="173"/>
                                    </a:lnTo>
                                    <a:lnTo>
                                      <a:pt x="66" y="185"/>
                                    </a:lnTo>
                                    <a:lnTo>
                                      <a:pt x="85" y="192"/>
                                    </a:lnTo>
                                    <a:lnTo>
                                      <a:pt x="109" y="195"/>
                                    </a:lnTo>
                                    <a:lnTo>
                                      <a:pt x="134" y="192"/>
                                    </a:lnTo>
                                    <a:lnTo>
                                      <a:pt x="153" y="187"/>
                                    </a:lnTo>
                                    <a:lnTo>
                                      <a:pt x="159" y="209"/>
                                    </a:lnTo>
                                    <a:lnTo>
                                      <a:pt x="146" y="213"/>
                                    </a:lnTo>
                                    <a:lnTo>
                                      <a:pt x="127" y="218"/>
                                    </a:lnTo>
                                    <a:lnTo>
                                      <a:pt x="103" y="219"/>
                                    </a:lnTo>
                                    <a:lnTo>
                                      <a:pt x="79" y="216"/>
                                    </a:lnTo>
                                    <a:lnTo>
                                      <a:pt x="57" y="210"/>
                                    </a:lnTo>
                                    <a:lnTo>
                                      <a:pt x="38" y="198"/>
                                    </a:lnTo>
                                    <a:lnTo>
                                      <a:pt x="22" y="184"/>
                                    </a:lnTo>
                                    <a:lnTo>
                                      <a:pt x="10" y="163"/>
                                    </a:lnTo>
                                    <a:lnTo>
                                      <a:pt x="3" y="139"/>
                                    </a:lnTo>
                                    <a:lnTo>
                                      <a:pt x="0" y="111"/>
                                    </a:lnTo>
                                    <a:lnTo>
                                      <a:pt x="4" y="80"/>
                                    </a:lnTo>
                                    <a:lnTo>
                                      <a:pt x="15" y="54"/>
                                    </a:lnTo>
                                    <a:lnTo>
                                      <a:pt x="31" y="31"/>
                                    </a:lnTo>
                                    <a:lnTo>
                                      <a:pt x="53" y="15"/>
                                    </a:lnTo>
                                    <a:lnTo>
                                      <a:pt x="79" y="5"/>
                                    </a:lnTo>
                                    <a:lnTo>
                                      <a:pt x="11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7" name="Freeform 26"/>
                            <wps:cNvSpPr>
                              <a:spLocks/>
                            </wps:cNvSpPr>
                            <wps:spPr bwMode="auto">
                              <a:xfrm>
                                <a:off x="1109980" y="389255"/>
                                <a:ext cx="48895" cy="66675"/>
                              </a:xfrm>
                              <a:custGeom>
                                <a:avLst/>
                                <a:gdLst>
                                  <a:gd name="T0" fmla="*/ 0 w 155"/>
                                  <a:gd name="T1" fmla="*/ 0 h 210"/>
                                  <a:gd name="T2" fmla="*/ 155 w 155"/>
                                  <a:gd name="T3" fmla="*/ 0 h 210"/>
                                  <a:gd name="T4" fmla="*/ 155 w 155"/>
                                  <a:gd name="T5" fmla="*/ 22 h 210"/>
                                  <a:gd name="T6" fmla="*/ 92 w 155"/>
                                  <a:gd name="T7" fmla="*/ 22 h 210"/>
                                  <a:gd name="T8" fmla="*/ 92 w 155"/>
                                  <a:gd name="T9" fmla="*/ 210 h 210"/>
                                  <a:gd name="T10" fmla="*/ 64 w 155"/>
                                  <a:gd name="T11" fmla="*/ 210 h 210"/>
                                  <a:gd name="T12" fmla="*/ 64 w 155"/>
                                  <a:gd name="T13" fmla="*/ 22 h 210"/>
                                  <a:gd name="T14" fmla="*/ 0 w 155"/>
                                  <a:gd name="T15" fmla="*/ 22 h 210"/>
                                  <a:gd name="T16" fmla="*/ 0 w 155"/>
                                  <a:gd name="T17"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5" h="210">
                                    <a:moveTo>
                                      <a:pt x="0" y="0"/>
                                    </a:moveTo>
                                    <a:lnTo>
                                      <a:pt x="155" y="0"/>
                                    </a:lnTo>
                                    <a:lnTo>
                                      <a:pt x="155" y="22"/>
                                    </a:lnTo>
                                    <a:lnTo>
                                      <a:pt x="92" y="22"/>
                                    </a:lnTo>
                                    <a:lnTo>
                                      <a:pt x="92" y="210"/>
                                    </a:lnTo>
                                    <a:lnTo>
                                      <a:pt x="64" y="210"/>
                                    </a:lnTo>
                                    <a:lnTo>
                                      <a:pt x="64" y="22"/>
                                    </a:lnTo>
                                    <a:lnTo>
                                      <a:pt x="0" y="22"/>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8" name="Freeform 27"/>
                            <wps:cNvSpPr>
                              <a:spLocks noEditPoints="1"/>
                            </wps:cNvSpPr>
                            <wps:spPr bwMode="auto">
                              <a:xfrm>
                                <a:off x="1167765" y="387985"/>
                                <a:ext cx="60960" cy="69215"/>
                              </a:xfrm>
                              <a:custGeom>
                                <a:avLst/>
                                <a:gdLst>
                                  <a:gd name="T0" fmla="*/ 96 w 192"/>
                                  <a:gd name="T1" fmla="*/ 24 h 219"/>
                                  <a:gd name="T2" fmla="*/ 75 w 192"/>
                                  <a:gd name="T3" fmla="*/ 27 h 219"/>
                                  <a:gd name="T4" fmla="*/ 59 w 192"/>
                                  <a:gd name="T5" fmla="*/ 36 h 219"/>
                                  <a:gd name="T6" fmla="*/ 46 w 192"/>
                                  <a:gd name="T7" fmla="*/ 51 h 219"/>
                                  <a:gd name="T8" fmla="*/ 35 w 192"/>
                                  <a:gd name="T9" fmla="*/ 68 h 219"/>
                                  <a:gd name="T10" fmla="*/ 29 w 192"/>
                                  <a:gd name="T11" fmla="*/ 89 h 219"/>
                                  <a:gd name="T12" fmla="*/ 28 w 192"/>
                                  <a:gd name="T13" fmla="*/ 111 h 219"/>
                                  <a:gd name="T14" fmla="*/ 31 w 192"/>
                                  <a:gd name="T15" fmla="*/ 133 h 219"/>
                                  <a:gd name="T16" fmla="*/ 35 w 192"/>
                                  <a:gd name="T17" fmla="*/ 153 h 219"/>
                                  <a:gd name="T18" fmla="*/ 46 w 192"/>
                                  <a:gd name="T19" fmla="*/ 170 h 219"/>
                                  <a:gd name="T20" fmla="*/ 59 w 192"/>
                                  <a:gd name="T21" fmla="*/ 184 h 219"/>
                                  <a:gd name="T22" fmla="*/ 75 w 192"/>
                                  <a:gd name="T23" fmla="*/ 192 h 219"/>
                                  <a:gd name="T24" fmla="*/ 96 w 192"/>
                                  <a:gd name="T25" fmla="*/ 197 h 219"/>
                                  <a:gd name="T26" fmla="*/ 96 w 192"/>
                                  <a:gd name="T27" fmla="*/ 197 h 219"/>
                                  <a:gd name="T28" fmla="*/ 115 w 192"/>
                                  <a:gd name="T29" fmla="*/ 194 h 219"/>
                                  <a:gd name="T30" fmla="*/ 133 w 192"/>
                                  <a:gd name="T31" fmla="*/ 184 h 219"/>
                                  <a:gd name="T32" fmla="*/ 146 w 192"/>
                                  <a:gd name="T33" fmla="*/ 170 h 219"/>
                                  <a:gd name="T34" fmla="*/ 155 w 192"/>
                                  <a:gd name="T35" fmla="*/ 153 h 219"/>
                                  <a:gd name="T36" fmla="*/ 161 w 192"/>
                                  <a:gd name="T37" fmla="*/ 132 h 219"/>
                                  <a:gd name="T38" fmla="*/ 162 w 192"/>
                                  <a:gd name="T39" fmla="*/ 108 h 219"/>
                                  <a:gd name="T40" fmla="*/ 161 w 192"/>
                                  <a:gd name="T41" fmla="*/ 88 h 219"/>
                                  <a:gd name="T42" fmla="*/ 156 w 192"/>
                                  <a:gd name="T43" fmla="*/ 68 h 219"/>
                                  <a:gd name="T44" fmla="*/ 146 w 192"/>
                                  <a:gd name="T45" fmla="*/ 51 h 219"/>
                                  <a:gd name="T46" fmla="*/ 133 w 192"/>
                                  <a:gd name="T47" fmla="*/ 36 h 219"/>
                                  <a:gd name="T48" fmla="*/ 116 w 192"/>
                                  <a:gd name="T49" fmla="*/ 27 h 219"/>
                                  <a:gd name="T50" fmla="*/ 96 w 192"/>
                                  <a:gd name="T51" fmla="*/ 24 h 219"/>
                                  <a:gd name="T52" fmla="*/ 97 w 192"/>
                                  <a:gd name="T53" fmla="*/ 0 h 219"/>
                                  <a:gd name="T54" fmla="*/ 124 w 192"/>
                                  <a:gd name="T55" fmla="*/ 5 h 219"/>
                                  <a:gd name="T56" fmla="*/ 147 w 192"/>
                                  <a:gd name="T57" fmla="*/ 15 h 219"/>
                                  <a:gd name="T58" fmla="*/ 167 w 192"/>
                                  <a:gd name="T59" fmla="*/ 31 h 219"/>
                                  <a:gd name="T60" fmla="*/ 180 w 192"/>
                                  <a:gd name="T61" fmla="*/ 52 h 219"/>
                                  <a:gd name="T62" fmla="*/ 189 w 192"/>
                                  <a:gd name="T63" fmla="*/ 79 h 219"/>
                                  <a:gd name="T64" fmla="*/ 192 w 192"/>
                                  <a:gd name="T65" fmla="*/ 108 h 219"/>
                                  <a:gd name="T66" fmla="*/ 189 w 192"/>
                                  <a:gd name="T67" fmla="*/ 136 h 219"/>
                                  <a:gd name="T68" fmla="*/ 181 w 192"/>
                                  <a:gd name="T69" fmla="*/ 161 h 219"/>
                                  <a:gd name="T70" fmla="*/ 171 w 192"/>
                                  <a:gd name="T71" fmla="*/ 182 h 219"/>
                                  <a:gd name="T72" fmla="*/ 155 w 192"/>
                                  <a:gd name="T73" fmla="*/ 197 h 219"/>
                                  <a:gd name="T74" fmla="*/ 137 w 192"/>
                                  <a:gd name="T75" fmla="*/ 209 h 219"/>
                                  <a:gd name="T76" fmla="*/ 116 w 192"/>
                                  <a:gd name="T77" fmla="*/ 216 h 219"/>
                                  <a:gd name="T78" fmla="*/ 94 w 192"/>
                                  <a:gd name="T79" fmla="*/ 219 h 219"/>
                                  <a:gd name="T80" fmla="*/ 94 w 192"/>
                                  <a:gd name="T81" fmla="*/ 219 h 219"/>
                                  <a:gd name="T82" fmla="*/ 68 w 192"/>
                                  <a:gd name="T83" fmla="*/ 215 h 219"/>
                                  <a:gd name="T84" fmla="*/ 46 w 192"/>
                                  <a:gd name="T85" fmla="*/ 204 h 219"/>
                                  <a:gd name="T86" fmla="*/ 26 w 192"/>
                                  <a:gd name="T87" fmla="*/ 189 h 219"/>
                                  <a:gd name="T88" fmla="*/ 12 w 192"/>
                                  <a:gd name="T89" fmla="*/ 167 h 219"/>
                                  <a:gd name="T90" fmla="*/ 3 w 192"/>
                                  <a:gd name="T91" fmla="*/ 142 h 219"/>
                                  <a:gd name="T92" fmla="*/ 0 w 192"/>
                                  <a:gd name="T93" fmla="*/ 111 h 219"/>
                                  <a:gd name="T94" fmla="*/ 3 w 192"/>
                                  <a:gd name="T95" fmla="*/ 80 h 219"/>
                                  <a:gd name="T96" fmla="*/ 13 w 192"/>
                                  <a:gd name="T97" fmla="*/ 54 h 219"/>
                                  <a:gd name="T98" fmla="*/ 28 w 192"/>
                                  <a:gd name="T99" fmla="*/ 31 h 219"/>
                                  <a:gd name="T100" fmla="*/ 47 w 192"/>
                                  <a:gd name="T101" fmla="*/ 15 h 219"/>
                                  <a:gd name="T102" fmla="*/ 71 w 192"/>
                                  <a:gd name="T103" fmla="*/ 5 h 219"/>
                                  <a:gd name="T104" fmla="*/ 97 w 192"/>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2" h="219">
                                    <a:moveTo>
                                      <a:pt x="96" y="24"/>
                                    </a:moveTo>
                                    <a:lnTo>
                                      <a:pt x="75" y="27"/>
                                    </a:lnTo>
                                    <a:lnTo>
                                      <a:pt x="59" y="36"/>
                                    </a:lnTo>
                                    <a:lnTo>
                                      <a:pt x="46" y="51"/>
                                    </a:lnTo>
                                    <a:lnTo>
                                      <a:pt x="35" y="68"/>
                                    </a:lnTo>
                                    <a:lnTo>
                                      <a:pt x="29" y="89"/>
                                    </a:lnTo>
                                    <a:lnTo>
                                      <a:pt x="28" y="111"/>
                                    </a:lnTo>
                                    <a:lnTo>
                                      <a:pt x="31" y="133"/>
                                    </a:lnTo>
                                    <a:lnTo>
                                      <a:pt x="35" y="153"/>
                                    </a:lnTo>
                                    <a:lnTo>
                                      <a:pt x="46" y="170"/>
                                    </a:lnTo>
                                    <a:lnTo>
                                      <a:pt x="59" y="184"/>
                                    </a:lnTo>
                                    <a:lnTo>
                                      <a:pt x="75" y="192"/>
                                    </a:lnTo>
                                    <a:lnTo>
                                      <a:pt x="96" y="197"/>
                                    </a:lnTo>
                                    <a:lnTo>
                                      <a:pt x="96" y="197"/>
                                    </a:lnTo>
                                    <a:lnTo>
                                      <a:pt x="115" y="194"/>
                                    </a:lnTo>
                                    <a:lnTo>
                                      <a:pt x="133" y="184"/>
                                    </a:lnTo>
                                    <a:lnTo>
                                      <a:pt x="146" y="170"/>
                                    </a:lnTo>
                                    <a:lnTo>
                                      <a:pt x="155" y="153"/>
                                    </a:lnTo>
                                    <a:lnTo>
                                      <a:pt x="161" y="132"/>
                                    </a:lnTo>
                                    <a:lnTo>
                                      <a:pt x="162" y="108"/>
                                    </a:lnTo>
                                    <a:lnTo>
                                      <a:pt x="161" y="88"/>
                                    </a:lnTo>
                                    <a:lnTo>
                                      <a:pt x="156" y="68"/>
                                    </a:lnTo>
                                    <a:lnTo>
                                      <a:pt x="146" y="51"/>
                                    </a:lnTo>
                                    <a:lnTo>
                                      <a:pt x="133" y="36"/>
                                    </a:lnTo>
                                    <a:lnTo>
                                      <a:pt x="116" y="27"/>
                                    </a:lnTo>
                                    <a:lnTo>
                                      <a:pt x="96" y="24"/>
                                    </a:lnTo>
                                    <a:close/>
                                    <a:moveTo>
                                      <a:pt x="97" y="0"/>
                                    </a:moveTo>
                                    <a:lnTo>
                                      <a:pt x="124" y="5"/>
                                    </a:lnTo>
                                    <a:lnTo>
                                      <a:pt x="147" y="15"/>
                                    </a:lnTo>
                                    <a:lnTo>
                                      <a:pt x="167" y="31"/>
                                    </a:lnTo>
                                    <a:lnTo>
                                      <a:pt x="180" y="52"/>
                                    </a:lnTo>
                                    <a:lnTo>
                                      <a:pt x="189" y="79"/>
                                    </a:lnTo>
                                    <a:lnTo>
                                      <a:pt x="192" y="108"/>
                                    </a:lnTo>
                                    <a:lnTo>
                                      <a:pt x="189" y="136"/>
                                    </a:lnTo>
                                    <a:lnTo>
                                      <a:pt x="181" y="161"/>
                                    </a:lnTo>
                                    <a:lnTo>
                                      <a:pt x="171" y="182"/>
                                    </a:lnTo>
                                    <a:lnTo>
                                      <a:pt x="155" y="197"/>
                                    </a:lnTo>
                                    <a:lnTo>
                                      <a:pt x="137" y="209"/>
                                    </a:lnTo>
                                    <a:lnTo>
                                      <a:pt x="116" y="216"/>
                                    </a:lnTo>
                                    <a:lnTo>
                                      <a:pt x="94" y="219"/>
                                    </a:lnTo>
                                    <a:lnTo>
                                      <a:pt x="94" y="219"/>
                                    </a:lnTo>
                                    <a:lnTo>
                                      <a:pt x="68" y="215"/>
                                    </a:lnTo>
                                    <a:lnTo>
                                      <a:pt x="46" y="204"/>
                                    </a:lnTo>
                                    <a:lnTo>
                                      <a:pt x="26" y="189"/>
                                    </a:lnTo>
                                    <a:lnTo>
                                      <a:pt x="12" y="167"/>
                                    </a:lnTo>
                                    <a:lnTo>
                                      <a:pt x="3" y="142"/>
                                    </a:lnTo>
                                    <a:lnTo>
                                      <a:pt x="0" y="111"/>
                                    </a:lnTo>
                                    <a:lnTo>
                                      <a:pt x="3"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99" name="Freeform 28"/>
                            <wps:cNvSpPr>
                              <a:spLocks noEditPoints="1"/>
                            </wps:cNvSpPr>
                            <wps:spPr bwMode="auto">
                              <a:xfrm>
                                <a:off x="1244600" y="388620"/>
                                <a:ext cx="43815" cy="67310"/>
                              </a:xfrm>
                              <a:custGeom>
                                <a:avLst/>
                                <a:gdLst>
                                  <a:gd name="T0" fmla="*/ 54 w 137"/>
                                  <a:gd name="T1" fmla="*/ 21 h 212"/>
                                  <a:gd name="T2" fmla="*/ 38 w 137"/>
                                  <a:gd name="T3" fmla="*/ 23 h 212"/>
                                  <a:gd name="T4" fmla="*/ 28 w 137"/>
                                  <a:gd name="T5" fmla="*/ 24 h 212"/>
                                  <a:gd name="T6" fmla="*/ 28 w 137"/>
                                  <a:gd name="T7" fmla="*/ 101 h 212"/>
                                  <a:gd name="T8" fmla="*/ 54 w 137"/>
                                  <a:gd name="T9" fmla="*/ 101 h 212"/>
                                  <a:gd name="T10" fmla="*/ 75 w 137"/>
                                  <a:gd name="T11" fmla="*/ 98 h 212"/>
                                  <a:gd name="T12" fmla="*/ 90 w 137"/>
                                  <a:gd name="T13" fmla="*/ 89 h 212"/>
                                  <a:gd name="T14" fmla="*/ 98 w 137"/>
                                  <a:gd name="T15" fmla="*/ 77 h 212"/>
                                  <a:gd name="T16" fmla="*/ 103 w 137"/>
                                  <a:gd name="T17" fmla="*/ 61 h 212"/>
                                  <a:gd name="T18" fmla="*/ 100 w 137"/>
                                  <a:gd name="T19" fmla="*/ 46 h 212"/>
                                  <a:gd name="T20" fmla="*/ 94 w 137"/>
                                  <a:gd name="T21" fmla="*/ 34 h 212"/>
                                  <a:gd name="T22" fmla="*/ 84 w 137"/>
                                  <a:gd name="T23" fmla="*/ 27 h 212"/>
                                  <a:gd name="T24" fmla="*/ 70 w 137"/>
                                  <a:gd name="T25" fmla="*/ 23 h 212"/>
                                  <a:gd name="T26" fmla="*/ 54 w 137"/>
                                  <a:gd name="T27" fmla="*/ 21 h 212"/>
                                  <a:gd name="T28" fmla="*/ 53 w 137"/>
                                  <a:gd name="T29" fmla="*/ 0 h 212"/>
                                  <a:gd name="T30" fmla="*/ 78 w 137"/>
                                  <a:gd name="T31" fmla="*/ 2 h 212"/>
                                  <a:gd name="T32" fmla="*/ 98 w 137"/>
                                  <a:gd name="T33" fmla="*/ 8 h 212"/>
                                  <a:gd name="T34" fmla="*/ 113 w 137"/>
                                  <a:gd name="T35" fmla="*/ 18 h 212"/>
                                  <a:gd name="T36" fmla="*/ 122 w 137"/>
                                  <a:gd name="T37" fmla="*/ 28 h 212"/>
                                  <a:gd name="T38" fmla="*/ 128 w 137"/>
                                  <a:gd name="T39" fmla="*/ 42 h 212"/>
                                  <a:gd name="T40" fmla="*/ 129 w 137"/>
                                  <a:gd name="T41" fmla="*/ 58 h 212"/>
                                  <a:gd name="T42" fmla="*/ 126 w 137"/>
                                  <a:gd name="T43" fmla="*/ 76 h 212"/>
                                  <a:gd name="T44" fmla="*/ 118 w 137"/>
                                  <a:gd name="T45" fmla="*/ 92 h 212"/>
                                  <a:gd name="T46" fmla="*/ 106 w 137"/>
                                  <a:gd name="T47" fmla="*/ 104 h 212"/>
                                  <a:gd name="T48" fmla="*/ 90 w 137"/>
                                  <a:gd name="T49" fmla="*/ 111 h 212"/>
                                  <a:gd name="T50" fmla="*/ 90 w 137"/>
                                  <a:gd name="T51" fmla="*/ 111 h 212"/>
                                  <a:gd name="T52" fmla="*/ 104 w 137"/>
                                  <a:gd name="T53" fmla="*/ 120 h 212"/>
                                  <a:gd name="T54" fmla="*/ 115 w 137"/>
                                  <a:gd name="T55" fmla="*/ 135 h 212"/>
                                  <a:gd name="T56" fmla="*/ 121 w 137"/>
                                  <a:gd name="T57" fmla="*/ 154 h 212"/>
                                  <a:gd name="T58" fmla="*/ 128 w 137"/>
                                  <a:gd name="T59" fmla="*/ 181 h 212"/>
                                  <a:gd name="T60" fmla="*/ 132 w 137"/>
                                  <a:gd name="T61" fmla="*/ 200 h 212"/>
                                  <a:gd name="T62" fmla="*/ 137 w 137"/>
                                  <a:gd name="T63" fmla="*/ 212 h 212"/>
                                  <a:gd name="T64" fmla="*/ 109 w 137"/>
                                  <a:gd name="T65" fmla="*/ 212 h 212"/>
                                  <a:gd name="T66" fmla="*/ 104 w 137"/>
                                  <a:gd name="T67" fmla="*/ 203 h 212"/>
                                  <a:gd name="T68" fmla="*/ 100 w 137"/>
                                  <a:gd name="T69" fmla="*/ 185 h 212"/>
                                  <a:gd name="T70" fmla="*/ 95 w 137"/>
                                  <a:gd name="T71" fmla="*/ 161 h 212"/>
                                  <a:gd name="T72" fmla="*/ 90 w 137"/>
                                  <a:gd name="T73" fmla="*/ 144 h 212"/>
                                  <a:gd name="T74" fmla="*/ 81 w 137"/>
                                  <a:gd name="T75" fmla="*/ 130 h 212"/>
                                  <a:gd name="T76" fmla="*/ 69 w 137"/>
                                  <a:gd name="T77" fmla="*/ 123 h 212"/>
                                  <a:gd name="T78" fmla="*/ 53 w 137"/>
                                  <a:gd name="T79" fmla="*/ 121 h 212"/>
                                  <a:gd name="T80" fmla="*/ 28 w 137"/>
                                  <a:gd name="T81" fmla="*/ 121 h 212"/>
                                  <a:gd name="T82" fmla="*/ 28 w 137"/>
                                  <a:gd name="T83" fmla="*/ 212 h 212"/>
                                  <a:gd name="T84" fmla="*/ 0 w 137"/>
                                  <a:gd name="T85" fmla="*/ 212 h 212"/>
                                  <a:gd name="T86" fmla="*/ 0 w 137"/>
                                  <a:gd name="T87" fmla="*/ 5 h 212"/>
                                  <a:gd name="T88" fmla="*/ 25 w 137"/>
                                  <a:gd name="T89" fmla="*/ 2 h 212"/>
                                  <a:gd name="T90" fmla="*/ 53 w 137"/>
                                  <a:gd name="T91"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7" h="212">
                                    <a:moveTo>
                                      <a:pt x="54" y="21"/>
                                    </a:moveTo>
                                    <a:lnTo>
                                      <a:pt x="38" y="23"/>
                                    </a:lnTo>
                                    <a:lnTo>
                                      <a:pt x="28" y="24"/>
                                    </a:lnTo>
                                    <a:lnTo>
                                      <a:pt x="28" y="101"/>
                                    </a:lnTo>
                                    <a:lnTo>
                                      <a:pt x="54" y="101"/>
                                    </a:lnTo>
                                    <a:lnTo>
                                      <a:pt x="75" y="98"/>
                                    </a:lnTo>
                                    <a:lnTo>
                                      <a:pt x="90" y="89"/>
                                    </a:lnTo>
                                    <a:lnTo>
                                      <a:pt x="98" y="77"/>
                                    </a:lnTo>
                                    <a:lnTo>
                                      <a:pt x="103" y="61"/>
                                    </a:lnTo>
                                    <a:lnTo>
                                      <a:pt x="100" y="46"/>
                                    </a:lnTo>
                                    <a:lnTo>
                                      <a:pt x="94" y="34"/>
                                    </a:lnTo>
                                    <a:lnTo>
                                      <a:pt x="84" y="27"/>
                                    </a:lnTo>
                                    <a:lnTo>
                                      <a:pt x="70" y="23"/>
                                    </a:lnTo>
                                    <a:lnTo>
                                      <a:pt x="54" y="21"/>
                                    </a:lnTo>
                                    <a:close/>
                                    <a:moveTo>
                                      <a:pt x="53" y="0"/>
                                    </a:moveTo>
                                    <a:lnTo>
                                      <a:pt x="78" y="2"/>
                                    </a:lnTo>
                                    <a:lnTo>
                                      <a:pt x="98" y="8"/>
                                    </a:lnTo>
                                    <a:lnTo>
                                      <a:pt x="113" y="18"/>
                                    </a:lnTo>
                                    <a:lnTo>
                                      <a:pt x="122" y="28"/>
                                    </a:lnTo>
                                    <a:lnTo>
                                      <a:pt x="128" y="42"/>
                                    </a:lnTo>
                                    <a:lnTo>
                                      <a:pt x="129" y="58"/>
                                    </a:lnTo>
                                    <a:lnTo>
                                      <a:pt x="126" y="76"/>
                                    </a:lnTo>
                                    <a:lnTo>
                                      <a:pt x="118" y="92"/>
                                    </a:lnTo>
                                    <a:lnTo>
                                      <a:pt x="106" y="104"/>
                                    </a:lnTo>
                                    <a:lnTo>
                                      <a:pt x="90" y="111"/>
                                    </a:lnTo>
                                    <a:lnTo>
                                      <a:pt x="90" y="111"/>
                                    </a:lnTo>
                                    <a:lnTo>
                                      <a:pt x="104" y="120"/>
                                    </a:lnTo>
                                    <a:lnTo>
                                      <a:pt x="115" y="135"/>
                                    </a:lnTo>
                                    <a:lnTo>
                                      <a:pt x="121" y="154"/>
                                    </a:lnTo>
                                    <a:lnTo>
                                      <a:pt x="128" y="181"/>
                                    </a:lnTo>
                                    <a:lnTo>
                                      <a:pt x="132" y="200"/>
                                    </a:lnTo>
                                    <a:lnTo>
                                      <a:pt x="137" y="212"/>
                                    </a:lnTo>
                                    <a:lnTo>
                                      <a:pt x="109" y="212"/>
                                    </a:lnTo>
                                    <a:lnTo>
                                      <a:pt x="104" y="203"/>
                                    </a:lnTo>
                                    <a:lnTo>
                                      <a:pt x="100" y="185"/>
                                    </a:lnTo>
                                    <a:lnTo>
                                      <a:pt x="95" y="161"/>
                                    </a:lnTo>
                                    <a:lnTo>
                                      <a:pt x="90" y="144"/>
                                    </a:lnTo>
                                    <a:lnTo>
                                      <a:pt x="81" y="130"/>
                                    </a:lnTo>
                                    <a:lnTo>
                                      <a:pt x="69" y="123"/>
                                    </a:lnTo>
                                    <a:lnTo>
                                      <a:pt x="53" y="121"/>
                                    </a:lnTo>
                                    <a:lnTo>
                                      <a:pt x="28" y="121"/>
                                    </a:lnTo>
                                    <a:lnTo>
                                      <a:pt x="28" y="212"/>
                                    </a:lnTo>
                                    <a:lnTo>
                                      <a:pt x="0" y="212"/>
                                    </a:lnTo>
                                    <a:lnTo>
                                      <a:pt x="0" y="5"/>
                                    </a:lnTo>
                                    <a:lnTo>
                                      <a:pt x="25" y="2"/>
                                    </a:lnTo>
                                    <a:lnTo>
                                      <a:pt x="53"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75766311" id="Canvas 600" o:spid="_x0000_s1026" editas="canvas" style="width:121.6pt;height:36pt;mso-position-horizontal-relative:char;mso-position-vertical-relative:line" coordsize="1544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443;height:4572;visibility:visible;mso-wrap-style:square">
                      <v:fill o:detectmouseclick="t"/>
                      <v:path o:connecttype="none"/>
                    </v:shape>
                    <v:rect id="Rectangle 6" o:spid="_x0000_s1028" style="position:absolute;width:15443;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" filled="f" stroked="f" strokeweight="0"/>
                    <v:rect id="Rectangle 7" o:spid="_x0000_s1029" style="position:absolute;left:2622;top:1104;width:6;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" fillcolor="#00accd" strokecolor="#00accd" strokeweight="0"/>
                    <v:shape id="Freeform 8" o:spid="_x0000_s1030" style="position:absolute;left:2578;top:4400;width:50;height:19;visibility:visible;mso-wrap-style:square;v-text-anchor:top" coordsize="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" path="m12,r4,3l15,1,12,,,4,12,xe" fillcolor="#00accd" strokecolor="#00accd" strokeweight="0">
                      <v:path arrowok="t" o:connecttype="custom" o:connectlocs="3810,0;5080,1429;4763,476;3810,0;0,1905;3810,0" o:connectangles="0,0,0,0,0,0"/>
                    </v:shape>
                    <v:shape id="Freeform 9" o:spid="_x0000_s1031" style="position:absolute;top:6;width:3657;height:4559;visibility:visible;mso-wrap-style:square;v-text-anchor:top" coordsize="1153,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" path="m824,1386r-12,4l824,1386r3,1l828,1389r-4,-3xm603,365r-34,2l537,371r-33,6l473,387r-28,15l420,418r-19,23l386,467r-9,30l374,532r5,30l388,588r14,24l420,633r24,19l469,668r28,16l526,701r39,20l601,745r34,26l665,801r25,31l709,867r12,37l724,934r-5,29l710,993r-11,28l685,1049r-14,25l659,1095r-10,19l644,1130r2,15l651,1161r14,15l682,1188r23,9l731,1201r31,2l796,1200r38,-11l874,1173r44,-23l954,1123r31,-30l1008,1064r21,-31l1044,1002r10,-31l1063,943r4,-27l1070,893r2,-20l1072,859r,-9l1072,847r-5,-40l1058,766r-14,-39l1023,690r-22,-31l967,627,932,602,896,582,861,566,825,553,792,540,761,526,734,510,712,488,700,472r-3,-17l699,441r6,-14l713,417r9,-9l730,401r8,-8l741,386r-3,-4l731,379r-13,-3l700,371r-21,-1l657,367r-20,l619,365r-12,l603,365xm825,346r,l825,346r,xm989,r37,5l1061,17r30,19l1116,61r19,31l1148,126r5,37l1153,1268r-2,l1147,1306r-15,34l1111,1370r-28,26l1052,1415r-36,12l977,1432r,l977,1432r,l977,1432r-4,l962,1430r-17,-1l920,1426r-28,-8l861,1407r-30,-17l831,1390r,l828,1389r-6,-2l820,1389r-3,l814,1390r-2,2l780,1405r-33,12l691,1429r-57,7l575,1438r-72,-5l433,1420r-66,-21l305,1370r-59,-36l193,1293r-49,-49l103,1191,68,1133,38,1071,18,1005,4,935,,863,4,792,18,723,38,656,68,594r35,-59l144,482r49,-47l246,392r59,-36l367,328r66,-20l503,294r72,-4l634,293r56,7l744,315r53,19l796,334r1,l800,334r5,2l811,334r6,-3l821,327r3,-6l825,314r,-151l830,126,842,92,862,61,887,36,917,17,952,5,989,xe" fillcolor="#00accd" strokecolor="#00accd" strokeweight="0">
                      <v:path arrowok="t" o:connecttype="custom" o:connectlocs="261393,439443;261393,439443;170350,117629;141165,127457;122449,148066;120228,178187;133234,200698;157661,216868;190652,236209;218885,263793;229671,296133;221740,323717;209051,347179;204927,363032;216347,376665;241725,381421;277254,371910;312466,346545;331183,317693;338479,290426;340065,272353;338479,255866;324521,218770;295653,190869;261710,175333;232843,161700;221106,144262;226181,132213;234112,124604;231891,120165;215396,117312;196362,115726;261710,109702;261710,109702;336575,5390;360050,29169;365760,402030;359098,424858;333720,448638;309928,454028;309928,454028;299777,453076;273130,446101;263614,440711;260124,440394;257586,441345;219202,453076;159564,454345;96754,434370;45680,394421;12055,339570;0,273621;12055,207990;45680,152822;96754,112873;159564,93215;218885,95118;252511,105898;255366,106532;260441,103678;261710,51681;273448,19341;301998,1585" o:connectangles="0,0,0,0,0,0,0,0,0,0,0,0,0,0,0,0,0,0,0,0,0,0,0,0,0,0,0,0,0,0,0,0,0,0,0,0,0,0,0,0,0,0,0,0,0,0,0,0,0,0,0,0,0,0,0,0,0,0,0,0,0,0,0"/>
                      <o:lock v:ext="edit" verticies="t"/>
                    </v:shape>
                    <v:shape id="Freeform 10" o:spid="_x0000_s1032" style="position:absolute;left:4210;top:114;width:2216;height:3492;visibility:visible;mso-wrap-style:square;v-text-anchor:top" coordsize="697,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" path="m356,435r-40,3l281,448r-34,16l219,488r-25,28l173,548r-16,37l145,627r-7,44l135,718r3,45l144,804r12,40l171,879r20,33l215,940r28,22l277,978r35,11l353,993r39,-4l427,978r34,-18l490,937r25,-30l536,872r13,-40l555,804r2,-30l557,646r-2,-28l549,588r-9,-31l526,529,507,503,483,480,456,461,427,446r-34,-8l356,435xm557,l689,r,894l691,944r,50l694,1042r3,43l576,1085,570,956r-3,l546,990r-26,31l489,1048r-35,22l412,1086r-45,12l316,1101r-47,-3l225,1086r-43,-18l143,1045r-34,-30l76,978,51,937,29,891,13,841,4,785,,726,2,667r9,-57l26,559,45,513,70,472,98,435r33,-31l166,377r38,-21l244,342r43,-11l331,328r46,5l420,340r36,15l487,373r28,20l536,415r18,26l557,441,557,xe" fillcolor="#00accd" strokecolor="#00accd" strokeweight="0">
                      <v:path arrowok="t" o:connecttype="custom" o:connectlocs="100474,138939;78535,147186;61683,163681;49919,185569;43878,212849;43878,242032;49601,267727;60730,289297;77263,305158;99202,313722;124639,313722;146577,304523;163747,287711;174558,263920;177101,245522;176465,196037;171696,176687;161203,159557;144988,146235;124957,138939;177101,0;219071,283587;219707,315308;221615,344175;181235,303254;173604,314040;155480,332438;130998,344492;100474,349250;71540,344492;45468,331486;24165,310233;9221,282636;1272,249011;636,211580;8267,177321;22257,149724;41652,128153;64863,112927;91253,104997;119869,105631;144988,112610;163747,124664;176147,139890;177101,0" o:connectangles="0,0,0,0,0,0,0,0,0,0,0,0,0,0,0,0,0,0,0,0,0,0,0,0,0,0,0,0,0,0,0,0,0,0,0,0,0,0,0,0,0,0,0,0,0"/>
                      <o:lock v:ext="edit" verticies="t"/>
                    </v:shape>
                    <v:shape id="Freeform 11" o:spid="_x0000_s1033" style="position:absolute;left:6826;top:228;width:546;height:3328;visibility:visible;mso-wrap-style:square;v-text-anchor:top" coordsize="173,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" path="m21,309r133,l154,1048r-133,l21,309xm87,r24,3l133,12r16,13l163,43r7,21l173,86r-3,22l163,129r-14,18l132,161r-21,9l86,173r-2,l61,170,40,161,24,147,11,129,3,108,,86,3,64,12,43,24,25,42,12,62,3,87,xe" fillcolor="#00accd" strokecolor="#00accd" strokeweight="0">
                      <v:path arrowok="t" o:connecttype="custom" o:connectlocs="6629,98108;48612,98108;48612,332740;6629,332740;6629,98108;27463,0;35039,953;41983,3810;47034,7938;51453,13653;53663,20320;54610,27305;53663,34290;51453,40958;47034,46673;41668,51118;35039,53975;27147,54928;26516,54928;19256,53975;12627,51118;7576,46673;3472,40958;947,34290;0,27305;947,20320;3788,13653;7576,7938;13258,3810;19571,953;27463,0" o:connectangles="0,0,0,0,0,0,0,0,0,0,0,0,0,0,0,0,0,0,0,0,0,0,0,0,0,0,0,0,0,0,0"/>
                      <o:lock v:ext="edit" verticies="t"/>
                    </v:shape>
                    <v:shape id="Freeform 12" o:spid="_x0000_s1034" style="position:absolute;left:7677;top:1155;width:1867;height:2451;visibility:visible;mso-wrap-style:square;v-text-anchor:top" coordsize="5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" path="m412,380r-33,l345,383r-34,4l280,393r-30,9l222,414r-25,13l177,443r-18,21l146,488r-9,26l134,545r3,31l144,603r12,22l172,643r18,13l212,666r22,6l259,674r40,-3l334,661r31,-17l390,625r22,-24l429,576r11,-26l445,529r1,-22l446,380r-34,xm296,r49,3l389,11r38,13l460,40r28,21l511,83r19,27l547,139r11,30l567,201r6,34l576,269r2,34l578,579r1,64l582,702r6,55l468,757,455,663r-4,l432,687r-24,24l379,731r-33,17l309,761r-40,9l225,773r-42,-3l146,761,112,748,82,728,57,706,37,681,20,653,10,624,3,593,,562,4,517r9,-38l29,442,51,409,81,381r34,-26l156,334r46,-18l255,303r57,-9l376,288r67,-1l443,271r,-17l442,237r-3,-18l433,200r-7,-19l417,163,404,145,386,130,365,117r-25,-9l311,102r-36,-1l234,102r-41,8l153,120r-37,16l82,155,53,65,93,43,137,25,187,12,240,3,296,xe" fillcolor="#00accd" strokecolor="#00accd" strokeweight="0">
                      <v:path arrowok="t" o:connecttype="custom" o:connectlocs="120333,120494;98743,122714;79375,127470;62548,135397;50483,147129;43498,162984;43498,182643;49530,198181;60325,208011;74295,213084;94933,212767;115888,204205;130810,190571;139700,174399;141605,160764;130810,120494;109538,951;135573,7610;154940,19342;168275,34880;177165,53588;181928,74516;183515,96078;183833,203888;186690,240037;144463,210230;137160,217840;120333,231792;98108,241305;71438,245110;46355,241305;26035,230841;11748,215938;3175,197864;0,178204;4128,151886;16193,129690;36513,112567;64135,100200;99060,93224;140653,91005;140653,80541;139383,69443;135255,57393;128270,45978;115888,37099;98743,32343;74295,32343;48578,38051;26035,49149;29528,13635;59373,3805;93980,0" o:connectangles="0,0,0,0,0,0,0,0,0,0,0,0,0,0,0,0,0,0,0,0,0,0,0,0,0,0,0,0,0,0,0,0,0,0,0,0,0,0,0,0,0,0,0,0,0,0,0,0,0,0,0,0,0"/>
                      <o:lock v:ext="edit" verticies="t"/>
                    </v:shape>
                    <v:rect id="Rectangle 584" o:spid="_x0000_s1035" style="position:absolute;left:9937;top:114;width:42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" fillcolor="#00accd" strokecolor="#00accd" strokeweight="0"/>
                    <v:shape id="Freeform 14" o:spid="_x0000_s1036" style="position:absolute;left:10712;top:1155;width:2286;height:2451;visibility:visible;mso-wrap-style:square;v-text-anchor:top" coordsize="72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" path="m361,102r-41,3l284,116r-32,16l224,152r-25,26l180,207r-17,33l150,275r-7,37l137,350r-2,39l138,436r8,44l159,522r16,37l197,591r25,28l252,641r31,18l318,669r39,3l358,672r41,-4l438,655r35,-20l504,607r26,-34l551,533r16,-45l578,437r4,-53l581,352r-5,-33l569,287r-9,-31l547,225,530,195,511,170,488,147,461,129,432,114r-34,-9l361,102xm365,r56,5l473,15r49,19l566,58r38,31l638,124r28,43l690,213r16,52l716,319r5,61l718,436r-9,52l696,535r-18,43l656,616r-25,34l603,680r-31,25l538,725r-34,18l467,757r-37,8l392,771r-37,2l354,773r-49,-3l258,761,214,746,174,727,135,700,102,671,72,635,47,596,26,551,12,502,3,449,,393,3,334,13,278,28,228,50,182,75,141r31,-37l141,73,180,48,222,27,268,12,315,3,365,xe" fillcolor="#00accd" strokecolor="#00accd" strokeweight="0">
                      <v:path arrowok="t" o:connecttype="custom" o:connectlocs="101459,33294;79899,41856;63095,56442;51681,76101;45340,98932;42803,123348;46291,152203;55485,177253;70387,196278;89728,208962;113190,213084;126507,211816;149969,201352;168042,181692;179773,154740;184529,121762;182626,101151;177553,81175;168042,61832;154725,46612;136970,36148;114459,32343;133482,1585;165505,10781;191504,28221;211162,52954;223844,84029;228600,120494;224795,154740;214966,183278;200065,206108;181358,223548;159798,235597;136336,242573;112556,245110;96703,244159;67851,236549;42803,221962;22828,201352;8244,174716;951,142373;951,105908;8878,72296;23779,44710;44705,23148;70387,8561;99874,951" o:connectangles="0,0,0,0,0,0,0,0,0,0,0,0,0,0,0,0,0,0,0,0,0,0,0,0,0,0,0,0,0,0,0,0,0,0,0,0,0,0,0,0,0,0,0,0,0,0,0"/>
                      <o:lock v:ext="edit" verticies="t"/>
                    </v:shape>
                    <v:shape id="Freeform 15" o:spid="_x0000_s1037" style="position:absolute;left:13233;top:1155;width:2191;height:3410;visibility:visible;mso-wrap-style:square;v-text-anchor:top" coordsize="69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" path="m356,105r-42,3l276,120r-34,19l211,164r-25,33l165,237r-16,44l139,330r-3,56l139,427r6,42l157,505r14,36l192,572r23,26l244,621r32,16l313,647r41,5l389,647r34,-9l454,624r28,-21l506,578r19,-31l540,511r6,-22l550,466r,-26l550,308r-1,-31l543,248,532,219,518,192,498,167,478,147,451,129,423,116r-32,-8l356,105xm335,r44,3l419,12r35,13l485,42r25,19l532,82r18,23l565,127r3,l572,18r118,l689,51r-2,34l686,124r-2,45l684,219r,428l683,709r-5,55l669,813r-11,44l643,895r-18,34l605,960r-25,27l546,1012r-36,21l472,1049r-40,12l391,1070r-41,4l310,1076r-44,-2l220,1068r-44,-9l134,1047,98,1033,65,1013,98,910r32,19l168,946r45,13l261,966r53,3l351,968r34,-6l417,953r30,-13l472,922r24,-24l515,872r16,-33l543,802r7,-43l552,711r,-82l549,629r-20,29l504,684r-28,24l442,725r-38,15l361,751r-47,3l266,749,220,739,179,721,139,696,105,666,74,631,49,591,28,547,14,498,3,446,,392,5,331r9,-56l28,225,49,179,74,138r29,-36l136,71,171,46,210,27,251,12,292,3,335,xe" fillcolor="#00accd" strokecolor="#00accd" strokeweight="0">
                      <v:path arrowok="t" o:connecttype="custom" o:connectlocs="87630,38029;59055,62431;44133,104580;46038,148631;60960,181272;87630,201872;123508,205041;153035,191097;171450,161941;174625,139440;172403,78594;158115,52924;134303,36762;106363,0;144145,7923;168910,25987;180340,40248;218758,16162;217170,53558;216853,224689;208915,271592;192088,304233;161925,327368;124143,339094;84455,340361;42545,331805;31115,288388;67628,303917;111443,306769;141923,297895;163513,276345;174625,240535;174308,199336;151130,224372;114618,237999;69850,234196;33338,211062;8890,173350;0,124229;8890,71305;32703,32325;66675,8557;106363,0" o:connectangles="0,0,0,0,0,0,0,0,0,0,0,0,0,0,0,0,0,0,0,0,0,0,0,0,0,0,0,0,0,0,0,0,0,0,0,0,0,0,0,0,0,0,0"/>
                      <o:lock v:ext="edit" verticies="t"/>
                    </v:shape>
                    <v:shape id="Freeform 16" o:spid="_x0000_s1038" style="position:absolute;left:4489;top:3879;width:400;height:693;visibility:visible;mso-wrap-style:square;v-text-anchor:top" coordsize="1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" path="m72,l91,3r16,3l119,11r-9,22l101,30,88,26,72,24,56,26,45,30r-7,7l33,46r-1,9l33,68r9,11l54,88r19,8l92,105r15,9l117,126r8,15l126,157r-1,16l119,188r-10,12l94,210r-18,6l54,219,33,216,14,212,,204,7,182r22,10l56,195r17,-3l88,187r9,-12l100,160,97,147,89,136,78,126,60,119,41,110,26,101,14,89,7,74,4,58,7,40,16,24,30,12,50,3,72,xe" fillcolor="#00accd" strokecolor="#00accd" strokeweight="0">
                      <v:path arrowok="t" o:connecttype="custom" o:connectlocs="22860,0;28893,948;33973,1896;37783,3477;34925,10430;32068,9482;27940,8217;22860,7585;17780,8217;14288,9482;12065,11694;10478,14538;10160,17383;10478,21491;13335,24968;17145,27812;23178,30341;29210,33185;33973,36030;37148,39822;39688,44563;40005,49620;39688,54677;37783,59417;34608,63210;29845,66371;24130,68267;17145,69215;10478,68267;4445,67003;0,64474;2223,57521;9208,60682;17780,61630;23178,60682;27940,59101;30798,55309;31750,50568;30798,46459;28258,42983;24765,39822;19050,37610;13018,34766;8255,31921;4445,28128;2223,23388;1270,18331;2223,12642;5080,7585;9525,3793;15875,948;22860,0" o:connectangles="0,0,0,0,0,0,0,0,0,0,0,0,0,0,0,0,0,0,0,0,0,0,0,0,0,0,0,0,0,0,0,0,0,0,0,0,0,0,0,0,0,0,0,0,0,0,0,0,0,0,0,0"/>
                    </v:shape>
                    <v:shape id="Freeform 17" o:spid="_x0000_s1039" style="position:absolute;left:5118;top:3892;width:368;height:667;visibility:visible;mso-wrap-style:square;v-text-anchor:top" coordsize="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" path="m,l114,r,22l27,22r,66l109,88r,24l27,112r,75l118,187r,23l,210,,xe" fillcolor="#00accd" strokecolor="#00accd" strokeweight="0">
                      <v:path arrowok="t" o:connecttype="custom" o:connectlocs="0,0;35582,0;35582,6985;8427,6985;8427,27940;34021,27940;34021,35560;8427,35560;8427,59373;36830,59373;36830,66675;0,66675;0,0" o:connectangles="0,0,0,0,0,0,0,0,0,0,0,0,0"/>
                    </v:shape>
                    <v:shape id="Freeform 18" o:spid="_x0000_s1040" style="position:absolute;left:5683;top:3892;width:679;height:667;visibility:visible;mso-wrap-style:square;v-text-anchor:top" coordsize="21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" path="m14,l49,,84,102r12,37l106,173r,l117,139r12,-37l167,r34,l214,210r-26,l182,118,180,87r,-31l179,26r,l167,65r-15,41l115,208r-20,l59,109,46,66,36,26r,l34,56,33,87r-2,32l25,210,,210,14,xe" fillcolor="#00accd" strokecolor="#00accd" strokeweight="0">
                      <v:path arrowok="t" o:connecttype="custom" o:connectlocs="4445,0;15558,0;26670,32385;30480,44133;33655,54928;33655,54928;37148,44133;40958,32385;53023,0;63818,0;67945,66675;59690,66675;57785,37465;57150,27623;57150,17780;56833,8255;56833,8255;53023,20638;48260,33655;36513,66040;30163,66040;18733,34608;14605,20955;11430,8255;11430,8255;10795,17780;10478,27623;9843,37783;7938,66675;0,66675;4445,0" o:connectangles="0,0,0,0,0,0,0,0,0,0,0,0,0,0,0,0,0,0,0,0,0,0,0,0,0,0,0,0,0,0,0"/>
                    </v:shape>
                    <v:rect id="Rectangle 590" o:spid="_x0000_s1041" style="position:absolute;left:6591;top:3892;width: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" fillcolor="#00accd" strokecolor="#00accd" strokeweight="0"/>
                    <v:shape id="Freeform 20" o:spid="_x0000_s1042" style="position:absolute;left:6896;top:3879;width:508;height:693;visibility:visible;mso-wrap-style:square;v-text-anchor:top" coordsize="15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" path="m109,r23,3l148,6r11,5l151,33,134,27,110,24,87,27,67,34,51,46,38,64,31,85r-3,26l31,135r7,20l50,173r14,12l85,192r24,3l132,192r21,-5l159,209r-13,4l126,218r-23,1l78,216,56,210,36,198,22,184,10,163,3,139,,111,3,80,13,54,29,31,51,15,78,5,109,xe" fillcolor="#00accd" strokecolor="#00accd" strokeweight="0">
                      <v:path arrowok="t" o:connecttype="custom" o:connectlocs="34825,0;42174,948;47286,1896;50800,3477;48244,10430;42813,8533;35145,7585;27796,8533;21406,10746;16294,14538;12141,20227;9904,26864;8946,35082;9904,42667;12141,48988;15975,54677;20448,58469;27157,60682;34825,61630;42174,60682;48883,59101;50800,66054;46647,67319;40257,68899;32908,69215;24921,68267;17892,66371;11502,62578;7029,58153;3195,51516;958,43931;0,35082;958,25284;4153,17067;9265,9798;16294,4741;24921,1580;34825,0" o:connectangles="0,0,0,0,0,0,0,0,0,0,0,0,0,0,0,0,0,0,0,0,0,0,0,0,0,0,0,0,0,0,0,0,0,0,0,0,0,0"/>
                    </v:shape>
                    <v:shape id="Freeform 21" o:spid="_x0000_s1043" style="position:absolute;left:7537;top:3879;width:610;height:693;visibility:visible;mso-wrap-style:square;v-text-anchor:top" coordsize="1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" path="m97,24l75,27,59,36,46,51,37,68,31,89r-1,22l31,133r6,20l47,170r12,14l77,192r19,5l96,197r20,-3l133,184r13,-14l156,153r6,-21l164,108,162,88,156,68,147,51,134,36,118,27,97,24xm97,r28,5l147,15r20,16l181,52r9,27l193,108r-3,28l183,161r-12,21l156,197r-17,12l118,216r-22,3l94,219,69,215,46,204,27,189,13,167,4,142,,111,4,80,13,54,28,31,47,15,71,5,97,xe" fillcolor="#00accd" strokecolor="#00accd" strokeweight="0">
                      <v:path arrowok="t" o:connecttype="custom" o:connectlocs="30638,7585;23689,8533;18635,11378;14529,16119;11687,21491;9792,28128;9476,35082;9792,42035;11687,48356;14845,53729;18635,58153;24321,60682;30322,62262;30322,62262;36639,61314;42009,58153;46115,53729;49273,48356;51168,41719;51800,34133;51168,27812;49273,21491;46431,16119;42325,11378;37271,8533;30638,7585;30638,0;39482,1580;46431,4741;52748,9798;57170,16435;60012,24968;60960,34133;60012,42983;57801,50884;54011,57521;49273,62262;43904,66054;37271,68267;30322,69215;29690,69215;21794,67951;14529,64474;8528,59733;4106,52780;1263,44879;0,35082;1263,25284;4106,17067;8844,9798;14845,4741;22426,1580;30638,0" o:connectangles="0,0,0,0,0,0,0,0,0,0,0,0,0,0,0,0,0,0,0,0,0,0,0,0,0,0,0,0,0,0,0,0,0,0,0,0,0,0,0,0,0,0,0,0,0,0,0,0,0,0,0,0,0"/>
                      <o:lock v:ext="edit" verticies="t"/>
                    </v:shape>
                    <v:shape id="Freeform 22" o:spid="_x0000_s1044" style="position:absolute;left:8337;top:3892;width:495;height:667;visibility:visible;mso-wrap-style:square;v-text-anchor:top" coordsize="1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" path="m,l30,,97,106r21,36l134,174r2,l133,133r,-45l133,r25,l158,210r-28,l63,103,43,68,25,32r-1,2l25,60r,28l25,119r,91l,210,,xe" fillcolor="#00accd" strokecolor="#00accd" strokeweight="0">
                      <v:path arrowok="t" o:connecttype="custom" o:connectlocs="0,0;9404,0;30408,33655;36991,45085;42006,55245;42633,55245;41693,42228;41693,27940;41693,0;49530,0;49530,66675;40753,66675;19749,32703;13480,21590;7837,10160;7524,10795;7837,19050;7837,27940;7837,37783;7837,66675;0,66675;0,0" o:connectangles="0,0,0,0,0,0,0,0,0,0,0,0,0,0,0,0,0,0,0,0,0,0"/>
                    </v:shape>
                    <v:shape id="Freeform 23" o:spid="_x0000_s1045" style="position:absolute;left:9055;top:3886;width:552;height:679;visibility:visible;mso-wrap-style:square;v-text-anchor:top" coordsize="17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" path="m61,21l41,23,28,24r,167l40,192r16,l83,189r22,-7l122,169r12,-18l143,129r2,-27l143,79,136,59,124,43,108,31,86,24,61,21xm59,l86,2r23,4l128,15r17,10l156,40r11,18l171,79r3,23l170,133r-11,28l143,184r-16,13l105,206r-25,6l50,215,24,213,,212,,5,28,2,59,xe" fillcolor="#00accd" strokecolor="#00accd" strokeweight="0">
                      <v:path arrowok="t" o:connecttype="custom" o:connectlocs="19368,6636;13018,7269;8890,7585;8890,60360;12700,60676;17780,60676;26353,59728;33338,57516;38735,53408;42545,47720;45403,40767;46038,32234;45403,24966;43180,18645;39370,13589;34290,9797;27305,7585;19368,6636;18733,0;27305,632;34608,1896;40640,4740;46038,7901;49530,12641;53023,18329;54293,24966;55245,32234;53975,42031;50483,50880;45403,58148;40323,62257;33338,65101;25400,66997;15875,67945;7620,67313;0,66997;0,1580;8890,632;18733,0" o:connectangles="0,0,0,0,0,0,0,0,0,0,0,0,0,0,0,0,0,0,0,0,0,0,0,0,0,0,0,0,0,0,0,0,0,0,0,0,0,0,0"/>
                      <o:lock v:ext="edit" verticies="t"/>
                    </v:shape>
                    <v:shape id="Freeform 24" o:spid="_x0000_s1046" style="position:absolute;left:9791;top:3892;width:489;height:680;visibility:visible;mso-wrap-style:square;v-text-anchor:top" coordsize="15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" path="m,l27,r,124l30,149r6,19l46,182r15,7l76,192r17,-3l108,182r10,-14l124,149r3,-25l127,r28,l155,122r-3,26l146,168r-8,18l126,198r-15,9l93,213r-17,1l58,213,42,207,27,199,15,186,8,170,2,149,,124,,xe" fillcolor="#00accd" strokecolor="#00accd" strokeweight="0">
                      <v:path arrowok="t" o:connecttype="custom" o:connectlocs="0,0;8517,0;8517,39370;9464,47308;11356,53340;14511,57785;19243,60008;23974,60960;29337,60008;34069,57785;37223,53340;39116,47308;40062,39370;40062,0;48895,0;48895,38735;47949,46990;46056,53340;43532,59055;39747,62865;35015,65723;29337,67628;23974,67945;18296,67628;13249,65723;8517,63183;4732,59055;2524,53975;631,47308;0,39370;0,0" o:connectangles="0,0,0,0,0,0,0,0,0,0,0,0,0,0,0,0,0,0,0,0,0,0,0,0,0,0,0,0,0,0,0"/>
                    </v:shape>
                    <v:shape id="Freeform 25" o:spid="_x0000_s1047" style="position:absolute;left:10445;top:3879;width:508;height:693;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" path="m110,r22,3l149,6r11,5l153,33,134,27,110,24,88,27,68,34,51,46,40,64,32,85r-3,26l31,135r7,20l50,173r16,12l85,192r24,3l134,192r19,-5l159,209r-13,4l127,218r-24,1l79,216,57,210,38,198,22,184,10,163,3,139,,111,4,80,15,54,31,31,53,15,79,5,110,xe" fillcolor="#00accd" strokecolor="#00accd" strokeweight="0">
                      <v:path arrowok="t" o:connecttype="custom" o:connectlocs="34925,0;41910,948;47308,1896;50800,3477;48578,10430;42545,8533;34925,7585;27940,8533;21590,10746;16193,14538;12700,20227;10160,26864;9208,35082;9843,42667;12065,48988;15875,54677;20955,58469;26988,60682;34608,61630;42545,60682;48578,59101;50483,66054;46355,67319;40323,68899;32703,69215;25083,68267;18098,66371;12065,62578;6985,58153;3175,51516;953,43931;0,35082;1270,25284;4763,17067;9843,9798;16828,4741;25083,1580;34925,0" o:connectangles="0,0,0,0,0,0,0,0,0,0,0,0,0,0,0,0,0,0,0,0,0,0,0,0,0,0,0,0,0,0,0,0,0,0,0,0,0,0"/>
                    </v:shape>
                    <v:shape id="Freeform 26" o:spid="_x0000_s1048" style="position:absolute;left:11099;top:3892;width:489;height:667;visibility:visible;mso-wrap-style:square;v-text-anchor:top" coordsize="1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" path="m,l155,r,22l92,22r,188l64,210,64,22,,22,,xe" fillcolor="#00accd" strokecolor="#00accd" strokeweight="0">
                      <v:path arrowok="t" o:connecttype="custom" o:connectlocs="0,0;48895,0;48895,6985;29022,6985;29022,66675;20189,66675;20189,6985;0,6985;0,0" o:connectangles="0,0,0,0,0,0,0,0,0"/>
                    </v:shape>
                    <v:shape id="Freeform 27" o:spid="_x0000_s1049" style="position:absolute;left:11677;top:3879;width:610;height:693;visibility:visible;mso-wrap-style:square;v-text-anchor:top" coordsize="1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" path="m96,24l75,27,59,36,46,51,35,68,29,89r-1,22l31,133r4,20l46,170r13,14l75,192r21,5l96,197r19,-3l133,184r13,-14l155,153r6,-21l162,108,161,88,156,68,146,51,133,36,116,27,96,24xm97,r27,5l147,15r20,16l180,52r9,27l192,108r-3,28l181,161r-10,21l155,197r-18,12l116,216r-22,3l94,219,68,215,46,204,26,189,12,167,3,142,,111,3,80,13,54,28,31,47,15,71,5,97,xe" fillcolor="#00accd" strokecolor="#00accd" strokeweight="0">
                      <v:path arrowok="t" o:connecttype="custom" o:connectlocs="30480,7585;23813,8533;18733,11378;14605,16119;11113,21491;9208,28128;8890,35082;9843,42035;11113,48356;14605,53729;18733,58153;23813,60682;30480,62262;30480,62262;36513,61314;42228,58153;46355,53729;49213,48356;51118,41719;51435,34133;51118,27812;49530,21491;46355,16119;42228,11378;36830,8533;30480,7585;30798,0;39370,1580;46673,4741;53023,9798;57150,16435;60008,24968;60960,34133;60008,42983;57468,50884;54293,57521;49213,62262;43498,66054;36830,68267;29845,69215;29845,69215;21590,67951;14605,64474;8255,59733;3810,52780;953,44879;0,35082;953,25284;4128,17067;8890,9798;14923,4741;22543,1580;30798,0" o:connectangles="0,0,0,0,0,0,0,0,0,0,0,0,0,0,0,0,0,0,0,0,0,0,0,0,0,0,0,0,0,0,0,0,0,0,0,0,0,0,0,0,0,0,0,0,0,0,0,0,0,0,0,0,0"/>
                      <o:lock v:ext="edit" verticies="t"/>
                    </v:shape>
                    <v:shape id="Freeform 28" o:spid="_x0000_s1050" style="position:absolute;left:12446;top:3886;width:438;height:673;visibility:visible;mso-wrap-style:square;v-text-anchor:top" coordsize="1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" path="m54,21l38,23,28,24r,77l54,101,75,98,90,89,98,77r5,-16l100,46,94,34,84,27,70,23,54,21xm53,l78,2,98,8r15,10l122,28r6,14l129,58r-3,18l118,92r-12,12l90,111r,l104,120r11,15l121,154r7,27l132,200r5,12l109,212r-5,-9l100,185,95,161,90,144,81,130,69,123,53,121r-25,l28,212,,212,,5,25,2,53,xe" fillcolor="#00accd" strokecolor="#00accd" strokeweight="0">
                      <v:path arrowok="t" o:connecttype="custom" o:connectlocs="17270,6668;12153,7303;8955,7620;8955,32068;17270,32068;23986,31115;28784,28258;31342,24448;32941,19368;31982,14605;30063,10795;26865,8573;22387,7303;17270,6668;16950,0;24946,635;31342,2540;36139,5715;39018,8890;40937,13335;41256,18415;40297,24130;37738,29210;33901,33020;28784,35243;28784,35243;33261,38100;36779,42863;38698,48895;40937,57468;42216,63500;43815,67310;34860,67310;33261,64453;31982,58738;30383,51118;28784,45720;25905,41275;22067,39053;16950,38418;8955,38418;8955,67310;0,67310;0,1588;7995,635;16950,0" o:connectangles="0,0,0,0,0,0,0,0,0,0,0,0,0,0,0,0,0,0,0,0,0,0,0,0,0,0,0,0,0,0,0,0,0,0,0,0,0,0,0,0,0,0,0,0,0,0"/>
                      <o:lock v:ext="edit" verticies="t"/>
                    </v:shape>
                    <w10:anchorlock/>
                  </v:group>
                </w:pict>
              </mc:Fallback>
            </mc:AlternateContent>
          </w:r>
        </w:p>
      </w:tc>
    </w:tr>
    <w:tr w:rsidR="00A36DAB" w14:paraId="16033809" w14:textId="77777777" w:rsidTr="00E05A72">
      <w:trPr>
        <w:trHeight w:val="159"/>
      </w:trPr>
      <w:tc>
        <w:tcPr>
          <w:tcW w:w="6201" w:type="dxa"/>
          <w:tcBorders>
            <w:top w:val="thinThickSmallGap" w:sz="24" w:space="0" w:color="00ACCD"/>
            <w:bottom w:val="nil"/>
          </w:tcBorders>
        </w:tcPr>
        <w:p w14:paraId="1BD8777D" w14:textId="77777777" w:rsidR="00A36DAB" w:rsidRPr="00523B64" w:rsidRDefault="00A36DAB" w:rsidP="00100E5A">
          <w:pPr>
            <w:pStyle w:val="Header"/>
          </w:pPr>
        </w:p>
      </w:tc>
      <w:tc>
        <w:tcPr>
          <w:tcW w:w="2721" w:type="dxa"/>
          <w:tcBorders>
            <w:top w:val="thinThickSmallGap" w:sz="24" w:space="0" w:color="00ACCD"/>
            <w:bottom w:val="nil"/>
          </w:tcBorders>
        </w:tcPr>
        <w:p w14:paraId="5A6CABAF" w14:textId="77777777" w:rsidR="00A36DAB" w:rsidRDefault="00DD1CD5" w:rsidP="00C85E5C">
          <w:pPr>
            <w:pStyle w:val="HeaderSmallRight"/>
            <w:framePr w:hSpace="0" w:wrap="auto" w:yAlign="inline"/>
            <w:spacing w:after="0"/>
          </w:pPr>
          <w:r>
            <w:fldChar w:fldCharType="begin"/>
          </w:r>
          <w:r>
            <w:instrText xml:space="preserve"> DOCPROPERTY  Sec_Status  \* MERGEFORMAT </w:instrText>
          </w:r>
          <w:r>
            <w:fldChar w:fldCharType="separate"/>
          </w:r>
          <w:r w:rsidR="00A36DAB">
            <w:t>NDA Confidential</w:t>
          </w:r>
          <w:r>
            <w:fldChar w:fldCharType="end"/>
          </w:r>
        </w:p>
      </w:tc>
    </w:tr>
  </w:tbl>
  <w:sdt>
    <w:sdtPr>
      <w:rPr>
        <w:sz w:val="2"/>
      </w:rPr>
      <w:id w:val="767511011"/>
      <w:docPartObj>
        <w:docPartGallery w:val="Watermarks"/>
        <w:docPartUnique/>
      </w:docPartObj>
    </w:sdtPr>
    <w:sdtEndPr/>
    <w:sdtContent>
      <w:p w14:paraId="1489747C" w14:textId="77777777" w:rsidR="00A36DAB" w:rsidRPr="00D6196D" w:rsidRDefault="00DD1CD5" w:rsidP="00D6196D">
        <w:pPr>
          <w:pStyle w:val="Header"/>
          <w:rPr>
            <w:sz w:val="2"/>
          </w:rPr>
        </w:pPr>
        <w:r>
          <w:pict w14:anchorId="0C7F4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3834" o:spid="_x0000_s2054" type="#_x0000_t136" style="position:absolute;margin-left:0;margin-top:0;width:547.25pt;height:84.15pt;rotation:315;z-index:-25165721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WithoutRuling"/>
      <w:tblpPr w:leftFromText="181" w:rightFromText="181" w:bottomFromText="113" w:vertAnchor="text" w:tblpY="-396"/>
      <w:tblW w:w="4980" w:type="pct"/>
      <w:tblBorders>
        <w:insideH w:val="thinThickSmallGap" w:sz="24" w:space="0" w:color="00ACCD"/>
      </w:tblBorders>
      <w:tblLayout w:type="fixed"/>
      <w:tblCellMar>
        <w:top w:w="57" w:type="dxa"/>
        <w:bottom w:w="57" w:type="dxa"/>
      </w:tblCellMar>
      <w:tblLook w:val="04A0" w:firstRow="1" w:lastRow="0" w:firstColumn="1" w:lastColumn="0" w:noHBand="0" w:noVBand="1"/>
    </w:tblPr>
    <w:tblGrid>
      <w:gridCol w:w="6201"/>
      <w:gridCol w:w="2721"/>
    </w:tblGrid>
    <w:tr w:rsidR="00A36DAB" w14:paraId="680831FF" w14:textId="77777777" w:rsidTr="007F0DA1">
      <w:trPr>
        <w:trHeight w:val="431"/>
      </w:trPr>
      <w:tc>
        <w:tcPr>
          <w:tcW w:w="6201" w:type="dxa"/>
          <w:tcBorders>
            <w:top w:val="nil"/>
            <w:bottom w:val="thinThickSmallGap" w:sz="24" w:space="0" w:color="00ACCD"/>
          </w:tcBorders>
          <w:vAlign w:val="bottom"/>
        </w:tcPr>
        <w:p w14:paraId="761D3FE8" w14:textId="77777777" w:rsidR="00A36DAB" w:rsidRPr="00363FAD" w:rsidRDefault="00A36DAB" w:rsidP="00363FAD">
          <w:pPr>
            <w:pStyle w:val="HeaderLarge"/>
            <w:framePr w:hSpace="0" w:wrap="auto" w:vAnchor="margin" w:yAlign="inline"/>
          </w:pPr>
        </w:p>
      </w:tc>
      <w:tc>
        <w:tcPr>
          <w:tcW w:w="2721" w:type="dxa"/>
          <w:tcBorders>
            <w:top w:val="nil"/>
            <w:bottom w:val="thinThickSmallGap" w:sz="24" w:space="0" w:color="00ACCD"/>
          </w:tcBorders>
        </w:tcPr>
        <w:p w14:paraId="5B29A768" w14:textId="77777777" w:rsidR="00A36DAB" w:rsidRPr="00363FAD" w:rsidRDefault="00A36DAB" w:rsidP="00363FAD">
          <w:pPr>
            <w:pStyle w:val="HeaderRight"/>
            <w:framePr w:hSpace="0" w:wrap="auto" w:vAnchor="margin" w:yAlign="inline"/>
          </w:pPr>
          <w:r>
            <mc:AlternateContent>
              <mc:Choice Requires="wpc">
                <w:drawing>
                  <wp:inline distT="0" distB="0" distL="0" distR="0" wp14:anchorId="09111A7C" wp14:editId="7031C469">
                    <wp:extent cx="1544320" cy="457200"/>
                    <wp:effectExtent l="0" t="0" r="17780" b="1905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6"/>
                            <wps:cNvSpPr>
                              <a:spLocks noChangeArrowheads="1"/>
                            </wps:cNvSpPr>
                            <wps:spPr bwMode="auto">
                              <a:xfrm>
                                <a:off x="0" y="0"/>
                                <a:ext cx="1544320" cy="456565"/>
                              </a:xfrm>
                              <a:prstGeom prst="rect">
                                <a:avLst/>
                              </a:prstGeom>
                              <a:noFill/>
                              <a:ln w="0">
                                <a:noFill/>
                                <a:prstDash val="solid"/>
                                <a:miter lim="800000"/>
                                <a:headEnd/>
                                <a:tailEnd/>
                              </a:ln>
                              <a:extLst/>
                            </wps:spPr>
                            <wps:bodyPr rot="0" vert="horz" wrap="square" lIns="91440" tIns="45720" rIns="91440" bIns="45720" anchor="t" anchorCtr="0" upright="1">
                              <a:noAutofit/>
                            </wps:bodyPr>
                          </wps:wsp>
                          <wps:wsp>
                            <wps:cNvPr id="3" name="Rectangle 7"/>
                            <wps:cNvSpPr>
                              <a:spLocks noChangeArrowheads="1"/>
                            </wps:cNvSpPr>
                            <wps:spPr bwMode="auto">
                              <a:xfrm>
                                <a:off x="262255" y="110490"/>
                                <a:ext cx="635" cy="63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4" name="Freeform 8"/>
                            <wps:cNvSpPr>
                              <a:spLocks/>
                            </wps:cNvSpPr>
                            <wps:spPr bwMode="auto">
                              <a:xfrm>
                                <a:off x="257810" y="440055"/>
                                <a:ext cx="5080" cy="1905"/>
                              </a:xfrm>
                              <a:custGeom>
                                <a:avLst/>
                                <a:gdLst>
                                  <a:gd name="T0" fmla="*/ 12 w 16"/>
                                  <a:gd name="T1" fmla="*/ 0 h 4"/>
                                  <a:gd name="T2" fmla="*/ 16 w 16"/>
                                  <a:gd name="T3" fmla="*/ 3 h 4"/>
                                  <a:gd name="T4" fmla="*/ 15 w 16"/>
                                  <a:gd name="T5" fmla="*/ 1 h 4"/>
                                  <a:gd name="T6" fmla="*/ 12 w 16"/>
                                  <a:gd name="T7" fmla="*/ 0 h 4"/>
                                  <a:gd name="T8" fmla="*/ 0 w 16"/>
                                  <a:gd name="T9" fmla="*/ 4 h 4"/>
                                  <a:gd name="T10" fmla="*/ 12 w 16"/>
                                  <a:gd name="T11" fmla="*/ 0 h 4"/>
                                </a:gdLst>
                                <a:ahLst/>
                                <a:cxnLst>
                                  <a:cxn ang="0">
                                    <a:pos x="T0" y="T1"/>
                                  </a:cxn>
                                  <a:cxn ang="0">
                                    <a:pos x="T2" y="T3"/>
                                  </a:cxn>
                                  <a:cxn ang="0">
                                    <a:pos x="T4" y="T5"/>
                                  </a:cxn>
                                  <a:cxn ang="0">
                                    <a:pos x="T6" y="T7"/>
                                  </a:cxn>
                                  <a:cxn ang="0">
                                    <a:pos x="T8" y="T9"/>
                                  </a:cxn>
                                  <a:cxn ang="0">
                                    <a:pos x="T10" y="T11"/>
                                  </a:cxn>
                                </a:cxnLst>
                                <a:rect l="0" t="0" r="r" b="b"/>
                                <a:pathLst>
                                  <a:path w="16" h="4">
                                    <a:moveTo>
                                      <a:pt x="12" y="0"/>
                                    </a:moveTo>
                                    <a:lnTo>
                                      <a:pt x="16" y="3"/>
                                    </a:lnTo>
                                    <a:lnTo>
                                      <a:pt x="15" y="1"/>
                                    </a:lnTo>
                                    <a:lnTo>
                                      <a:pt x="12" y="0"/>
                                    </a:lnTo>
                                    <a:lnTo>
                                      <a:pt x="0" y="4"/>
                                    </a:lnTo>
                                    <a:lnTo>
                                      <a:pt x="1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 name="Freeform 9"/>
                            <wps:cNvSpPr>
                              <a:spLocks noEditPoints="1"/>
                            </wps:cNvSpPr>
                            <wps:spPr bwMode="auto">
                              <a:xfrm>
                                <a:off x="0" y="635"/>
                                <a:ext cx="365760" cy="455930"/>
                              </a:xfrm>
                              <a:custGeom>
                                <a:avLst/>
                                <a:gdLst>
                                  <a:gd name="T0" fmla="*/ 824 w 1153"/>
                                  <a:gd name="T1" fmla="*/ 1386 h 1438"/>
                                  <a:gd name="T2" fmla="*/ 824 w 1153"/>
                                  <a:gd name="T3" fmla="*/ 1386 h 1438"/>
                                  <a:gd name="T4" fmla="*/ 537 w 1153"/>
                                  <a:gd name="T5" fmla="*/ 371 h 1438"/>
                                  <a:gd name="T6" fmla="*/ 445 w 1153"/>
                                  <a:gd name="T7" fmla="*/ 402 h 1438"/>
                                  <a:gd name="T8" fmla="*/ 386 w 1153"/>
                                  <a:gd name="T9" fmla="*/ 467 h 1438"/>
                                  <a:gd name="T10" fmla="*/ 379 w 1153"/>
                                  <a:gd name="T11" fmla="*/ 562 h 1438"/>
                                  <a:gd name="T12" fmla="*/ 420 w 1153"/>
                                  <a:gd name="T13" fmla="*/ 633 h 1438"/>
                                  <a:gd name="T14" fmla="*/ 497 w 1153"/>
                                  <a:gd name="T15" fmla="*/ 684 h 1438"/>
                                  <a:gd name="T16" fmla="*/ 601 w 1153"/>
                                  <a:gd name="T17" fmla="*/ 745 h 1438"/>
                                  <a:gd name="T18" fmla="*/ 690 w 1153"/>
                                  <a:gd name="T19" fmla="*/ 832 h 1438"/>
                                  <a:gd name="T20" fmla="*/ 724 w 1153"/>
                                  <a:gd name="T21" fmla="*/ 934 h 1438"/>
                                  <a:gd name="T22" fmla="*/ 699 w 1153"/>
                                  <a:gd name="T23" fmla="*/ 1021 h 1438"/>
                                  <a:gd name="T24" fmla="*/ 659 w 1153"/>
                                  <a:gd name="T25" fmla="*/ 1095 h 1438"/>
                                  <a:gd name="T26" fmla="*/ 646 w 1153"/>
                                  <a:gd name="T27" fmla="*/ 1145 h 1438"/>
                                  <a:gd name="T28" fmla="*/ 682 w 1153"/>
                                  <a:gd name="T29" fmla="*/ 1188 h 1438"/>
                                  <a:gd name="T30" fmla="*/ 762 w 1153"/>
                                  <a:gd name="T31" fmla="*/ 1203 h 1438"/>
                                  <a:gd name="T32" fmla="*/ 874 w 1153"/>
                                  <a:gd name="T33" fmla="*/ 1173 h 1438"/>
                                  <a:gd name="T34" fmla="*/ 985 w 1153"/>
                                  <a:gd name="T35" fmla="*/ 1093 h 1438"/>
                                  <a:gd name="T36" fmla="*/ 1044 w 1153"/>
                                  <a:gd name="T37" fmla="*/ 1002 h 1438"/>
                                  <a:gd name="T38" fmla="*/ 1067 w 1153"/>
                                  <a:gd name="T39" fmla="*/ 916 h 1438"/>
                                  <a:gd name="T40" fmla="*/ 1072 w 1153"/>
                                  <a:gd name="T41" fmla="*/ 859 h 1438"/>
                                  <a:gd name="T42" fmla="*/ 1067 w 1153"/>
                                  <a:gd name="T43" fmla="*/ 807 h 1438"/>
                                  <a:gd name="T44" fmla="*/ 1023 w 1153"/>
                                  <a:gd name="T45" fmla="*/ 690 h 1438"/>
                                  <a:gd name="T46" fmla="*/ 932 w 1153"/>
                                  <a:gd name="T47" fmla="*/ 602 h 1438"/>
                                  <a:gd name="T48" fmla="*/ 825 w 1153"/>
                                  <a:gd name="T49" fmla="*/ 553 h 1438"/>
                                  <a:gd name="T50" fmla="*/ 734 w 1153"/>
                                  <a:gd name="T51" fmla="*/ 510 h 1438"/>
                                  <a:gd name="T52" fmla="*/ 697 w 1153"/>
                                  <a:gd name="T53" fmla="*/ 455 h 1438"/>
                                  <a:gd name="T54" fmla="*/ 713 w 1153"/>
                                  <a:gd name="T55" fmla="*/ 417 h 1438"/>
                                  <a:gd name="T56" fmla="*/ 738 w 1153"/>
                                  <a:gd name="T57" fmla="*/ 393 h 1438"/>
                                  <a:gd name="T58" fmla="*/ 731 w 1153"/>
                                  <a:gd name="T59" fmla="*/ 379 h 1438"/>
                                  <a:gd name="T60" fmla="*/ 679 w 1153"/>
                                  <a:gd name="T61" fmla="*/ 370 h 1438"/>
                                  <a:gd name="T62" fmla="*/ 619 w 1153"/>
                                  <a:gd name="T63" fmla="*/ 365 h 1438"/>
                                  <a:gd name="T64" fmla="*/ 825 w 1153"/>
                                  <a:gd name="T65" fmla="*/ 346 h 1438"/>
                                  <a:gd name="T66" fmla="*/ 825 w 1153"/>
                                  <a:gd name="T67" fmla="*/ 346 h 1438"/>
                                  <a:gd name="T68" fmla="*/ 1061 w 1153"/>
                                  <a:gd name="T69" fmla="*/ 17 h 1438"/>
                                  <a:gd name="T70" fmla="*/ 1135 w 1153"/>
                                  <a:gd name="T71" fmla="*/ 92 h 1438"/>
                                  <a:gd name="T72" fmla="*/ 1153 w 1153"/>
                                  <a:gd name="T73" fmla="*/ 1268 h 1438"/>
                                  <a:gd name="T74" fmla="*/ 1132 w 1153"/>
                                  <a:gd name="T75" fmla="*/ 1340 h 1438"/>
                                  <a:gd name="T76" fmla="*/ 1052 w 1153"/>
                                  <a:gd name="T77" fmla="*/ 1415 h 1438"/>
                                  <a:gd name="T78" fmla="*/ 977 w 1153"/>
                                  <a:gd name="T79" fmla="*/ 1432 h 1438"/>
                                  <a:gd name="T80" fmla="*/ 977 w 1153"/>
                                  <a:gd name="T81" fmla="*/ 1432 h 1438"/>
                                  <a:gd name="T82" fmla="*/ 945 w 1153"/>
                                  <a:gd name="T83" fmla="*/ 1429 h 1438"/>
                                  <a:gd name="T84" fmla="*/ 861 w 1153"/>
                                  <a:gd name="T85" fmla="*/ 1407 h 1438"/>
                                  <a:gd name="T86" fmla="*/ 831 w 1153"/>
                                  <a:gd name="T87" fmla="*/ 1390 h 1438"/>
                                  <a:gd name="T88" fmla="*/ 820 w 1153"/>
                                  <a:gd name="T89" fmla="*/ 1389 h 1438"/>
                                  <a:gd name="T90" fmla="*/ 812 w 1153"/>
                                  <a:gd name="T91" fmla="*/ 1392 h 1438"/>
                                  <a:gd name="T92" fmla="*/ 691 w 1153"/>
                                  <a:gd name="T93" fmla="*/ 1429 h 1438"/>
                                  <a:gd name="T94" fmla="*/ 503 w 1153"/>
                                  <a:gd name="T95" fmla="*/ 1433 h 1438"/>
                                  <a:gd name="T96" fmla="*/ 305 w 1153"/>
                                  <a:gd name="T97" fmla="*/ 1370 h 1438"/>
                                  <a:gd name="T98" fmla="*/ 144 w 1153"/>
                                  <a:gd name="T99" fmla="*/ 1244 h 1438"/>
                                  <a:gd name="T100" fmla="*/ 38 w 1153"/>
                                  <a:gd name="T101" fmla="*/ 1071 h 1438"/>
                                  <a:gd name="T102" fmla="*/ 0 w 1153"/>
                                  <a:gd name="T103" fmla="*/ 863 h 1438"/>
                                  <a:gd name="T104" fmla="*/ 38 w 1153"/>
                                  <a:gd name="T105" fmla="*/ 656 h 1438"/>
                                  <a:gd name="T106" fmla="*/ 144 w 1153"/>
                                  <a:gd name="T107" fmla="*/ 482 h 1438"/>
                                  <a:gd name="T108" fmla="*/ 305 w 1153"/>
                                  <a:gd name="T109" fmla="*/ 356 h 1438"/>
                                  <a:gd name="T110" fmla="*/ 503 w 1153"/>
                                  <a:gd name="T111" fmla="*/ 294 h 1438"/>
                                  <a:gd name="T112" fmla="*/ 690 w 1153"/>
                                  <a:gd name="T113" fmla="*/ 300 h 1438"/>
                                  <a:gd name="T114" fmla="*/ 796 w 1153"/>
                                  <a:gd name="T115" fmla="*/ 334 h 1438"/>
                                  <a:gd name="T116" fmla="*/ 805 w 1153"/>
                                  <a:gd name="T117" fmla="*/ 336 h 1438"/>
                                  <a:gd name="T118" fmla="*/ 821 w 1153"/>
                                  <a:gd name="T119" fmla="*/ 327 h 1438"/>
                                  <a:gd name="T120" fmla="*/ 825 w 1153"/>
                                  <a:gd name="T121" fmla="*/ 163 h 1438"/>
                                  <a:gd name="T122" fmla="*/ 862 w 1153"/>
                                  <a:gd name="T123" fmla="*/ 61 h 1438"/>
                                  <a:gd name="T124" fmla="*/ 952 w 1153"/>
                                  <a:gd name="T125" fmla="*/ 5 h 1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53" h="1438">
                                    <a:moveTo>
                                      <a:pt x="824" y="1386"/>
                                    </a:moveTo>
                                    <a:lnTo>
                                      <a:pt x="812" y="1390"/>
                                    </a:lnTo>
                                    <a:lnTo>
                                      <a:pt x="824" y="1386"/>
                                    </a:lnTo>
                                    <a:lnTo>
                                      <a:pt x="827" y="1387"/>
                                    </a:lnTo>
                                    <a:lnTo>
                                      <a:pt x="828" y="1389"/>
                                    </a:lnTo>
                                    <a:lnTo>
                                      <a:pt x="824" y="1386"/>
                                    </a:lnTo>
                                    <a:close/>
                                    <a:moveTo>
                                      <a:pt x="603" y="365"/>
                                    </a:moveTo>
                                    <a:lnTo>
                                      <a:pt x="569" y="367"/>
                                    </a:lnTo>
                                    <a:lnTo>
                                      <a:pt x="537" y="371"/>
                                    </a:lnTo>
                                    <a:lnTo>
                                      <a:pt x="504" y="377"/>
                                    </a:lnTo>
                                    <a:lnTo>
                                      <a:pt x="473" y="387"/>
                                    </a:lnTo>
                                    <a:lnTo>
                                      <a:pt x="445" y="402"/>
                                    </a:lnTo>
                                    <a:lnTo>
                                      <a:pt x="420" y="418"/>
                                    </a:lnTo>
                                    <a:lnTo>
                                      <a:pt x="401" y="441"/>
                                    </a:lnTo>
                                    <a:lnTo>
                                      <a:pt x="386" y="467"/>
                                    </a:lnTo>
                                    <a:lnTo>
                                      <a:pt x="377" y="497"/>
                                    </a:lnTo>
                                    <a:lnTo>
                                      <a:pt x="374" y="532"/>
                                    </a:lnTo>
                                    <a:lnTo>
                                      <a:pt x="379" y="562"/>
                                    </a:lnTo>
                                    <a:lnTo>
                                      <a:pt x="388" y="588"/>
                                    </a:lnTo>
                                    <a:lnTo>
                                      <a:pt x="402" y="612"/>
                                    </a:lnTo>
                                    <a:lnTo>
                                      <a:pt x="420" y="633"/>
                                    </a:lnTo>
                                    <a:lnTo>
                                      <a:pt x="444" y="652"/>
                                    </a:lnTo>
                                    <a:lnTo>
                                      <a:pt x="469" y="668"/>
                                    </a:lnTo>
                                    <a:lnTo>
                                      <a:pt x="497" y="684"/>
                                    </a:lnTo>
                                    <a:lnTo>
                                      <a:pt x="526" y="701"/>
                                    </a:lnTo>
                                    <a:lnTo>
                                      <a:pt x="565" y="721"/>
                                    </a:lnTo>
                                    <a:lnTo>
                                      <a:pt x="601" y="745"/>
                                    </a:lnTo>
                                    <a:lnTo>
                                      <a:pt x="635" y="771"/>
                                    </a:lnTo>
                                    <a:lnTo>
                                      <a:pt x="665" y="801"/>
                                    </a:lnTo>
                                    <a:lnTo>
                                      <a:pt x="690" y="832"/>
                                    </a:lnTo>
                                    <a:lnTo>
                                      <a:pt x="709" y="867"/>
                                    </a:lnTo>
                                    <a:lnTo>
                                      <a:pt x="721" y="904"/>
                                    </a:lnTo>
                                    <a:lnTo>
                                      <a:pt x="724" y="934"/>
                                    </a:lnTo>
                                    <a:lnTo>
                                      <a:pt x="719" y="963"/>
                                    </a:lnTo>
                                    <a:lnTo>
                                      <a:pt x="710" y="993"/>
                                    </a:lnTo>
                                    <a:lnTo>
                                      <a:pt x="699" y="1021"/>
                                    </a:lnTo>
                                    <a:lnTo>
                                      <a:pt x="685" y="1049"/>
                                    </a:lnTo>
                                    <a:lnTo>
                                      <a:pt x="671" y="1074"/>
                                    </a:lnTo>
                                    <a:lnTo>
                                      <a:pt x="659" y="1095"/>
                                    </a:lnTo>
                                    <a:lnTo>
                                      <a:pt x="649" y="1114"/>
                                    </a:lnTo>
                                    <a:lnTo>
                                      <a:pt x="644" y="1130"/>
                                    </a:lnTo>
                                    <a:lnTo>
                                      <a:pt x="646" y="1145"/>
                                    </a:lnTo>
                                    <a:lnTo>
                                      <a:pt x="651" y="1161"/>
                                    </a:lnTo>
                                    <a:lnTo>
                                      <a:pt x="665" y="1176"/>
                                    </a:lnTo>
                                    <a:lnTo>
                                      <a:pt x="682" y="1188"/>
                                    </a:lnTo>
                                    <a:lnTo>
                                      <a:pt x="705" y="1197"/>
                                    </a:lnTo>
                                    <a:lnTo>
                                      <a:pt x="731" y="1201"/>
                                    </a:lnTo>
                                    <a:lnTo>
                                      <a:pt x="762" y="1203"/>
                                    </a:lnTo>
                                    <a:lnTo>
                                      <a:pt x="796" y="1200"/>
                                    </a:lnTo>
                                    <a:lnTo>
                                      <a:pt x="834" y="1189"/>
                                    </a:lnTo>
                                    <a:lnTo>
                                      <a:pt x="874" y="1173"/>
                                    </a:lnTo>
                                    <a:lnTo>
                                      <a:pt x="918" y="1150"/>
                                    </a:lnTo>
                                    <a:lnTo>
                                      <a:pt x="954" y="1123"/>
                                    </a:lnTo>
                                    <a:lnTo>
                                      <a:pt x="985" y="1093"/>
                                    </a:lnTo>
                                    <a:lnTo>
                                      <a:pt x="1008" y="1064"/>
                                    </a:lnTo>
                                    <a:lnTo>
                                      <a:pt x="1029" y="1033"/>
                                    </a:lnTo>
                                    <a:lnTo>
                                      <a:pt x="1044" y="1002"/>
                                    </a:lnTo>
                                    <a:lnTo>
                                      <a:pt x="1054" y="971"/>
                                    </a:lnTo>
                                    <a:lnTo>
                                      <a:pt x="1063" y="943"/>
                                    </a:lnTo>
                                    <a:lnTo>
                                      <a:pt x="1067" y="916"/>
                                    </a:lnTo>
                                    <a:lnTo>
                                      <a:pt x="1070" y="893"/>
                                    </a:lnTo>
                                    <a:lnTo>
                                      <a:pt x="1072" y="873"/>
                                    </a:lnTo>
                                    <a:lnTo>
                                      <a:pt x="1072" y="859"/>
                                    </a:lnTo>
                                    <a:lnTo>
                                      <a:pt x="1072" y="850"/>
                                    </a:lnTo>
                                    <a:lnTo>
                                      <a:pt x="1072" y="847"/>
                                    </a:lnTo>
                                    <a:lnTo>
                                      <a:pt x="1067" y="807"/>
                                    </a:lnTo>
                                    <a:lnTo>
                                      <a:pt x="1058" y="766"/>
                                    </a:lnTo>
                                    <a:lnTo>
                                      <a:pt x="1044" y="727"/>
                                    </a:lnTo>
                                    <a:lnTo>
                                      <a:pt x="1023" y="690"/>
                                    </a:lnTo>
                                    <a:lnTo>
                                      <a:pt x="1001" y="659"/>
                                    </a:lnTo>
                                    <a:lnTo>
                                      <a:pt x="967" y="627"/>
                                    </a:lnTo>
                                    <a:lnTo>
                                      <a:pt x="932" y="602"/>
                                    </a:lnTo>
                                    <a:lnTo>
                                      <a:pt x="896" y="582"/>
                                    </a:lnTo>
                                    <a:lnTo>
                                      <a:pt x="861" y="566"/>
                                    </a:lnTo>
                                    <a:lnTo>
                                      <a:pt x="825" y="553"/>
                                    </a:lnTo>
                                    <a:lnTo>
                                      <a:pt x="792" y="540"/>
                                    </a:lnTo>
                                    <a:lnTo>
                                      <a:pt x="761" y="526"/>
                                    </a:lnTo>
                                    <a:lnTo>
                                      <a:pt x="734" y="510"/>
                                    </a:lnTo>
                                    <a:lnTo>
                                      <a:pt x="712" y="488"/>
                                    </a:lnTo>
                                    <a:lnTo>
                                      <a:pt x="700" y="472"/>
                                    </a:lnTo>
                                    <a:lnTo>
                                      <a:pt x="697" y="455"/>
                                    </a:lnTo>
                                    <a:lnTo>
                                      <a:pt x="699" y="441"/>
                                    </a:lnTo>
                                    <a:lnTo>
                                      <a:pt x="705" y="427"/>
                                    </a:lnTo>
                                    <a:lnTo>
                                      <a:pt x="713" y="417"/>
                                    </a:lnTo>
                                    <a:lnTo>
                                      <a:pt x="722" y="408"/>
                                    </a:lnTo>
                                    <a:lnTo>
                                      <a:pt x="730" y="401"/>
                                    </a:lnTo>
                                    <a:lnTo>
                                      <a:pt x="738" y="393"/>
                                    </a:lnTo>
                                    <a:lnTo>
                                      <a:pt x="741" y="386"/>
                                    </a:lnTo>
                                    <a:lnTo>
                                      <a:pt x="738" y="382"/>
                                    </a:lnTo>
                                    <a:lnTo>
                                      <a:pt x="731" y="379"/>
                                    </a:lnTo>
                                    <a:lnTo>
                                      <a:pt x="718" y="376"/>
                                    </a:lnTo>
                                    <a:lnTo>
                                      <a:pt x="700" y="371"/>
                                    </a:lnTo>
                                    <a:lnTo>
                                      <a:pt x="679" y="370"/>
                                    </a:lnTo>
                                    <a:lnTo>
                                      <a:pt x="657" y="367"/>
                                    </a:lnTo>
                                    <a:lnTo>
                                      <a:pt x="637" y="367"/>
                                    </a:lnTo>
                                    <a:lnTo>
                                      <a:pt x="619" y="365"/>
                                    </a:lnTo>
                                    <a:lnTo>
                                      <a:pt x="607" y="365"/>
                                    </a:lnTo>
                                    <a:lnTo>
                                      <a:pt x="603" y="365"/>
                                    </a:lnTo>
                                    <a:close/>
                                    <a:moveTo>
                                      <a:pt x="825" y="346"/>
                                    </a:moveTo>
                                    <a:lnTo>
                                      <a:pt x="825" y="346"/>
                                    </a:lnTo>
                                    <a:lnTo>
                                      <a:pt x="825" y="346"/>
                                    </a:lnTo>
                                    <a:lnTo>
                                      <a:pt x="825" y="346"/>
                                    </a:lnTo>
                                    <a:close/>
                                    <a:moveTo>
                                      <a:pt x="989" y="0"/>
                                    </a:moveTo>
                                    <a:lnTo>
                                      <a:pt x="1026" y="5"/>
                                    </a:lnTo>
                                    <a:lnTo>
                                      <a:pt x="1061" y="17"/>
                                    </a:lnTo>
                                    <a:lnTo>
                                      <a:pt x="1091" y="36"/>
                                    </a:lnTo>
                                    <a:lnTo>
                                      <a:pt x="1116" y="61"/>
                                    </a:lnTo>
                                    <a:lnTo>
                                      <a:pt x="1135" y="92"/>
                                    </a:lnTo>
                                    <a:lnTo>
                                      <a:pt x="1148" y="126"/>
                                    </a:lnTo>
                                    <a:lnTo>
                                      <a:pt x="1153" y="163"/>
                                    </a:lnTo>
                                    <a:lnTo>
                                      <a:pt x="1153" y="1268"/>
                                    </a:lnTo>
                                    <a:lnTo>
                                      <a:pt x="1151" y="1268"/>
                                    </a:lnTo>
                                    <a:lnTo>
                                      <a:pt x="1147" y="1306"/>
                                    </a:lnTo>
                                    <a:lnTo>
                                      <a:pt x="1132" y="1340"/>
                                    </a:lnTo>
                                    <a:lnTo>
                                      <a:pt x="1111" y="1370"/>
                                    </a:lnTo>
                                    <a:lnTo>
                                      <a:pt x="1083" y="1396"/>
                                    </a:lnTo>
                                    <a:lnTo>
                                      <a:pt x="1052" y="1415"/>
                                    </a:lnTo>
                                    <a:lnTo>
                                      <a:pt x="1016" y="1427"/>
                                    </a:lnTo>
                                    <a:lnTo>
                                      <a:pt x="977" y="1432"/>
                                    </a:lnTo>
                                    <a:lnTo>
                                      <a:pt x="977" y="1432"/>
                                    </a:lnTo>
                                    <a:lnTo>
                                      <a:pt x="977" y="1432"/>
                                    </a:lnTo>
                                    <a:lnTo>
                                      <a:pt x="977" y="1432"/>
                                    </a:lnTo>
                                    <a:lnTo>
                                      <a:pt x="977" y="1432"/>
                                    </a:lnTo>
                                    <a:lnTo>
                                      <a:pt x="973" y="1432"/>
                                    </a:lnTo>
                                    <a:lnTo>
                                      <a:pt x="962" y="1430"/>
                                    </a:lnTo>
                                    <a:lnTo>
                                      <a:pt x="945" y="1429"/>
                                    </a:lnTo>
                                    <a:lnTo>
                                      <a:pt x="920" y="1426"/>
                                    </a:lnTo>
                                    <a:lnTo>
                                      <a:pt x="892" y="1418"/>
                                    </a:lnTo>
                                    <a:lnTo>
                                      <a:pt x="861" y="1407"/>
                                    </a:lnTo>
                                    <a:lnTo>
                                      <a:pt x="831" y="1390"/>
                                    </a:lnTo>
                                    <a:lnTo>
                                      <a:pt x="831" y="1390"/>
                                    </a:lnTo>
                                    <a:lnTo>
                                      <a:pt x="831" y="1390"/>
                                    </a:lnTo>
                                    <a:lnTo>
                                      <a:pt x="828" y="1389"/>
                                    </a:lnTo>
                                    <a:lnTo>
                                      <a:pt x="822" y="1387"/>
                                    </a:lnTo>
                                    <a:lnTo>
                                      <a:pt x="820" y="1389"/>
                                    </a:lnTo>
                                    <a:lnTo>
                                      <a:pt x="817" y="1389"/>
                                    </a:lnTo>
                                    <a:lnTo>
                                      <a:pt x="814" y="1390"/>
                                    </a:lnTo>
                                    <a:lnTo>
                                      <a:pt x="812" y="1392"/>
                                    </a:lnTo>
                                    <a:lnTo>
                                      <a:pt x="780" y="1405"/>
                                    </a:lnTo>
                                    <a:lnTo>
                                      <a:pt x="747" y="1417"/>
                                    </a:lnTo>
                                    <a:lnTo>
                                      <a:pt x="691" y="1429"/>
                                    </a:lnTo>
                                    <a:lnTo>
                                      <a:pt x="634" y="1436"/>
                                    </a:lnTo>
                                    <a:lnTo>
                                      <a:pt x="575" y="1438"/>
                                    </a:lnTo>
                                    <a:lnTo>
                                      <a:pt x="503" y="1433"/>
                                    </a:lnTo>
                                    <a:lnTo>
                                      <a:pt x="433" y="1420"/>
                                    </a:lnTo>
                                    <a:lnTo>
                                      <a:pt x="367" y="1399"/>
                                    </a:lnTo>
                                    <a:lnTo>
                                      <a:pt x="305" y="1370"/>
                                    </a:lnTo>
                                    <a:lnTo>
                                      <a:pt x="246" y="1334"/>
                                    </a:lnTo>
                                    <a:lnTo>
                                      <a:pt x="193" y="1293"/>
                                    </a:lnTo>
                                    <a:lnTo>
                                      <a:pt x="144" y="1244"/>
                                    </a:lnTo>
                                    <a:lnTo>
                                      <a:pt x="103" y="1191"/>
                                    </a:lnTo>
                                    <a:lnTo>
                                      <a:pt x="68" y="1133"/>
                                    </a:lnTo>
                                    <a:lnTo>
                                      <a:pt x="38" y="1071"/>
                                    </a:lnTo>
                                    <a:lnTo>
                                      <a:pt x="18" y="1005"/>
                                    </a:lnTo>
                                    <a:lnTo>
                                      <a:pt x="4" y="935"/>
                                    </a:lnTo>
                                    <a:lnTo>
                                      <a:pt x="0" y="863"/>
                                    </a:lnTo>
                                    <a:lnTo>
                                      <a:pt x="4" y="792"/>
                                    </a:lnTo>
                                    <a:lnTo>
                                      <a:pt x="18" y="723"/>
                                    </a:lnTo>
                                    <a:lnTo>
                                      <a:pt x="38" y="656"/>
                                    </a:lnTo>
                                    <a:lnTo>
                                      <a:pt x="68" y="594"/>
                                    </a:lnTo>
                                    <a:lnTo>
                                      <a:pt x="103" y="535"/>
                                    </a:lnTo>
                                    <a:lnTo>
                                      <a:pt x="144" y="482"/>
                                    </a:lnTo>
                                    <a:lnTo>
                                      <a:pt x="193" y="435"/>
                                    </a:lnTo>
                                    <a:lnTo>
                                      <a:pt x="246" y="392"/>
                                    </a:lnTo>
                                    <a:lnTo>
                                      <a:pt x="305" y="356"/>
                                    </a:lnTo>
                                    <a:lnTo>
                                      <a:pt x="367" y="328"/>
                                    </a:lnTo>
                                    <a:lnTo>
                                      <a:pt x="433" y="308"/>
                                    </a:lnTo>
                                    <a:lnTo>
                                      <a:pt x="503" y="294"/>
                                    </a:lnTo>
                                    <a:lnTo>
                                      <a:pt x="575" y="290"/>
                                    </a:lnTo>
                                    <a:lnTo>
                                      <a:pt x="634" y="293"/>
                                    </a:lnTo>
                                    <a:lnTo>
                                      <a:pt x="690" y="300"/>
                                    </a:lnTo>
                                    <a:lnTo>
                                      <a:pt x="744" y="315"/>
                                    </a:lnTo>
                                    <a:lnTo>
                                      <a:pt x="797" y="334"/>
                                    </a:lnTo>
                                    <a:lnTo>
                                      <a:pt x="796" y="334"/>
                                    </a:lnTo>
                                    <a:lnTo>
                                      <a:pt x="797" y="334"/>
                                    </a:lnTo>
                                    <a:lnTo>
                                      <a:pt x="800" y="334"/>
                                    </a:lnTo>
                                    <a:lnTo>
                                      <a:pt x="805" y="336"/>
                                    </a:lnTo>
                                    <a:lnTo>
                                      <a:pt x="811" y="334"/>
                                    </a:lnTo>
                                    <a:lnTo>
                                      <a:pt x="817" y="331"/>
                                    </a:lnTo>
                                    <a:lnTo>
                                      <a:pt x="821" y="327"/>
                                    </a:lnTo>
                                    <a:lnTo>
                                      <a:pt x="824" y="321"/>
                                    </a:lnTo>
                                    <a:lnTo>
                                      <a:pt x="825" y="314"/>
                                    </a:lnTo>
                                    <a:lnTo>
                                      <a:pt x="825" y="163"/>
                                    </a:lnTo>
                                    <a:lnTo>
                                      <a:pt x="830" y="126"/>
                                    </a:lnTo>
                                    <a:lnTo>
                                      <a:pt x="842" y="92"/>
                                    </a:lnTo>
                                    <a:lnTo>
                                      <a:pt x="862" y="61"/>
                                    </a:lnTo>
                                    <a:lnTo>
                                      <a:pt x="887" y="36"/>
                                    </a:lnTo>
                                    <a:lnTo>
                                      <a:pt x="917" y="17"/>
                                    </a:lnTo>
                                    <a:lnTo>
                                      <a:pt x="952" y="5"/>
                                    </a:lnTo>
                                    <a:lnTo>
                                      <a:pt x="98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 name="Freeform 10"/>
                            <wps:cNvSpPr>
                              <a:spLocks noEditPoints="1"/>
                            </wps:cNvSpPr>
                            <wps:spPr bwMode="auto">
                              <a:xfrm>
                                <a:off x="421005" y="11430"/>
                                <a:ext cx="221615" cy="349250"/>
                              </a:xfrm>
                              <a:custGeom>
                                <a:avLst/>
                                <a:gdLst>
                                  <a:gd name="T0" fmla="*/ 316 w 697"/>
                                  <a:gd name="T1" fmla="*/ 438 h 1101"/>
                                  <a:gd name="T2" fmla="*/ 247 w 697"/>
                                  <a:gd name="T3" fmla="*/ 464 h 1101"/>
                                  <a:gd name="T4" fmla="*/ 194 w 697"/>
                                  <a:gd name="T5" fmla="*/ 516 h 1101"/>
                                  <a:gd name="T6" fmla="*/ 157 w 697"/>
                                  <a:gd name="T7" fmla="*/ 585 h 1101"/>
                                  <a:gd name="T8" fmla="*/ 138 w 697"/>
                                  <a:gd name="T9" fmla="*/ 671 h 1101"/>
                                  <a:gd name="T10" fmla="*/ 138 w 697"/>
                                  <a:gd name="T11" fmla="*/ 763 h 1101"/>
                                  <a:gd name="T12" fmla="*/ 156 w 697"/>
                                  <a:gd name="T13" fmla="*/ 844 h 1101"/>
                                  <a:gd name="T14" fmla="*/ 191 w 697"/>
                                  <a:gd name="T15" fmla="*/ 912 h 1101"/>
                                  <a:gd name="T16" fmla="*/ 243 w 697"/>
                                  <a:gd name="T17" fmla="*/ 962 h 1101"/>
                                  <a:gd name="T18" fmla="*/ 312 w 697"/>
                                  <a:gd name="T19" fmla="*/ 989 h 1101"/>
                                  <a:gd name="T20" fmla="*/ 392 w 697"/>
                                  <a:gd name="T21" fmla="*/ 989 h 1101"/>
                                  <a:gd name="T22" fmla="*/ 461 w 697"/>
                                  <a:gd name="T23" fmla="*/ 960 h 1101"/>
                                  <a:gd name="T24" fmla="*/ 515 w 697"/>
                                  <a:gd name="T25" fmla="*/ 907 h 1101"/>
                                  <a:gd name="T26" fmla="*/ 549 w 697"/>
                                  <a:gd name="T27" fmla="*/ 832 h 1101"/>
                                  <a:gd name="T28" fmla="*/ 557 w 697"/>
                                  <a:gd name="T29" fmla="*/ 774 h 1101"/>
                                  <a:gd name="T30" fmla="*/ 555 w 697"/>
                                  <a:gd name="T31" fmla="*/ 618 h 1101"/>
                                  <a:gd name="T32" fmla="*/ 540 w 697"/>
                                  <a:gd name="T33" fmla="*/ 557 h 1101"/>
                                  <a:gd name="T34" fmla="*/ 507 w 697"/>
                                  <a:gd name="T35" fmla="*/ 503 h 1101"/>
                                  <a:gd name="T36" fmla="*/ 456 w 697"/>
                                  <a:gd name="T37" fmla="*/ 461 h 1101"/>
                                  <a:gd name="T38" fmla="*/ 393 w 697"/>
                                  <a:gd name="T39" fmla="*/ 438 h 1101"/>
                                  <a:gd name="T40" fmla="*/ 557 w 697"/>
                                  <a:gd name="T41" fmla="*/ 0 h 1101"/>
                                  <a:gd name="T42" fmla="*/ 689 w 697"/>
                                  <a:gd name="T43" fmla="*/ 894 h 1101"/>
                                  <a:gd name="T44" fmla="*/ 691 w 697"/>
                                  <a:gd name="T45" fmla="*/ 994 h 1101"/>
                                  <a:gd name="T46" fmla="*/ 697 w 697"/>
                                  <a:gd name="T47" fmla="*/ 1085 h 1101"/>
                                  <a:gd name="T48" fmla="*/ 570 w 697"/>
                                  <a:gd name="T49" fmla="*/ 956 h 1101"/>
                                  <a:gd name="T50" fmla="*/ 546 w 697"/>
                                  <a:gd name="T51" fmla="*/ 990 h 1101"/>
                                  <a:gd name="T52" fmla="*/ 489 w 697"/>
                                  <a:gd name="T53" fmla="*/ 1048 h 1101"/>
                                  <a:gd name="T54" fmla="*/ 412 w 697"/>
                                  <a:gd name="T55" fmla="*/ 1086 h 1101"/>
                                  <a:gd name="T56" fmla="*/ 316 w 697"/>
                                  <a:gd name="T57" fmla="*/ 1101 h 1101"/>
                                  <a:gd name="T58" fmla="*/ 225 w 697"/>
                                  <a:gd name="T59" fmla="*/ 1086 h 1101"/>
                                  <a:gd name="T60" fmla="*/ 143 w 697"/>
                                  <a:gd name="T61" fmla="*/ 1045 h 1101"/>
                                  <a:gd name="T62" fmla="*/ 76 w 697"/>
                                  <a:gd name="T63" fmla="*/ 978 h 1101"/>
                                  <a:gd name="T64" fmla="*/ 29 w 697"/>
                                  <a:gd name="T65" fmla="*/ 891 h 1101"/>
                                  <a:gd name="T66" fmla="*/ 4 w 697"/>
                                  <a:gd name="T67" fmla="*/ 785 h 1101"/>
                                  <a:gd name="T68" fmla="*/ 2 w 697"/>
                                  <a:gd name="T69" fmla="*/ 667 h 1101"/>
                                  <a:gd name="T70" fmla="*/ 26 w 697"/>
                                  <a:gd name="T71" fmla="*/ 559 h 1101"/>
                                  <a:gd name="T72" fmla="*/ 70 w 697"/>
                                  <a:gd name="T73" fmla="*/ 472 h 1101"/>
                                  <a:gd name="T74" fmla="*/ 131 w 697"/>
                                  <a:gd name="T75" fmla="*/ 404 h 1101"/>
                                  <a:gd name="T76" fmla="*/ 204 w 697"/>
                                  <a:gd name="T77" fmla="*/ 356 h 1101"/>
                                  <a:gd name="T78" fmla="*/ 287 w 697"/>
                                  <a:gd name="T79" fmla="*/ 331 h 1101"/>
                                  <a:gd name="T80" fmla="*/ 377 w 697"/>
                                  <a:gd name="T81" fmla="*/ 333 h 1101"/>
                                  <a:gd name="T82" fmla="*/ 456 w 697"/>
                                  <a:gd name="T83" fmla="*/ 355 h 1101"/>
                                  <a:gd name="T84" fmla="*/ 515 w 697"/>
                                  <a:gd name="T85" fmla="*/ 393 h 1101"/>
                                  <a:gd name="T86" fmla="*/ 554 w 697"/>
                                  <a:gd name="T87" fmla="*/ 441 h 1101"/>
                                  <a:gd name="T88" fmla="*/ 557 w 697"/>
                                  <a:gd name="T89" fmla="*/ 0 h 1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7" h="1101">
                                    <a:moveTo>
                                      <a:pt x="356" y="435"/>
                                    </a:moveTo>
                                    <a:lnTo>
                                      <a:pt x="316" y="438"/>
                                    </a:lnTo>
                                    <a:lnTo>
                                      <a:pt x="281" y="448"/>
                                    </a:lnTo>
                                    <a:lnTo>
                                      <a:pt x="247" y="464"/>
                                    </a:lnTo>
                                    <a:lnTo>
                                      <a:pt x="219" y="488"/>
                                    </a:lnTo>
                                    <a:lnTo>
                                      <a:pt x="194" y="516"/>
                                    </a:lnTo>
                                    <a:lnTo>
                                      <a:pt x="173" y="548"/>
                                    </a:lnTo>
                                    <a:lnTo>
                                      <a:pt x="157" y="585"/>
                                    </a:lnTo>
                                    <a:lnTo>
                                      <a:pt x="145" y="627"/>
                                    </a:lnTo>
                                    <a:lnTo>
                                      <a:pt x="138" y="671"/>
                                    </a:lnTo>
                                    <a:lnTo>
                                      <a:pt x="135" y="718"/>
                                    </a:lnTo>
                                    <a:lnTo>
                                      <a:pt x="138" y="763"/>
                                    </a:lnTo>
                                    <a:lnTo>
                                      <a:pt x="144" y="804"/>
                                    </a:lnTo>
                                    <a:lnTo>
                                      <a:pt x="156" y="844"/>
                                    </a:lnTo>
                                    <a:lnTo>
                                      <a:pt x="171" y="879"/>
                                    </a:lnTo>
                                    <a:lnTo>
                                      <a:pt x="191" y="912"/>
                                    </a:lnTo>
                                    <a:lnTo>
                                      <a:pt x="215" y="940"/>
                                    </a:lnTo>
                                    <a:lnTo>
                                      <a:pt x="243" y="962"/>
                                    </a:lnTo>
                                    <a:lnTo>
                                      <a:pt x="277" y="978"/>
                                    </a:lnTo>
                                    <a:lnTo>
                                      <a:pt x="312" y="989"/>
                                    </a:lnTo>
                                    <a:lnTo>
                                      <a:pt x="353" y="993"/>
                                    </a:lnTo>
                                    <a:lnTo>
                                      <a:pt x="392" y="989"/>
                                    </a:lnTo>
                                    <a:lnTo>
                                      <a:pt x="427" y="978"/>
                                    </a:lnTo>
                                    <a:lnTo>
                                      <a:pt x="461" y="960"/>
                                    </a:lnTo>
                                    <a:lnTo>
                                      <a:pt x="490" y="937"/>
                                    </a:lnTo>
                                    <a:lnTo>
                                      <a:pt x="515" y="907"/>
                                    </a:lnTo>
                                    <a:lnTo>
                                      <a:pt x="536" y="872"/>
                                    </a:lnTo>
                                    <a:lnTo>
                                      <a:pt x="549" y="832"/>
                                    </a:lnTo>
                                    <a:lnTo>
                                      <a:pt x="555" y="804"/>
                                    </a:lnTo>
                                    <a:lnTo>
                                      <a:pt x="557" y="774"/>
                                    </a:lnTo>
                                    <a:lnTo>
                                      <a:pt x="557" y="646"/>
                                    </a:lnTo>
                                    <a:lnTo>
                                      <a:pt x="555" y="618"/>
                                    </a:lnTo>
                                    <a:lnTo>
                                      <a:pt x="549" y="588"/>
                                    </a:lnTo>
                                    <a:lnTo>
                                      <a:pt x="540" y="557"/>
                                    </a:lnTo>
                                    <a:lnTo>
                                      <a:pt x="526" y="529"/>
                                    </a:lnTo>
                                    <a:lnTo>
                                      <a:pt x="507" y="503"/>
                                    </a:lnTo>
                                    <a:lnTo>
                                      <a:pt x="483" y="480"/>
                                    </a:lnTo>
                                    <a:lnTo>
                                      <a:pt x="456" y="461"/>
                                    </a:lnTo>
                                    <a:lnTo>
                                      <a:pt x="427" y="446"/>
                                    </a:lnTo>
                                    <a:lnTo>
                                      <a:pt x="393" y="438"/>
                                    </a:lnTo>
                                    <a:lnTo>
                                      <a:pt x="356" y="435"/>
                                    </a:lnTo>
                                    <a:close/>
                                    <a:moveTo>
                                      <a:pt x="557" y="0"/>
                                    </a:moveTo>
                                    <a:lnTo>
                                      <a:pt x="689" y="0"/>
                                    </a:lnTo>
                                    <a:lnTo>
                                      <a:pt x="689" y="894"/>
                                    </a:lnTo>
                                    <a:lnTo>
                                      <a:pt x="691" y="944"/>
                                    </a:lnTo>
                                    <a:lnTo>
                                      <a:pt x="691" y="994"/>
                                    </a:lnTo>
                                    <a:lnTo>
                                      <a:pt x="694" y="1042"/>
                                    </a:lnTo>
                                    <a:lnTo>
                                      <a:pt x="697" y="1085"/>
                                    </a:lnTo>
                                    <a:lnTo>
                                      <a:pt x="576" y="1085"/>
                                    </a:lnTo>
                                    <a:lnTo>
                                      <a:pt x="570" y="956"/>
                                    </a:lnTo>
                                    <a:lnTo>
                                      <a:pt x="567" y="956"/>
                                    </a:lnTo>
                                    <a:lnTo>
                                      <a:pt x="546" y="990"/>
                                    </a:lnTo>
                                    <a:lnTo>
                                      <a:pt x="520" y="1021"/>
                                    </a:lnTo>
                                    <a:lnTo>
                                      <a:pt x="489" y="1048"/>
                                    </a:lnTo>
                                    <a:lnTo>
                                      <a:pt x="454" y="1070"/>
                                    </a:lnTo>
                                    <a:lnTo>
                                      <a:pt x="412" y="1086"/>
                                    </a:lnTo>
                                    <a:lnTo>
                                      <a:pt x="367" y="1098"/>
                                    </a:lnTo>
                                    <a:lnTo>
                                      <a:pt x="316" y="1101"/>
                                    </a:lnTo>
                                    <a:lnTo>
                                      <a:pt x="269" y="1098"/>
                                    </a:lnTo>
                                    <a:lnTo>
                                      <a:pt x="225" y="1086"/>
                                    </a:lnTo>
                                    <a:lnTo>
                                      <a:pt x="182" y="1068"/>
                                    </a:lnTo>
                                    <a:lnTo>
                                      <a:pt x="143" y="1045"/>
                                    </a:lnTo>
                                    <a:lnTo>
                                      <a:pt x="109" y="1015"/>
                                    </a:lnTo>
                                    <a:lnTo>
                                      <a:pt x="76" y="978"/>
                                    </a:lnTo>
                                    <a:lnTo>
                                      <a:pt x="51" y="937"/>
                                    </a:lnTo>
                                    <a:lnTo>
                                      <a:pt x="29" y="891"/>
                                    </a:lnTo>
                                    <a:lnTo>
                                      <a:pt x="13" y="841"/>
                                    </a:lnTo>
                                    <a:lnTo>
                                      <a:pt x="4" y="785"/>
                                    </a:lnTo>
                                    <a:lnTo>
                                      <a:pt x="0" y="726"/>
                                    </a:lnTo>
                                    <a:lnTo>
                                      <a:pt x="2" y="667"/>
                                    </a:lnTo>
                                    <a:lnTo>
                                      <a:pt x="11" y="610"/>
                                    </a:lnTo>
                                    <a:lnTo>
                                      <a:pt x="26" y="559"/>
                                    </a:lnTo>
                                    <a:lnTo>
                                      <a:pt x="45" y="513"/>
                                    </a:lnTo>
                                    <a:lnTo>
                                      <a:pt x="70" y="472"/>
                                    </a:lnTo>
                                    <a:lnTo>
                                      <a:pt x="98" y="435"/>
                                    </a:lnTo>
                                    <a:lnTo>
                                      <a:pt x="131" y="404"/>
                                    </a:lnTo>
                                    <a:lnTo>
                                      <a:pt x="166" y="377"/>
                                    </a:lnTo>
                                    <a:lnTo>
                                      <a:pt x="204" y="356"/>
                                    </a:lnTo>
                                    <a:lnTo>
                                      <a:pt x="244" y="342"/>
                                    </a:lnTo>
                                    <a:lnTo>
                                      <a:pt x="287" y="331"/>
                                    </a:lnTo>
                                    <a:lnTo>
                                      <a:pt x="331" y="328"/>
                                    </a:lnTo>
                                    <a:lnTo>
                                      <a:pt x="377" y="333"/>
                                    </a:lnTo>
                                    <a:lnTo>
                                      <a:pt x="420" y="340"/>
                                    </a:lnTo>
                                    <a:lnTo>
                                      <a:pt x="456" y="355"/>
                                    </a:lnTo>
                                    <a:lnTo>
                                      <a:pt x="487" y="373"/>
                                    </a:lnTo>
                                    <a:lnTo>
                                      <a:pt x="515" y="393"/>
                                    </a:lnTo>
                                    <a:lnTo>
                                      <a:pt x="536" y="415"/>
                                    </a:lnTo>
                                    <a:lnTo>
                                      <a:pt x="554" y="441"/>
                                    </a:lnTo>
                                    <a:lnTo>
                                      <a:pt x="557" y="441"/>
                                    </a:lnTo>
                                    <a:lnTo>
                                      <a:pt x="55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7" name="Freeform 11"/>
                            <wps:cNvSpPr>
                              <a:spLocks noEditPoints="1"/>
                            </wps:cNvSpPr>
                            <wps:spPr bwMode="auto">
                              <a:xfrm>
                                <a:off x="682625" y="22860"/>
                                <a:ext cx="54610" cy="332740"/>
                              </a:xfrm>
                              <a:custGeom>
                                <a:avLst/>
                                <a:gdLst>
                                  <a:gd name="T0" fmla="*/ 21 w 173"/>
                                  <a:gd name="T1" fmla="*/ 309 h 1048"/>
                                  <a:gd name="T2" fmla="*/ 154 w 173"/>
                                  <a:gd name="T3" fmla="*/ 309 h 1048"/>
                                  <a:gd name="T4" fmla="*/ 154 w 173"/>
                                  <a:gd name="T5" fmla="*/ 1048 h 1048"/>
                                  <a:gd name="T6" fmla="*/ 21 w 173"/>
                                  <a:gd name="T7" fmla="*/ 1048 h 1048"/>
                                  <a:gd name="T8" fmla="*/ 21 w 173"/>
                                  <a:gd name="T9" fmla="*/ 309 h 1048"/>
                                  <a:gd name="T10" fmla="*/ 87 w 173"/>
                                  <a:gd name="T11" fmla="*/ 0 h 1048"/>
                                  <a:gd name="T12" fmla="*/ 111 w 173"/>
                                  <a:gd name="T13" fmla="*/ 3 h 1048"/>
                                  <a:gd name="T14" fmla="*/ 133 w 173"/>
                                  <a:gd name="T15" fmla="*/ 12 h 1048"/>
                                  <a:gd name="T16" fmla="*/ 149 w 173"/>
                                  <a:gd name="T17" fmla="*/ 25 h 1048"/>
                                  <a:gd name="T18" fmla="*/ 163 w 173"/>
                                  <a:gd name="T19" fmla="*/ 43 h 1048"/>
                                  <a:gd name="T20" fmla="*/ 170 w 173"/>
                                  <a:gd name="T21" fmla="*/ 64 h 1048"/>
                                  <a:gd name="T22" fmla="*/ 173 w 173"/>
                                  <a:gd name="T23" fmla="*/ 86 h 1048"/>
                                  <a:gd name="T24" fmla="*/ 170 w 173"/>
                                  <a:gd name="T25" fmla="*/ 108 h 1048"/>
                                  <a:gd name="T26" fmla="*/ 163 w 173"/>
                                  <a:gd name="T27" fmla="*/ 129 h 1048"/>
                                  <a:gd name="T28" fmla="*/ 149 w 173"/>
                                  <a:gd name="T29" fmla="*/ 147 h 1048"/>
                                  <a:gd name="T30" fmla="*/ 132 w 173"/>
                                  <a:gd name="T31" fmla="*/ 161 h 1048"/>
                                  <a:gd name="T32" fmla="*/ 111 w 173"/>
                                  <a:gd name="T33" fmla="*/ 170 h 1048"/>
                                  <a:gd name="T34" fmla="*/ 86 w 173"/>
                                  <a:gd name="T35" fmla="*/ 173 h 1048"/>
                                  <a:gd name="T36" fmla="*/ 84 w 173"/>
                                  <a:gd name="T37" fmla="*/ 173 h 1048"/>
                                  <a:gd name="T38" fmla="*/ 61 w 173"/>
                                  <a:gd name="T39" fmla="*/ 170 h 1048"/>
                                  <a:gd name="T40" fmla="*/ 40 w 173"/>
                                  <a:gd name="T41" fmla="*/ 161 h 1048"/>
                                  <a:gd name="T42" fmla="*/ 24 w 173"/>
                                  <a:gd name="T43" fmla="*/ 147 h 1048"/>
                                  <a:gd name="T44" fmla="*/ 11 w 173"/>
                                  <a:gd name="T45" fmla="*/ 129 h 1048"/>
                                  <a:gd name="T46" fmla="*/ 3 w 173"/>
                                  <a:gd name="T47" fmla="*/ 108 h 1048"/>
                                  <a:gd name="T48" fmla="*/ 0 w 173"/>
                                  <a:gd name="T49" fmla="*/ 86 h 1048"/>
                                  <a:gd name="T50" fmla="*/ 3 w 173"/>
                                  <a:gd name="T51" fmla="*/ 64 h 1048"/>
                                  <a:gd name="T52" fmla="*/ 12 w 173"/>
                                  <a:gd name="T53" fmla="*/ 43 h 1048"/>
                                  <a:gd name="T54" fmla="*/ 24 w 173"/>
                                  <a:gd name="T55" fmla="*/ 25 h 1048"/>
                                  <a:gd name="T56" fmla="*/ 42 w 173"/>
                                  <a:gd name="T57" fmla="*/ 12 h 1048"/>
                                  <a:gd name="T58" fmla="*/ 62 w 173"/>
                                  <a:gd name="T59" fmla="*/ 3 h 1048"/>
                                  <a:gd name="T60" fmla="*/ 87 w 173"/>
                                  <a:gd name="T61"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3" h="1048">
                                    <a:moveTo>
                                      <a:pt x="21" y="309"/>
                                    </a:moveTo>
                                    <a:lnTo>
                                      <a:pt x="154" y="309"/>
                                    </a:lnTo>
                                    <a:lnTo>
                                      <a:pt x="154" y="1048"/>
                                    </a:lnTo>
                                    <a:lnTo>
                                      <a:pt x="21" y="1048"/>
                                    </a:lnTo>
                                    <a:lnTo>
                                      <a:pt x="21" y="309"/>
                                    </a:lnTo>
                                    <a:close/>
                                    <a:moveTo>
                                      <a:pt x="87" y="0"/>
                                    </a:moveTo>
                                    <a:lnTo>
                                      <a:pt x="111" y="3"/>
                                    </a:lnTo>
                                    <a:lnTo>
                                      <a:pt x="133" y="12"/>
                                    </a:lnTo>
                                    <a:lnTo>
                                      <a:pt x="149" y="25"/>
                                    </a:lnTo>
                                    <a:lnTo>
                                      <a:pt x="163" y="43"/>
                                    </a:lnTo>
                                    <a:lnTo>
                                      <a:pt x="170" y="64"/>
                                    </a:lnTo>
                                    <a:lnTo>
                                      <a:pt x="173" y="86"/>
                                    </a:lnTo>
                                    <a:lnTo>
                                      <a:pt x="170" y="108"/>
                                    </a:lnTo>
                                    <a:lnTo>
                                      <a:pt x="163" y="129"/>
                                    </a:lnTo>
                                    <a:lnTo>
                                      <a:pt x="149" y="147"/>
                                    </a:lnTo>
                                    <a:lnTo>
                                      <a:pt x="132" y="161"/>
                                    </a:lnTo>
                                    <a:lnTo>
                                      <a:pt x="111" y="170"/>
                                    </a:lnTo>
                                    <a:lnTo>
                                      <a:pt x="86" y="173"/>
                                    </a:lnTo>
                                    <a:lnTo>
                                      <a:pt x="84" y="173"/>
                                    </a:lnTo>
                                    <a:lnTo>
                                      <a:pt x="61" y="170"/>
                                    </a:lnTo>
                                    <a:lnTo>
                                      <a:pt x="40" y="161"/>
                                    </a:lnTo>
                                    <a:lnTo>
                                      <a:pt x="24" y="147"/>
                                    </a:lnTo>
                                    <a:lnTo>
                                      <a:pt x="11" y="129"/>
                                    </a:lnTo>
                                    <a:lnTo>
                                      <a:pt x="3" y="108"/>
                                    </a:lnTo>
                                    <a:lnTo>
                                      <a:pt x="0" y="86"/>
                                    </a:lnTo>
                                    <a:lnTo>
                                      <a:pt x="3" y="64"/>
                                    </a:lnTo>
                                    <a:lnTo>
                                      <a:pt x="12" y="43"/>
                                    </a:lnTo>
                                    <a:lnTo>
                                      <a:pt x="24" y="25"/>
                                    </a:lnTo>
                                    <a:lnTo>
                                      <a:pt x="42" y="12"/>
                                    </a:lnTo>
                                    <a:lnTo>
                                      <a:pt x="62" y="3"/>
                                    </a:lnTo>
                                    <a:lnTo>
                                      <a:pt x="8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8" name="Freeform 12"/>
                            <wps:cNvSpPr>
                              <a:spLocks noEditPoints="1"/>
                            </wps:cNvSpPr>
                            <wps:spPr bwMode="auto">
                              <a:xfrm>
                                <a:off x="767715" y="115570"/>
                                <a:ext cx="186690" cy="245110"/>
                              </a:xfrm>
                              <a:custGeom>
                                <a:avLst/>
                                <a:gdLst>
                                  <a:gd name="T0" fmla="*/ 379 w 588"/>
                                  <a:gd name="T1" fmla="*/ 380 h 773"/>
                                  <a:gd name="T2" fmla="*/ 311 w 588"/>
                                  <a:gd name="T3" fmla="*/ 387 h 773"/>
                                  <a:gd name="T4" fmla="*/ 250 w 588"/>
                                  <a:gd name="T5" fmla="*/ 402 h 773"/>
                                  <a:gd name="T6" fmla="*/ 197 w 588"/>
                                  <a:gd name="T7" fmla="*/ 427 h 773"/>
                                  <a:gd name="T8" fmla="*/ 159 w 588"/>
                                  <a:gd name="T9" fmla="*/ 464 h 773"/>
                                  <a:gd name="T10" fmla="*/ 137 w 588"/>
                                  <a:gd name="T11" fmla="*/ 514 h 773"/>
                                  <a:gd name="T12" fmla="*/ 137 w 588"/>
                                  <a:gd name="T13" fmla="*/ 576 h 773"/>
                                  <a:gd name="T14" fmla="*/ 156 w 588"/>
                                  <a:gd name="T15" fmla="*/ 625 h 773"/>
                                  <a:gd name="T16" fmla="*/ 190 w 588"/>
                                  <a:gd name="T17" fmla="*/ 656 h 773"/>
                                  <a:gd name="T18" fmla="*/ 234 w 588"/>
                                  <a:gd name="T19" fmla="*/ 672 h 773"/>
                                  <a:gd name="T20" fmla="*/ 299 w 588"/>
                                  <a:gd name="T21" fmla="*/ 671 h 773"/>
                                  <a:gd name="T22" fmla="*/ 365 w 588"/>
                                  <a:gd name="T23" fmla="*/ 644 h 773"/>
                                  <a:gd name="T24" fmla="*/ 412 w 588"/>
                                  <a:gd name="T25" fmla="*/ 601 h 773"/>
                                  <a:gd name="T26" fmla="*/ 440 w 588"/>
                                  <a:gd name="T27" fmla="*/ 550 h 773"/>
                                  <a:gd name="T28" fmla="*/ 446 w 588"/>
                                  <a:gd name="T29" fmla="*/ 507 h 773"/>
                                  <a:gd name="T30" fmla="*/ 412 w 588"/>
                                  <a:gd name="T31" fmla="*/ 380 h 773"/>
                                  <a:gd name="T32" fmla="*/ 345 w 588"/>
                                  <a:gd name="T33" fmla="*/ 3 h 773"/>
                                  <a:gd name="T34" fmla="*/ 427 w 588"/>
                                  <a:gd name="T35" fmla="*/ 24 h 773"/>
                                  <a:gd name="T36" fmla="*/ 488 w 588"/>
                                  <a:gd name="T37" fmla="*/ 61 h 773"/>
                                  <a:gd name="T38" fmla="*/ 530 w 588"/>
                                  <a:gd name="T39" fmla="*/ 110 h 773"/>
                                  <a:gd name="T40" fmla="*/ 558 w 588"/>
                                  <a:gd name="T41" fmla="*/ 169 h 773"/>
                                  <a:gd name="T42" fmla="*/ 573 w 588"/>
                                  <a:gd name="T43" fmla="*/ 235 h 773"/>
                                  <a:gd name="T44" fmla="*/ 578 w 588"/>
                                  <a:gd name="T45" fmla="*/ 303 h 773"/>
                                  <a:gd name="T46" fmla="*/ 579 w 588"/>
                                  <a:gd name="T47" fmla="*/ 643 h 773"/>
                                  <a:gd name="T48" fmla="*/ 588 w 588"/>
                                  <a:gd name="T49" fmla="*/ 757 h 773"/>
                                  <a:gd name="T50" fmla="*/ 455 w 588"/>
                                  <a:gd name="T51" fmla="*/ 663 h 773"/>
                                  <a:gd name="T52" fmla="*/ 432 w 588"/>
                                  <a:gd name="T53" fmla="*/ 687 h 773"/>
                                  <a:gd name="T54" fmla="*/ 379 w 588"/>
                                  <a:gd name="T55" fmla="*/ 731 h 773"/>
                                  <a:gd name="T56" fmla="*/ 309 w 588"/>
                                  <a:gd name="T57" fmla="*/ 761 h 773"/>
                                  <a:gd name="T58" fmla="*/ 225 w 588"/>
                                  <a:gd name="T59" fmla="*/ 773 h 773"/>
                                  <a:gd name="T60" fmla="*/ 146 w 588"/>
                                  <a:gd name="T61" fmla="*/ 761 h 773"/>
                                  <a:gd name="T62" fmla="*/ 82 w 588"/>
                                  <a:gd name="T63" fmla="*/ 728 h 773"/>
                                  <a:gd name="T64" fmla="*/ 37 w 588"/>
                                  <a:gd name="T65" fmla="*/ 681 h 773"/>
                                  <a:gd name="T66" fmla="*/ 10 w 588"/>
                                  <a:gd name="T67" fmla="*/ 624 h 773"/>
                                  <a:gd name="T68" fmla="*/ 0 w 588"/>
                                  <a:gd name="T69" fmla="*/ 562 h 773"/>
                                  <a:gd name="T70" fmla="*/ 13 w 588"/>
                                  <a:gd name="T71" fmla="*/ 479 h 773"/>
                                  <a:gd name="T72" fmla="*/ 51 w 588"/>
                                  <a:gd name="T73" fmla="*/ 409 h 773"/>
                                  <a:gd name="T74" fmla="*/ 115 w 588"/>
                                  <a:gd name="T75" fmla="*/ 355 h 773"/>
                                  <a:gd name="T76" fmla="*/ 202 w 588"/>
                                  <a:gd name="T77" fmla="*/ 316 h 773"/>
                                  <a:gd name="T78" fmla="*/ 312 w 588"/>
                                  <a:gd name="T79" fmla="*/ 294 h 773"/>
                                  <a:gd name="T80" fmla="*/ 443 w 588"/>
                                  <a:gd name="T81" fmla="*/ 287 h 773"/>
                                  <a:gd name="T82" fmla="*/ 443 w 588"/>
                                  <a:gd name="T83" fmla="*/ 254 h 773"/>
                                  <a:gd name="T84" fmla="*/ 439 w 588"/>
                                  <a:gd name="T85" fmla="*/ 219 h 773"/>
                                  <a:gd name="T86" fmla="*/ 426 w 588"/>
                                  <a:gd name="T87" fmla="*/ 181 h 773"/>
                                  <a:gd name="T88" fmla="*/ 404 w 588"/>
                                  <a:gd name="T89" fmla="*/ 145 h 773"/>
                                  <a:gd name="T90" fmla="*/ 365 w 588"/>
                                  <a:gd name="T91" fmla="*/ 117 h 773"/>
                                  <a:gd name="T92" fmla="*/ 311 w 588"/>
                                  <a:gd name="T93" fmla="*/ 102 h 773"/>
                                  <a:gd name="T94" fmla="*/ 234 w 588"/>
                                  <a:gd name="T95" fmla="*/ 102 h 773"/>
                                  <a:gd name="T96" fmla="*/ 153 w 588"/>
                                  <a:gd name="T97" fmla="*/ 120 h 773"/>
                                  <a:gd name="T98" fmla="*/ 82 w 588"/>
                                  <a:gd name="T99" fmla="*/ 155 h 773"/>
                                  <a:gd name="T100" fmla="*/ 93 w 588"/>
                                  <a:gd name="T101" fmla="*/ 43 h 773"/>
                                  <a:gd name="T102" fmla="*/ 187 w 588"/>
                                  <a:gd name="T103" fmla="*/ 12 h 773"/>
                                  <a:gd name="T104" fmla="*/ 296 w 588"/>
                                  <a:gd name="T105" fmla="*/ 0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88" h="773">
                                    <a:moveTo>
                                      <a:pt x="412" y="380"/>
                                    </a:moveTo>
                                    <a:lnTo>
                                      <a:pt x="379" y="380"/>
                                    </a:lnTo>
                                    <a:lnTo>
                                      <a:pt x="345" y="383"/>
                                    </a:lnTo>
                                    <a:lnTo>
                                      <a:pt x="311" y="387"/>
                                    </a:lnTo>
                                    <a:lnTo>
                                      <a:pt x="280" y="393"/>
                                    </a:lnTo>
                                    <a:lnTo>
                                      <a:pt x="250" y="402"/>
                                    </a:lnTo>
                                    <a:lnTo>
                                      <a:pt x="222" y="414"/>
                                    </a:lnTo>
                                    <a:lnTo>
                                      <a:pt x="197" y="427"/>
                                    </a:lnTo>
                                    <a:lnTo>
                                      <a:pt x="177" y="443"/>
                                    </a:lnTo>
                                    <a:lnTo>
                                      <a:pt x="159" y="464"/>
                                    </a:lnTo>
                                    <a:lnTo>
                                      <a:pt x="146" y="488"/>
                                    </a:lnTo>
                                    <a:lnTo>
                                      <a:pt x="137" y="514"/>
                                    </a:lnTo>
                                    <a:lnTo>
                                      <a:pt x="134" y="545"/>
                                    </a:lnTo>
                                    <a:lnTo>
                                      <a:pt x="137" y="576"/>
                                    </a:lnTo>
                                    <a:lnTo>
                                      <a:pt x="144" y="603"/>
                                    </a:lnTo>
                                    <a:lnTo>
                                      <a:pt x="156" y="625"/>
                                    </a:lnTo>
                                    <a:lnTo>
                                      <a:pt x="172" y="643"/>
                                    </a:lnTo>
                                    <a:lnTo>
                                      <a:pt x="190" y="656"/>
                                    </a:lnTo>
                                    <a:lnTo>
                                      <a:pt x="212" y="666"/>
                                    </a:lnTo>
                                    <a:lnTo>
                                      <a:pt x="234" y="672"/>
                                    </a:lnTo>
                                    <a:lnTo>
                                      <a:pt x="259" y="674"/>
                                    </a:lnTo>
                                    <a:lnTo>
                                      <a:pt x="299" y="671"/>
                                    </a:lnTo>
                                    <a:lnTo>
                                      <a:pt x="334" y="661"/>
                                    </a:lnTo>
                                    <a:lnTo>
                                      <a:pt x="365" y="644"/>
                                    </a:lnTo>
                                    <a:lnTo>
                                      <a:pt x="390" y="625"/>
                                    </a:lnTo>
                                    <a:lnTo>
                                      <a:pt x="412" y="601"/>
                                    </a:lnTo>
                                    <a:lnTo>
                                      <a:pt x="429" y="576"/>
                                    </a:lnTo>
                                    <a:lnTo>
                                      <a:pt x="440" y="550"/>
                                    </a:lnTo>
                                    <a:lnTo>
                                      <a:pt x="445" y="529"/>
                                    </a:lnTo>
                                    <a:lnTo>
                                      <a:pt x="446" y="507"/>
                                    </a:lnTo>
                                    <a:lnTo>
                                      <a:pt x="446" y="380"/>
                                    </a:lnTo>
                                    <a:lnTo>
                                      <a:pt x="412" y="380"/>
                                    </a:lnTo>
                                    <a:close/>
                                    <a:moveTo>
                                      <a:pt x="296" y="0"/>
                                    </a:moveTo>
                                    <a:lnTo>
                                      <a:pt x="345" y="3"/>
                                    </a:lnTo>
                                    <a:lnTo>
                                      <a:pt x="389" y="11"/>
                                    </a:lnTo>
                                    <a:lnTo>
                                      <a:pt x="427" y="24"/>
                                    </a:lnTo>
                                    <a:lnTo>
                                      <a:pt x="460" y="40"/>
                                    </a:lnTo>
                                    <a:lnTo>
                                      <a:pt x="488" y="61"/>
                                    </a:lnTo>
                                    <a:lnTo>
                                      <a:pt x="511" y="83"/>
                                    </a:lnTo>
                                    <a:lnTo>
                                      <a:pt x="530" y="110"/>
                                    </a:lnTo>
                                    <a:lnTo>
                                      <a:pt x="547" y="139"/>
                                    </a:lnTo>
                                    <a:lnTo>
                                      <a:pt x="558" y="169"/>
                                    </a:lnTo>
                                    <a:lnTo>
                                      <a:pt x="567" y="201"/>
                                    </a:lnTo>
                                    <a:lnTo>
                                      <a:pt x="573" y="235"/>
                                    </a:lnTo>
                                    <a:lnTo>
                                      <a:pt x="576" y="269"/>
                                    </a:lnTo>
                                    <a:lnTo>
                                      <a:pt x="578" y="303"/>
                                    </a:lnTo>
                                    <a:lnTo>
                                      <a:pt x="578" y="579"/>
                                    </a:lnTo>
                                    <a:lnTo>
                                      <a:pt x="579" y="643"/>
                                    </a:lnTo>
                                    <a:lnTo>
                                      <a:pt x="582" y="702"/>
                                    </a:lnTo>
                                    <a:lnTo>
                                      <a:pt x="588" y="757"/>
                                    </a:lnTo>
                                    <a:lnTo>
                                      <a:pt x="468" y="757"/>
                                    </a:lnTo>
                                    <a:lnTo>
                                      <a:pt x="455" y="663"/>
                                    </a:lnTo>
                                    <a:lnTo>
                                      <a:pt x="451" y="663"/>
                                    </a:lnTo>
                                    <a:lnTo>
                                      <a:pt x="432" y="687"/>
                                    </a:lnTo>
                                    <a:lnTo>
                                      <a:pt x="408" y="711"/>
                                    </a:lnTo>
                                    <a:lnTo>
                                      <a:pt x="379" y="731"/>
                                    </a:lnTo>
                                    <a:lnTo>
                                      <a:pt x="346" y="748"/>
                                    </a:lnTo>
                                    <a:lnTo>
                                      <a:pt x="309" y="761"/>
                                    </a:lnTo>
                                    <a:lnTo>
                                      <a:pt x="269" y="770"/>
                                    </a:lnTo>
                                    <a:lnTo>
                                      <a:pt x="225" y="773"/>
                                    </a:lnTo>
                                    <a:lnTo>
                                      <a:pt x="183" y="770"/>
                                    </a:lnTo>
                                    <a:lnTo>
                                      <a:pt x="146" y="761"/>
                                    </a:lnTo>
                                    <a:lnTo>
                                      <a:pt x="112" y="748"/>
                                    </a:lnTo>
                                    <a:lnTo>
                                      <a:pt x="82" y="728"/>
                                    </a:lnTo>
                                    <a:lnTo>
                                      <a:pt x="57" y="706"/>
                                    </a:lnTo>
                                    <a:lnTo>
                                      <a:pt x="37" y="681"/>
                                    </a:lnTo>
                                    <a:lnTo>
                                      <a:pt x="20" y="653"/>
                                    </a:lnTo>
                                    <a:lnTo>
                                      <a:pt x="10" y="624"/>
                                    </a:lnTo>
                                    <a:lnTo>
                                      <a:pt x="3" y="593"/>
                                    </a:lnTo>
                                    <a:lnTo>
                                      <a:pt x="0" y="562"/>
                                    </a:lnTo>
                                    <a:lnTo>
                                      <a:pt x="4" y="517"/>
                                    </a:lnTo>
                                    <a:lnTo>
                                      <a:pt x="13" y="479"/>
                                    </a:lnTo>
                                    <a:lnTo>
                                      <a:pt x="29" y="442"/>
                                    </a:lnTo>
                                    <a:lnTo>
                                      <a:pt x="51" y="409"/>
                                    </a:lnTo>
                                    <a:lnTo>
                                      <a:pt x="81" y="381"/>
                                    </a:lnTo>
                                    <a:lnTo>
                                      <a:pt x="115" y="355"/>
                                    </a:lnTo>
                                    <a:lnTo>
                                      <a:pt x="156" y="334"/>
                                    </a:lnTo>
                                    <a:lnTo>
                                      <a:pt x="202" y="316"/>
                                    </a:lnTo>
                                    <a:lnTo>
                                      <a:pt x="255" y="303"/>
                                    </a:lnTo>
                                    <a:lnTo>
                                      <a:pt x="312" y="294"/>
                                    </a:lnTo>
                                    <a:lnTo>
                                      <a:pt x="376" y="288"/>
                                    </a:lnTo>
                                    <a:lnTo>
                                      <a:pt x="443" y="287"/>
                                    </a:lnTo>
                                    <a:lnTo>
                                      <a:pt x="443" y="271"/>
                                    </a:lnTo>
                                    <a:lnTo>
                                      <a:pt x="443" y="254"/>
                                    </a:lnTo>
                                    <a:lnTo>
                                      <a:pt x="442" y="237"/>
                                    </a:lnTo>
                                    <a:lnTo>
                                      <a:pt x="439" y="219"/>
                                    </a:lnTo>
                                    <a:lnTo>
                                      <a:pt x="433" y="200"/>
                                    </a:lnTo>
                                    <a:lnTo>
                                      <a:pt x="426" y="181"/>
                                    </a:lnTo>
                                    <a:lnTo>
                                      <a:pt x="417" y="163"/>
                                    </a:lnTo>
                                    <a:lnTo>
                                      <a:pt x="404" y="145"/>
                                    </a:lnTo>
                                    <a:lnTo>
                                      <a:pt x="386" y="130"/>
                                    </a:lnTo>
                                    <a:lnTo>
                                      <a:pt x="365" y="117"/>
                                    </a:lnTo>
                                    <a:lnTo>
                                      <a:pt x="340" y="108"/>
                                    </a:lnTo>
                                    <a:lnTo>
                                      <a:pt x="311" y="102"/>
                                    </a:lnTo>
                                    <a:lnTo>
                                      <a:pt x="275" y="101"/>
                                    </a:lnTo>
                                    <a:lnTo>
                                      <a:pt x="234" y="102"/>
                                    </a:lnTo>
                                    <a:lnTo>
                                      <a:pt x="193" y="110"/>
                                    </a:lnTo>
                                    <a:lnTo>
                                      <a:pt x="153" y="120"/>
                                    </a:lnTo>
                                    <a:lnTo>
                                      <a:pt x="116" y="136"/>
                                    </a:lnTo>
                                    <a:lnTo>
                                      <a:pt x="82" y="155"/>
                                    </a:lnTo>
                                    <a:lnTo>
                                      <a:pt x="53" y="65"/>
                                    </a:lnTo>
                                    <a:lnTo>
                                      <a:pt x="93" y="43"/>
                                    </a:lnTo>
                                    <a:lnTo>
                                      <a:pt x="137" y="25"/>
                                    </a:lnTo>
                                    <a:lnTo>
                                      <a:pt x="187" y="12"/>
                                    </a:lnTo>
                                    <a:lnTo>
                                      <a:pt x="240" y="3"/>
                                    </a:lnTo>
                                    <a:lnTo>
                                      <a:pt x="296"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9" name="Rectangle 9"/>
                            <wps:cNvSpPr>
                              <a:spLocks noChangeArrowheads="1"/>
                            </wps:cNvSpPr>
                            <wps:spPr bwMode="auto">
                              <a:xfrm>
                                <a:off x="993775" y="11430"/>
                                <a:ext cx="42545" cy="344170"/>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10" name="Freeform 14"/>
                            <wps:cNvSpPr>
                              <a:spLocks noEditPoints="1"/>
                            </wps:cNvSpPr>
                            <wps:spPr bwMode="auto">
                              <a:xfrm>
                                <a:off x="1071245" y="115570"/>
                                <a:ext cx="228600" cy="245110"/>
                              </a:xfrm>
                              <a:custGeom>
                                <a:avLst/>
                                <a:gdLst>
                                  <a:gd name="T0" fmla="*/ 320 w 721"/>
                                  <a:gd name="T1" fmla="*/ 105 h 773"/>
                                  <a:gd name="T2" fmla="*/ 252 w 721"/>
                                  <a:gd name="T3" fmla="*/ 132 h 773"/>
                                  <a:gd name="T4" fmla="*/ 199 w 721"/>
                                  <a:gd name="T5" fmla="*/ 178 h 773"/>
                                  <a:gd name="T6" fmla="*/ 163 w 721"/>
                                  <a:gd name="T7" fmla="*/ 240 h 773"/>
                                  <a:gd name="T8" fmla="*/ 143 w 721"/>
                                  <a:gd name="T9" fmla="*/ 312 h 773"/>
                                  <a:gd name="T10" fmla="*/ 135 w 721"/>
                                  <a:gd name="T11" fmla="*/ 389 h 773"/>
                                  <a:gd name="T12" fmla="*/ 146 w 721"/>
                                  <a:gd name="T13" fmla="*/ 480 h 773"/>
                                  <a:gd name="T14" fmla="*/ 175 w 721"/>
                                  <a:gd name="T15" fmla="*/ 559 h 773"/>
                                  <a:gd name="T16" fmla="*/ 222 w 721"/>
                                  <a:gd name="T17" fmla="*/ 619 h 773"/>
                                  <a:gd name="T18" fmla="*/ 283 w 721"/>
                                  <a:gd name="T19" fmla="*/ 659 h 773"/>
                                  <a:gd name="T20" fmla="*/ 357 w 721"/>
                                  <a:gd name="T21" fmla="*/ 672 h 773"/>
                                  <a:gd name="T22" fmla="*/ 399 w 721"/>
                                  <a:gd name="T23" fmla="*/ 668 h 773"/>
                                  <a:gd name="T24" fmla="*/ 473 w 721"/>
                                  <a:gd name="T25" fmla="*/ 635 h 773"/>
                                  <a:gd name="T26" fmla="*/ 530 w 721"/>
                                  <a:gd name="T27" fmla="*/ 573 h 773"/>
                                  <a:gd name="T28" fmla="*/ 567 w 721"/>
                                  <a:gd name="T29" fmla="*/ 488 h 773"/>
                                  <a:gd name="T30" fmla="*/ 582 w 721"/>
                                  <a:gd name="T31" fmla="*/ 384 h 773"/>
                                  <a:gd name="T32" fmla="*/ 576 w 721"/>
                                  <a:gd name="T33" fmla="*/ 319 h 773"/>
                                  <a:gd name="T34" fmla="*/ 560 w 721"/>
                                  <a:gd name="T35" fmla="*/ 256 h 773"/>
                                  <a:gd name="T36" fmla="*/ 530 w 721"/>
                                  <a:gd name="T37" fmla="*/ 195 h 773"/>
                                  <a:gd name="T38" fmla="*/ 488 w 721"/>
                                  <a:gd name="T39" fmla="*/ 147 h 773"/>
                                  <a:gd name="T40" fmla="*/ 432 w 721"/>
                                  <a:gd name="T41" fmla="*/ 114 h 773"/>
                                  <a:gd name="T42" fmla="*/ 361 w 721"/>
                                  <a:gd name="T43" fmla="*/ 102 h 773"/>
                                  <a:gd name="T44" fmla="*/ 421 w 721"/>
                                  <a:gd name="T45" fmla="*/ 5 h 773"/>
                                  <a:gd name="T46" fmla="*/ 522 w 721"/>
                                  <a:gd name="T47" fmla="*/ 34 h 773"/>
                                  <a:gd name="T48" fmla="*/ 604 w 721"/>
                                  <a:gd name="T49" fmla="*/ 89 h 773"/>
                                  <a:gd name="T50" fmla="*/ 666 w 721"/>
                                  <a:gd name="T51" fmla="*/ 167 h 773"/>
                                  <a:gd name="T52" fmla="*/ 706 w 721"/>
                                  <a:gd name="T53" fmla="*/ 265 h 773"/>
                                  <a:gd name="T54" fmla="*/ 721 w 721"/>
                                  <a:gd name="T55" fmla="*/ 380 h 773"/>
                                  <a:gd name="T56" fmla="*/ 709 w 721"/>
                                  <a:gd name="T57" fmla="*/ 488 h 773"/>
                                  <a:gd name="T58" fmla="*/ 678 w 721"/>
                                  <a:gd name="T59" fmla="*/ 578 h 773"/>
                                  <a:gd name="T60" fmla="*/ 631 w 721"/>
                                  <a:gd name="T61" fmla="*/ 650 h 773"/>
                                  <a:gd name="T62" fmla="*/ 572 w 721"/>
                                  <a:gd name="T63" fmla="*/ 705 h 773"/>
                                  <a:gd name="T64" fmla="*/ 504 w 721"/>
                                  <a:gd name="T65" fmla="*/ 743 h 773"/>
                                  <a:gd name="T66" fmla="*/ 430 w 721"/>
                                  <a:gd name="T67" fmla="*/ 765 h 773"/>
                                  <a:gd name="T68" fmla="*/ 355 w 721"/>
                                  <a:gd name="T69" fmla="*/ 773 h 773"/>
                                  <a:gd name="T70" fmla="*/ 305 w 721"/>
                                  <a:gd name="T71" fmla="*/ 770 h 773"/>
                                  <a:gd name="T72" fmla="*/ 214 w 721"/>
                                  <a:gd name="T73" fmla="*/ 746 h 773"/>
                                  <a:gd name="T74" fmla="*/ 135 w 721"/>
                                  <a:gd name="T75" fmla="*/ 700 h 773"/>
                                  <a:gd name="T76" fmla="*/ 72 w 721"/>
                                  <a:gd name="T77" fmla="*/ 635 h 773"/>
                                  <a:gd name="T78" fmla="*/ 26 w 721"/>
                                  <a:gd name="T79" fmla="*/ 551 h 773"/>
                                  <a:gd name="T80" fmla="*/ 3 w 721"/>
                                  <a:gd name="T81" fmla="*/ 449 h 773"/>
                                  <a:gd name="T82" fmla="*/ 3 w 721"/>
                                  <a:gd name="T83" fmla="*/ 334 h 773"/>
                                  <a:gd name="T84" fmla="*/ 28 w 721"/>
                                  <a:gd name="T85" fmla="*/ 228 h 773"/>
                                  <a:gd name="T86" fmla="*/ 75 w 721"/>
                                  <a:gd name="T87" fmla="*/ 141 h 773"/>
                                  <a:gd name="T88" fmla="*/ 141 w 721"/>
                                  <a:gd name="T89" fmla="*/ 73 h 773"/>
                                  <a:gd name="T90" fmla="*/ 222 w 721"/>
                                  <a:gd name="T91" fmla="*/ 27 h 773"/>
                                  <a:gd name="T92" fmla="*/ 315 w 721"/>
                                  <a:gd name="T93" fmla="*/ 3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1" h="773">
                                    <a:moveTo>
                                      <a:pt x="361" y="102"/>
                                    </a:moveTo>
                                    <a:lnTo>
                                      <a:pt x="320" y="105"/>
                                    </a:lnTo>
                                    <a:lnTo>
                                      <a:pt x="284" y="116"/>
                                    </a:lnTo>
                                    <a:lnTo>
                                      <a:pt x="252" y="132"/>
                                    </a:lnTo>
                                    <a:lnTo>
                                      <a:pt x="224" y="152"/>
                                    </a:lnTo>
                                    <a:lnTo>
                                      <a:pt x="199" y="178"/>
                                    </a:lnTo>
                                    <a:lnTo>
                                      <a:pt x="180" y="207"/>
                                    </a:lnTo>
                                    <a:lnTo>
                                      <a:pt x="163" y="240"/>
                                    </a:lnTo>
                                    <a:lnTo>
                                      <a:pt x="150" y="275"/>
                                    </a:lnTo>
                                    <a:lnTo>
                                      <a:pt x="143" y="312"/>
                                    </a:lnTo>
                                    <a:lnTo>
                                      <a:pt x="137" y="350"/>
                                    </a:lnTo>
                                    <a:lnTo>
                                      <a:pt x="135" y="389"/>
                                    </a:lnTo>
                                    <a:lnTo>
                                      <a:pt x="138" y="436"/>
                                    </a:lnTo>
                                    <a:lnTo>
                                      <a:pt x="146" y="480"/>
                                    </a:lnTo>
                                    <a:lnTo>
                                      <a:pt x="159" y="522"/>
                                    </a:lnTo>
                                    <a:lnTo>
                                      <a:pt x="175" y="559"/>
                                    </a:lnTo>
                                    <a:lnTo>
                                      <a:pt x="197" y="591"/>
                                    </a:lnTo>
                                    <a:lnTo>
                                      <a:pt x="222" y="619"/>
                                    </a:lnTo>
                                    <a:lnTo>
                                      <a:pt x="252" y="641"/>
                                    </a:lnTo>
                                    <a:lnTo>
                                      <a:pt x="283" y="659"/>
                                    </a:lnTo>
                                    <a:lnTo>
                                      <a:pt x="318" y="669"/>
                                    </a:lnTo>
                                    <a:lnTo>
                                      <a:pt x="357" y="672"/>
                                    </a:lnTo>
                                    <a:lnTo>
                                      <a:pt x="358" y="672"/>
                                    </a:lnTo>
                                    <a:lnTo>
                                      <a:pt x="399" y="668"/>
                                    </a:lnTo>
                                    <a:lnTo>
                                      <a:pt x="438" y="655"/>
                                    </a:lnTo>
                                    <a:lnTo>
                                      <a:pt x="473" y="635"/>
                                    </a:lnTo>
                                    <a:lnTo>
                                      <a:pt x="504" y="607"/>
                                    </a:lnTo>
                                    <a:lnTo>
                                      <a:pt x="530" y="573"/>
                                    </a:lnTo>
                                    <a:lnTo>
                                      <a:pt x="551" y="533"/>
                                    </a:lnTo>
                                    <a:lnTo>
                                      <a:pt x="567" y="488"/>
                                    </a:lnTo>
                                    <a:lnTo>
                                      <a:pt x="578" y="437"/>
                                    </a:lnTo>
                                    <a:lnTo>
                                      <a:pt x="582" y="384"/>
                                    </a:lnTo>
                                    <a:lnTo>
                                      <a:pt x="581" y="352"/>
                                    </a:lnTo>
                                    <a:lnTo>
                                      <a:pt x="576" y="319"/>
                                    </a:lnTo>
                                    <a:lnTo>
                                      <a:pt x="569" y="287"/>
                                    </a:lnTo>
                                    <a:lnTo>
                                      <a:pt x="560" y="256"/>
                                    </a:lnTo>
                                    <a:lnTo>
                                      <a:pt x="547" y="225"/>
                                    </a:lnTo>
                                    <a:lnTo>
                                      <a:pt x="530" y="195"/>
                                    </a:lnTo>
                                    <a:lnTo>
                                      <a:pt x="511" y="170"/>
                                    </a:lnTo>
                                    <a:lnTo>
                                      <a:pt x="488" y="147"/>
                                    </a:lnTo>
                                    <a:lnTo>
                                      <a:pt x="461" y="129"/>
                                    </a:lnTo>
                                    <a:lnTo>
                                      <a:pt x="432" y="114"/>
                                    </a:lnTo>
                                    <a:lnTo>
                                      <a:pt x="398" y="105"/>
                                    </a:lnTo>
                                    <a:lnTo>
                                      <a:pt x="361" y="102"/>
                                    </a:lnTo>
                                    <a:close/>
                                    <a:moveTo>
                                      <a:pt x="365" y="0"/>
                                    </a:moveTo>
                                    <a:lnTo>
                                      <a:pt x="421" y="5"/>
                                    </a:lnTo>
                                    <a:lnTo>
                                      <a:pt x="473" y="15"/>
                                    </a:lnTo>
                                    <a:lnTo>
                                      <a:pt x="522" y="34"/>
                                    </a:lnTo>
                                    <a:lnTo>
                                      <a:pt x="566" y="58"/>
                                    </a:lnTo>
                                    <a:lnTo>
                                      <a:pt x="604" y="89"/>
                                    </a:lnTo>
                                    <a:lnTo>
                                      <a:pt x="638" y="124"/>
                                    </a:lnTo>
                                    <a:lnTo>
                                      <a:pt x="666" y="167"/>
                                    </a:lnTo>
                                    <a:lnTo>
                                      <a:pt x="690" y="213"/>
                                    </a:lnTo>
                                    <a:lnTo>
                                      <a:pt x="706" y="265"/>
                                    </a:lnTo>
                                    <a:lnTo>
                                      <a:pt x="716" y="319"/>
                                    </a:lnTo>
                                    <a:lnTo>
                                      <a:pt x="721" y="380"/>
                                    </a:lnTo>
                                    <a:lnTo>
                                      <a:pt x="718" y="436"/>
                                    </a:lnTo>
                                    <a:lnTo>
                                      <a:pt x="709" y="488"/>
                                    </a:lnTo>
                                    <a:lnTo>
                                      <a:pt x="696" y="535"/>
                                    </a:lnTo>
                                    <a:lnTo>
                                      <a:pt x="678" y="578"/>
                                    </a:lnTo>
                                    <a:lnTo>
                                      <a:pt x="656" y="616"/>
                                    </a:lnTo>
                                    <a:lnTo>
                                      <a:pt x="631" y="650"/>
                                    </a:lnTo>
                                    <a:lnTo>
                                      <a:pt x="603" y="680"/>
                                    </a:lnTo>
                                    <a:lnTo>
                                      <a:pt x="572" y="705"/>
                                    </a:lnTo>
                                    <a:lnTo>
                                      <a:pt x="538" y="725"/>
                                    </a:lnTo>
                                    <a:lnTo>
                                      <a:pt x="504" y="743"/>
                                    </a:lnTo>
                                    <a:lnTo>
                                      <a:pt x="467" y="757"/>
                                    </a:lnTo>
                                    <a:lnTo>
                                      <a:pt x="430" y="765"/>
                                    </a:lnTo>
                                    <a:lnTo>
                                      <a:pt x="392" y="771"/>
                                    </a:lnTo>
                                    <a:lnTo>
                                      <a:pt x="355" y="773"/>
                                    </a:lnTo>
                                    <a:lnTo>
                                      <a:pt x="354" y="773"/>
                                    </a:lnTo>
                                    <a:lnTo>
                                      <a:pt x="305" y="770"/>
                                    </a:lnTo>
                                    <a:lnTo>
                                      <a:pt x="258" y="761"/>
                                    </a:lnTo>
                                    <a:lnTo>
                                      <a:pt x="214" y="746"/>
                                    </a:lnTo>
                                    <a:lnTo>
                                      <a:pt x="174" y="727"/>
                                    </a:lnTo>
                                    <a:lnTo>
                                      <a:pt x="135" y="700"/>
                                    </a:lnTo>
                                    <a:lnTo>
                                      <a:pt x="102" y="671"/>
                                    </a:lnTo>
                                    <a:lnTo>
                                      <a:pt x="72" y="635"/>
                                    </a:lnTo>
                                    <a:lnTo>
                                      <a:pt x="47" y="596"/>
                                    </a:lnTo>
                                    <a:lnTo>
                                      <a:pt x="26" y="551"/>
                                    </a:lnTo>
                                    <a:lnTo>
                                      <a:pt x="12" y="502"/>
                                    </a:lnTo>
                                    <a:lnTo>
                                      <a:pt x="3" y="449"/>
                                    </a:lnTo>
                                    <a:lnTo>
                                      <a:pt x="0" y="393"/>
                                    </a:lnTo>
                                    <a:lnTo>
                                      <a:pt x="3" y="334"/>
                                    </a:lnTo>
                                    <a:lnTo>
                                      <a:pt x="13" y="278"/>
                                    </a:lnTo>
                                    <a:lnTo>
                                      <a:pt x="28" y="228"/>
                                    </a:lnTo>
                                    <a:lnTo>
                                      <a:pt x="50" y="182"/>
                                    </a:lnTo>
                                    <a:lnTo>
                                      <a:pt x="75" y="141"/>
                                    </a:lnTo>
                                    <a:lnTo>
                                      <a:pt x="106" y="104"/>
                                    </a:lnTo>
                                    <a:lnTo>
                                      <a:pt x="141" y="73"/>
                                    </a:lnTo>
                                    <a:lnTo>
                                      <a:pt x="180" y="48"/>
                                    </a:lnTo>
                                    <a:lnTo>
                                      <a:pt x="222" y="27"/>
                                    </a:lnTo>
                                    <a:lnTo>
                                      <a:pt x="268" y="12"/>
                                    </a:lnTo>
                                    <a:lnTo>
                                      <a:pt x="315" y="3"/>
                                    </a:lnTo>
                                    <a:lnTo>
                                      <a:pt x="36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1" name="Freeform 15"/>
                            <wps:cNvSpPr>
                              <a:spLocks noEditPoints="1"/>
                            </wps:cNvSpPr>
                            <wps:spPr bwMode="auto">
                              <a:xfrm>
                                <a:off x="1323340" y="115570"/>
                                <a:ext cx="219075" cy="340995"/>
                              </a:xfrm>
                              <a:custGeom>
                                <a:avLst/>
                                <a:gdLst>
                                  <a:gd name="T0" fmla="*/ 276 w 690"/>
                                  <a:gd name="T1" fmla="*/ 120 h 1076"/>
                                  <a:gd name="T2" fmla="*/ 186 w 690"/>
                                  <a:gd name="T3" fmla="*/ 197 h 1076"/>
                                  <a:gd name="T4" fmla="*/ 139 w 690"/>
                                  <a:gd name="T5" fmla="*/ 330 h 1076"/>
                                  <a:gd name="T6" fmla="*/ 145 w 690"/>
                                  <a:gd name="T7" fmla="*/ 469 h 1076"/>
                                  <a:gd name="T8" fmla="*/ 192 w 690"/>
                                  <a:gd name="T9" fmla="*/ 572 h 1076"/>
                                  <a:gd name="T10" fmla="*/ 276 w 690"/>
                                  <a:gd name="T11" fmla="*/ 637 h 1076"/>
                                  <a:gd name="T12" fmla="*/ 389 w 690"/>
                                  <a:gd name="T13" fmla="*/ 647 h 1076"/>
                                  <a:gd name="T14" fmla="*/ 482 w 690"/>
                                  <a:gd name="T15" fmla="*/ 603 h 1076"/>
                                  <a:gd name="T16" fmla="*/ 540 w 690"/>
                                  <a:gd name="T17" fmla="*/ 511 h 1076"/>
                                  <a:gd name="T18" fmla="*/ 550 w 690"/>
                                  <a:gd name="T19" fmla="*/ 440 h 1076"/>
                                  <a:gd name="T20" fmla="*/ 543 w 690"/>
                                  <a:gd name="T21" fmla="*/ 248 h 1076"/>
                                  <a:gd name="T22" fmla="*/ 498 w 690"/>
                                  <a:gd name="T23" fmla="*/ 167 h 1076"/>
                                  <a:gd name="T24" fmla="*/ 423 w 690"/>
                                  <a:gd name="T25" fmla="*/ 116 h 1076"/>
                                  <a:gd name="T26" fmla="*/ 335 w 690"/>
                                  <a:gd name="T27" fmla="*/ 0 h 1076"/>
                                  <a:gd name="T28" fmla="*/ 454 w 690"/>
                                  <a:gd name="T29" fmla="*/ 25 h 1076"/>
                                  <a:gd name="T30" fmla="*/ 532 w 690"/>
                                  <a:gd name="T31" fmla="*/ 82 h 1076"/>
                                  <a:gd name="T32" fmla="*/ 568 w 690"/>
                                  <a:gd name="T33" fmla="*/ 127 h 1076"/>
                                  <a:gd name="T34" fmla="*/ 689 w 690"/>
                                  <a:gd name="T35" fmla="*/ 51 h 1076"/>
                                  <a:gd name="T36" fmla="*/ 684 w 690"/>
                                  <a:gd name="T37" fmla="*/ 169 h 1076"/>
                                  <a:gd name="T38" fmla="*/ 683 w 690"/>
                                  <a:gd name="T39" fmla="*/ 709 h 1076"/>
                                  <a:gd name="T40" fmla="*/ 658 w 690"/>
                                  <a:gd name="T41" fmla="*/ 857 h 1076"/>
                                  <a:gd name="T42" fmla="*/ 605 w 690"/>
                                  <a:gd name="T43" fmla="*/ 960 h 1076"/>
                                  <a:gd name="T44" fmla="*/ 510 w 690"/>
                                  <a:gd name="T45" fmla="*/ 1033 h 1076"/>
                                  <a:gd name="T46" fmla="*/ 391 w 690"/>
                                  <a:gd name="T47" fmla="*/ 1070 h 1076"/>
                                  <a:gd name="T48" fmla="*/ 266 w 690"/>
                                  <a:gd name="T49" fmla="*/ 1074 h 1076"/>
                                  <a:gd name="T50" fmla="*/ 134 w 690"/>
                                  <a:gd name="T51" fmla="*/ 1047 h 1076"/>
                                  <a:gd name="T52" fmla="*/ 98 w 690"/>
                                  <a:gd name="T53" fmla="*/ 910 h 1076"/>
                                  <a:gd name="T54" fmla="*/ 213 w 690"/>
                                  <a:gd name="T55" fmla="*/ 959 h 1076"/>
                                  <a:gd name="T56" fmla="*/ 351 w 690"/>
                                  <a:gd name="T57" fmla="*/ 968 h 1076"/>
                                  <a:gd name="T58" fmla="*/ 447 w 690"/>
                                  <a:gd name="T59" fmla="*/ 940 h 1076"/>
                                  <a:gd name="T60" fmla="*/ 515 w 690"/>
                                  <a:gd name="T61" fmla="*/ 872 h 1076"/>
                                  <a:gd name="T62" fmla="*/ 550 w 690"/>
                                  <a:gd name="T63" fmla="*/ 759 h 1076"/>
                                  <a:gd name="T64" fmla="*/ 549 w 690"/>
                                  <a:gd name="T65" fmla="*/ 629 h 1076"/>
                                  <a:gd name="T66" fmla="*/ 476 w 690"/>
                                  <a:gd name="T67" fmla="*/ 708 h 1076"/>
                                  <a:gd name="T68" fmla="*/ 361 w 690"/>
                                  <a:gd name="T69" fmla="*/ 751 h 1076"/>
                                  <a:gd name="T70" fmla="*/ 220 w 690"/>
                                  <a:gd name="T71" fmla="*/ 739 h 1076"/>
                                  <a:gd name="T72" fmla="*/ 105 w 690"/>
                                  <a:gd name="T73" fmla="*/ 666 h 1076"/>
                                  <a:gd name="T74" fmla="*/ 28 w 690"/>
                                  <a:gd name="T75" fmla="*/ 547 h 1076"/>
                                  <a:gd name="T76" fmla="*/ 0 w 690"/>
                                  <a:gd name="T77" fmla="*/ 392 h 1076"/>
                                  <a:gd name="T78" fmla="*/ 28 w 690"/>
                                  <a:gd name="T79" fmla="*/ 225 h 1076"/>
                                  <a:gd name="T80" fmla="*/ 103 w 690"/>
                                  <a:gd name="T81" fmla="*/ 102 h 1076"/>
                                  <a:gd name="T82" fmla="*/ 210 w 690"/>
                                  <a:gd name="T83" fmla="*/ 27 h 1076"/>
                                  <a:gd name="T84" fmla="*/ 335 w 690"/>
                                  <a:gd name="T85" fmla="*/ 0 h 1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90" h="1076">
                                    <a:moveTo>
                                      <a:pt x="356" y="105"/>
                                    </a:moveTo>
                                    <a:lnTo>
                                      <a:pt x="314" y="108"/>
                                    </a:lnTo>
                                    <a:lnTo>
                                      <a:pt x="276" y="120"/>
                                    </a:lnTo>
                                    <a:lnTo>
                                      <a:pt x="242" y="139"/>
                                    </a:lnTo>
                                    <a:lnTo>
                                      <a:pt x="211" y="164"/>
                                    </a:lnTo>
                                    <a:lnTo>
                                      <a:pt x="186" y="197"/>
                                    </a:lnTo>
                                    <a:lnTo>
                                      <a:pt x="165" y="237"/>
                                    </a:lnTo>
                                    <a:lnTo>
                                      <a:pt x="149" y="281"/>
                                    </a:lnTo>
                                    <a:lnTo>
                                      <a:pt x="139" y="330"/>
                                    </a:lnTo>
                                    <a:lnTo>
                                      <a:pt x="136" y="386"/>
                                    </a:lnTo>
                                    <a:lnTo>
                                      <a:pt x="139" y="427"/>
                                    </a:lnTo>
                                    <a:lnTo>
                                      <a:pt x="145" y="469"/>
                                    </a:lnTo>
                                    <a:lnTo>
                                      <a:pt x="157" y="505"/>
                                    </a:lnTo>
                                    <a:lnTo>
                                      <a:pt x="171" y="541"/>
                                    </a:lnTo>
                                    <a:lnTo>
                                      <a:pt x="192" y="572"/>
                                    </a:lnTo>
                                    <a:lnTo>
                                      <a:pt x="215" y="598"/>
                                    </a:lnTo>
                                    <a:lnTo>
                                      <a:pt x="244" y="621"/>
                                    </a:lnTo>
                                    <a:lnTo>
                                      <a:pt x="276" y="637"/>
                                    </a:lnTo>
                                    <a:lnTo>
                                      <a:pt x="313" y="647"/>
                                    </a:lnTo>
                                    <a:lnTo>
                                      <a:pt x="354" y="652"/>
                                    </a:lnTo>
                                    <a:lnTo>
                                      <a:pt x="389" y="647"/>
                                    </a:lnTo>
                                    <a:lnTo>
                                      <a:pt x="423" y="638"/>
                                    </a:lnTo>
                                    <a:lnTo>
                                      <a:pt x="454" y="624"/>
                                    </a:lnTo>
                                    <a:lnTo>
                                      <a:pt x="482" y="603"/>
                                    </a:lnTo>
                                    <a:lnTo>
                                      <a:pt x="506" y="578"/>
                                    </a:lnTo>
                                    <a:lnTo>
                                      <a:pt x="525" y="547"/>
                                    </a:lnTo>
                                    <a:lnTo>
                                      <a:pt x="540" y="511"/>
                                    </a:lnTo>
                                    <a:lnTo>
                                      <a:pt x="546" y="489"/>
                                    </a:lnTo>
                                    <a:lnTo>
                                      <a:pt x="550" y="466"/>
                                    </a:lnTo>
                                    <a:lnTo>
                                      <a:pt x="550" y="440"/>
                                    </a:lnTo>
                                    <a:lnTo>
                                      <a:pt x="550" y="308"/>
                                    </a:lnTo>
                                    <a:lnTo>
                                      <a:pt x="549" y="277"/>
                                    </a:lnTo>
                                    <a:lnTo>
                                      <a:pt x="543" y="248"/>
                                    </a:lnTo>
                                    <a:lnTo>
                                      <a:pt x="532" y="219"/>
                                    </a:lnTo>
                                    <a:lnTo>
                                      <a:pt x="518" y="192"/>
                                    </a:lnTo>
                                    <a:lnTo>
                                      <a:pt x="498" y="167"/>
                                    </a:lnTo>
                                    <a:lnTo>
                                      <a:pt x="478" y="147"/>
                                    </a:lnTo>
                                    <a:lnTo>
                                      <a:pt x="451" y="129"/>
                                    </a:lnTo>
                                    <a:lnTo>
                                      <a:pt x="423" y="116"/>
                                    </a:lnTo>
                                    <a:lnTo>
                                      <a:pt x="391" y="108"/>
                                    </a:lnTo>
                                    <a:lnTo>
                                      <a:pt x="356" y="105"/>
                                    </a:lnTo>
                                    <a:close/>
                                    <a:moveTo>
                                      <a:pt x="335" y="0"/>
                                    </a:moveTo>
                                    <a:lnTo>
                                      <a:pt x="379" y="3"/>
                                    </a:lnTo>
                                    <a:lnTo>
                                      <a:pt x="419" y="12"/>
                                    </a:lnTo>
                                    <a:lnTo>
                                      <a:pt x="454" y="25"/>
                                    </a:lnTo>
                                    <a:lnTo>
                                      <a:pt x="485" y="42"/>
                                    </a:lnTo>
                                    <a:lnTo>
                                      <a:pt x="510" y="61"/>
                                    </a:lnTo>
                                    <a:lnTo>
                                      <a:pt x="532" y="82"/>
                                    </a:lnTo>
                                    <a:lnTo>
                                      <a:pt x="550" y="105"/>
                                    </a:lnTo>
                                    <a:lnTo>
                                      <a:pt x="565" y="127"/>
                                    </a:lnTo>
                                    <a:lnTo>
                                      <a:pt x="568" y="127"/>
                                    </a:lnTo>
                                    <a:lnTo>
                                      <a:pt x="572" y="18"/>
                                    </a:lnTo>
                                    <a:lnTo>
                                      <a:pt x="690" y="18"/>
                                    </a:lnTo>
                                    <a:lnTo>
                                      <a:pt x="689" y="51"/>
                                    </a:lnTo>
                                    <a:lnTo>
                                      <a:pt x="687" y="85"/>
                                    </a:lnTo>
                                    <a:lnTo>
                                      <a:pt x="686" y="124"/>
                                    </a:lnTo>
                                    <a:lnTo>
                                      <a:pt x="684" y="169"/>
                                    </a:lnTo>
                                    <a:lnTo>
                                      <a:pt x="684" y="219"/>
                                    </a:lnTo>
                                    <a:lnTo>
                                      <a:pt x="684" y="647"/>
                                    </a:lnTo>
                                    <a:lnTo>
                                      <a:pt x="683" y="709"/>
                                    </a:lnTo>
                                    <a:lnTo>
                                      <a:pt x="678" y="764"/>
                                    </a:lnTo>
                                    <a:lnTo>
                                      <a:pt x="669" y="813"/>
                                    </a:lnTo>
                                    <a:lnTo>
                                      <a:pt x="658" y="857"/>
                                    </a:lnTo>
                                    <a:lnTo>
                                      <a:pt x="643" y="895"/>
                                    </a:lnTo>
                                    <a:lnTo>
                                      <a:pt x="625" y="929"/>
                                    </a:lnTo>
                                    <a:lnTo>
                                      <a:pt x="605" y="960"/>
                                    </a:lnTo>
                                    <a:lnTo>
                                      <a:pt x="580" y="987"/>
                                    </a:lnTo>
                                    <a:lnTo>
                                      <a:pt x="546" y="1012"/>
                                    </a:lnTo>
                                    <a:lnTo>
                                      <a:pt x="510" y="1033"/>
                                    </a:lnTo>
                                    <a:lnTo>
                                      <a:pt x="472" y="1049"/>
                                    </a:lnTo>
                                    <a:lnTo>
                                      <a:pt x="432" y="1061"/>
                                    </a:lnTo>
                                    <a:lnTo>
                                      <a:pt x="391" y="1070"/>
                                    </a:lnTo>
                                    <a:lnTo>
                                      <a:pt x="350" y="1074"/>
                                    </a:lnTo>
                                    <a:lnTo>
                                      <a:pt x="310" y="1076"/>
                                    </a:lnTo>
                                    <a:lnTo>
                                      <a:pt x="266" y="1074"/>
                                    </a:lnTo>
                                    <a:lnTo>
                                      <a:pt x="220" y="1068"/>
                                    </a:lnTo>
                                    <a:lnTo>
                                      <a:pt x="176" y="1059"/>
                                    </a:lnTo>
                                    <a:lnTo>
                                      <a:pt x="134" y="1047"/>
                                    </a:lnTo>
                                    <a:lnTo>
                                      <a:pt x="98" y="1033"/>
                                    </a:lnTo>
                                    <a:lnTo>
                                      <a:pt x="65" y="1013"/>
                                    </a:lnTo>
                                    <a:lnTo>
                                      <a:pt x="98" y="910"/>
                                    </a:lnTo>
                                    <a:lnTo>
                                      <a:pt x="130" y="929"/>
                                    </a:lnTo>
                                    <a:lnTo>
                                      <a:pt x="168" y="946"/>
                                    </a:lnTo>
                                    <a:lnTo>
                                      <a:pt x="213" y="959"/>
                                    </a:lnTo>
                                    <a:lnTo>
                                      <a:pt x="261" y="966"/>
                                    </a:lnTo>
                                    <a:lnTo>
                                      <a:pt x="314" y="969"/>
                                    </a:lnTo>
                                    <a:lnTo>
                                      <a:pt x="351" y="968"/>
                                    </a:lnTo>
                                    <a:lnTo>
                                      <a:pt x="385" y="962"/>
                                    </a:lnTo>
                                    <a:lnTo>
                                      <a:pt x="417" y="953"/>
                                    </a:lnTo>
                                    <a:lnTo>
                                      <a:pt x="447" y="940"/>
                                    </a:lnTo>
                                    <a:lnTo>
                                      <a:pt x="472" y="922"/>
                                    </a:lnTo>
                                    <a:lnTo>
                                      <a:pt x="496" y="898"/>
                                    </a:lnTo>
                                    <a:lnTo>
                                      <a:pt x="515" y="872"/>
                                    </a:lnTo>
                                    <a:lnTo>
                                      <a:pt x="531" y="839"/>
                                    </a:lnTo>
                                    <a:lnTo>
                                      <a:pt x="543" y="802"/>
                                    </a:lnTo>
                                    <a:lnTo>
                                      <a:pt x="550" y="759"/>
                                    </a:lnTo>
                                    <a:lnTo>
                                      <a:pt x="552" y="711"/>
                                    </a:lnTo>
                                    <a:lnTo>
                                      <a:pt x="552" y="629"/>
                                    </a:lnTo>
                                    <a:lnTo>
                                      <a:pt x="549" y="629"/>
                                    </a:lnTo>
                                    <a:lnTo>
                                      <a:pt x="529" y="658"/>
                                    </a:lnTo>
                                    <a:lnTo>
                                      <a:pt x="504" y="684"/>
                                    </a:lnTo>
                                    <a:lnTo>
                                      <a:pt x="476" y="708"/>
                                    </a:lnTo>
                                    <a:lnTo>
                                      <a:pt x="442" y="725"/>
                                    </a:lnTo>
                                    <a:lnTo>
                                      <a:pt x="404" y="740"/>
                                    </a:lnTo>
                                    <a:lnTo>
                                      <a:pt x="361" y="751"/>
                                    </a:lnTo>
                                    <a:lnTo>
                                      <a:pt x="314" y="754"/>
                                    </a:lnTo>
                                    <a:lnTo>
                                      <a:pt x="266" y="749"/>
                                    </a:lnTo>
                                    <a:lnTo>
                                      <a:pt x="220" y="739"/>
                                    </a:lnTo>
                                    <a:lnTo>
                                      <a:pt x="179" y="721"/>
                                    </a:lnTo>
                                    <a:lnTo>
                                      <a:pt x="139" y="696"/>
                                    </a:lnTo>
                                    <a:lnTo>
                                      <a:pt x="105" y="666"/>
                                    </a:lnTo>
                                    <a:lnTo>
                                      <a:pt x="74" y="631"/>
                                    </a:lnTo>
                                    <a:lnTo>
                                      <a:pt x="49" y="591"/>
                                    </a:lnTo>
                                    <a:lnTo>
                                      <a:pt x="28" y="547"/>
                                    </a:lnTo>
                                    <a:lnTo>
                                      <a:pt x="14" y="498"/>
                                    </a:lnTo>
                                    <a:lnTo>
                                      <a:pt x="3" y="446"/>
                                    </a:lnTo>
                                    <a:lnTo>
                                      <a:pt x="0" y="392"/>
                                    </a:lnTo>
                                    <a:lnTo>
                                      <a:pt x="5" y="331"/>
                                    </a:lnTo>
                                    <a:lnTo>
                                      <a:pt x="14" y="275"/>
                                    </a:lnTo>
                                    <a:lnTo>
                                      <a:pt x="28" y="225"/>
                                    </a:lnTo>
                                    <a:lnTo>
                                      <a:pt x="49" y="179"/>
                                    </a:lnTo>
                                    <a:lnTo>
                                      <a:pt x="74" y="138"/>
                                    </a:lnTo>
                                    <a:lnTo>
                                      <a:pt x="103" y="102"/>
                                    </a:lnTo>
                                    <a:lnTo>
                                      <a:pt x="136" y="71"/>
                                    </a:lnTo>
                                    <a:lnTo>
                                      <a:pt x="171" y="46"/>
                                    </a:lnTo>
                                    <a:lnTo>
                                      <a:pt x="210" y="27"/>
                                    </a:lnTo>
                                    <a:lnTo>
                                      <a:pt x="251" y="12"/>
                                    </a:lnTo>
                                    <a:lnTo>
                                      <a:pt x="292" y="3"/>
                                    </a:lnTo>
                                    <a:lnTo>
                                      <a:pt x="33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2" name="Freeform 16"/>
                            <wps:cNvSpPr>
                              <a:spLocks/>
                            </wps:cNvSpPr>
                            <wps:spPr bwMode="auto">
                              <a:xfrm>
                                <a:off x="448945" y="387985"/>
                                <a:ext cx="40005" cy="69215"/>
                              </a:xfrm>
                              <a:custGeom>
                                <a:avLst/>
                                <a:gdLst>
                                  <a:gd name="T0" fmla="*/ 72 w 126"/>
                                  <a:gd name="T1" fmla="*/ 0 h 219"/>
                                  <a:gd name="T2" fmla="*/ 91 w 126"/>
                                  <a:gd name="T3" fmla="*/ 3 h 219"/>
                                  <a:gd name="T4" fmla="*/ 107 w 126"/>
                                  <a:gd name="T5" fmla="*/ 6 h 219"/>
                                  <a:gd name="T6" fmla="*/ 119 w 126"/>
                                  <a:gd name="T7" fmla="*/ 11 h 219"/>
                                  <a:gd name="T8" fmla="*/ 110 w 126"/>
                                  <a:gd name="T9" fmla="*/ 33 h 219"/>
                                  <a:gd name="T10" fmla="*/ 101 w 126"/>
                                  <a:gd name="T11" fmla="*/ 30 h 219"/>
                                  <a:gd name="T12" fmla="*/ 88 w 126"/>
                                  <a:gd name="T13" fmla="*/ 26 h 219"/>
                                  <a:gd name="T14" fmla="*/ 72 w 126"/>
                                  <a:gd name="T15" fmla="*/ 24 h 219"/>
                                  <a:gd name="T16" fmla="*/ 56 w 126"/>
                                  <a:gd name="T17" fmla="*/ 26 h 219"/>
                                  <a:gd name="T18" fmla="*/ 45 w 126"/>
                                  <a:gd name="T19" fmla="*/ 30 h 219"/>
                                  <a:gd name="T20" fmla="*/ 38 w 126"/>
                                  <a:gd name="T21" fmla="*/ 37 h 219"/>
                                  <a:gd name="T22" fmla="*/ 33 w 126"/>
                                  <a:gd name="T23" fmla="*/ 46 h 219"/>
                                  <a:gd name="T24" fmla="*/ 32 w 126"/>
                                  <a:gd name="T25" fmla="*/ 55 h 219"/>
                                  <a:gd name="T26" fmla="*/ 33 w 126"/>
                                  <a:gd name="T27" fmla="*/ 68 h 219"/>
                                  <a:gd name="T28" fmla="*/ 42 w 126"/>
                                  <a:gd name="T29" fmla="*/ 79 h 219"/>
                                  <a:gd name="T30" fmla="*/ 54 w 126"/>
                                  <a:gd name="T31" fmla="*/ 88 h 219"/>
                                  <a:gd name="T32" fmla="*/ 73 w 126"/>
                                  <a:gd name="T33" fmla="*/ 96 h 219"/>
                                  <a:gd name="T34" fmla="*/ 92 w 126"/>
                                  <a:gd name="T35" fmla="*/ 105 h 219"/>
                                  <a:gd name="T36" fmla="*/ 107 w 126"/>
                                  <a:gd name="T37" fmla="*/ 114 h 219"/>
                                  <a:gd name="T38" fmla="*/ 117 w 126"/>
                                  <a:gd name="T39" fmla="*/ 126 h 219"/>
                                  <a:gd name="T40" fmla="*/ 125 w 126"/>
                                  <a:gd name="T41" fmla="*/ 141 h 219"/>
                                  <a:gd name="T42" fmla="*/ 126 w 126"/>
                                  <a:gd name="T43" fmla="*/ 157 h 219"/>
                                  <a:gd name="T44" fmla="*/ 125 w 126"/>
                                  <a:gd name="T45" fmla="*/ 173 h 219"/>
                                  <a:gd name="T46" fmla="*/ 119 w 126"/>
                                  <a:gd name="T47" fmla="*/ 188 h 219"/>
                                  <a:gd name="T48" fmla="*/ 109 w 126"/>
                                  <a:gd name="T49" fmla="*/ 200 h 219"/>
                                  <a:gd name="T50" fmla="*/ 94 w 126"/>
                                  <a:gd name="T51" fmla="*/ 210 h 219"/>
                                  <a:gd name="T52" fmla="*/ 76 w 126"/>
                                  <a:gd name="T53" fmla="*/ 216 h 219"/>
                                  <a:gd name="T54" fmla="*/ 54 w 126"/>
                                  <a:gd name="T55" fmla="*/ 219 h 219"/>
                                  <a:gd name="T56" fmla="*/ 33 w 126"/>
                                  <a:gd name="T57" fmla="*/ 216 h 219"/>
                                  <a:gd name="T58" fmla="*/ 14 w 126"/>
                                  <a:gd name="T59" fmla="*/ 212 h 219"/>
                                  <a:gd name="T60" fmla="*/ 0 w 126"/>
                                  <a:gd name="T61" fmla="*/ 204 h 219"/>
                                  <a:gd name="T62" fmla="*/ 7 w 126"/>
                                  <a:gd name="T63" fmla="*/ 182 h 219"/>
                                  <a:gd name="T64" fmla="*/ 29 w 126"/>
                                  <a:gd name="T65" fmla="*/ 192 h 219"/>
                                  <a:gd name="T66" fmla="*/ 56 w 126"/>
                                  <a:gd name="T67" fmla="*/ 195 h 219"/>
                                  <a:gd name="T68" fmla="*/ 73 w 126"/>
                                  <a:gd name="T69" fmla="*/ 192 h 219"/>
                                  <a:gd name="T70" fmla="*/ 88 w 126"/>
                                  <a:gd name="T71" fmla="*/ 187 h 219"/>
                                  <a:gd name="T72" fmla="*/ 97 w 126"/>
                                  <a:gd name="T73" fmla="*/ 175 h 219"/>
                                  <a:gd name="T74" fmla="*/ 100 w 126"/>
                                  <a:gd name="T75" fmla="*/ 160 h 219"/>
                                  <a:gd name="T76" fmla="*/ 97 w 126"/>
                                  <a:gd name="T77" fmla="*/ 147 h 219"/>
                                  <a:gd name="T78" fmla="*/ 89 w 126"/>
                                  <a:gd name="T79" fmla="*/ 136 h 219"/>
                                  <a:gd name="T80" fmla="*/ 78 w 126"/>
                                  <a:gd name="T81" fmla="*/ 126 h 219"/>
                                  <a:gd name="T82" fmla="*/ 60 w 126"/>
                                  <a:gd name="T83" fmla="*/ 119 h 219"/>
                                  <a:gd name="T84" fmla="*/ 41 w 126"/>
                                  <a:gd name="T85" fmla="*/ 110 h 219"/>
                                  <a:gd name="T86" fmla="*/ 26 w 126"/>
                                  <a:gd name="T87" fmla="*/ 101 h 219"/>
                                  <a:gd name="T88" fmla="*/ 14 w 126"/>
                                  <a:gd name="T89" fmla="*/ 89 h 219"/>
                                  <a:gd name="T90" fmla="*/ 7 w 126"/>
                                  <a:gd name="T91" fmla="*/ 74 h 219"/>
                                  <a:gd name="T92" fmla="*/ 4 w 126"/>
                                  <a:gd name="T93" fmla="*/ 58 h 219"/>
                                  <a:gd name="T94" fmla="*/ 7 w 126"/>
                                  <a:gd name="T95" fmla="*/ 40 h 219"/>
                                  <a:gd name="T96" fmla="*/ 16 w 126"/>
                                  <a:gd name="T97" fmla="*/ 24 h 219"/>
                                  <a:gd name="T98" fmla="*/ 30 w 126"/>
                                  <a:gd name="T99" fmla="*/ 12 h 219"/>
                                  <a:gd name="T100" fmla="*/ 50 w 126"/>
                                  <a:gd name="T101" fmla="*/ 3 h 219"/>
                                  <a:gd name="T102" fmla="*/ 72 w 126"/>
                                  <a:gd name="T10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219">
                                    <a:moveTo>
                                      <a:pt x="72" y="0"/>
                                    </a:moveTo>
                                    <a:lnTo>
                                      <a:pt x="91" y="3"/>
                                    </a:lnTo>
                                    <a:lnTo>
                                      <a:pt x="107" y="6"/>
                                    </a:lnTo>
                                    <a:lnTo>
                                      <a:pt x="119" y="11"/>
                                    </a:lnTo>
                                    <a:lnTo>
                                      <a:pt x="110" y="33"/>
                                    </a:lnTo>
                                    <a:lnTo>
                                      <a:pt x="101" y="30"/>
                                    </a:lnTo>
                                    <a:lnTo>
                                      <a:pt x="88" y="26"/>
                                    </a:lnTo>
                                    <a:lnTo>
                                      <a:pt x="72" y="24"/>
                                    </a:lnTo>
                                    <a:lnTo>
                                      <a:pt x="56" y="26"/>
                                    </a:lnTo>
                                    <a:lnTo>
                                      <a:pt x="45" y="30"/>
                                    </a:lnTo>
                                    <a:lnTo>
                                      <a:pt x="38" y="37"/>
                                    </a:lnTo>
                                    <a:lnTo>
                                      <a:pt x="33" y="46"/>
                                    </a:lnTo>
                                    <a:lnTo>
                                      <a:pt x="32" y="55"/>
                                    </a:lnTo>
                                    <a:lnTo>
                                      <a:pt x="33" y="68"/>
                                    </a:lnTo>
                                    <a:lnTo>
                                      <a:pt x="42" y="79"/>
                                    </a:lnTo>
                                    <a:lnTo>
                                      <a:pt x="54" y="88"/>
                                    </a:lnTo>
                                    <a:lnTo>
                                      <a:pt x="73" y="96"/>
                                    </a:lnTo>
                                    <a:lnTo>
                                      <a:pt x="92" y="105"/>
                                    </a:lnTo>
                                    <a:lnTo>
                                      <a:pt x="107" y="114"/>
                                    </a:lnTo>
                                    <a:lnTo>
                                      <a:pt x="117" y="126"/>
                                    </a:lnTo>
                                    <a:lnTo>
                                      <a:pt x="125" y="141"/>
                                    </a:lnTo>
                                    <a:lnTo>
                                      <a:pt x="126" y="157"/>
                                    </a:lnTo>
                                    <a:lnTo>
                                      <a:pt x="125" y="173"/>
                                    </a:lnTo>
                                    <a:lnTo>
                                      <a:pt x="119" y="188"/>
                                    </a:lnTo>
                                    <a:lnTo>
                                      <a:pt x="109" y="200"/>
                                    </a:lnTo>
                                    <a:lnTo>
                                      <a:pt x="94" y="210"/>
                                    </a:lnTo>
                                    <a:lnTo>
                                      <a:pt x="76" y="216"/>
                                    </a:lnTo>
                                    <a:lnTo>
                                      <a:pt x="54" y="219"/>
                                    </a:lnTo>
                                    <a:lnTo>
                                      <a:pt x="33" y="216"/>
                                    </a:lnTo>
                                    <a:lnTo>
                                      <a:pt x="14" y="212"/>
                                    </a:lnTo>
                                    <a:lnTo>
                                      <a:pt x="0" y="204"/>
                                    </a:lnTo>
                                    <a:lnTo>
                                      <a:pt x="7" y="182"/>
                                    </a:lnTo>
                                    <a:lnTo>
                                      <a:pt x="29" y="192"/>
                                    </a:lnTo>
                                    <a:lnTo>
                                      <a:pt x="56" y="195"/>
                                    </a:lnTo>
                                    <a:lnTo>
                                      <a:pt x="73" y="192"/>
                                    </a:lnTo>
                                    <a:lnTo>
                                      <a:pt x="88" y="187"/>
                                    </a:lnTo>
                                    <a:lnTo>
                                      <a:pt x="97" y="175"/>
                                    </a:lnTo>
                                    <a:lnTo>
                                      <a:pt x="100" y="160"/>
                                    </a:lnTo>
                                    <a:lnTo>
                                      <a:pt x="97" y="147"/>
                                    </a:lnTo>
                                    <a:lnTo>
                                      <a:pt x="89" y="136"/>
                                    </a:lnTo>
                                    <a:lnTo>
                                      <a:pt x="78" y="126"/>
                                    </a:lnTo>
                                    <a:lnTo>
                                      <a:pt x="60" y="119"/>
                                    </a:lnTo>
                                    <a:lnTo>
                                      <a:pt x="41" y="110"/>
                                    </a:lnTo>
                                    <a:lnTo>
                                      <a:pt x="26" y="101"/>
                                    </a:lnTo>
                                    <a:lnTo>
                                      <a:pt x="14" y="89"/>
                                    </a:lnTo>
                                    <a:lnTo>
                                      <a:pt x="7" y="74"/>
                                    </a:lnTo>
                                    <a:lnTo>
                                      <a:pt x="4" y="58"/>
                                    </a:lnTo>
                                    <a:lnTo>
                                      <a:pt x="7" y="40"/>
                                    </a:lnTo>
                                    <a:lnTo>
                                      <a:pt x="16" y="24"/>
                                    </a:lnTo>
                                    <a:lnTo>
                                      <a:pt x="30" y="12"/>
                                    </a:lnTo>
                                    <a:lnTo>
                                      <a:pt x="50" y="3"/>
                                    </a:lnTo>
                                    <a:lnTo>
                                      <a:pt x="7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3" name="Freeform 17"/>
                            <wps:cNvSpPr>
                              <a:spLocks/>
                            </wps:cNvSpPr>
                            <wps:spPr bwMode="auto">
                              <a:xfrm>
                                <a:off x="511810" y="389255"/>
                                <a:ext cx="36830" cy="66675"/>
                              </a:xfrm>
                              <a:custGeom>
                                <a:avLst/>
                                <a:gdLst>
                                  <a:gd name="T0" fmla="*/ 0 w 118"/>
                                  <a:gd name="T1" fmla="*/ 0 h 210"/>
                                  <a:gd name="T2" fmla="*/ 114 w 118"/>
                                  <a:gd name="T3" fmla="*/ 0 h 210"/>
                                  <a:gd name="T4" fmla="*/ 114 w 118"/>
                                  <a:gd name="T5" fmla="*/ 22 h 210"/>
                                  <a:gd name="T6" fmla="*/ 27 w 118"/>
                                  <a:gd name="T7" fmla="*/ 22 h 210"/>
                                  <a:gd name="T8" fmla="*/ 27 w 118"/>
                                  <a:gd name="T9" fmla="*/ 88 h 210"/>
                                  <a:gd name="T10" fmla="*/ 109 w 118"/>
                                  <a:gd name="T11" fmla="*/ 88 h 210"/>
                                  <a:gd name="T12" fmla="*/ 109 w 118"/>
                                  <a:gd name="T13" fmla="*/ 112 h 210"/>
                                  <a:gd name="T14" fmla="*/ 27 w 118"/>
                                  <a:gd name="T15" fmla="*/ 112 h 210"/>
                                  <a:gd name="T16" fmla="*/ 27 w 118"/>
                                  <a:gd name="T17" fmla="*/ 187 h 210"/>
                                  <a:gd name="T18" fmla="*/ 118 w 118"/>
                                  <a:gd name="T19" fmla="*/ 187 h 210"/>
                                  <a:gd name="T20" fmla="*/ 118 w 118"/>
                                  <a:gd name="T21" fmla="*/ 210 h 210"/>
                                  <a:gd name="T22" fmla="*/ 0 w 118"/>
                                  <a:gd name="T23" fmla="*/ 210 h 210"/>
                                  <a:gd name="T24" fmla="*/ 0 w 118"/>
                                  <a:gd name="T2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8" h="210">
                                    <a:moveTo>
                                      <a:pt x="0" y="0"/>
                                    </a:moveTo>
                                    <a:lnTo>
                                      <a:pt x="114" y="0"/>
                                    </a:lnTo>
                                    <a:lnTo>
                                      <a:pt x="114" y="22"/>
                                    </a:lnTo>
                                    <a:lnTo>
                                      <a:pt x="27" y="22"/>
                                    </a:lnTo>
                                    <a:lnTo>
                                      <a:pt x="27" y="88"/>
                                    </a:lnTo>
                                    <a:lnTo>
                                      <a:pt x="109" y="88"/>
                                    </a:lnTo>
                                    <a:lnTo>
                                      <a:pt x="109" y="112"/>
                                    </a:lnTo>
                                    <a:lnTo>
                                      <a:pt x="27" y="112"/>
                                    </a:lnTo>
                                    <a:lnTo>
                                      <a:pt x="27" y="187"/>
                                    </a:lnTo>
                                    <a:lnTo>
                                      <a:pt x="118" y="187"/>
                                    </a:lnTo>
                                    <a:lnTo>
                                      <a:pt x="118"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4" name="Freeform 18"/>
                            <wps:cNvSpPr>
                              <a:spLocks/>
                            </wps:cNvSpPr>
                            <wps:spPr bwMode="auto">
                              <a:xfrm>
                                <a:off x="568325" y="389255"/>
                                <a:ext cx="67945" cy="66675"/>
                              </a:xfrm>
                              <a:custGeom>
                                <a:avLst/>
                                <a:gdLst>
                                  <a:gd name="T0" fmla="*/ 14 w 214"/>
                                  <a:gd name="T1" fmla="*/ 0 h 210"/>
                                  <a:gd name="T2" fmla="*/ 49 w 214"/>
                                  <a:gd name="T3" fmla="*/ 0 h 210"/>
                                  <a:gd name="T4" fmla="*/ 84 w 214"/>
                                  <a:gd name="T5" fmla="*/ 102 h 210"/>
                                  <a:gd name="T6" fmla="*/ 96 w 214"/>
                                  <a:gd name="T7" fmla="*/ 139 h 210"/>
                                  <a:gd name="T8" fmla="*/ 106 w 214"/>
                                  <a:gd name="T9" fmla="*/ 173 h 210"/>
                                  <a:gd name="T10" fmla="*/ 106 w 214"/>
                                  <a:gd name="T11" fmla="*/ 173 h 210"/>
                                  <a:gd name="T12" fmla="*/ 117 w 214"/>
                                  <a:gd name="T13" fmla="*/ 139 h 210"/>
                                  <a:gd name="T14" fmla="*/ 129 w 214"/>
                                  <a:gd name="T15" fmla="*/ 102 h 210"/>
                                  <a:gd name="T16" fmla="*/ 167 w 214"/>
                                  <a:gd name="T17" fmla="*/ 0 h 210"/>
                                  <a:gd name="T18" fmla="*/ 201 w 214"/>
                                  <a:gd name="T19" fmla="*/ 0 h 210"/>
                                  <a:gd name="T20" fmla="*/ 214 w 214"/>
                                  <a:gd name="T21" fmla="*/ 210 h 210"/>
                                  <a:gd name="T22" fmla="*/ 188 w 214"/>
                                  <a:gd name="T23" fmla="*/ 210 h 210"/>
                                  <a:gd name="T24" fmla="*/ 182 w 214"/>
                                  <a:gd name="T25" fmla="*/ 118 h 210"/>
                                  <a:gd name="T26" fmla="*/ 180 w 214"/>
                                  <a:gd name="T27" fmla="*/ 87 h 210"/>
                                  <a:gd name="T28" fmla="*/ 180 w 214"/>
                                  <a:gd name="T29" fmla="*/ 56 h 210"/>
                                  <a:gd name="T30" fmla="*/ 179 w 214"/>
                                  <a:gd name="T31" fmla="*/ 26 h 210"/>
                                  <a:gd name="T32" fmla="*/ 179 w 214"/>
                                  <a:gd name="T33" fmla="*/ 26 h 210"/>
                                  <a:gd name="T34" fmla="*/ 167 w 214"/>
                                  <a:gd name="T35" fmla="*/ 65 h 210"/>
                                  <a:gd name="T36" fmla="*/ 152 w 214"/>
                                  <a:gd name="T37" fmla="*/ 106 h 210"/>
                                  <a:gd name="T38" fmla="*/ 115 w 214"/>
                                  <a:gd name="T39" fmla="*/ 208 h 210"/>
                                  <a:gd name="T40" fmla="*/ 95 w 214"/>
                                  <a:gd name="T41" fmla="*/ 208 h 210"/>
                                  <a:gd name="T42" fmla="*/ 59 w 214"/>
                                  <a:gd name="T43" fmla="*/ 109 h 210"/>
                                  <a:gd name="T44" fmla="*/ 46 w 214"/>
                                  <a:gd name="T45" fmla="*/ 66 h 210"/>
                                  <a:gd name="T46" fmla="*/ 36 w 214"/>
                                  <a:gd name="T47" fmla="*/ 26 h 210"/>
                                  <a:gd name="T48" fmla="*/ 36 w 214"/>
                                  <a:gd name="T49" fmla="*/ 26 h 210"/>
                                  <a:gd name="T50" fmla="*/ 34 w 214"/>
                                  <a:gd name="T51" fmla="*/ 56 h 210"/>
                                  <a:gd name="T52" fmla="*/ 33 w 214"/>
                                  <a:gd name="T53" fmla="*/ 87 h 210"/>
                                  <a:gd name="T54" fmla="*/ 31 w 214"/>
                                  <a:gd name="T55" fmla="*/ 119 h 210"/>
                                  <a:gd name="T56" fmla="*/ 25 w 214"/>
                                  <a:gd name="T57" fmla="*/ 210 h 210"/>
                                  <a:gd name="T58" fmla="*/ 0 w 214"/>
                                  <a:gd name="T59" fmla="*/ 210 h 210"/>
                                  <a:gd name="T60" fmla="*/ 14 w 214"/>
                                  <a:gd name="T61"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4" h="210">
                                    <a:moveTo>
                                      <a:pt x="14" y="0"/>
                                    </a:moveTo>
                                    <a:lnTo>
                                      <a:pt x="49" y="0"/>
                                    </a:lnTo>
                                    <a:lnTo>
                                      <a:pt x="84" y="102"/>
                                    </a:lnTo>
                                    <a:lnTo>
                                      <a:pt x="96" y="139"/>
                                    </a:lnTo>
                                    <a:lnTo>
                                      <a:pt x="106" y="173"/>
                                    </a:lnTo>
                                    <a:lnTo>
                                      <a:pt x="106" y="173"/>
                                    </a:lnTo>
                                    <a:lnTo>
                                      <a:pt x="117" y="139"/>
                                    </a:lnTo>
                                    <a:lnTo>
                                      <a:pt x="129" y="102"/>
                                    </a:lnTo>
                                    <a:lnTo>
                                      <a:pt x="167" y="0"/>
                                    </a:lnTo>
                                    <a:lnTo>
                                      <a:pt x="201" y="0"/>
                                    </a:lnTo>
                                    <a:lnTo>
                                      <a:pt x="214" y="210"/>
                                    </a:lnTo>
                                    <a:lnTo>
                                      <a:pt x="188" y="210"/>
                                    </a:lnTo>
                                    <a:lnTo>
                                      <a:pt x="182" y="118"/>
                                    </a:lnTo>
                                    <a:lnTo>
                                      <a:pt x="180" y="87"/>
                                    </a:lnTo>
                                    <a:lnTo>
                                      <a:pt x="180" y="56"/>
                                    </a:lnTo>
                                    <a:lnTo>
                                      <a:pt x="179" y="26"/>
                                    </a:lnTo>
                                    <a:lnTo>
                                      <a:pt x="179" y="26"/>
                                    </a:lnTo>
                                    <a:lnTo>
                                      <a:pt x="167" y="65"/>
                                    </a:lnTo>
                                    <a:lnTo>
                                      <a:pt x="152" y="106"/>
                                    </a:lnTo>
                                    <a:lnTo>
                                      <a:pt x="115" y="208"/>
                                    </a:lnTo>
                                    <a:lnTo>
                                      <a:pt x="95" y="208"/>
                                    </a:lnTo>
                                    <a:lnTo>
                                      <a:pt x="59" y="109"/>
                                    </a:lnTo>
                                    <a:lnTo>
                                      <a:pt x="46" y="66"/>
                                    </a:lnTo>
                                    <a:lnTo>
                                      <a:pt x="36" y="26"/>
                                    </a:lnTo>
                                    <a:lnTo>
                                      <a:pt x="36" y="26"/>
                                    </a:lnTo>
                                    <a:lnTo>
                                      <a:pt x="34" y="56"/>
                                    </a:lnTo>
                                    <a:lnTo>
                                      <a:pt x="33" y="87"/>
                                    </a:lnTo>
                                    <a:lnTo>
                                      <a:pt x="31" y="119"/>
                                    </a:lnTo>
                                    <a:lnTo>
                                      <a:pt x="25" y="210"/>
                                    </a:lnTo>
                                    <a:lnTo>
                                      <a:pt x="0" y="210"/>
                                    </a:lnTo>
                                    <a:lnTo>
                                      <a:pt x="14"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5" name="Rectangle 15"/>
                            <wps:cNvSpPr>
                              <a:spLocks noChangeArrowheads="1"/>
                            </wps:cNvSpPr>
                            <wps:spPr bwMode="auto">
                              <a:xfrm>
                                <a:off x="659130" y="389255"/>
                                <a:ext cx="8890" cy="6667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16" name="Freeform 20"/>
                            <wps:cNvSpPr>
                              <a:spLocks/>
                            </wps:cNvSpPr>
                            <wps:spPr bwMode="auto">
                              <a:xfrm>
                                <a:off x="689610" y="387985"/>
                                <a:ext cx="50800" cy="69215"/>
                              </a:xfrm>
                              <a:custGeom>
                                <a:avLst/>
                                <a:gdLst>
                                  <a:gd name="T0" fmla="*/ 109 w 159"/>
                                  <a:gd name="T1" fmla="*/ 0 h 219"/>
                                  <a:gd name="T2" fmla="*/ 132 w 159"/>
                                  <a:gd name="T3" fmla="*/ 3 h 219"/>
                                  <a:gd name="T4" fmla="*/ 148 w 159"/>
                                  <a:gd name="T5" fmla="*/ 6 h 219"/>
                                  <a:gd name="T6" fmla="*/ 159 w 159"/>
                                  <a:gd name="T7" fmla="*/ 11 h 219"/>
                                  <a:gd name="T8" fmla="*/ 151 w 159"/>
                                  <a:gd name="T9" fmla="*/ 33 h 219"/>
                                  <a:gd name="T10" fmla="*/ 134 w 159"/>
                                  <a:gd name="T11" fmla="*/ 27 h 219"/>
                                  <a:gd name="T12" fmla="*/ 110 w 159"/>
                                  <a:gd name="T13" fmla="*/ 24 h 219"/>
                                  <a:gd name="T14" fmla="*/ 87 w 159"/>
                                  <a:gd name="T15" fmla="*/ 27 h 219"/>
                                  <a:gd name="T16" fmla="*/ 67 w 159"/>
                                  <a:gd name="T17" fmla="*/ 34 h 219"/>
                                  <a:gd name="T18" fmla="*/ 51 w 159"/>
                                  <a:gd name="T19" fmla="*/ 46 h 219"/>
                                  <a:gd name="T20" fmla="*/ 38 w 159"/>
                                  <a:gd name="T21" fmla="*/ 64 h 219"/>
                                  <a:gd name="T22" fmla="*/ 31 w 159"/>
                                  <a:gd name="T23" fmla="*/ 85 h 219"/>
                                  <a:gd name="T24" fmla="*/ 28 w 159"/>
                                  <a:gd name="T25" fmla="*/ 111 h 219"/>
                                  <a:gd name="T26" fmla="*/ 31 w 159"/>
                                  <a:gd name="T27" fmla="*/ 135 h 219"/>
                                  <a:gd name="T28" fmla="*/ 38 w 159"/>
                                  <a:gd name="T29" fmla="*/ 155 h 219"/>
                                  <a:gd name="T30" fmla="*/ 50 w 159"/>
                                  <a:gd name="T31" fmla="*/ 173 h 219"/>
                                  <a:gd name="T32" fmla="*/ 64 w 159"/>
                                  <a:gd name="T33" fmla="*/ 185 h 219"/>
                                  <a:gd name="T34" fmla="*/ 85 w 159"/>
                                  <a:gd name="T35" fmla="*/ 192 h 219"/>
                                  <a:gd name="T36" fmla="*/ 109 w 159"/>
                                  <a:gd name="T37" fmla="*/ 195 h 219"/>
                                  <a:gd name="T38" fmla="*/ 132 w 159"/>
                                  <a:gd name="T39" fmla="*/ 192 h 219"/>
                                  <a:gd name="T40" fmla="*/ 153 w 159"/>
                                  <a:gd name="T41" fmla="*/ 187 h 219"/>
                                  <a:gd name="T42" fmla="*/ 159 w 159"/>
                                  <a:gd name="T43" fmla="*/ 209 h 219"/>
                                  <a:gd name="T44" fmla="*/ 146 w 159"/>
                                  <a:gd name="T45" fmla="*/ 213 h 219"/>
                                  <a:gd name="T46" fmla="*/ 126 w 159"/>
                                  <a:gd name="T47" fmla="*/ 218 h 219"/>
                                  <a:gd name="T48" fmla="*/ 103 w 159"/>
                                  <a:gd name="T49" fmla="*/ 219 h 219"/>
                                  <a:gd name="T50" fmla="*/ 78 w 159"/>
                                  <a:gd name="T51" fmla="*/ 216 h 219"/>
                                  <a:gd name="T52" fmla="*/ 56 w 159"/>
                                  <a:gd name="T53" fmla="*/ 210 h 219"/>
                                  <a:gd name="T54" fmla="*/ 36 w 159"/>
                                  <a:gd name="T55" fmla="*/ 198 h 219"/>
                                  <a:gd name="T56" fmla="*/ 22 w 159"/>
                                  <a:gd name="T57" fmla="*/ 184 h 219"/>
                                  <a:gd name="T58" fmla="*/ 10 w 159"/>
                                  <a:gd name="T59" fmla="*/ 163 h 219"/>
                                  <a:gd name="T60" fmla="*/ 3 w 159"/>
                                  <a:gd name="T61" fmla="*/ 139 h 219"/>
                                  <a:gd name="T62" fmla="*/ 0 w 159"/>
                                  <a:gd name="T63" fmla="*/ 111 h 219"/>
                                  <a:gd name="T64" fmla="*/ 3 w 159"/>
                                  <a:gd name="T65" fmla="*/ 80 h 219"/>
                                  <a:gd name="T66" fmla="*/ 13 w 159"/>
                                  <a:gd name="T67" fmla="*/ 54 h 219"/>
                                  <a:gd name="T68" fmla="*/ 29 w 159"/>
                                  <a:gd name="T69" fmla="*/ 31 h 219"/>
                                  <a:gd name="T70" fmla="*/ 51 w 159"/>
                                  <a:gd name="T71" fmla="*/ 15 h 219"/>
                                  <a:gd name="T72" fmla="*/ 78 w 159"/>
                                  <a:gd name="T73" fmla="*/ 5 h 219"/>
                                  <a:gd name="T74" fmla="*/ 109 w 159"/>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9" h="219">
                                    <a:moveTo>
                                      <a:pt x="109" y="0"/>
                                    </a:moveTo>
                                    <a:lnTo>
                                      <a:pt x="132" y="3"/>
                                    </a:lnTo>
                                    <a:lnTo>
                                      <a:pt x="148" y="6"/>
                                    </a:lnTo>
                                    <a:lnTo>
                                      <a:pt x="159" y="11"/>
                                    </a:lnTo>
                                    <a:lnTo>
                                      <a:pt x="151" y="33"/>
                                    </a:lnTo>
                                    <a:lnTo>
                                      <a:pt x="134" y="27"/>
                                    </a:lnTo>
                                    <a:lnTo>
                                      <a:pt x="110" y="24"/>
                                    </a:lnTo>
                                    <a:lnTo>
                                      <a:pt x="87" y="27"/>
                                    </a:lnTo>
                                    <a:lnTo>
                                      <a:pt x="67" y="34"/>
                                    </a:lnTo>
                                    <a:lnTo>
                                      <a:pt x="51" y="46"/>
                                    </a:lnTo>
                                    <a:lnTo>
                                      <a:pt x="38" y="64"/>
                                    </a:lnTo>
                                    <a:lnTo>
                                      <a:pt x="31" y="85"/>
                                    </a:lnTo>
                                    <a:lnTo>
                                      <a:pt x="28" y="111"/>
                                    </a:lnTo>
                                    <a:lnTo>
                                      <a:pt x="31" y="135"/>
                                    </a:lnTo>
                                    <a:lnTo>
                                      <a:pt x="38" y="155"/>
                                    </a:lnTo>
                                    <a:lnTo>
                                      <a:pt x="50" y="173"/>
                                    </a:lnTo>
                                    <a:lnTo>
                                      <a:pt x="64" y="185"/>
                                    </a:lnTo>
                                    <a:lnTo>
                                      <a:pt x="85" y="192"/>
                                    </a:lnTo>
                                    <a:lnTo>
                                      <a:pt x="109" y="195"/>
                                    </a:lnTo>
                                    <a:lnTo>
                                      <a:pt x="132" y="192"/>
                                    </a:lnTo>
                                    <a:lnTo>
                                      <a:pt x="153" y="187"/>
                                    </a:lnTo>
                                    <a:lnTo>
                                      <a:pt x="159" y="209"/>
                                    </a:lnTo>
                                    <a:lnTo>
                                      <a:pt x="146" y="213"/>
                                    </a:lnTo>
                                    <a:lnTo>
                                      <a:pt x="126" y="218"/>
                                    </a:lnTo>
                                    <a:lnTo>
                                      <a:pt x="103" y="219"/>
                                    </a:lnTo>
                                    <a:lnTo>
                                      <a:pt x="78" y="216"/>
                                    </a:lnTo>
                                    <a:lnTo>
                                      <a:pt x="56" y="210"/>
                                    </a:lnTo>
                                    <a:lnTo>
                                      <a:pt x="36" y="198"/>
                                    </a:lnTo>
                                    <a:lnTo>
                                      <a:pt x="22" y="184"/>
                                    </a:lnTo>
                                    <a:lnTo>
                                      <a:pt x="10" y="163"/>
                                    </a:lnTo>
                                    <a:lnTo>
                                      <a:pt x="3" y="139"/>
                                    </a:lnTo>
                                    <a:lnTo>
                                      <a:pt x="0" y="111"/>
                                    </a:lnTo>
                                    <a:lnTo>
                                      <a:pt x="3" y="80"/>
                                    </a:lnTo>
                                    <a:lnTo>
                                      <a:pt x="13" y="54"/>
                                    </a:lnTo>
                                    <a:lnTo>
                                      <a:pt x="29" y="31"/>
                                    </a:lnTo>
                                    <a:lnTo>
                                      <a:pt x="51" y="15"/>
                                    </a:lnTo>
                                    <a:lnTo>
                                      <a:pt x="78" y="5"/>
                                    </a:lnTo>
                                    <a:lnTo>
                                      <a:pt x="10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7" name="Freeform 21"/>
                            <wps:cNvSpPr>
                              <a:spLocks noEditPoints="1"/>
                            </wps:cNvSpPr>
                            <wps:spPr bwMode="auto">
                              <a:xfrm>
                                <a:off x="753745" y="387985"/>
                                <a:ext cx="60960" cy="69215"/>
                              </a:xfrm>
                              <a:custGeom>
                                <a:avLst/>
                                <a:gdLst>
                                  <a:gd name="T0" fmla="*/ 97 w 193"/>
                                  <a:gd name="T1" fmla="*/ 24 h 219"/>
                                  <a:gd name="T2" fmla="*/ 75 w 193"/>
                                  <a:gd name="T3" fmla="*/ 27 h 219"/>
                                  <a:gd name="T4" fmla="*/ 59 w 193"/>
                                  <a:gd name="T5" fmla="*/ 36 h 219"/>
                                  <a:gd name="T6" fmla="*/ 46 w 193"/>
                                  <a:gd name="T7" fmla="*/ 51 h 219"/>
                                  <a:gd name="T8" fmla="*/ 37 w 193"/>
                                  <a:gd name="T9" fmla="*/ 68 h 219"/>
                                  <a:gd name="T10" fmla="*/ 31 w 193"/>
                                  <a:gd name="T11" fmla="*/ 89 h 219"/>
                                  <a:gd name="T12" fmla="*/ 30 w 193"/>
                                  <a:gd name="T13" fmla="*/ 111 h 219"/>
                                  <a:gd name="T14" fmla="*/ 31 w 193"/>
                                  <a:gd name="T15" fmla="*/ 133 h 219"/>
                                  <a:gd name="T16" fmla="*/ 37 w 193"/>
                                  <a:gd name="T17" fmla="*/ 153 h 219"/>
                                  <a:gd name="T18" fmla="*/ 47 w 193"/>
                                  <a:gd name="T19" fmla="*/ 170 h 219"/>
                                  <a:gd name="T20" fmla="*/ 59 w 193"/>
                                  <a:gd name="T21" fmla="*/ 184 h 219"/>
                                  <a:gd name="T22" fmla="*/ 77 w 193"/>
                                  <a:gd name="T23" fmla="*/ 192 h 219"/>
                                  <a:gd name="T24" fmla="*/ 96 w 193"/>
                                  <a:gd name="T25" fmla="*/ 197 h 219"/>
                                  <a:gd name="T26" fmla="*/ 96 w 193"/>
                                  <a:gd name="T27" fmla="*/ 197 h 219"/>
                                  <a:gd name="T28" fmla="*/ 116 w 193"/>
                                  <a:gd name="T29" fmla="*/ 194 h 219"/>
                                  <a:gd name="T30" fmla="*/ 133 w 193"/>
                                  <a:gd name="T31" fmla="*/ 184 h 219"/>
                                  <a:gd name="T32" fmla="*/ 146 w 193"/>
                                  <a:gd name="T33" fmla="*/ 170 h 219"/>
                                  <a:gd name="T34" fmla="*/ 156 w 193"/>
                                  <a:gd name="T35" fmla="*/ 153 h 219"/>
                                  <a:gd name="T36" fmla="*/ 162 w 193"/>
                                  <a:gd name="T37" fmla="*/ 132 h 219"/>
                                  <a:gd name="T38" fmla="*/ 164 w 193"/>
                                  <a:gd name="T39" fmla="*/ 108 h 219"/>
                                  <a:gd name="T40" fmla="*/ 162 w 193"/>
                                  <a:gd name="T41" fmla="*/ 88 h 219"/>
                                  <a:gd name="T42" fmla="*/ 156 w 193"/>
                                  <a:gd name="T43" fmla="*/ 68 h 219"/>
                                  <a:gd name="T44" fmla="*/ 147 w 193"/>
                                  <a:gd name="T45" fmla="*/ 51 h 219"/>
                                  <a:gd name="T46" fmla="*/ 134 w 193"/>
                                  <a:gd name="T47" fmla="*/ 36 h 219"/>
                                  <a:gd name="T48" fmla="*/ 118 w 193"/>
                                  <a:gd name="T49" fmla="*/ 27 h 219"/>
                                  <a:gd name="T50" fmla="*/ 97 w 193"/>
                                  <a:gd name="T51" fmla="*/ 24 h 219"/>
                                  <a:gd name="T52" fmla="*/ 97 w 193"/>
                                  <a:gd name="T53" fmla="*/ 0 h 219"/>
                                  <a:gd name="T54" fmla="*/ 125 w 193"/>
                                  <a:gd name="T55" fmla="*/ 5 h 219"/>
                                  <a:gd name="T56" fmla="*/ 147 w 193"/>
                                  <a:gd name="T57" fmla="*/ 15 h 219"/>
                                  <a:gd name="T58" fmla="*/ 167 w 193"/>
                                  <a:gd name="T59" fmla="*/ 31 h 219"/>
                                  <a:gd name="T60" fmla="*/ 181 w 193"/>
                                  <a:gd name="T61" fmla="*/ 52 h 219"/>
                                  <a:gd name="T62" fmla="*/ 190 w 193"/>
                                  <a:gd name="T63" fmla="*/ 79 h 219"/>
                                  <a:gd name="T64" fmla="*/ 193 w 193"/>
                                  <a:gd name="T65" fmla="*/ 108 h 219"/>
                                  <a:gd name="T66" fmla="*/ 190 w 193"/>
                                  <a:gd name="T67" fmla="*/ 136 h 219"/>
                                  <a:gd name="T68" fmla="*/ 183 w 193"/>
                                  <a:gd name="T69" fmla="*/ 161 h 219"/>
                                  <a:gd name="T70" fmla="*/ 171 w 193"/>
                                  <a:gd name="T71" fmla="*/ 182 h 219"/>
                                  <a:gd name="T72" fmla="*/ 156 w 193"/>
                                  <a:gd name="T73" fmla="*/ 197 h 219"/>
                                  <a:gd name="T74" fmla="*/ 139 w 193"/>
                                  <a:gd name="T75" fmla="*/ 209 h 219"/>
                                  <a:gd name="T76" fmla="*/ 118 w 193"/>
                                  <a:gd name="T77" fmla="*/ 216 h 219"/>
                                  <a:gd name="T78" fmla="*/ 96 w 193"/>
                                  <a:gd name="T79" fmla="*/ 219 h 219"/>
                                  <a:gd name="T80" fmla="*/ 94 w 193"/>
                                  <a:gd name="T81" fmla="*/ 219 h 219"/>
                                  <a:gd name="T82" fmla="*/ 69 w 193"/>
                                  <a:gd name="T83" fmla="*/ 215 h 219"/>
                                  <a:gd name="T84" fmla="*/ 46 w 193"/>
                                  <a:gd name="T85" fmla="*/ 204 h 219"/>
                                  <a:gd name="T86" fmla="*/ 27 w 193"/>
                                  <a:gd name="T87" fmla="*/ 189 h 219"/>
                                  <a:gd name="T88" fmla="*/ 13 w 193"/>
                                  <a:gd name="T89" fmla="*/ 167 h 219"/>
                                  <a:gd name="T90" fmla="*/ 4 w 193"/>
                                  <a:gd name="T91" fmla="*/ 142 h 219"/>
                                  <a:gd name="T92" fmla="*/ 0 w 193"/>
                                  <a:gd name="T93" fmla="*/ 111 h 219"/>
                                  <a:gd name="T94" fmla="*/ 4 w 193"/>
                                  <a:gd name="T95" fmla="*/ 80 h 219"/>
                                  <a:gd name="T96" fmla="*/ 13 w 193"/>
                                  <a:gd name="T97" fmla="*/ 54 h 219"/>
                                  <a:gd name="T98" fmla="*/ 28 w 193"/>
                                  <a:gd name="T99" fmla="*/ 31 h 219"/>
                                  <a:gd name="T100" fmla="*/ 47 w 193"/>
                                  <a:gd name="T101" fmla="*/ 15 h 219"/>
                                  <a:gd name="T102" fmla="*/ 71 w 193"/>
                                  <a:gd name="T103" fmla="*/ 5 h 219"/>
                                  <a:gd name="T104" fmla="*/ 97 w 193"/>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3" h="219">
                                    <a:moveTo>
                                      <a:pt x="97" y="24"/>
                                    </a:moveTo>
                                    <a:lnTo>
                                      <a:pt x="75" y="27"/>
                                    </a:lnTo>
                                    <a:lnTo>
                                      <a:pt x="59" y="36"/>
                                    </a:lnTo>
                                    <a:lnTo>
                                      <a:pt x="46" y="51"/>
                                    </a:lnTo>
                                    <a:lnTo>
                                      <a:pt x="37" y="68"/>
                                    </a:lnTo>
                                    <a:lnTo>
                                      <a:pt x="31" y="89"/>
                                    </a:lnTo>
                                    <a:lnTo>
                                      <a:pt x="30" y="111"/>
                                    </a:lnTo>
                                    <a:lnTo>
                                      <a:pt x="31" y="133"/>
                                    </a:lnTo>
                                    <a:lnTo>
                                      <a:pt x="37" y="153"/>
                                    </a:lnTo>
                                    <a:lnTo>
                                      <a:pt x="47" y="170"/>
                                    </a:lnTo>
                                    <a:lnTo>
                                      <a:pt x="59" y="184"/>
                                    </a:lnTo>
                                    <a:lnTo>
                                      <a:pt x="77" y="192"/>
                                    </a:lnTo>
                                    <a:lnTo>
                                      <a:pt x="96" y="197"/>
                                    </a:lnTo>
                                    <a:lnTo>
                                      <a:pt x="96" y="197"/>
                                    </a:lnTo>
                                    <a:lnTo>
                                      <a:pt x="116" y="194"/>
                                    </a:lnTo>
                                    <a:lnTo>
                                      <a:pt x="133" y="184"/>
                                    </a:lnTo>
                                    <a:lnTo>
                                      <a:pt x="146" y="170"/>
                                    </a:lnTo>
                                    <a:lnTo>
                                      <a:pt x="156" y="153"/>
                                    </a:lnTo>
                                    <a:lnTo>
                                      <a:pt x="162" y="132"/>
                                    </a:lnTo>
                                    <a:lnTo>
                                      <a:pt x="164" y="108"/>
                                    </a:lnTo>
                                    <a:lnTo>
                                      <a:pt x="162" y="88"/>
                                    </a:lnTo>
                                    <a:lnTo>
                                      <a:pt x="156" y="68"/>
                                    </a:lnTo>
                                    <a:lnTo>
                                      <a:pt x="147" y="51"/>
                                    </a:lnTo>
                                    <a:lnTo>
                                      <a:pt x="134" y="36"/>
                                    </a:lnTo>
                                    <a:lnTo>
                                      <a:pt x="118" y="27"/>
                                    </a:lnTo>
                                    <a:lnTo>
                                      <a:pt x="97" y="24"/>
                                    </a:lnTo>
                                    <a:close/>
                                    <a:moveTo>
                                      <a:pt x="97" y="0"/>
                                    </a:moveTo>
                                    <a:lnTo>
                                      <a:pt x="125" y="5"/>
                                    </a:lnTo>
                                    <a:lnTo>
                                      <a:pt x="147" y="15"/>
                                    </a:lnTo>
                                    <a:lnTo>
                                      <a:pt x="167" y="31"/>
                                    </a:lnTo>
                                    <a:lnTo>
                                      <a:pt x="181" y="52"/>
                                    </a:lnTo>
                                    <a:lnTo>
                                      <a:pt x="190" y="79"/>
                                    </a:lnTo>
                                    <a:lnTo>
                                      <a:pt x="193" y="108"/>
                                    </a:lnTo>
                                    <a:lnTo>
                                      <a:pt x="190" y="136"/>
                                    </a:lnTo>
                                    <a:lnTo>
                                      <a:pt x="183" y="161"/>
                                    </a:lnTo>
                                    <a:lnTo>
                                      <a:pt x="171" y="182"/>
                                    </a:lnTo>
                                    <a:lnTo>
                                      <a:pt x="156" y="197"/>
                                    </a:lnTo>
                                    <a:lnTo>
                                      <a:pt x="139" y="209"/>
                                    </a:lnTo>
                                    <a:lnTo>
                                      <a:pt x="118" y="216"/>
                                    </a:lnTo>
                                    <a:lnTo>
                                      <a:pt x="96" y="219"/>
                                    </a:lnTo>
                                    <a:lnTo>
                                      <a:pt x="94" y="219"/>
                                    </a:lnTo>
                                    <a:lnTo>
                                      <a:pt x="69" y="215"/>
                                    </a:lnTo>
                                    <a:lnTo>
                                      <a:pt x="46" y="204"/>
                                    </a:lnTo>
                                    <a:lnTo>
                                      <a:pt x="27" y="189"/>
                                    </a:lnTo>
                                    <a:lnTo>
                                      <a:pt x="13" y="167"/>
                                    </a:lnTo>
                                    <a:lnTo>
                                      <a:pt x="4" y="142"/>
                                    </a:lnTo>
                                    <a:lnTo>
                                      <a:pt x="0" y="111"/>
                                    </a:lnTo>
                                    <a:lnTo>
                                      <a:pt x="4"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8" name="Freeform 22"/>
                            <wps:cNvSpPr>
                              <a:spLocks/>
                            </wps:cNvSpPr>
                            <wps:spPr bwMode="auto">
                              <a:xfrm>
                                <a:off x="833755" y="389255"/>
                                <a:ext cx="49530" cy="66675"/>
                              </a:xfrm>
                              <a:custGeom>
                                <a:avLst/>
                                <a:gdLst>
                                  <a:gd name="T0" fmla="*/ 0 w 158"/>
                                  <a:gd name="T1" fmla="*/ 0 h 210"/>
                                  <a:gd name="T2" fmla="*/ 30 w 158"/>
                                  <a:gd name="T3" fmla="*/ 0 h 210"/>
                                  <a:gd name="T4" fmla="*/ 97 w 158"/>
                                  <a:gd name="T5" fmla="*/ 106 h 210"/>
                                  <a:gd name="T6" fmla="*/ 118 w 158"/>
                                  <a:gd name="T7" fmla="*/ 142 h 210"/>
                                  <a:gd name="T8" fmla="*/ 134 w 158"/>
                                  <a:gd name="T9" fmla="*/ 174 h 210"/>
                                  <a:gd name="T10" fmla="*/ 136 w 158"/>
                                  <a:gd name="T11" fmla="*/ 174 h 210"/>
                                  <a:gd name="T12" fmla="*/ 133 w 158"/>
                                  <a:gd name="T13" fmla="*/ 133 h 210"/>
                                  <a:gd name="T14" fmla="*/ 133 w 158"/>
                                  <a:gd name="T15" fmla="*/ 88 h 210"/>
                                  <a:gd name="T16" fmla="*/ 133 w 158"/>
                                  <a:gd name="T17" fmla="*/ 0 h 210"/>
                                  <a:gd name="T18" fmla="*/ 158 w 158"/>
                                  <a:gd name="T19" fmla="*/ 0 h 210"/>
                                  <a:gd name="T20" fmla="*/ 158 w 158"/>
                                  <a:gd name="T21" fmla="*/ 210 h 210"/>
                                  <a:gd name="T22" fmla="*/ 130 w 158"/>
                                  <a:gd name="T23" fmla="*/ 210 h 210"/>
                                  <a:gd name="T24" fmla="*/ 63 w 158"/>
                                  <a:gd name="T25" fmla="*/ 103 h 210"/>
                                  <a:gd name="T26" fmla="*/ 43 w 158"/>
                                  <a:gd name="T27" fmla="*/ 68 h 210"/>
                                  <a:gd name="T28" fmla="*/ 25 w 158"/>
                                  <a:gd name="T29" fmla="*/ 32 h 210"/>
                                  <a:gd name="T30" fmla="*/ 24 w 158"/>
                                  <a:gd name="T31" fmla="*/ 34 h 210"/>
                                  <a:gd name="T32" fmla="*/ 25 w 158"/>
                                  <a:gd name="T33" fmla="*/ 60 h 210"/>
                                  <a:gd name="T34" fmla="*/ 25 w 158"/>
                                  <a:gd name="T35" fmla="*/ 88 h 210"/>
                                  <a:gd name="T36" fmla="*/ 25 w 158"/>
                                  <a:gd name="T37" fmla="*/ 119 h 210"/>
                                  <a:gd name="T38" fmla="*/ 25 w 158"/>
                                  <a:gd name="T39" fmla="*/ 210 h 210"/>
                                  <a:gd name="T40" fmla="*/ 0 w 158"/>
                                  <a:gd name="T41" fmla="*/ 210 h 210"/>
                                  <a:gd name="T42" fmla="*/ 0 w 158"/>
                                  <a:gd name="T43"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58" h="210">
                                    <a:moveTo>
                                      <a:pt x="0" y="0"/>
                                    </a:moveTo>
                                    <a:lnTo>
                                      <a:pt x="30" y="0"/>
                                    </a:lnTo>
                                    <a:lnTo>
                                      <a:pt x="97" y="106"/>
                                    </a:lnTo>
                                    <a:lnTo>
                                      <a:pt x="118" y="142"/>
                                    </a:lnTo>
                                    <a:lnTo>
                                      <a:pt x="134" y="174"/>
                                    </a:lnTo>
                                    <a:lnTo>
                                      <a:pt x="136" y="174"/>
                                    </a:lnTo>
                                    <a:lnTo>
                                      <a:pt x="133" y="133"/>
                                    </a:lnTo>
                                    <a:lnTo>
                                      <a:pt x="133" y="88"/>
                                    </a:lnTo>
                                    <a:lnTo>
                                      <a:pt x="133" y="0"/>
                                    </a:lnTo>
                                    <a:lnTo>
                                      <a:pt x="158" y="0"/>
                                    </a:lnTo>
                                    <a:lnTo>
                                      <a:pt x="158" y="210"/>
                                    </a:lnTo>
                                    <a:lnTo>
                                      <a:pt x="130" y="210"/>
                                    </a:lnTo>
                                    <a:lnTo>
                                      <a:pt x="63" y="103"/>
                                    </a:lnTo>
                                    <a:lnTo>
                                      <a:pt x="43" y="68"/>
                                    </a:lnTo>
                                    <a:lnTo>
                                      <a:pt x="25" y="32"/>
                                    </a:lnTo>
                                    <a:lnTo>
                                      <a:pt x="24" y="34"/>
                                    </a:lnTo>
                                    <a:lnTo>
                                      <a:pt x="25" y="60"/>
                                    </a:lnTo>
                                    <a:lnTo>
                                      <a:pt x="25" y="88"/>
                                    </a:lnTo>
                                    <a:lnTo>
                                      <a:pt x="25" y="119"/>
                                    </a:lnTo>
                                    <a:lnTo>
                                      <a:pt x="25"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9" name="Freeform 23"/>
                            <wps:cNvSpPr>
                              <a:spLocks noEditPoints="1"/>
                            </wps:cNvSpPr>
                            <wps:spPr bwMode="auto">
                              <a:xfrm>
                                <a:off x="905510" y="388620"/>
                                <a:ext cx="55245" cy="67945"/>
                              </a:xfrm>
                              <a:custGeom>
                                <a:avLst/>
                                <a:gdLst>
                                  <a:gd name="T0" fmla="*/ 61 w 174"/>
                                  <a:gd name="T1" fmla="*/ 21 h 215"/>
                                  <a:gd name="T2" fmla="*/ 41 w 174"/>
                                  <a:gd name="T3" fmla="*/ 23 h 215"/>
                                  <a:gd name="T4" fmla="*/ 28 w 174"/>
                                  <a:gd name="T5" fmla="*/ 24 h 215"/>
                                  <a:gd name="T6" fmla="*/ 28 w 174"/>
                                  <a:gd name="T7" fmla="*/ 191 h 215"/>
                                  <a:gd name="T8" fmla="*/ 40 w 174"/>
                                  <a:gd name="T9" fmla="*/ 192 h 215"/>
                                  <a:gd name="T10" fmla="*/ 56 w 174"/>
                                  <a:gd name="T11" fmla="*/ 192 h 215"/>
                                  <a:gd name="T12" fmla="*/ 83 w 174"/>
                                  <a:gd name="T13" fmla="*/ 189 h 215"/>
                                  <a:gd name="T14" fmla="*/ 105 w 174"/>
                                  <a:gd name="T15" fmla="*/ 182 h 215"/>
                                  <a:gd name="T16" fmla="*/ 122 w 174"/>
                                  <a:gd name="T17" fmla="*/ 169 h 215"/>
                                  <a:gd name="T18" fmla="*/ 134 w 174"/>
                                  <a:gd name="T19" fmla="*/ 151 h 215"/>
                                  <a:gd name="T20" fmla="*/ 143 w 174"/>
                                  <a:gd name="T21" fmla="*/ 129 h 215"/>
                                  <a:gd name="T22" fmla="*/ 145 w 174"/>
                                  <a:gd name="T23" fmla="*/ 102 h 215"/>
                                  <a:gd name="T24" fmla="*/ 143 w 174"/>
                                  <a:gd name="T25" fmla="*/ 79 h 215"/>
                                  <a:gd name="T26" fmla="*/ 136 w 174"/>
                                  <a:gd name="T27" fmla="*/ 59 h 215"/>
                                  <a:gd name="T28" fmla="*/ 124 w 174"/>
                                  <a:gd name="T29" fmla="*/ 43 h 215"/>
                                  <a:gd name="T30" fmla="*/ 108 w 174"/>
                                  <a:gd name="T31" fmla="*/ 31 h 215"/>
                                  <a:gd name="T32" fmla="*/ 86 w 174"/>
                                  <a:gd name="T33" fmla="*/ 24 h 215"/>
                                  <a:gd name="T34" fmla="*/ 61 w 174"/>
                                  <a:gd name="T35" fmla="*/ 21 h 215"/>
                                  <a:gd name="T36" fmla="*/ 59 w 174"/>
                                  <a:gd name="T37" fmla="*/ 0 h 215"/>
                                  <a:gd name="T38" fmla="*/ 86 w 174"/>
                                  <a:gd name="T39" fmla="*/ 2 h 215"/>
                                  <a:gd name="T40" fmla="*/ 109 w 174"/>
                                  <a:gd name="T41" fmla="*/ 6 h 215"/>
                                  <a:gd name="T42" fmla="*/ 128 w 174"/>
                                  <a:gd name="T43" fmla="*/ 15 h 215"/>
                                  <a:gd name="T44" fmla="*/ 145 w 174"/>
                                  <a:gd name="T45" fmla="*/ 25 h 215"/>
                                  <a:gd name="T46" fmla="*/ 156 w 174"/>
                                  <a:gd name="T47" fmla="*/ 40 h 215"/>
                                  <a:gd name="T48" fmla="*/ 167 w 174"/>
                                  <a:gd name="T49" fmla="*/ 58 h 215"/>
                                  <a:gd name="T50" fmla="*/ 171 w 174"/>
                                  <a:gd name="T51" fmla="*/ 79 h 215"/>
                                  <a:gd name="T52" fmla="*/ 174 w 174"/>
                                  <a:gd name="T53" fmla="*/ 102 h 215"/>
                                  <a:gd name="T54" fmla="*/ 170 w 174"/>
                                  <a:gd name="T55" fmla="*/ 133 h 215"/>
                                  <a:gd name="T56" fmla="*/ 159 w 174"/>
                                  <a:gd name="T57" fmla="*/ 161 h 215"/>
                                  <a:gd name="T58" fmla="*/ 143 w 174"/>
                                  <a:gd name="T59" fmla="*/ 184 h 215"/>
                                  <a:gd name="T60" fmla="*/ 127 w 174"/>
                                  <a:gd name="T61" fmla="*/ 197 h 215"/>
                                  <a:gd name="T62" fmla="*/ 105 w 174"/>
                                  <a:gd name="T63" fmla="*/ 206 h 215"/>
                                  <a:gd name="T64" fmla="*/ 80 w 174"/>
                                  <a:gd name="T65" fmla="*/ 212 h 215"/>
                                  <a:gd name="T66" fmla="*/ 50 w 174"/>
                                  <a:gd name="T67" fmla="*/ 215 h 215"/>
                                  <a:gd name="T68" fmla="*/ 24 w 174"/>
                                  <a:gd name="T69" fmla="*/ 213 h 215"/>
                                  <a:gd name="T70" fmla="*/ 0 w 174"/>
                                  <a:gd name="T71" fmla="*/ 212 h 215"/>
                                  <a:gd name="T72" fmla="*/ 0 w 174"/>
                                  <a:gd name="T73" fmla="*/ 5 h 215"/>
                                  <a:gd name="T74" fmla="*/ 28 w 174"/>
                                  <a:gd name="T75" fmla="*/ 2 h 215"/>
                                  <a:gd name="T76" fmla="*/ 59 w 174"/>
                                  <a:gd name="T77"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4" h="215">
                                    <a:moveTo>
                                      <a:pt x="61" y="21"/>
                                    </a:moveTo>
                                    <a:lnTo>
                                      <a:pt x="41" y="23"/>
                                    </a:lnTo>
                                    <a:lnTo>
                                      <a:pt x="28" y="24"/>
                                    </a:lnTo>
                                    <a:lnTo>
                                      <a:pt x="28" y="191"/>
                                    </a:lnTo>
                                    <a:lnTo>
                                      <a:pt x="40" y="192"/>
                                    </a:lnTo>
                                    <a:lnTo>
                                      <a:pt x="56" y="192"/>
                                    </a:lnTo>
                                    <a:lnTo>
                                      <a:pt x="83" y="189"/>
                                    </a:lnTo>
                                    <a:lnTo>
                                      <a:pt x="105" y="182"/>
                                    </a:lnTo>
                                    <a:lnTo>
                                      <a:pt x="122" y="169"/>
                                    </a:lnTo>
                                    <a:lnTo>
                                      <a:pt x="134" y="151"/>
                                    </a:lnTo>
                                    <a:lnTo>
                                      <a:pt x="143" y="129"/>
                                    </a:lnTo>
                                    <a:lnTo>
                                      <a:pt x="145" y="102"/>
                                    </a:lnTo>
                                    <a:lnTo>
                                      <a:pt x="143" y="79"/>
                                    </a:lnTo>
                                    <a:lnTo>
                                      <a:pt x="136" y="59"/>
                                    </a:lnTo>
                                    <a:lnTo>
                                      <a:pt x="124" y="43"/>
                                    </a:lnTo>
                                    <a:lnTo>
                                      <a:pt x="108" y="31"/>
                                    </a:lnTo>
                                    <a:lnTo>
                                      <a:pt x="86" y="24"/>
                                    </a:lnTo>
                                    <a:lnTo>
                                      <a:pt x="61" y="21"/>
                                    </a:lnTo>
                                    <a:close/>
                                    <a:moveTo>
                                      <a:pt x="59" y="0"/>
                                    </a:moveTo>
                                    <a:lnTo>
                                      <a:pt x="86" y="2"/>
                                    </a:lnTo>
                                    <a:lnTo>
                                      <a:pt x="109" y="6"/>
                                    </a:lnTo>
                                    <a:lnTo>
                                      <a:pt x="128" y="15"/>
                                    </a:lnTo>
                                    <a:lnTo>
                                      <a:pt x="145" y="25"/>
                                    </a:lnTo>
                                    <a:lnTo>
                                      <a:pt x="156" y="40"/>
                                    </a:lnTo>
                                    <a:lnTo>
                                      <a:pt x="167" y="58"/>
                                    </a:lnTo>
                                    <a:lnTo>
                                      <a:pt x="171" y="79"/>
                                    </a:lnTo>
                                    <a:lnTo>
                                      <a:pt x="174" y="102"/>
                                    </a:lnTo>
                                    <a:lnTo>
                                      <a:pt x="170" y="133"/>
                                    </a:lnTo>
                                    <a:lnTo>
                                      <a:pt x="159" y="161"/>
                                    </a:lnTo>
                                    <a:lnTo>
                                      <a:pt x="143" y="184"/>
                                    </a:lnTo>
                                    <a:lnTo>
                                      <a:pt x="127" y="197"/>
                                    </a:lnTo>
                                    <a:lnTo>
                                      <a:pt x="105" y="206"/>
                                    </a:lnTo>
                                    <a:lnTo>
                                      <a:pt x="80" y="212"/>
                                    </a:lnTo>
                                    <a:lnTo>
                                      <a:pt x="50" y="215"/>
                                    </a:lnTo>
                                    <a:lnTo>
                                      <a:pt x="24" y="213"/>
                                    </a:lnTo>
                                    <a:lnTo>
                                      <a:pt x="0" y="212"/>
                                    </a:lnTo>
                                    <a:lnTo>
                                      <a:pt x="0" y="5"/>
                                    </a:lnTo>
                                    <a:lnTo>
                                      <a:pt x="28" y="2"/>
                                    </a:lnTo>
                                    <a:lnTo>
                                      <a:pt x="5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0" name="Freeform 24"/>
                            <wps:cNvSpPr>
                              <a:spLocks/>
                            </wps:cNvSpPr>
                            <wps:spPr bwMode="auto">
                              <a:xfrm>
                                <a:off x="979170" y="389255"/>
                                <a:ext cx="48895" cy="67945"/>
                              </a:xfrm>
                              <a:custGeom>
                                <a:avLst/>
                                <a:gdLst>
                                  <a:gd name="T0" fmla="*/ 0 w 155"/>
                                  <a:gd name="T1" fmla="*/ 0 h 214"/>
                                  <a:gd name="T2" fmla="*/ 27 w 155"/>
                                  <a:gd name="T3" fmla="*/ 0 h 214"/>
                                  <a:gd name="T4" fmla="*/ 27 w 155"/>
                                  <a:gd name="T5" fmla="*/ 124 h 214"/>
                                  <a:gd name="T6" fmla="*/ 30 w 155"/>
                                  <a:gd name="T7" fmla="*/ 149 h 214"/>
                                  <a:gd name="T8" fmla="*/ 36 w 155"/>
                                  <a:gd name="T9" fmla="*/ 168 h 214"/>
                                  <a:gd name="T10" fmla="*/ 46 w 155"/>
                                  <a:gd name="T11" fmla="*/ 182 h 214"/>
                                  <a:gd name="T12" fmla="*/ 61 w 155"/>
                                  <a:gd name="T13" fmla="*/ 189 h 214"/>
                                  <a:gd name="T14" fmla="*/ 76 w 155"/>
                                  <a:gd name="T15" fmla="*/ 192 h 214"/>
                                  <a:gd name="T16" fmla="*/ 93 w 155"/>
                                  <a:gd name="T17" fmla="*/ 189 h 214"/>
                                  <a:gd name="T18" fmla="*/ 108 w 155"/>
                                  <a:gd name="T19" fmla="*/ 182 h 214"/>
                                  <a:gd name="T20" fmla="*/ 118 w 155"/>
                                  <a:gd name="T21" fmla="*/ 168 h 214"/>
                                  <a:gd name="T22" fmla="*/ 124 w 155"/>
                                  <a:gd name="T23" fmla="*/ 149 h 214"/>
                                  <a:gd name="T24" fmla="*/ 127 w 155"/>
                                  <a:gd name="T25" fmla="*/ 124 h 214"/>
                                  <a:gd name="T26" fmla="*/ 127 w 155"/>
                                  <a:gd name="T27" fmla="*/ 0 h 214"/>
                                  <a:gd name="T28" fmla="*/ 155 w 155"/>
                                  <a:gd name="T29" fmla="*/ 0 h 214"/>
                                  <a:gd name="T30" fmla="*/ 155 w 155"/>
                                  <a:gd name="T31" fmla="*/ 122 h 214"/>
                                  <a:gd name="T32" fmla="*/ 152 w 155"/>
                                  <a:gd name="T33" fmla="*/ 148 h 214"/>
                                  <a:gd name="T34" fmla="*/ 146 w 155"/>
                                  <a:gd name="T35" fmla="*/ 168 h 214"/>
                                  <a:gd name="T36" fmla="*/ 138 w 155"/>
                                  <a:gd name="T37" fmla="*/ 186 h 214"/>
                                  <a:gd name="T38" fmla="*/ 126 w 155"/>
                                  <a:gd name="T39" fmla="*/ 198 h 214"/>
                                  <a:gd name="T40" fmla="*/ 111 w 155"/>
                                  <a:gd name="T41" fmla="*/ 207 h 214"/>
                                  <a:gd name="T42" fmla="*/ 93 w 155"/>
                                  <a:gd name="T43" fmla="*/ 213 h 214"/>
                                  <a:gd name="T44" fmla="*/ 76 w 155"/>
                                  <a:gd name="T45" fmla="*/ 214 h 214"/>
                                  <a:gd name="T46" fmla="*/ 58 w 155"/>
                                  <a:gd name="T47" fmla="*/ 213 h 214"/>
                                  <a:gd name="T48" fmla="*/ 42 w 155"/>
                                  <a:gd name="T49" fmla="*/ 207 h 214"/>
                                  <a:gd name="T50" fmla="*/ 27 w 155"/>
                                  <a:gd name="T51" fmla="*/ 199 h 214"/>
                                  <a:gd name="T52" fmla="*/ 15 w 155"/>
                                  <a:gd name="T53" fmla="*/ 186 h 214"/>
                                  <a:gd name="T54" fmla="*/ 8 w 155"/>
                                  <a:gd name="T55" fmla="*/ 170 h 214"/>
                                  <a:gd name="T56" fmla="*/ 2 w 155"/>
                                  <a:gd name="T57" fmla="*/ 149 h 214"/>
                                  <a:gd name="T58" fmla="*/ 0 w 155"/>
                                  <a:gd name="T59" fmla="*/ 124 h 214"/>
                                  <a:gd name="T60" fmla="*/ 0 w 155"/>
                                  <a:gd name="T61"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5" h="214">
                                    <a:moveTo>
                                      <a:pt x="0" y="0"/>
                                    </a:moveTo>
                                    <a:lnTo>
                                      <a:pt x="27" y="0"/>
                                    </a:lnTo>
                                    <a:lnTo>
                                      <a:pt x="27" y="124"/>
                                    </a:lnTo>
                                    <a:lnTo>
                                      <a:pt x="30" y="149"/>
                                    </a:lnTo>
                                    <a:lnTo>
                                      <a:pt x="36" y="168"/>
                                    </a:lnTo>
                                    <a:lnTo>
                                      <a:pt x="46" y="182"/>
                                    </a:lnTo>
                                    <a:lnTo>
                                      <a:pt x="61" y="189"/>
                                    </a:lnTo>
                                    <a:lnTo>
                                      <a:pt x="76" y="192"/>
                                    </a:lnTo>
                                    <a:lnTo>
                                      <a:pt x="93" y="189"/>
                                    </a:lnTo>
                                    <a:lnTo>
                                      <a:pt x="108" y="182"/>
                                    </a:lnTo>
                                    <a:lnTo>
                                      <a:pt x="118" y="168"/>
                                    </a:lnTo>
                                    <a:lnTo>
                                      <a:pt x="124" y="149"/>
                                    </a:lnTo>
                                    <a:lnTo>
                                      <a:pt x="127" y="124"/>
                                    </a:lnTo>
                                    <a:lnTo>
                                      <a:pt x="127" y="0"/>
                                    </a:lnTo>
                                    <a:lnTo>
                                      <a:pt x="155" y="0"/>
                                    </a:lnTo>
                                    <a:lnTo>
                                      <a:pt x="155" y="122"/>
                                    </a:lnTo>
                                    <a:lnTo>
                                      <a:pt x="152" y="148"/>
                                    </a:lnTo>
                                    <a:lnTo>
                                      <a:pt x="146" y="168"/>
                                    </a:lnTo>
                                    <a:lnTo>
                                      <a:pt x="138" y="186"/>
                                    </a:lnTo>
                                    <a:lnTo>
                                      <a:pt x="126" y="198"/>
                                    </a:lnTo>
                                    <a:lnTo>
                                      <a:pt x="111" y="207"/>
                                    </a:lnTo>
                                    <a:lnTo>
                                      <a:pt x="93" y="213"/>
                                    </a:lnTo>
                                    <a:lnTo>
                                      <a:pt x="76" y="214"/>
                                    </a:lnTo>
                                    <a:lnTo>
                                      <a:pt x="58" y="213"/>
                                    </a:lnTo>
                                    <a:lnTo>
                                      <a:pt x="42" y="207"/>
                                    </a:lnTo>
                                    <a:lnTo>
                                      <a:pt x="27" y="199"/>
                                    </a:lnTo>
                                    <a:lnTo>
                                      <a:pt x="15" y="186"/>
                                    </a:lnTo>
                                    <a:lnTo>
                                      <a:pt x="8" y="170"/>
                                    </a:lnTo>
                                    <a:lnTo>
                                      <a:pt x="2" y="149"/>
                                    </a:lnTo>
                                    <a:lnTo>
                                      <a:pt x="0" y="124"/>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1" name="Freeform 25"/>
                            <wps:cNvSpPr>
                              <a:spLocks/>
                            </wps:cNvSpPr>
                            <wps:spPr bwMode="auto">
                              <a:xfrm>
                                <a:off x="1044575" y="387985"/>
                                <a:ext cx="50800" cy="69215"/>
                              </a:xfrm>
                              <a:custGeom>
                                <a:avLst/>
                                <a:gdLst>
                                  <a:gd name="T0" fmla="*/ 110 w 160"/>
                                  <a:gd name="T1" fmla="*/ 0 h 219"/>
                                  <a:gd name="T2" fmla="*/ 132 w 160"/>
                                  <a:gd name="T3" fmla="*/ 3 h 219"/>
                                  <a:gd name="T4" fmla="*/ 149 w 160"/>
                                  <a:gd name="T5" fmla="*/ 6 h 219"/>
                                  <a:gd name="T6" fmla="*/ 160 w 160"/>
                                  <a:gd name="T7" fmla="*/ 11 h 219"/>
                                  <a:gd name="T8" fmla="*/ 153 w 160"/>
                                  <a:gd name="T9" fmla="*/ 33 h 219"/>
                                  <a:gd name="T10" fmla="*/ 134 w 160"/>
                                  <a:gd name="T11" fmla="*/ 27 h 219"/>
                                  <a:gd name="T12" fmla="*/ 110 w 160"/>
                                  <a:gd name="T13" fmla="*/ 24 h 219"/>
                                  <a:gd name="T14" fmla="*/ 88 w 160"/>
                                  <a:gd name="T15" fmla="*/ 27 h 219"/>
                                  <a:gd name="T16" fmla="*/ 68 w 160"/>
                                  <a:gd name="T17" fmla="*/ 34 h 219"/>
                                  <a:gd name="T18" fmla="*/ 51 w 160"/>
                                  <a:gd name="T19" fmla="*/ 46 h 219"/>
                                  <a:gd name="T20" fmla="*/ 40 w 160"/>
                                  <a:gd name="T21" fmla="*/ 64 h 219"/>
                                  <a:gd name="T22" fmla="*/ 32 w 160"/>
                                  <a:gd name="T23" fmla="*/ 85 h 219"/>
                                  <a:gd name="T24" fmla="*/ 29 w 160"/>
                                  <a:gd name="T25" fmla="*/ 111 h 219"/>
                                  <a:gd name="T26" fmla="*/ 31 w 160"/>
                                  <a:gd name="T27" fmla="*/ 135 h 219"/>
                                  <a:gd name="T28" fmla="*/ 38 w 160"/>
                                  <a:gd name="T29" fmla="*/ 155 h 219"/>
                                  <a:gd name="T30" fmla="*/ 50 w 160"/>
                                  <a:gd name="T31" fmla="*/ 173 h 219"/>
                                  <a:gd name="T32" fmla="*/ 66 w 160"/>
                                  <a:gd name="T33" fmla="*/ 185 h 219"/>
                                  <a:gd name="T34" fmla="*/ 85 w 160"/>
                                  <a:gd name="T35" fmla="*/ 192 h 219"/>
                                  <a:gd name="T36" fmla="*/ 109 w 160"/>
                                  <a:gd name="T37" fmla="*/ 195 h 219"/>
                                  <a:gd name="T38" fmla="*/ 134 w 160"/>
                                  <a:gd name="T39" fmla="*/ 192 h 219"/>
                                  <a:gd name="T40" fmla="*/ 153 w 160"/>
                                  <a:gd name="T41" fmla="*/ 187 h 219"/>
                                  <a:gd name="T42" fmla="*/ 159 w 160"/>
                                  <a:gd name="T43" fmla="*/ 209 h 219"/>
                                  <a:gd name="T44" fmla="*/ 146 w 160"/>
                                  <a:gd name="T45" fmla="*/ 213 h 219"/>
                                  <a:gd name="T46" fmla="*/ 127 w 160"/>
                                  <a:gd name="T47" fmla="*/ 218 h 219"/>
                                  <a:gd name="T48" fmla="*/ 103 w 160"/>
                                  <a:gd name="T49" fmla="*/ 219 h 219"/>
                                  <a:gd name="T50" fmla="*/ 79 w 160"/>
                                  <a:gd name="T51" fmla="*/ 216 h 219"/>
                                  <a:gd name="T52" fmla="*/ 57 w 160"/>
                                  <a:gd name="T53" fmla="*/ 210 h 219"/>
                                  <a:gd name="T54" fmla="*/ 38 w 160"/>
                                  <a:gd name="T55" fmla="*/ 198 h 219"/>
                                  <a:gd name="T56" fmla="*/ 22 w 160"/>
                                  <a:gd name="T57" fmla="*/ 184 h 219"/>
                                  <a:gd name="T58" fmla="*/ 10 w 160"/>
                                  <a:gd name="T59" fmla="*/ 163 h 219"/>
                                  <a:gd name="T60" fmla="*/ 3 w 160"/>
                                  <a:gd name="T61" fmla="*/ 139 h 219"/>
                                  <a:gd name="T62" fmla="*/ 0 w 160"/>
                                  <a:gd name="T63" fmla="*/ 111 h 219"/>
                                  <a:gd name="T64" fmla="*/ 4 w 160"/>
                                  <a:gd name="T65" fmla="*/ 80 h 219"/>
                                  <a:gd name="T66" fmla="*/ 15 w 160"/>
                                  <a:gd name="T67" fmla="*/ 54 h 219"/>
                                  <a:gd name="T68" fmla="*/ 31 w 160"/>
                                  <a:gd name="T69" fmla="*/ 31 h 219"/>
                                  <a:gd name="T70" fmla="*/ 53 w 160"/>
                                  <a:gd name="T71" fmla="*/ 15 h 219"/>
                                  <a:gd name="T72" fmla="*/ 79 w 160"/>
                                  <a:gd name="T73" fmla="*/ 5 h 219"/>
                                  <a:gd name="T74" fmla="*/ 110 w 160"/>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219">
                                    <a:moveTo>
                                      <a:pt x="110" y="0"/>
                                    </a:moveTo>
                                    <a:lnTo>
                                      <a:pt x="132" y="3"/>
                                    </a:lnTo>
                                    <a:lnTo>
                                      <a:pt x="149" y="6"/>
                                    </a:lnTo>
                                    <a:lnTo>
                                      <a:pt x="160" y="11"/>
                                    </a:lnTo>
                                    <a:lnTo>
                                      <a:pt x="153" y="33"/>
                                    </a:lnTo>
                                    <a:lnTo>
                                      <a:pt x="134" y="27"/>
                                    </a:lnTo>
                                    <a:lnTo>
                                      <a:pt x="110" y="24"/>
                                    </a:lnTo>
                                    <a:lnTo>
                                      <a:pt x="88" y="27"/>
                                    </a:lnTo>
                                    <a:lnTo>
                                      <a:pt x="68" y="34"/>
                                    </a:lnTo>
                                    <a:lnTo>
                                      <a:pt x="51" y="46"/>
                                    </a:lnTo>
                                    <a:lnTo>
                                      <a:pt x="40" y="64"/>
                                    </a:lnTo>
                                    <a:lnTo>
                                      <a:pt x="32" y="85"/>
                                    </a:lnTo>
                                    <a:lnTo>
                                      <a:pt x="29" y="111"/>
                                    </a:lnTo>
                                    <a:lnTo>
                                      <a:pt x="31" y="135"/>
                                    </a:lnTo>
                                    <a:lnTo>
                                      <a:pt x="38" y="155"/>
                                    </a:lnTo>
                                    <a:lnTo>
                                      <a:pt x="50" y="173"/>
                                    </a:lnTo>
                                    <a:lnTo>
                                      <a:pt x="66" y="185"/>
                                    </a:lnTo>
                                    <a:lnTo>
                                      <a:pt x="85" y="192"/>
                                    </a:lnTo>
                                    <a:lnTo>
                                      <a:pt x="109" y="195"/>
                                    </a:lnTo>
                                    <a:lnTo>
                                      <a:pt x="134" y="192"/>
                                    </a:lnTo>
                                    <a:lnTo>
                                      <a:pt x="153" y="187"/>
                                    </a:lnTo>
                                    <a:lnTo>
                                      <a:pt x="159" y="209"/>
                                    </a:lnTo>
                                    <a:lnTo>
                                      <a:pt x="146" y="213"/>
                                    </a:lnTo>
                                    <a:lnTo>
                                      <a:pt x="127" y="218"/>
                                    </a:lnTo>
                                    <a:lnTo>
                                      <a:pt x="103" y="219"/>
                                    </a:lnTo>
                                    <a:lnTo>
                                      <a:pt x="79" y="216"/>
                                    </a:lnTo>
                                    <a:lnTo>
                                      <a:pt x="57" y="210"/>
                                    </a:lnTo>
                                    <a:lnTo>
                                      <a:pt x="38" y="198"/>
                                    </a:lnTo>
                                    <a:lnTo>
                                      <a:pt x="22" y="184"/>
                                    </a:lnTo>
                                    <a:lnTo>
                                      <a:pt x="10" y="163"/>
                                    </a:lnTo>
                                    <a:lnTo>
                                      <a:pt x="3" y="139"/>
                                    </a:lnTo>
                                    <a:lnTo>
                                      <a:pt x="0" y="111"/>
                                    </a:lnTo>
                                    <a:lnTo>
                                      <a:pt x="4" y="80"/>
                                    </a:lnTo>
                                    <a:lnTo>
                                      <a:pt x="15" y="54"/>
                                    </a:lnTo>
                                    <a:lnTo>
                                      <a:pt x="31" y="31"/>
                                    </a:lnTo>
                                    <a:lnTo>
                                      <a:pt x="53" y="15"/>
                                    </a:lnTo>
                                    <a:lnTo>
                                      <a:pt x="79" y="5"/>
                                    </a:lnTo>
                                    <a:lnTo>
                                      <a:pt x="11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2" name="Freeform 26"/>
                            <wps:cNvSpPr>
                              <a:spLocks/>
                            </wps:cNvSpPr>
                            <wps:spPr bwMode="auto">
                              <a:xfrm>
                                <a:off x="1109980" y="389255"/>
                                <a:ext cx="48895" cy="66675"/>
                              </a:xfrm>
                              <a:custGeom>
                                <a:avLst/>
                                <a:gdLst>
                                  <a:gd name="T0" fmla="*/ 0 w 155"/>
                                  <a:gd name="T1" fmla="*/ 0 h 210"/>
                                  <a:gd name="T2" fmla="*/ 155 w 155"/>
                                  <a:gd name="T3" fmla="*/ 0 h 210"/>
                                  <a:gd name="T4" fmla="*/ 155 w 155"/>
                                  <a:gd name="T5" fmla="*/ 22 h 210"/>
                                  <a:gd name="T6" fmla="*/ 92 w 155"/>
                                  <a:gd name="T7" fmla="*/ 22 h 210"/>
                                  <a:gd name="T8" fmla="*/ 92 w 155"/>
                                  <a:gd name="T9" fmla="*/ 210 h 210"/>
                                  <a:gd name="T10" fmla="*/ 64 w 155"/>
                                  <a:gd name="T11" fmla="*/ 210 h 210"/>
                                  <a:gd name="T12" fmla="*/ 64 w 155"/>
                                  <a:gd name="T13" fmla="*/ 22 h 210"/>
                                  <a:gd name="T14" fmla="*/ 0 w 155"/>
                                  <a:gd name="T15" fmla="*/ 22 h 210"/>
                                  <a:gd name="T16" fmla="*/ 0 w 155"/>
                                  <a:gd name="T17"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5" h="210">
                                    <a:moveTo>
                                      <a:pt x="0" y="0"/>
                                    </a:moveTo>
                                    <a:lnTo>
                                      <a:pt x="155" y="0"/>
                                    </a:lnTo>
                                    <a:lnTo>
                                      <a:pt x="155" y="22"/>
                                    </a:lnTo>
                                    <a:lnTo>
                                      <a:pt x="92" y="22"/>
                                    </a:lnTo>
                                    <a:lnTo>
                                      <a:pt x="92" y="210"/>
                                    </a:lnTo>
                                    <a:lnTo>
                                      <a:pt x="64" y="210"/>
                                    </a:lnTo>
                                    <a:lnTo>
                                      <a:pt x="64" y="22"/>
                                    </a:lnTo>
                                    <a:lnTo>
                                      <a:pt x="0" y="22"/>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3" name="Freeform 27"/>
                            <wps:cNvSpPr>
                              <a:spLocks noEditPoints="1"/>
                            </wps:cNvSpPr>
                            <wps:spPr bwMode="auto">
                              <a:xfrm>
                                <a:off x="1167765" y="387985"/>
                                <a:ext cx="60960" cy="69215"/>
                              </a:xfrm>
                              <a:custGeom>
                                <a:avLst/>
                                <a:gdLst>
                                  <a:gd name="T0" fmla="*/ 96 w 192"/>
                                  <a:gd name="T1" fmla="*/ 24 h 219"/>
                                  <a:gd name="T2" fmla="*/ 75 w 192"/>
                                  <a:gd name="T3" fmla="*/ 27 h 219"/>
                                  <a:gd name="T4" fmla="*/ 59 w 192"/>
                                  <a:gd name="T5" fmla="*/ 36 h 219"/>
                                  <a:gd name="T6" fmla="*/ 46 w 192"/>
                                  <a:gd name="T7" fmla="*/ 51 h 219"/>
                                  <a:gd name="T8" fmla="*/ 35 w 192"/>
                                  <a:gd name="T9" fmla="*/ 68 h 219"/>
                                  <a:gd name="T10" fmla="*/ 29 w 192"/>
                                  <a:gd name="T11" fmla="*/ 89 h 219"/>
                                  <a:gd name="T12" fmla="*/ 28 w 192"/>
                                  <a:gd name="T13" fmla="*/ 111 h 219"/>
                                  <a:gd name="T14" fmla="*/ 31 w 192"/>
                                  <a:gd name="T15" fmla="*/ 133 h 219"/>
                                  <a:gd name="T16" fmla="*/ 35 w 192"/>
                                  <a:gd name="T17" fmla="*/ 153 h 219"/>
                                  <a:gd name="T18" fmla="*/ 46 w 192"/>
                                  <a:gd name="T19" fmla="*/ 170 h 219"/>
                                  <a:gd name="T20" fmla="*/ 59 w 192"/>
                                  <a:gd name="T21" fmla="*/ 184 h 219"/>
                                  <a:gd name="T22" fmla="*/ 75 w 192"/>
                                  <a:gd name="T23" fmla="*/ 192 h 219"/>
                                  <a:gd name="T24" fmla="*/ 96 w 192"/>
                                  <a:gd name="T25" fmla="*/ 197 h 219"/>
                                  <a:gd name="T26" fmla="*/ 96 w 192"/>
                                  <a:gd name="T27" fmla="*/ 197 h 219"/>
                                  <a:gd name="T28" fmla="*/ 115 w 192"/>
                                  <a:gd name="T29" fmla="*/ 194 h 219"/>
                                  <a:gd name="T30" fmla="*/ 133 w 192"/>
                                  <a:gd name="T31" fmla="*/ 184 h 219"/>
                                  <a:gd name="T32" fmla="*/ 146 w 192"/>
                                  <a:gd name="T33" fmla="*/ 170 h 219"/>
                                  <a:gd name="T34" fmla="*/ 155 w 192"/>
                                  <a:gd name="T35" fmla="*/ 153 h 219"/>
                                  <a:gd name="T36" fmla="*/ 161 w 192"/>
                                  <a:gd name="T37" fmla="*/ 132 h 219"/>
                                  <a:gd name="T38" fmla="*/ 162 w 192"/>
                                  <a:gd name="T39" fmla="*/ 108 h 219"/>
                                  <a:gd name="T40" fmla="*/ 161 w 192"/>
                                  <a:gd name="T41" fmla="*/ 88 h 219"/>
                                  <a:gd name="T42" fmla="*/ 156 w 192"/>
                                  <a:gd name="T43" fmla="*/ 68 h 219"/>
                                  <a:gd name="T44" fmla="*/ 146 w 192"/>
                                  <a:gd name="T45" fmla="*/ 51 h 219"/>
                                  <a:gd name="T46" fmla="*/ 133 w 192"/>
                                  <a:gd name="T47" fmla="*/ 36 h 219"/>
                                  <a:gd name="T48" fmla="*/ 116 w 192"/>
                                  <a:gd name="T49" fmla="*/ 27 h 219"/>
                                  <a:gd name="T50" fmla="*/ 96 w 192"/>
                                  <a:gd name="T51" fmla="*/ 24 h 219"/>
                                  <a:gd name="T52" fmla="*/ 97 w 192"/>
                                  <a:gd name="T53" fmla="*/ 0 h 219"/>
                                  <a:gd name="T54" fmla="*/ 124 w 192"/>
                                  <a:gd name="T55" fmla="*/ 5 h 219"/>
                                  <a:gd name="T56" fmla="*/ 147 w 192"/>
                                  <a:gd name="T57" fmla="*/ 15 h 219"/>
                                  <a:gd name="T58" fmla="*/ 167 w 192"/>
                                  <a:gd name="T59" fmla="*/ 31 h 219"/>
                                  <a:gd name="T60" fmla="*/ 180 w 192"/>
                                  <a:gd name="T61" fmla="*/ 52 h 219"/>
                                  <a:gd name="T62" fmla="*/ 189 w 192"/>
                                  <a:gd name="T63" fmla="*/ 79 h 219"/>
                                  <a:gd name="T64" fmla="*/ 192 w 192"/>
                                  <a:gd name="T65" fmla="*/ 108 h 219"/>
                                  <a:gd name="T66" fmla="*/ 189 w 192"/>
                                  <a:gd name="T67" fmla="*/ 136 h 219"/>
                                  <a:gd name="T68" fmla="*/ 181 w 192"/>
                                  <a:gd name="T69" fmla="*/ 161 h 219"/>
                                  <a:gd name="T70" fmla="*/ 171 w 192"/>
                                  <a:gd name="T71" fmla="*/ 182 h 219"/>
                                  <a:gd name="T72" fmla="*/ 155 w 192"/>
                                  <a:gd name="T73" fmla="*/ 197 h 219"/>
                                  <a:gd name="T74" fmla="*/ 137 w 192"/>
                                  <a:gd name="T75" fmla="*/ 209 h 219"/>
                                  <a:gd name="T76" fmla="*/ 116 w 192"/>
                                  <a:gd name="T77" fmla="*/ 216 h 219"/>
                                  <a:gd name="T78" fmla="*/ 94 w 192"/>
                                  <a:gd name="T79" fmla="*/ 219 h 219"/>
                                  <a:gd name="T80" fmla="*/ 94 w 192"/>
                                  <a:gd name="T81" fmla="*/ 219 h 219"/>
                                  <a:gd name="T82" fmla="*/ 68 w 192"/>
                                  <a:gd name="T83" fmla="*/ 215 h 219"/>
                                  <a:gd name="T84" fmla="*/ 46 w 192"/>
                                  <a:gd name="T85" fmla="*/ 204 h 219"/>
                                  <a:gd name="T86" fmla="*/ 26 w 192"/>
                                  <a:gd name="T87" fmla="*/ 189 h 219"/>
                                  <a:gd name="T88" fmla="*/ 12 w 192"/>
                                  <a:gd name="T89" fmla="*/ 167 h 219"/>
                                  <a:gd name="T90" fmla="*/ 3 w 192"/>
                                  <a:gd name="T91" fmla="*/ 142 h 219"/>
                                  <a:gd name="T92" fmla="*/ 0 w 192"/>
                                  <a:gd name="T93" fmla="*/ 111 h 219"/>
                                  <a:gd name="T94" fmla="*/ 3 w 192"/>
                                  <a:gd name="T95" fmla="*/ 80 h 219"/>
                                  <a:gd name="T96" fmla="*/ 13 w 192"/>
                                  <a:gd name="T97" fmla="*/ 54 h 219"/>
                                  <a:gd name="T98" fmla="*/ 28 w 192"/>
                                  <a:gd name="T99" fmla="*/ 31 h 219"/>
                                  <a:gd name="T100" fmla="*/ 47 w 192"/>
                                  <a:gd name="T101" fmla="*/ 15 h 219"/>
                                  <a:gd name="T102" fmla="*/ 71 w 192"/>
                                  <a:gd name="T103" fmla="*/ 5 h 219"/>
                                  <a:gd name="T104" fmla="*/ 97 w 192"/>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2" h="219">
                                    <a:moveTo>
                                      <a:pt x="96" y="24"/>
                                    </a:moveTo>
                                    <a:lnTo>
                                      <a:pt x="75" y="27"/>
                                    </a:lnTo>
                                    <a:lnTo>
                                      <a:pt x="59" y="36"/>
                                    </a:lnTo>
                                    <a:lnTo>
                                      <a:pt x="46" y="51"/>
                                    </a:lnTo>
                                    <a:lnTo>
                                      <a:pt x="35" y="68"/>
                                    </a:lnTo>
                                    <a:lnTo>
                                      <a:pt x="29" y="89"/>
                                    </a:lnTo>
                                    <a:lnTo>
                                      <a:pt x="28" y="111"/>
                                    </a:lnTo>
                                    <a:lnTo>
                                      <a:pt x="31" y="133"/>
                                    </a:lnTo>
                                    <a:lnTo>
                                      <a:pt x="35" y="153"/>
                                    </a:lnTo>
                                    <a:lnTo>
                                      <a:pt x="46" y="170"/>
                                    </a:lnTo>
                                    <a:lnTo>
                                      <a:pt x="59" y="184"/>
                                    </a:lnTo>
                                    <a:lnTo>
                                      <a:pt x="75" y="192"/>
                                    </a:lnTo>
                                    <a:lnTo>
                                      <a:pt x="96" y="197"/>
                                    </a:lnTo>
                                    <a:lnTo>
                                      <a:pt x="96" y="197"/>
                                    </a:lnTo>
                                    <a:lnTo>
                                      <a:pt x="115" y="194"/>
                                    </a:lnTo>
                                    <a:lnTo>
                                      <a:pt x="133" y="184"/>
                                    </a:lnTo>
                                    <a:lnTo>
                                      <a:pt x="146" y="170"/>
                                    </a:lnTo>
                                    <a:lnTo>
                                      <a:pt x="155" y="153"/>
                                    </a:lnTo>
                                    <a:lnTo>
                                      <a:pt x="161" y="132"/>
                                    </a:lnTo>
                                    <a:lnTo>
                                      <a:pt x="162" y="108"/>
                                    </a:lnTo>
                                    <a:lnTo>
                                      <a:pt x="161" y="88"/>
                                    </a:lnTo>
                                    <a:lnTo>
                                      <a:pt x="156" y="68"/>
                                    </a:lnTo>
                                    <a:lnTo>
                                      <a:pt x="146" y="51"/>
                                    </a:lnTo>
                                    <a:lnTo>
                                      <a:pt x="133" y="36"/>
                                    </a:lnTo>
                                    <a:lnTo>
                                      <a:pt x="116" y="27"/>
                                    </a:lnTo>
                                    <a:lnTo>
                                      <a:pt x="96" y="24"/>
                                    </a:lnTo>
                                    <a:close/>
                                    <a:moveTo>
                                      <a:pt x="97" y="0"/>
                                    </a:moveTo>
                                    <a:lnTo>
                                      <a:pt x="124" y="5"/>
                                    </a:lnTo>
                                    <a:lnTo>
                                      <a:pt x="147" y="15"/>
                                    </a:lnTo>
                                    <a:lnTo>
                                      <a:pt x="167" y="31"/>
                                    </a:lnTo>
                                    <a:lnTo>
                                      <a:pt x="180" y="52"/>
                                    </a:lnTo>
                                    <a:lnTo>
                                      <a:pt x="189" y="79"/>
                                    </a:lnTo>
                                    <a:lnTo>
                                      <a:pt x="192" y="108"/>
                                    </a:lnTo>
                                    <a:lnTo>
                                      <a:pt x="189" y="136"/>
                                    </a:lnTo>
                                    <a:lnTo>
                                      <a:pt x="181" y="161"/>
                                    </a:lnTo>
                                    <a:lnTo>
                                      <a:pt x="171" y="182"/>
                                    </a:lnTo>
                                    <a:lnTo>
                                      <a:pt x="155" y="197"/>
                                    </a:lnTo>
                                    <a:lnTo>
                                      <a:pt x="137" y="209"/>
                                    </a:lnTo>
                                    <a:lnTo>
                                      <a:pt x="116" y="216"/>
                                    </a:lnTo>
                                    <a:lnTo>
                                      <a:pt x="94" y="219"/>
                                    </a:lnTo>
                                    <a:lnTo>
                                      <a:pt x="94" y="219"/>
                                    </a:lnTo>
                                    <a:lnTo>
                                      <a:pt x="68" y="215"/>
                                    </a:lnTo>
                                    <a:lnTo>
                                      <a:pt x="46" y="204"/>
                                    </a:lnTo>
                                    <a:lnTo>
                                      <a:pt x="26" y="189"/>
                                    </a:lnTo>
                                    <a:lnTo>
                                      <a:pt x="12" y="167"/>
                                    </a:lnTo>
                                    <a:lnTo>
                                      <a:pt x="3" y="142"/>
                                    </a:lnTo>
                                    <a:lnTo>
                                      <a:pt x="0" y="111"/>
                                    </a:lnTo>
                                    <a:lnTo>
                                      <a:pt x="3"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4" name="Freeform 28"/>
                            <wps:cNvSpPr>
                              <a:spLocks noEditPoints="1"/>
                            </wps:cNvSpPr>
                            <wps:spPr bwMode="auto">
                              <a:xfrm>
                                <a:off x="1244600" y="388620"/>
                                <a:ext cx="43815" cy="67310"/>
                              </a:xfrm>
                              <a:custGeom>
                                <a:avLst/>
                                <a:gdLst>
                                  <a:gd name="T0" fmla="*/ 54 w 137"/>
                                  <a:gd name="T1" fmla="*/ 21 h 212"/>
                                  <a:gd name="T2" fmla="*/ 38 w 137"/>
                                  <a:gd name="T3" fmla="*/ 23 h 212"/>
                                  <a:gd name="T4" fmla="*/ 28 w 137"/>
                                  <a:gd name="T5" fmla="*/ 24 h 212"/>
                                  <a:gd name="T6" fmla="*/ 28 w 137"/>
                                  <a:gd name="T7" fmla="*/ 101 h 212"/>
                                  <a:gd name="T8" fmla="*/ 54 w 137"/>
                                  <a:gd name="T9" fmla="*/ 101 h 212"/>
                                  <a:gd name="T10" fmla="*/ 75 w 137"/>
                                  <a:gd name="T11" fmla="*/ 98 h 212"/>
                                  <a:gd name="T12" fmla="*/ 90 w 137"/>
                                  <a:gd name="T13" fmla="*/ 89 h 212"/>
                                  <a:gd name="T14" fmla="*/ 98 w 137"/>
                                  <a:gd name="T15" fmla="*/ 77 h 212"/>
                                  <a:gd name="T16" fmla="*/ 103 w 137"/>
                                  <a:gd name="T17" fmla="*/ 61 h 212"/>
                                  <a:gd name="T18" fmla="*/ 100 w 137"/>
                                  <a:gd name="T19" fmla="*/ 46 h 212"/>
                                  <a:gd name="T20" fmla="*/ 94 w 137"/>
                                  <a:gd name="T21" fmla="*/ 34 h 212"/>
                                  <a:gd name="T22" fmla="*/ 84 w 137"/>
                                  <a:gd name="T23" fmla="*/ 27 h 212"/>
                                  <a:gd name="T24" fmla="*/ 70 w 137"/>
                                  <a:gd name="T25" fmla="*/ 23 h 212"/>
                                  <a:gd name="T26" fmla="*/ 54 w 137"/>
                                  <a:gd name="T27" fmla="*/ 21 h 212"/>
                                  <a:gd name="T28" fmla="*/ 53 w 137"/>
                                  <a:gd name="T29" fmla="*/ 0 h 212"/>
                                  <a:gd name="T30" fmla="*/ 78 w 137"/>
                                  <a:gd name="T31" fmla="*/ 2 h 212"/>
                                  <a:gd name="T32" fmla="*/ 98 w 137"/>
                                  <a:gd name="T33" fmla="*/ 8 h 212"/>
                                  <a:gd name="T34" fmla="*/ 113 w 137"/>
                                  <a:gd name="T35" fmla="*/ 18 h 212"/>
                                  <a:gd name="T36" fmla="*/ 122 w 137"/>
                                  <a:gd name="T37" fmla="*/ 28 h 212"/>
                                  <a:gd name="T38" fmla="*/ 128 w 137"/>
                                  <a:gd name="T39" fmla="*/ 42 h 212"/>
                                  <a:gd name="T40" fmla="*/ 129 w 137"/>
                                  <a:gd name="T41" fmla="*/ 58 h 212"/>
                                  <a:gd name="T42" fmla="*/ 126 w 137"/>
                                  <a:gd name="T43" fmla="*/ 76 h 212"/>
                                  <a:gd name="T44" fmla="*/ 118 w 137"/>
                                  <a:gd name="T45" fmla="*/ 92 h 212"/>
                                  <a:gd name="T46" fmla="*/ 106 w 137"/>
                                  <a:gd name="T47" fmla="*/ 104 h 212"/>
                                  <a:gd name="T48" fmla="*/ 90 w 137"/>
                                  <a:gd name="T49" fmla="*/ 111 h 212"/>
                                  <a:gd name="T50" fmla="*/ 90 w 137"/>
                                  <a:gd name="T51" fmla="*/ 111 h 212"/>
                                  <a:gd name="T52" fmla="*/ 104 w 137"/>
                                  <a:gd name="T53" fmla="*/ 120 h 212"/>
                                  <a:gd name="T54" fmla="*/ 115 w 137"/>
                                  <a:gd name="T55" fmla="*/ 135 h 212"/>
                                  <a:gd name="T56" fmla="*/ 121 w 137"/>
                                  <a:gd name="T57" fmla="*/ 154 h 212"/>
                                  <a:gd name="T58" fmla="*/ 128 w 137"/>
                                  <a:gd name="T59" fmla="*/ 181 h 212"/>
                                  <a:gd name="T60" fmla="*/ 132 w 137"/>
                                  <a:gd name="T61" fmla="*/ 200 h 212"/>
                                  <a:gd name="T62" fmla="*/ 137 w 137"/>
                                  <a:gd name="T63" fmla="*/ 212 h 212"/>
                                  <a:gd name="T64" fmla="*/ 109 w 137"/>
                                  <a:gd name="T65" fmla="*/ 212 h 212"/>
                                  <a:gd name="T66" fmla="*/ 104 w 137"/>
                                  <a:gd name="T67" fmla="*/ 203 h 212"/>
                                  <a:gd name="T68" fmla="*/ 100 w 137"/>
                                  <a:gd name="T69" fmla="*/ 185 h 212"/>
                                  <a:gd name="T70" fmla="*/ 95 w 137"/>
                                  <a:gd name="T71" fmla="*/ 161 h 212"/>
                                  <a:gd name="T72" fmla="*/ 90 w 137"/>
                                  <a:gd name="T73" fmla="*/ 144 h 212"/>
                                  <a:gd name="T74" fmla="*/ 81 w 137"/>
                                  <a:gd name="T75" fmla="*/ 130 h 212"/>
                                  <a:gd name="T76" fmla="*/ 69 w 137"/>
                                  <a:gd name="T77" fmla="*/ 123 h 212"/>
                                  <a:gd name="T78" fmla="*/ 53 w 137"/>
                                  <a:gd name="T79" fmla="*/ 121 h 212"/>
                                  <a:gd name="T80" fmla="*/ 28 w 137"/>
                                  <a:gd name="T81" fmla="*/ 121 h 212"/>
                                  <a:gd name="T82" fmla="*/ 28 w 137"/>
                                  <a:gd name="T83" fmla="*/ 212 h 212"/>
                                  <a:gd name="T84" fmla="*/ 0 w 137"/>
                                  <a:gd name="T85" fmla="*/ 212 h 212"/>
                                  <a:gd name="T86" fmla="*/ 0 w 137"/>
                                  <a:gd name="T87" fmla="*/ 5 h 212"/>
                                  <a:gd name="T88" fmla="*/ 25 w 137"/>
                                  <a:gd name="T89" fmla="*/ 2 h 212"/>
                                  <a:gd name="T90" fmla="*/ 53 w 137"/>
                                  <a:gd name="T91"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7" h="212">
                                    <a:moveTo>
                                      <a:pt x="54" y="21"/>
                                    </a:moveTo>
                                    <a:lnTo>
                                      <a:pt x="38" y="23"/>
                                    </a:lnTo>
                                    <a:lnTo>
                                      <a:pt x="28" y="24"/>
                                    </a:lnTo>
                                    <a:lnTo>
                                      <a:pt x="28" y="101"/>
                                    </a:lnTo>
                                    <a:lnTo>
                                      <a:pt x="54" y="101"/>
                                    </a:lnTo>
                                    <a:lnTo>
                                      <a:pt x="75" y="98"/>
                                    </a:lnTo>
                                    <a:lnTo>
                                      <a:pt x="90" y="89"/>
                                    </a:lnTo>
                                    <a:lnTo>
                                      <a:pt x="98" y="77"/>
                                    </a:lnTo>
                                    <a:lnTo>
                                      <a:pt x="103" y="61"/>
                                    </a:lnTo>
                                    <a:lnTo>
                                      <a:pt x="100" y="46"/>
                                    </a:lnTo>
                                    <a:lnTo>
                                      <a:pt x="94" y="34"/>
                                    </a:lnTo>
                                    <a:lnTo>
                                      <a:pt x="84" y="27"/>
                                    </a:lnTo>
                                    <a:lnTo>
                                      <a:pt x="70" y="23"/>
                                    </a:lnTo>
                                    <a:lnTo>
                                      <a:pt x="54" y="21"/>
                                    </a:lnTo>
                                    <a:close/>
                                    <a:moveTo>
                                      <a:pt x="53" y="0"/>
                                    </a:moveTo>
                                    <a:lnTo>
                                      <a:pt x="78" y="2"/>
                                    </a:lnTo>
                                    <a:lnTo>
                                      <a:pt x="98" y="8"/>
                                    </a:lnTo>
                                    <a:lnTo>
                                      <a:pt x="113" y="18"/>
                                    </a:lnTo>
                                    <a:lnTo>
                                      <a:pt x="122" y="28"/>
                                    </a:lnTo>
                                    <a:lnTo>
                                      <a:pt x="128" y="42"/>
                                    </a:lnTo>
                                    <a:lnTo>
                                      <a:pt x="129" y="58"/>
                                    </a:lnTo>
                                    <a:lnTo>
                                      <a:pt x="126" y="76"/>
                                    </a:lnTo>
                                    <a:lnTo>
                                      <a:pt x="118" y="92"/>
                                    </a:lnTo>
                                    <a:lnTo>
                                      <a:pt x="106" y="104"/>
                                    </a:lnTo>
                                    <a:lnTo>
                                      <a:pt x="90" y="111"/>
                                    </a:lnTo>
                                    <a:lnTo>
                                      <a:pt x="90" y="111"/>
                                    </a:lnTo>
                                    <a:lnTo>
                                      <a:pt x="104" y="120"/>
                                    </a:lnTo>
                                    <a:lnTo>
                                      <a:pt x="115" y="135"/>
                                    </a:lnTo>
                                    <a:lnTo>
                                      <a:pt x="121" y="154"/>
                                    </a:lnTo>
                                    <a:lnTo>
                                      <a:pt x="128" y="181"/>
                                    </a:lnTo>
                                    <a:lnTo>
                                      <a:pt x="132" y="200"/>
                                    </a:lnTo>
                                    <a:lnTo>
                                      <a:pt x="137" y="212"/>
                                    </a:lnTo>
                                    <a:lnTo>
                                      <a:pt x="109" y="212"/>
                                    </a:lnTo>
                                    <a:lnTo>
                                      <a:pt x="104" y="203"/>
                                    </a:lnTo>
                                    <a:lnTo>
                                      <a:pt x="100" y="185"/>
                                    </a:lnTo>
                                    <a:lnTo>
                                      <a:pt x="95" y="161"/>
                                    </a:lnTo>
                                    <a:lnTo>
                                      <a:pt x="90" y="144"/>
                                    </a:lnTo>
                                    <a:lnTo>
                                      <a:pt x="81" y="130"/>
                                    </a:lnTo>
                                    <a:lnTo>
                                      <a:pt x="69" y="123"/>
                                    </a:lnTo>
                                    <a:lnTo>
                                      <a:pt x="53" y="121"/>
                                    </a:lnTo>
                                    <a:lnTo>
                                      <a:pt x="28" y="121"/>
                                    </a:lnTo>
                                    <a:lnTo>
                                      <a:pt x="28" y="212"/>
                                    </a:lnTo>
                                    <a:lnTo>
                                      <a:pt x="0" y="212"/>
                                    </a:lnTo>
                                    <a:lnTo>
                                      <a:pt x="0" y="5"/>
                                    </a:lnTo>
                                    <a:lnTo>
                                      <a:pt x="25" y="2"/>
                                    </a:lnTo>
                                    <a:lnTo>
                                      <a:pt x="53"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57FFEF74" id="Canvas 25" o:spid="_x0000_s1026" editas="canvas" style="width:121.6pt;height:36pt;mso-position-horizontal-relative:char;mso-position-vertical-relative:line" coordsize="1544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443;height:4572;visibility:visible;mso-wrap-style:square">
                      <v:fill o:detectmouseclick="t"/>
                      <v:path o:connecttype="none"/>
                    </v:shape>
                    <v:rect id="Rectangle 6" o:spid="_x0000_s1028" style="position:absolute;width:15443;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" filled="f" stroked="f" strokeweight="0"/>
                    <v:rect id="Rectangle 7" o:spid="_x0000_s1029" style="position:absolute;left:2622;top:1104;width:6;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" fillcolor="#00accd" strokecolor="#00accd" strokeweight="0"/>
                    <v:shape id="Freeform 8" o:spid="_x0000_s1030" style="position:absolute;left:2578;top:4400;width:50;height:19;visibility:visible;mso-wrap-style:square;v-text-anchor:top" coordsize="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" path="m12,r4,3l15,1,12,,,4,12,xe" fillcolor="#00accd" strokecolor="#00accd" strokeweight="0">
                      <v:path arrowok="t" o:connecttype="custom" o:connectlocs="3810,0;5080,1429;4763,476;3810,0;0,1905;3810,0" o:connectangles="0,0,0,0,0,0"/>
                    </v:shape>
                    <v:shape id="Freeform 9" o:spid="_x0000_s1031" style="position:absolute;top:6;width:3657;height:4559;visibility:visible;mso-wrap-style:square;v-text-anchor:top" coordsize="1153,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" path="m824,1386r-12,4l824,1386r3,1l828,1389r-4,-3xm603,365r-34,2l537,371r-33,6l473,387r-28,15l420,418r-19,23l386,467r-9,30l374,532r5,30l388,588r14,24l420,633r24,19l469,668r28,16l526,701r39,20l601,745r34,26l665,801r25,31l709,867r12,37l724,934r-5,29l710,993r-11,28l685,1049r-14,25l659,1095r-10,19l644,1130r2,15l651,1161r14,15l682,1188r23,9l731,1201r31,2l796,1200r38,-11l874,1173r44,-23l954,1123r31,-30l1008,1064r21,-31l1044,1002r10,-31l1063,943r4,-27l1070,893r2,-20l1072,859r,-9l1072,847r-5,-40l1058,766r-14,-39l1023,690r-22,-31l967,627,932,602,896,582,861,566,825,553,792,540,761,526,734,510,712,488,700,472r-3,-17l699,441r6,-14l713,417r9,-9l730,401r8,-8l741,386r-3,-4l731,379r-13,-3l700,371r-21,-1l657,367r-20,l619,365r-12,l603,365xm825,346r,l825,346r,xm989,r37,5l1061,17r30,19l1116,61r19,31l1148,126r5,37l1153,1268r-2,l1147,1306r-15,34l1111,1370r-28,26l1052,1415r-36,12l977,1432r,l977,1432r,l977,1432r-4,l962,1430r-17,-1l920,1426r-28,-8l861,1407r-30,-17l831,1390r,l828,1389r-6,-2l820,1389r-3,l814,1390r-2,2l780,1405r-33,12l691,1429r-57,7l575,1438r-72,-5l433,1420r-66,-21l305,1370r-59,-36l193,1293r-49,-49l103,1191,68,1133,38,1071,18,1005,4,935,,863,4,792,18,723,38,656,68,594r35,-59l144,482r49,-47l246,392r59,-36l367,328r66,-20l503,294r72,-4l634,293r56,7l744,315r53,19l796,334r1,l800,334r5,2l811,334r6,-3l821,327r3,-6l825,314r,-151l830,126,842,92,862,61,887,36,917,17,952,5,989,xe" fillcolor="#00accd" strokecolor="#00accd" strokeweight="0">
                      <v:path arrowok="t" o:connecttype="custom" o:connectlocs="261393,439443;261393,439443;170350,117629;141165,127457;122449,148066;120228,178187;133234,200698;157661,216868;190652,236209;218885,263793;229671,296133;221740,323717;209051,347179;204927,363032;216347,376665;241725,381421;277254,371910;312466,346545;331183,317693;338479,290426;340065,272353;338479,255866;324521,218770;295653,190869;261710,175333;232843,161700;221106,144262;226181,132213;234112,124604;231891,120165;215396,117312;196362,115726;261710,109702;261710,109702;336575,5390;360050,29169;365760,402030;359098,424858;333720,448638;309928,454028;309928,454028;299777,453076;273130,446101;263614,440711;260124,440394;257586,441345;219202,453076;159564,454345;96754,434370;45680,394421;12055,339570;0,273621;12055,207990;45680,152822;96754,112873;159564,93215;218885,95118;252511,105898;255366,106532;260441,103678;261710,51681;273448,19341;301998,1585" o:connectangles="0,0,0,0,0,0,0,0,0,0,0,0,0,0,0,0,0,0,0,0,0,0,0,0,0,0,0,0,0,0,0,0,0,0,0,0,0,0,0,0,0,0,0,0,0,0,0,0,0,0,0,0,0,0,0,0,0,0,0,0,0,0,0"/>
                      <o:lock v:ext="edit" verticies="t"/>
                    </v:shape>
                    <v:shape id="Freeform 10" o:spid="_x0000_s1032" style="position:absolute;left:4210;top:114;width:2216;height:3492;visibility:visible;mso-wrap-style:square;v-text-anchor:top" coordsize="697,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" path="m356,435r-40,3l281,448r-34,16l219,488r-25,28l173,548r-16,37l145,627r-7,44l135,718r3,45l144,804r12,40l171,879r20,33l215,940r28,22l277,978r35,11l353,993r39,-4l427,978r34,-18l490,937r25,-30l536,872r13,-40l555,804r2,-30l557,646r-2,-28l549,588r-9,-31l526,529,507,503,483,480,456,461,427,446r-34,-8l356,435xm557,l689,r,894l691,944r,50l694,1042r3,43l576,1085,570,956r-3,l546,990r-26,31l489,1048r-35,22l412,1086r-45,12l316,1101r-47,-3l225,1086r-43,-18l143,1045r-34,-30l76,978,51,937,29,891,13,841,4,785,,726,2,667r9,-57l26,559,45,513,70,472,98,435r33,-31l166,377r38,-21l244,342r43,-11l331,328r46,5l420,340r36,15l487,373r28,20l536,415r18,26l557,441,557,xe" fillcolor="#00accd" strokecolor="#00accd" strokeweight="0">
                      <v:path arrowok="t" o:connecttype="custom" o:connectlocs="100474,138939;78535,147186;61683,163681;49919,185569;43878,212849;43878,242032;49601,267727;60730,289297;77263,305158;99202,313722;124639,313722;146577,304523;163747,287711;174558,263920;177101,245522;176465,196037;171696,176687;161203,159557;144988,146235;124957,138939;177101,0;219071,283587;219707,315308;221615,344175;181235,303254;173604,314040;155480,332438;130998,344492;100474,349250;71540,344492;45468,331486;24165,310233;9221,282636;1272,249011;636,211580;8267,177321;22257,149724;41652,128153;64863,112927;91253,104997;119869,105631;144988,112610;163747,124664;176147,139890;177101,0" o:connectangles="0,0,0,0,0,0,0,0,0,0,0,0,0,0,0,0,0,0,0,0,0,0,0,0,0,0,0,0,0,0,0,0,0,0,0,0,0,0,0,0,0,0,0,0,0"/>
                      <o:lock v:ext="edit" verticies="t"/>
                    </v:shape>
                    <v:shape id="Freeform 11" o:spid="_x0000_s1033" style="position:absolute;left:6826;top:228;width:546;height:3328;visibility:visible;mso-wrap-style:square;v-text-anchor:top" coordsize="173,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" path="m21,309r133,l154,1048r-133,l21,309xm87,r24,3l133,12r16,13l163,43r7,21l173,86r-3,22l163,129r-14,18l132,161r-21,9l86,173r-2,l61,170,40,161,24,147,11,129,3,108,,86,3,64,12,43,24,25,42,12,62,3,87,xe" fillcolor="#00accd" strokecolor="#00accd" strokeweight="0">
                      <v:path arrowok="t" o:connecttype="custom" o:connectlocs="6629,98108;48612,98108;48612,332740;6629,332740;6629,98108;27463,0;35039,953;41983,3810;47034,7938;51453,13653;53663,20320;54610,27305;53663,34290;51453,40958;47034,46673;41668,51118;35039,53975;27147,54928;26516,54928;19256,53975;12627,51118;7576,46673;3472,40958;947,34290;0,27305;947,20320;3788,13653;7576,7938;13258,3810;19571,953;27463,0" o:connectangles="0,0,0,0,0,0,0,0,0,0,0,0,0,0,0,0,0,0,0,0,0,0,0,0,0,0,0,0,0,0,0"/>
                      <o:lock v:ext="edit" verticies="t"/>
                    </v:shape>
                    <v:shape id="Freeform 12" o:spid="_x0000_s1034" style="position:absolute;left:7677;top:1155;width:1867;height:2451;visibility:visible;mso-wrap-style:square;v-text-anchor:top" coordsize="5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" path="m412,380r-33,l345,383r-34,4l280,393r-30,9l222,414r-25,13l177,443r-18,21l146,488r-9,26l134,545r3,31l144,603r12,22l172,643r18,13l212,666r22,6l259,674r40,-3l334,661r31,-17l390,625r22,-24l429,576r11,-26l445,529r1,-22l446,380r-34,xm296,r49,3l389,11r38,13l460,40r28,21l511,83r19,27l547,139r11,30l567,201r6,34l576,269r2,34l578,579r1,64l582,702r6,55l468,757,455,663r-4,l432,687r-24,24l379,731r-33,17l309,761r-40,9l225,773r-42,-3l146,761,112,748,82,728,57,706,37,681,20,653,10,624,3,593,,562,4,517r9,-38l29,442,51,409,81,381r34,-26l156,334r46,-18l255,303r57,-9l376,288r67,-1l443,271r,-17l442,237r-3,-18l433,200r-7,-19l417,163,404,145,386,130,365,117r-25,-9l311,102r-36,-1l234,102r-41,8l153,120r-37,16l82,155,53,65,93,43,137,25,187,12,240,3,296,xe" fillcolor="#00accd" strokecolor="#00accd" strokeweight="0">
                      <v:path arrowok="t" o:connecttype="custom" o:connectlocs="120333,120494;98743,122714;79375,127470;62548,135397;50483,147129;43498,162984;43498,182643;49530,198181;60325,208011;74295,213084;94933,212767;115888,204205;130810,190571;139700,174399;141605,160764;130810,120494;109538,951;135573,7610;154940,19342;168275,34880;177165,53588;181928,74516;183515,96078;183833,203888;186690,240037;144463,210230;137160,217840;120333,231792;98108,241305;71438,245110;46355,241305;26035,230841;11748,215938;3175,197864;0,178204;4128,151886;16193,129690;36513,112567;64135,100200;99060,93224;140653,91005;140653,80541;139383,69443;135255,57393;128270,45978;115888,37099;98743,32343;74295,32343;48578,38051;26035,49149;29528,13635;59373,3805;93980,0" o:connectangles="0,0,0,0,0,0,0,0,0,0,0,0,0,0,0,0,0,0,0,0,0,0,0,0,0,0,0,0,0,0,0,0,0,0,0,0,0,0,0,0,0,0,0,0,0,0,0,0,0,0,0,0,0"/>
                      <o:lock v:ext="edit" verticies="t"/>
                    </v:shape>
                    <v:rect id="Rectangle 9" o:spid="_x0000_s1035" style="position:absolute;left:9937;top:114;width:42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" fillcolor="#00accd" strokecolor="#00accd" strokeweight="0"/>
                    <v:shape id="Freeform 14" o:spid="_x0000_s1036" style="position:absolute;left:10712;top:1155;width:2286;height:2451;visibility:visible;mso-wrap-style:square;v-text-anchor:top" coordsize="72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" path="m361,102r-41,3l284,116r-32,16l224,152r-25,26l180,207r-17,33l150,275r-7,37l137,350r-2,39l138,436r8,44l159,522r16,37l197,591r25,28l252,641r31,18l318,669r39,3l358,672r41,-4l438,655r35,-20l504,607r26,-34l551,533r16,-45l578,437r4,-53l581,352r-5,-33l569,287r-9,-31l547,225,530,195,511,170,488,147,461,129,432,114r-34,-9l361,102xm365,r56,5l473,15r49,19l566,58r38,31l638,124r28,43l690,213r16,52l716,319r5,61l718,436r-9,52l696,535r-18,43l656,616r-25,34l603,680r-31,25l538,725r-34,18l467,757r-37,8l392,771r-37,2l354,773r-49,-3l258,761,214,746,174,727,135,700,102,671,72,635,47,596,26,551,12,502,3,449,,393,3,334,13,278,28,228,50,182,75,141r31,-37l141,73,180,48,222,27,268,12,315,3,365,xe" fillcolor="#00accd" strokecolor="#00accd" strokeweight="0">
                      <v:path arrowok="t" o:connecttype="custom" o:connectlocs="101459,33294;79899,41856;63095,56442;51681,76101;45340,98932;42803,123348;46291,152203;55485,177253;70387,196278;89728,208962;113190,213084;126507,211816;149969,201352;168042,181692;179773,154740;184529,121762;182626,101151;177553,81175;168042,61832;154725,46612;136970,36148;114459,32343;133482,1585;165505,10781;191504,28221;211162,52954;223844,84029;228600,120494;224795,154740;214966,183278;200065,206108;181358,223548;159798,235597;136336,242573;112556,245110;96703,244159;67851,236549;42803,221962;22828,201352;8244,174716;951,142373;951,105908;8878,72296;23779,44710;44705,23148;70387,8561;99874,951" o:connectangles="0,0,0,0,0,0,0,0,0,0,0,0,0,0,0,0,0,0,0,0,0,0,0,0,0,0,0,0,0,0,0,0,0,0,0,0,0,0,0,0,0,0,0,0,0,0,0"/>
                      <o:lock v:ext="edit" verticies="t"/>
                    </v:shape>
                    <v:shape id="Freeform 15" o:spid="_x0000_s1037" style="position:absolute;left:13233;top:1155;width:2191;height:3410;visibility:visible;mso-wrap-style:square;v-text-anchor:top" coordsize="69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" path="m356,105r-42,3l276,120r-34,19l211,164r-25,33l165,237r-16,44l139,330r-3,56l139,427r6,42l157,505r14,36l192,572r23,26l244,621r32,16l313,647r41,5l389,647r34,-9l454,624r28,-21l506,578r19,-31l540,511r6,-22l550,466r,-26l550,308r-1,-31l543,248,532,219,518,192,498,167,478,147,451,129,423,116r-32,-8l356,105xm335,r44,3l419,12r35,13l485,42r25,19l532,82r18,23l565,127r3,l572,18r118,l689,51r-2,34l686,124r-2,45l684,219r,428l683,709r-5,55l669,813r-11,44l643,895r-18,34l605,960r-25,27l546,1012r-36,21l472,1049r-40,12l391,1070r-41,4l310,1076r-44,-2l220,1068r-44,-9l134,1047,98,1033,65,1013,98,910r32,19l168,946r45,13l261,966r53,3l351,968r34,-6l417,953r30,-13l472,922r24,-24l515,872r16,-33l543,802r7,-43l552,711r,-82l549,629r-20,29l504,684r-28,24l442,725r-38,15l361,751r-47,3l266,749,220,739,179,721,139,696,105,666,74,631,49,591,28,547,14,498,3,446,,392,5,331r9,-56l28,225,49,179,74,138r29,-36l136,71,171,46,210,27,251,12,292,3,335,xe" fillcolor="#00accd" strokecolor="#00accd" strokeweight="0">
                      <v:path arrowok="t" o:connecttype="custom" o:connectlocs="87630,38029;59055,62431;44133,104580;46038,148631;60960,181272;87630,201872;123508,205041;153035,191097;171450,161941;174625,139440;172403,78594;158115,52924;134303,36762;106363,0;144145,7923;168910,25987;180340,40248;218758,16162;217170,53558;216853,224689;208915,271592;192088,304233;161925,327368;124143,339094;84455,340361;42545,331805;31115,288388;67628,303917;111443,306769;141923,297895;163513,276345;174625,240535;174308,199336;151130,224372;114618,237999;69850,234196;33338,211062;8890,173350;0,124229;8890,71305;32703,32325;66675,8557;106363,0" o:connectangles="0,0,0,0,0,0,0,0,0,0,0,0,0,0,0,0,0,0,0,0,0,0,0,0,0,0,0,0,0,0,0,0,0,0,0,0,0,0,0,0,0,0,0"/>
                      <o:lock v:ext="edit" verticies="t"/>
                    </v:shape>
                    <v:shape id="Freeform 16" o:spid="_x0000_s1038" style="position:absolute;left:4489;top:3879;width:400;height:693;visibility:visible;mso-wrap-style:square;v-text-anchor:top" coordsize="1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" path="m72,l91,3r16,3l119,11r-9,22l101,30,88,26,72,24,56,26,45,30r-7,7l33,46r-1,9l33,68r9,11l54,88r19,8l92,105r15,9l117,126r8,15l126,157r-1,16l119,188r-10,12l94,210r-18,6l54,219,33,216,14,212,,204,7,182r22,10l56,195r17,-3l88,187r9,-12l100,160,97,147,89,136,78,126,60,119,41,110,26,101,14,89,7,74,4,58,7,40,16,24,30,12,50,3,72,xe" fillcolor="#00accd" strokecolor="#00accd" strokeweight="0">
                      <v:path arrowok="t" o:connecttype="custom" o:connectlocs="22860,0;28893,948;33973,1896;37783,3477;34925,10430;32068,9482;27940,8217;22860,7585;17780,8217;14288,9482;12065,11694;10478,14538;10160,17383;10478,21491;13335,24968;17145,27812;23178,30341;29210,33185;33973,36030;37148,39822;39688,44563;40005,49620;39688,54677;37783,59417;34608,63210;29845,66371;24130,68267;17145,69215;10478,68267;4445,67003;0,64474;2223,57521;9208,60682;17780,61630;23178,60682;27940,59101;30798,55309;31750,50568;30798,46459;28258,42983;24765,39822;19050,37610;13018,34766;8255,31921;4445,28128;2223,23388;1270,18331;2223,12642;5080,7585;9525,3793;15875,948;22860,0" o:connectangles="0,0,0,0,0,0,0,0,0,0,0,0,0,0,0,0,0,0,0,0,0,0,0,0,0,0,0,0,0,0,0,0,0,0,0,0,0,0,0,0,0,0,0,0,0,0,0,0,0,0,0,0"/>
                    </v:shape>
                    <v:shape id="Freeform 17" o:spid="_x0000_s1039" style="position:absolute;left:5118;top:3892;width:368;height:667;visibility:visible;mso-wrap-style:square;v-text-anchor:top" coordsize="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" path="m,l114,r,22l27,22r,66l109,88r,24l27,112r,75l118,187r,23l,210,,xe" fillcolor="#00accd" strokecolor="#00accd" strokeweight="0">
                      <v:path arrowok="t" o:connecttype="custom" o:connectlocs="0,0;35582,0;35582,6985;8427,6985;8427,27940;34021,27940;34021,35560;8427,35560;8427,59373;36830,59373;36830,66675;0,66675;0,0" o:connectangles="0,0,0,0,0,0,0,0,0,0,0,0,0"/>
                    </v:shape>
                    <v:shape id="Freeform 18" o:spid="_x0000_s1040" style="position:absolute;left:5683;top:3892;width:679;height:667;visibility:visible;mso-wrap-style:square;v-text-anchor:top" coordsize="21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" path="m14,l49,,84,102r12,37l106,173r,l117,139r12,-37l167,r34,l214,210r-26,l182,118,180,87r,-31l179,26r,l167,65r-15,41l115,208r-20,l59,109,46,66,36,26r,l34,56,33,87r-2,32l25,210,,210,14,xe" fillcolor="#00accd" strokecolor="#00accd" strokeweight="0">
                      <v:path arrowok="t" o:connecttype="custom" o:connectlocs="4445,0;15558,0;26670,32385;30480,44133;33655,54928;33655,54928;37148,44133;40958,32385;53023,0;63818,0;67945,66675;59690,66675;57785,37465;57150,27623;57150,17780;56833,8255;56833,8255;53023,20638;48260,33655;36513,66040;30163,66040;18733,34608;14605,20955;11430,8255;11430,8255;10795,17780;10478,27623;9843,37783;7938,66675;0,66675;4445,0" o:connectangles="0,0,0,0,0,0,0,0,0,0,0,0,0,0,0,0,0,0,0,0,0,0,0,0,0,0,0,0,0,0,0"/>
                    </v:shape>
                    <v:rect id="Rectangle 15" o:spid="_x0000_s1041" style="position:absolute;left:6591;top:3892;width: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" fillcolor="#00accd" strokecolor="#00accd" strokeweight="0"/>
                    <v:shape id="Freeform 20" o:spid="_x0000_s1042" style="position:absolute;left:6896;top:3879;width:508;height:693;visibility:visible;mso-wrap-style:square;v-text-anchor:top" coordsize="15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" path="m109,r23,3l148,6r11,5l151,33,134,27,110,24,87,27,67,34,51,46,38,64,31,85r-3,26l31,135r7,20l50,173r14,12l85,192r24,3l132,192r21,-5l159,209r-13,4l126,218r-23,1l78,216,56,210,36,198,22,184,10,163,3,139,,111,3,80,13,54,29,31,51,15,78,5,109,xe" fillcolor="#00accd" strokecolor="#00accd" strokeweight="0">
                      <v:path arrowok="t" o:connecttype="custom" o:connectlocs="34825,0;42174,948;47286,1896;50800,3477;48244,10430;42813,8533;35145,7585;27796,8533;21406,10746;16294,14538;12141,20227;9904,26864;8946,35082;9904,42667;12141,48988;15975,54677;20448,58469;27157,60682;34825,61630;42174,60682;48883,59101;50800,66054;46647,67319;40257,68899;32908,69215;24921,68267;17892,66371;11502,62578;7029,58153;3195,51516;958,43931;0,35082;958,25284;4153,17067;9265,9798;16294,4741;24921,1580;34825,0" o:connectangles="0,0,0,0,0,0,0,0,0,0,0,0,0,0,0,0,0,0,0,0,0,0,0,0,0,0,0,0,0,0,0,0,0,0,0,0,0,0"/>
                    </v:shape>
                    <v:shape id="Freeform 21" o:spid="_x0000_s1043" style="position:absolute;left:7537;top:3879;width:610;height:693;visibility:visible;mso-wrap-style:square;v-text-anchor:top" coordsize="1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" path="m97,24l75,27,59,36,46,51,37,68,31,89r-1,22l31,133r6,20l47,170r12,14l77,192r19,5l96,197r20,-3l133,184r13,-14l156,153r6,-21l164,108,162,88,156,68,147,51,134,36,118,27,97,24xm97,r28,5l147,15r20,16l181,52r9,27l193,108r-3,28l183,161r-12,21l156,197r-17,12l118,216r-22,3l94,219,69,215,46,204,27,189,13,167,4,142,,111,4,80,13,54,28,31,47,15,71,5,97,xe" fillcolor="#00accd" strokecolor="#00accd" strokeweight="0">
                      <v:path arrowok="t" o:connecttype="custom" o:connectlocs="30638,7585;23689,8533;18635,11378;14529,16119;11687,21491;9792,28128;9476,35082;9792,42035;11687,48356;14845,53729;18635,58153;24321,60682;30322,62262;30322,62262;36639,61314;42009,58153;46115,53729;49273,48356;51168,41719;51800,34133;51168,27812;49273,21491;46431,16119;42325,11378;37271,8533;30638,7585;30638,0;39482,1580;46431,4741;52748,9798;57170,16435;60012,24968;60960,34133;60012,42983;57801,50884;54011,57521;49273,62262;43904,66054;37271,68267;30322,69215;29690,69215;21794,67951;14529,64474;8528,59733;4106,52780;1263,44879;0,35082;1263,25284;4106,17067;8844,9798;14845,4741;22426,1580;30638,0" o:connectangles="0,0,0,0,0,0,0,0,0,0,0,0,0,0,0,0,0,0,0,0,0,0,0,0,0,0,0,0,0,0,0,0,0,0,0,0,0,0,0,0,0,0,0,0,0,0,0,0,0,0,0,0,0"/>
                      <o:lock v:ext="edit" verticies="t"/>
                    </v:shape>
                    <v:shape id="Freeform 22" o:spid="_x0000_s1044" style="position:absolute;left:8337;top:3892;width:495;height:667;visibility:visible;mso-wrap-style:square;v-text-anchor:top" coordsize="1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" path="m,l30,,97,106r21,36l134,174r2,l133,133r,-45l133,r25,l158,210r-28,l63,103,43,68,25,32r-1,2l25,60r,28l25,119r,91l,210,,xe" fillcolor="#00accd" strokecolor="#00accd" strokeweight="0">
                      <v:path arrowok="t" o:connecttype="custom" o:connectlocs="0,0;9404,0;30408,33655;36991,45085;42006,55245;42633,55245;41693,42228;41693,27940;41693,0;49530,0;49530,66675;40753,66675;19749,32703;13480,21590;7837,10160;7524,10795;7837,19050;7837,27940;7837,37783;7837,66675;0,66675;0,0" o:connectangles="0,0,0,0,0,0,0,0,0,0,0,0,0,0,0,0,0,0,0,0,0,0"/>
                    </v:shape>
                    <v:shape id="Freeform 23" o:spid="_x0000_s1045" style="position:absolute;left:9055;top:3886;width:552;height:679;visibility:visible;mso-wrap-style:square;v-text-anchor:top" coordsize="17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" path="m61,21l41,23,28,24r,167l40,192r16,l83,189r22,-7l122,169r12,-18l143,129r2,-27l143,79,136,59,124,43,108,31,86,24,61,21xm59,l86,2r23,4l128,15r17,10l156,40r11,18l171,79r3,23l170,133r-11,28l143,184r-16,13l105,206r-25,6l50,215,24,213,,212,,5,28,2,59,xe" fillcolor="#00accd" strokecolor="#00accd" strokeweight="0">
                      <v:path arrowok="t" o:connecttype="custom" o:connectlocs="19368,6636;13018,7269;8890,7585;8890,60360;12700,60676;17780,60676;26353,59728;33338,57516;38735,53408;42545,47720;45403,40767;46038,32234;45403,24966;43180,18645;39370,13589;34290,9797;27305,7585;19368,6636;18733,0;27305,632;34608,1896;40640,4740;46038,7901;49530,12641;53023,18329;54293,24966;55245,32234;53975,42031;50483,50880;45403,58148;40323,62257;33338,65101;25400,66997;15875,67945;7620,67313;0,66997;0,1580;8890,632;18733,0" o:connectangles="0,0,0,0,0,0,0,0,0,0,0,0,0,0,0,0,0,0,0,0,0,0,0,0,0,0,0,0,0,0,0,0,0,0,0,0,0,0,0"/>
                      <o:lock v:ext="edit" verticies="t"/>
                    </v:shape>
                    <v:shape id="Freeform 24" o:spid="_x0000_s1046" style="position:absolute;left:9791;top:3892;width:489;height:680;visibility:visible;mso-wrap-style:square;v-text-anchor:top" coordsize="15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" path="m,l27,r,124l30,149r6,19l46,182r15,7l76,192r17,-3l108,182r10,-14l124,149r3,-25l127,r28,l155,122r-3,26l146,168r-8,18l126,198r-15,9l93,213r-17,1l58,213,42,207,27,199,15,186,8,170,2,149,,124,,xe" fillcolor="#00accd" strokecolor="#00accd" strokeweight="0">
                      <v:path arrowok="t" o:connecttype="custom" o:connectlocs="0,0;8517,0;8517,39370;9464,47308;11356,53340;14511,57785;19243,60008;23974,60960;29337,60008;34069,57785;37223,53340;39116,47308;40062,39370;40062,0;48895,0;48895,38735;47949,46990;46056,53340;43532,59055;39747,62865;35015,65723;29337,67628;23974,67945;18296,67628;13249,65723;8517,63183;4732,59055;2524,53975;631,47308;0,39370;0,0" o:connectangles="0,0,0,0,0,0,0,0,0,0,0,0,0,0,0,0,0,0,0,0,0,0,0,0,0,0,0,0,0,0,0"/>
                    </v:shape>
                    <v:shape id="Freeform 25" o:spid="_x0000_s1047" style="position:absolute;left:10445;top:3879;width:508;height:693;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" path="m110,r22,3l149,6r11,5l153,33,134,27,110,24,88,27,68,34,51,46,40,64,32,85r-3,26l31,135r7,20l50,173r16,12l85,192r24,3l134,192r19,-5l159,209r-13,4l127,218r-24,1l79,216,57,210,38,198,22,184,10,163,3,139,,111,4,80,15,54,31,31,53,15,79,5,110,xe" fillcolor="#00accd" strokecolor="#00accd" strokeweight="0">
                      <v:path arrowok="t" o:connecttype="custom" o:connectlocs="34925,0;41910,948;47308,1896;50800,3477;48578,10430;42545,8533;34925,7585;27940,8533;21590,10746;16193,14538;12700,20227;10160,26864;9208,35082;9843,42667;12065,48988;15875,54677;20955,58469;26988,60682;34608,61630;42545,60682;48578,59101;50483,66054;46355,67319;40323,68899;32703,69215;25083,68267;18098,66371;12065,62578;6985,58153;3175,51516;953,43931;0,35082;1270,25284;4763,17067;9843,9798;16828,4741;25083,1580;34925,0" o:connectangles="0,0,0,0,0,0,0,0,0,0,0,0,0,0,0,0,0,0,0,0,0,0,0,0,0,0,0,0,0,0,0,0,0,0,0,0,0,0"/>
                    </v:shape>
                    <v:shape id="Freeform 26" o:spid="_x0000_s1048" style="position:absolute;left:11099;top:3892;width:489;height:667;visibility:visible;mso-wrap-style:square;v-text-anchor:top" coordsize="1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" path="m,l155,r,22l92,22r,188l64,210,64,22,,22,,xe" fillcolor="#00accd" strokecolor="#00accd" strokeweight="0">
                      <v:path arrowok="t" o:connecttype="custom" o:connectlocs="0,0;48895,0;48895,6985;29022,6985;29022,66675;20189,66675;20189,6985;0,6985;0,0" o:connectangles="0,0,0,0,0,0,0,0,0"/>
                    </v:shape>
                    <v:shape id="Freeform 27" o:spid="_x0000_s1049" style="position:absolute;left:11677;top:3879;width:610;height:693;visibility:visible;mso-wrap-style:square;v-text-anchor:top" coordsize="1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" path="m96,24l75,27,59,36,46,51,35,68,29,89r-1,22l31,133r4,20l46,170r13,14l75,192r21,5l96,197r19,-3l133,184r13,-14l155,153r6,-21l162,108,161,88,156,68,146,51,133,36,116,27,96,24xm97,r27,5l147,15r20,16l180,52r9,27l192,108r-3,28l181,161r-10,21l155,197r-18,12l116,216r-22,3l94,219,68,215,46,204,26,189,12,167,3,142,,111,3,80,13,54,28,31,47,15,71,5,97,xe" fillcolor="#00accd" strokecolor="#00accd" strokeweight="0">
                      <v:path arrowok="t" o:connecttype="custom" o:connectlocs="30480,7585;23813,8533;18733,11378;14605,16119;11113,21491;9208,28128;8890,35082;9843,42035;11113,48356;14605,53729;18733,58153;23813,60682;30480,62262;30480,62262;36513,61314;42228,58153;46355,53729;49213,48356;51118,41719;51435,34133;51118,27812;49530,21491;46355,16119;42228,11378;36830,8533;30480,7585;30798,0;39370,1580;46673,4741;53023,9798;57150,16435;60008,24968;60960,34133;60008,42983;57468,50884;54293,57521;49213,62262;43498,66054;36830,68267;29845,69215;29845,69215;21590,67951;14605,64474;8255,59733;3810,52780;953,44879;0,35082;953,25284;4128,17067;8890,9798;14923,4741;22543,1580;30798,0" o:connectangles="0,0,0,0,0,0,0,0,0,0,0,0,0,0,0,0,0,0,0,0,0,0,0,0,0,0,0,0,0,0,0,0,0,0,0,0,0,0,0,0,0,0,0,0,0,0,0,0,0,0,0,0,0"/>
                      <o:lock v:ext="edit" verticies="t"/>
                    </v:shape>
                    <v:shape id="Freeform 28" o:spid="_x0000_s1050" style="position:absolute;left:12446;top:3886;width:438;height:673;visibility:visible;mso-wrap-style:square;v-text-anchor:top" coordsize="1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" path="m54,21l38,23,28,24r,77l54,101,75,98,90,89,98,77r5,-16l100,46,94,34,84,27,70,23,54,21xm53,l78,2,98,8r15,10l122,28r6,14l129,58r-3,18l118,92r-12,12l90,111r,l104,120r11,15l121,154r7,27l132,200r5,12l109,212r-5,-9l100,185,95,161,90,144,81,130,69,123,53,121r-25,l28,212,,212,,5,25,2,53,xe" fillcolor="#00accd" strokecolor="#00accd" strokeweight="0">
                      <v:path arrowok="t" o:connecttype="custom" o:connectlocs="17270,6668;12153,7303;8955,7620;8955,32068;17270,32068;23986,31115;28784,28258;31342,24448;32941,19368;31982,14605;30063,10795;26865,8573;22387,7303;17270,6668;16950,0;24946,635;31342,2540;36139,5715;39018,8890;40937,13335;41256,18415;40297,24130;37738,29210;33901,33020;28784,35243;28784,35243;33261,38100;36779,42863;38698,48895;40937,57468;42216,63500;43815,67310;34860,67310;33261,64453;31982,58738;30383,51118;28784,45720;25905,41275;22067,39053;16950,38418;8955,38418;8955,67310;0,67310;0,1588;7995,635;16950,0" o:connectangles="0,0,0,0,0,0,0,0,0,0,0,0,0,0,0,0,0,0,0,0,0,0,0,0,0,0,0,0,0,0,0,0,0,0,0,0,0,0,0,0,0,0,0,0,0,0"/>
                      <o:lock v:ext="edit" verticies="t"/>
                    </v:shape>
                    <w10:anchorlock/>
                  </v:group>
                </w:pict>
              </mc:Fallback>
            </mc:AlternateContent>
          </w:r>
        </w:p>
      </w:tc>
    </w:tr>
    <w:tr w:rsidR="00A36DAB" w14:paraId="1D30B7F9" w14:textId="77777777" w:rsidTr="007F0DA1">
      <w:trPr>
        <w:trHeight w:val="159"/>
      </w:trPr>
      <w:tc>
        <w:tcPr>
          <w:tcW w:w="6201" w:type="dxa"/>
          <w:tcBorders>
            <w:top w:val="thinThickSmallGap" w:sz="24" w:space="0" w:color="00ACCD"/>
            <w:bottom w:val="nil"/>
          </w:tcBorders>
        </w:tcPr>
        <w:p w14:paraId="1D72EF16" w14:textId="77777777" w:rsidR="00A36DAB" w:rsidRPr="00363FAD" w:rsidRDefault="00A36DAB" w:rsidP="00363FAD">
          <w:pPr>
            <w:pStyle w:val="Header"/>
          </w:pPr>
        </w:p>
      </w:tc>
      <w:tc>
        <w:tcPr>
          <w:tcW w:w="2721" w:type="dxa"/>
          <w:tcBorders>
            <w:top w:val="thinThickSmallGap" w:sz="24" w:space="0" w:color="00ACCD"/>
            <w:bottom w:val="nil"/>
          </w:tcBorders>
        </w:tcPr>
        <w:p w14:paraId="5D4AE499" w14:textId="77777777" w:rsidR="00A36DAB" w:rsidRPr="00363FAD" w:rsidRDefault="00DD1CD5" w:rsidP="00363FAD">
          <w:pPr>
            <w:pStyle w:val="HeaderSmallRight"/>
            <w:framePr w:hSpace="0" w:wrap="auto" w:yAlign="inline"/>
          </w:pPr>
          <w:r>
            <w:fldChar w:fldCharType="begin"/>
          </w:r>
          <w:r>
            <w:instrText xml:space="preserve"> DOCPROPERTY  Sec_Status  \* MERGEFORMAT </w:instrText>
          </w:r>
          <w:r>
            <w:fldChar w:fldCharType="separate"/>
          </w:r>
          <w:r w:rsidR="00A36DAB">
            <w:t>NDA Confidential</w:t>
          </w:r>
          <w:r>
            <w:fldChar w:fldCharType="end"/>
          </w:r>
        </w:p>
      </w:tc>
    </w:tr>
  </w:tbl>
  <w:p w14:paraId="710E7EA1" w14:textId="77777777" w:rsidR="00A36DAB" w:rsidRPr="000C18F1" w:rsidRDefault="00DD1CD5">
    <w:pPr>
      <w:pStyle w:val="Header"/>
      <w:rPr>
        <w:sz w:val="2"/>
        <w:szCs w:val="2"/>
      </w:rPr>
    </w:pPr>
    <w:r>
      <w:pict w14:anchorId="4048E7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37.7pt;margin-top:314pt;width:547.25pt;height:84.15pt;rotation:315;z-index:-251656192;mso-position-horizontal-relative:margin;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WithoutRuling"/>
      <w:tblpPr w:leftFromText="181" w:rightFromText="181" w:bottomFromText="113" w:vertAnchor="text" w:tblpY="-396"/>
      <w:tblW w:w="4980" w:type="pct"/>
      <w:tblBorders>
        <w:insideH w:val="thinThickSmallGap" w:sz="24" w:space="0" w:color="00ACCD"/>
      </w:tblBorders>
      <w:tblLayout w:type="fixed"/>
      <w:tblCellMar>
        <w:top w:w="57" w:type="dxa"/>
        <w:bottom w:w="57" w:type="dxa"/>
      </w:tblCellMar>
      <w:tblLook w:val="04A0" w:firstRow="1" w:lastRow="0" w:firstColumn="1" w:lastColumn="0" w:noHBand="0" w:noVBand="1"/>
    </w:tblPr>
    <w:tblGrid>
      <w:gridCol w:w="6201"/>
      <w:gridCol w:w="2721"/>
    </w:tblGrid>
    <w:tr w:rsidR="00A36DAB" w14:paraId="10F10CAC" w14:textId="77777777" w:rsidTr="00E05A72">
      <w:trPr>
        <w:trHeight w:val="431"/>
      </w:trPr>
      <w:tc>
        <w:tcPr>
          <w:tcW w:w="6201" w:type="dxa"/>
          <w:tcBorders>
            <w:top w:val="nil"/>
            <w:bottom w:val="thinThickSmallGap" w:sz="24" w:space="0" w:color="00ACCD"/>
          </w:tcBorders>
          <w:vAlign w:val="bottom"/>
        </w:tcPr>
        <w:p w14:paraId="05F30808" w14:textId="77777777" w:rsidR="00A36DAB" w:rsidRDefault="00A36DAB" w:rsidP="00C85E5C">
          <w:pPr>
            <w:pStyle w:val="HeaderLarge"/>
            <w:framePr w:hSpace="0" w:wrap="auto" w:vAnchor="margin" w:yAlign="inline"/>
          </w:pPr>
          <w:fldSimple w:instr=" DOCPROPERTY  Keywords  \* MERGEFORMAT ">
            <w:r>
              <w:t>&lt;UM&gt;-&lt;X&gt;-&lt;nnn&gt;</w:t>
            </w:r>
          </w:fldSimple>
        </w:p>
      </w:tc>
      <w:tc>
        <w:tcPr>
          <w:tcW w:w="2721" w:type="dxa"/>
          <w:tcBorders>
            <w:top w:val="nil"/>
            <w:bottom w:val="thinThickSmallGap" w:sz="24" w:space="0" w:color="00ACCD"/>
          </w:tcBorders>
        </w:tcPr>
        <w:p w14:paraId="5787D486" w14:textId="77777777" w:rsidR="00A36DAB" w:rsidRDefault="00A36DAB" w:rsidP="00C85E5C">
          <w:pPr>
            <w:pStyle w:val="HeaderRight"/>
            <w:framePr w:hSpace="0" w:wrap="auto" w:vAnchor="margin" w:yAlign="inline"/>
          </w:pPr>
          <w:r>
            <mc:AlternateContent>
              <mc:Choice Requires="wpc">
                <w:drawing>
                  <wp:inline distT="0" distB="0" distL="0" distR="0" wp14:anchorId="47DD87CD" wp14:editId="18AFAABA">
                    <wp:extent cx="1544320" cy="457200"/>
                    <wp:effectExtent l="0" t="0" r="17780" b="19050"/>
                    <wp:docPr id="616" name="Canvas 6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6"/>
                            <wps:cNvSpPr>
                              <a:spLocks noChangeArrowheads="1"/>
                            </wps:cNvSpPr>
                            <wps:spPr bwMode="auto">
                              <a:xfrm>
                                <a:off x="0" y="0"/>
                                <a:ext cx="1544320" cy="456565"/>
                              </a:xfrm>
                              <a:prstGeom prst="rect">
                                <a:avLst/>
                              </a:prstGeom>
                              <a:noFill/>
                              <a:ln w="0">
                                <a:noFill/>
                                <a:prstDash val="solid"/>
                                <a:miter lim="800000"/>
                                <a:headEnd/>
                                <a:tailEnd/>
                              </a:ln>
                              <a:extLst/>
                            </wps:spPr>
                            <wps:bodyPr rot="0" vert="horz" wrap="square" lIns="91440" tIns="45720" rIns="91440" bIns="45720" anchor="t" anchorCtr="0" upright="1">
                              <a:noAutofit/>
                            </wps:bodyPr>
                          </wps:wsp>
                          <wps:wsp>
                            <wps:cNvPr id="26" name="Rectangle 7"/>
                            <wps:cNvSpPr>
                              <a:spLocks noChangeArrowheads="1"/>
                            </wps:cNvSpPr>
                            <wps:spPr bwMode="auto">
                              <a:xfrm>
                                <a:off x="262255" y="110490"/>
                                <a:ext cx="635" cy="63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27" name="Freeform 8"/>
                            <wps:cNvSpPr>
                              <a:spLocks/>
                            </wps:cNvSpPr>
                            <wps:spPr bwMode="auto">
                              <a:xfrm>
                                <a:off x="257810" y="440055"/>
                                <a:ext cx="5080" cy="1905"/>
                              </a:xfrm>
                              <a:custGeom>
                                <a:avLst/>
                                <a:gdLst>
                                  <a:gd name="T0" fmla="*/ 12 w 16"/>
                                  <a:gd name="T1" fmla="*/ 0 h 4"/>
                                  <a:gd name="T2" fmla="*/ 16 w 16"/>
                                  <a:gd name="T3" fmla="*/ 3 h 4"/>
                                  <a:gd name="T4" fmla="*/ 15 w 16"/>
                                  <a:gd name="T5" fmla="*/ 1 h 4"/>
                                  <a:gd name="T6" fmla="*/ 12 w 16"/>
                                  <a:gd name="T7" fmla="*/ 0 h 4"/>
                                  <a:gd name="T8" fmla="*/ 0 w 16"/>
                                  <a:gd name="T9" fmla="*/ 4 h 4"/>
                                  <a:gd name="T10" fmla="*/ 12 w 16"/>
                                  <a:gd name="T11" fmla="*/ 0 h 4"/>
                                </a:gdLst>
                                <a:ahLst/>
                                <a:cxnLst>
                                  <a:cxn ang="0">
                                    <a:pos x="T0" y="T1"/>
                                  </a:cxn>
                                  <a:cxn ang="0">
                                    <a:pos x="T2" y="T3"/>
                                  </a:cxn>
                                  <a:cxn ang="0">
                                    <a:pos x="T4" y="T5"/>
                                  </a:cxn>
                                  <a:cxn ang="0">
                                    <a:pos x="T6" y="T7"/>
                                  </a:cxn>
                                  <a:cxn ang="0">
                                    <a:pos x="T8" y="T9"/>
                                  </a:cxn>
                                  <a:cxn ang="0">
                                    <a:pos x="T10" y="T11"/>
                                  </a:cxn>
                                </a:cxnLst>
                                <a:rect l="0" t="0" r="r" b="b"/>
                                <a:pathLst>
                                  <a:path w="16" h="4">
                                    <a:moveTo>
                                      <a:pt x="12" y="0"/>
                                    </a:moveTo>
                                    <a:lnTo>
                                      <a:pt x="16" y="3"/>
                                    </a:lnTo>
                                    <a:lnTo>
                                      <a:pt x="15" y="1"/>
                                    </a:lnTo>
                                    <a:lnTo>
                                      <a:pt x="12" y="0"/>
                                    </a:lnTo>
                                    <a:lnTo>
                                      <a:pt x="0" y="4"/>
                                    </a:lnTo>
                                    <a:lnTo>
                                      <a:pt x="1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8" name="Freeform 9"/>
                            <wps:cNvSpPr>
                              <a:spLocks noEditPoints="1"/>
                            </wps:cNvSpPr>
                            <wps:spPr bwMode="auto">
                              <a:xfrm>
                                <a:off x="0" y="635"/>
                                <a:ext cx="365760" cy="455930"/>
                              </a:xfrm>
                              <a:custGeom>
                                <a:avLst/>
                                <a:gdLst>
                                  <a:gd name="T0" fmla="*/ 824 w 1153"/>
                                  <a:gd name="T1" fmla="*/ 1386 h 1438"/>
                                  <a:gd name="T2" fmla="*/ 824 w 1153"/>
                                  <a:gd name="T3" fmla="*/ 1386 h 1438"/>
                                  <a:gd name="T4" fmla="*/ 537 w 1153"/>
                                  <a:gd name="T5" fmla="*/ 371 h 1438"/>
                                  <a:gd name="T6" fmla="*/ 445 w 1153"/>
                                  <a:gd name="T7" fmla="*/ 402 h 1438"/>
                                  <a:gd name="T8" fmla="*/ 386 w 1153"/>
                                  <a:gd name="T9" fmla="*/ 467 h 1438"/>
                                  <a:gd name="T10" fmla="*/ 379 w 1153"/>
                                  <a:gd name="T11" fmla="*/ 562 h 1438"/>
                                  <a:gd name="T12" fmla="*/ 420 w 1153"/>
                                  <a:gd name="T13" fmla="*/ 633 h 1438"/>
                                  <a:gd name="T14" fmla="*/ 497 w 1153"/>
                                  <a:gd name="T15" fmla="*/ 684 h 1438"/>
                                  <a:gd name="T16" fmla="*/ 601 w 1153"/>
                                  <a:gd name="T17" fmla="*/ 745 h 1438"/>
                                  <a:gd name="T18" fmla="*/ 690 w 1153"/>
                                  <a:gd name="T19" fmla="*/ 832 h 1438"/>
                                  <a:gd name="T20" fmla="*/ 724 w 1153"/>
                                  <a:gd name="T21" fmla="*/ 934 h 1438"/>
                                  <a:gd name="T22" fmla="*/ 699 w 1153"/>
                                  <a:gd name="T23" fmla="*/ 1021 h 1438"/>
                                  <a:gd name="T24" fmla="*/ 659 w 1153"/>
                                  <a:gd name="T25" fmla="*/ 1095 h 1438"/>
                                  <a:gd name="T26" fmla="*/ 646 w 1153"/>
                                  <a:gd name="T27" fmla="*/ 1145 h 1438"/>
                                  <a:gd name="T28" fmla="*/ 682 w 1153"/>
                                  <a:gd name="T29" fmla="*/ 1188 h 1438"/>
                                  <a:gd name="T30" fmla="*/ 762 w 1153"/>
                                  <a:gd name="T31" fmla="*/ 1203 h 1438"/>
                                  <a:gd name="T32" fmla="*/ 874 w 1153"/>
                                  <a:gd name="T33" fmla="*/ 1173 h 1438"/>
                                  <a:gd name="T34" fmla="*/ 985 w 1153"/>
                                  <a:gd name="T35" fmla="*/ 1093 h 1438"/>
                                  <a:gd name="T36" fmla="*/ 1044 w 1153"/>
                                  <a:gd name="T37" fmla="*/ 1002 h 1438"/>
                                  <a:gd name="T38" fmla="*/ 1067 w 1153"/>
                                  <a:gd name="T39" fmla="*/ 916 h 1438"/>
                                  <a:gd name="T40" fmla="*/ 1072 w 1153"/>
                                  <a:gd name="T41" fmla="*/ 859 h 1438"/>
                                  <a:gd name="T42" fmla="*/ 1067 w 1153"/>
                                  <a:gd name="T43" fmla="*/ 807 h 1438"/>
                                  <a:gd name="T44" fmla="*/ 1023 w 1153"/>
                                  <a:gd name="T45" fmla="*/ 690 h 1438"/>
                                  <a:gd name="T46" fmla="*/ 932 w 1153"/>
                                  <a:gd name="T47" fmla="*/ 602 h 1438"/>
                                  <a:gd name="T48" fmla="*/ 825 w 1153"/>
                                  <a:gd name="T49" fmla="*/ 553 h 1438"/>
                                  <a:gd name="T50" fmla="*/ 734 w 1153"/>
                                  <a:gd name="T51" fmla="*/ 510 h 1438"/>
                                  <a:gd name="T52" fmla="*/ 697 w 1153"/>
                                  <a:gd name="T53" fmla="*/ 455 h 1438"/>
                                  <a:gd name="T54" fmla="*/ 713 w 1153"/>
                                  <a:gd name="T55" fmla="*/ 417 h 1438"/>
                                  <a:gd name="T56" fmla="*/ 738 w 1153"/>
                                  <a:gd name="T57" fmla="*/ 393 h 1438"/>
                                  <a:gd name="T58" fmla="*/ 731 w 1153"/>
                                  <a:gd name="T59" fmla="*/ 379 h 1438"/>
                                  <a:gd name="T60" fmla="*/ 679 w 1153"/>
                                  <a:gd name="T61" fmla="*/ 370 h 1438"/>
                                  <a:gd name="T62" fmla="*/ 619 w 1153"/>
                                  <a:gd name="T63" fmla="*/ 365 h 1438"/>
                                  <a:gd name="T64" fmla="*/ 825 w 1153"/>
                                  <a:gd name="T65" fmla="*/ 346 h 1438"/>
                                  <a:gd name="T66" fmla="*/ 825 w 1153"/>
                                  <a:gd name="T67" fmla="*/ 346 h 1438"/>
                                  <a:gd name="T68" fmla="*/ 1061 w 1153"/>
                                  <a:gd name="T69" fmla="*/ 17 h 1438"/>
                                  <a:gd name="T70" fmla="*/ 1135 w 1153"/>
                                  <a:gd name="T71" fmla="*/ 92 h 1438"/>
                                  <a:gd name="T72" fmla="*/ 1153 w 1153"/>
                                  <a:gd name="T73" fmla="*/ 1268 h 1438"/>
                                  <a:gd name="T74" fmla="*/ 1132 w 1153"/>
                                  <a:gd name="T75" fmla="*/ 1340 h 1438"/>
                                  <a:gd name="T76" fmla="*/ 1052 w 1153"/>
                                  <a:gd name="T77" fmla="*/ 1415 h 1438"/>
                                  <a:gd name="T78" fmla="*/ 977 w 1153"/>
                                  <a:gd name="T79" fmla="*/ 1432 h 1438"/>
                                  <a:gd name="T80" fmla="*/ 977 w 1153"/>
                                  <a:gd name="T81" fmla="*/ 1432 h 1438"/>
                                  <a:gd name="T82" fmla="*/ 945 w 1153"/>
                                  <a:gd name="T83" fmla="*/ 1429 h 1438"/>
                                  <a:gd name="T84" fmla="*/ 861 w 1153"/>
                                  <a:gd name="T85" fmla="*/ 1407 h 1438"/>
                                  <a:gd name="T86" fmla="*/ 831 w 1153"/>
                                  <a:gd name="T87" fmla="*/ 1390 h 1438"/>
                                  <a:gd name="T88" fmla="*/ 820 w 1153"/>
                                  <a:gd name="T89" fmla="*/ 1389 h 1438"/>
                                  <a:gd name="T90" fmla="*/ 812 w 1153"/>
                                  <a:gd name="T91" fmla="*/ 1392 h 1438"/>
                                  <a:gd name="T92" fmla="*/ 691 w 1153"/>
                                  <a:gd name="T93" fmla="*/ 1429 h 1438"/>
                                  <a:gd name="T94" fmla="*/ 503 w 1153"/>
                                  <a:gd name="T95" fmla="*/ 1433 h 1438"/>
                                  <a:gd name="T96" fmla="*/ 305 w 1153"/>
                                  <a:gd name="T97" fmla="*/ 1370 h 1438"/>
                                  <a:gd name="T98" fmla="*/ 144 w 1153"/>
                                  <a:gd name="T99" fmla="*/ 1244 h 1438"/>
                                  <a:gd name="T100" fmla="*/ 38 w 1153"/>
                                  <a:gd name="T101" fmla="*/ 1071 h 1438"/>
                                  <a:gd name="T102" fmla="*/ 0 w 1153"/>
                                  <a:gd name="T103" fmla="*/ 863 h 1438"/>
                                  <a:gd name="T104" fmla="*/ 38 w 1153"/>
                                  <a:gd name="T105" fmla="*/ 656 h 1438"/>
                                  <a:gd name="T106" fmla="*/ 144 w 1153"/>
                                  <a:gd name="T107" fmla="*/ 482 h 1438"/>
                                  <a:gd name="T108" fmla="*/ 305 w 1153"/>
                                  <a:gd name="T109" fmla="*/ 356 h 1438"/>
                                  <a:gd name="T110" fmla="*/ 503 w 1153"/>
                                  <a:gd name="T111" fmla="*/ 294 h 1438"/>
                                  <a:gd name="T112" fmla="*/ 690 w 1153"/>
                                  <a:gd name="T113" fmla="*/ 300 h 1438"/>
                                  <a:gd name="T114" fmla="*/ 796 w 1153"/>
                                  <a:gd name="T115" fmla="*/ 334 h 1438"/>
                                  <a:gd name="T116" fmla="*/ 805 w 1153"/>
                                  <a:gd name="T117" fmla="*/ 336 h 1438"/>
                                  <a:gd name="T118" fmla="*/ 821 w 1153"/>
                                  <a:gd name="T119" fmla="*/ 327 h 1438"/>
                                  <a:gd name="T120" fmla="*/ 825 w 1153"/>
                                  <a:gd name="T121" fmla="*/ 163 h 1438"/>
                                  <a:gd name="T122" fmla="*/ 862 w 1153"/>
                                  <a:gd name="T123" fmla="*/ 61 h 1438"/>
                                  <a:gd name="T124" fmla="*/ 952 w 1153"/>
                                  <a:gd name="T125" fmla="*/ 5 h 1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53" h="1438">
                                    <a:moveTo>
                                      <a:pt x="824" y="1386"/>
                                    </a:moveTo>
                                    <a:lnTo>
                                      <a:pt x="812" y="1390"/>
                                    </a:lnTo>
                                    <a:lnTo>
                                      <a:pt x="824" y="1386"/>
                                    </a:lnTo>
                                    <a:lnTo>
                                      <a:pt x="827" y="1387"/>
                                    </a:lnTo>
                                    <a:lnTo>
                                      <a:pt x="828" y="1389"/>
                                    </a:lnTo>
                                    <a:lnTo>
                                      <a:pt x="824" y="1386"/>
                                    </a:lnTo>
                                    <a:close/>
                                    <a:moveTo>
                                      <a:pt x="603" y="365"/>
                                    </a:moveTo>
                                    <a:lnTo>
                                      <a:pt x="569" y="367"/>
                                    </a:lnTo>
                                    <a:lnTo>
                                      <a:pt x="537" y="371"/>
                                    </a:lnTo>
                                    <a:lnTo>
                                      <a:pt x="504" y="377"/>
                                    </a:lnTo>
                                    <a:lnTo>
                                      <a:pt x="473" y="387"/>
                                    </a:lnTo>
                                    <a:lnTo>
                                      <a:pt x="445" y="402"/>
                                    </a:lnTo>
                                    <a:lnTo>
                                      <a:pt x="420" y="418"/>
                                    </a:lnTo>
                                    <a:lnTo>
                                      <a:pt x="401" y="441"/>
                                    </a:lnTo>
                                    <a:lnTo>
                                      <a:pt x="386" y="467"/>
                                    </a:lnTo>
                                    <a:lnTo>
                                      <a:pt x="377" y="497"/>
                                    </a:lnTo>
                                    <a:lnTo>
                                      <a:pt x="374" y="532"/>
                                    </a:lnTo>
                                    <a:lnTo>
                                      <a:pt x="379" y="562"/>
                                    </a:lnTo>
                                    <a:lnTo>
                                      <a:pt x="388" y="588"/>
                                    </a:lnTo>
                                    <a:lnTo>
                                      <a:pt x="402" y="612"/>
                                    </a:lnTo>
                                    <a:lnTo>
                                      <a:pt x="420" y="633"/>
                                    </a:lnTo>
                                    <a:lnTo>
                                      <a:pt x="444" y="652"/>
                                    </a:lnTo>
                                    <a:lnTo>
                                      <a:pt x="469" y="668"/>
                                    </a:lnTo>
                                    <a:lnTo>
                                      <a:pt x="497" y="684"/>
                                    </a:lnTo>
                                    <a:lnTo>
                                      <a:pt x="526" y="701"/>
                                    </a:lnTo>
                                    <a:lnTo>
                                      <a:pt x="565" y="721"/>
                                    </a:lnTo>
                                    <a:lnTo>
                                      <a:pt x="601" y="745"/>
                                    </a:lnTo>
                                    <a:lnTo>
                                      <a:pt x="635" y="771"/>
                                    </a:lnTo>
                                    <a:lnTo>
                                      <a:pt x="665" y="801"/>
                                    </a:lnTo>
                                    <a:lnTo>
                                      <a:pt x="690" y="832"/>
                                    </a:lnTo>
                                    <a:lnTo>
                                      <a:pt x="709" y="867"/>
                                    </a:lnTo>
                                    <a:lnTo>
                                      <a:pt x="721" y="904"/>
                                    </a:lnTo>
                                    <a:lnTo>
                                      <a:pt x="724" y="934"/>
                                    </a:lnTo>
                                    <a:lnTo>
                                      <a:pt x="719" y="963"/>
                                    </a:lnTo>
                                    <a:lnTo>
                                      <a:pt x="710" y="993"/>
                                    </a:lnTo>
                                    <a:lnTo>
                                      <a:pt x="699" y="1021"/>
                                    </a:lnTo>
                                    <a:lnTo>
                                      <a:pt x="685" y="1049"/>
                                    </a:lnTo>
                                    <a:lnTo>
                                      <a:pt x="671" y="1074"/>
                                    </a:lnTo>
                                    <a:lnTo>
                                      <a:pt x="659" y="1095"/>
                                    </a:lnTo>
                                    <a:lnTo>
                                      <a:pt x="649" y="1114"/>
                                    </a:lnTo>
                                    <a:lnTo>
                                      <a:pt x="644" y="1130"/>
                                    </a:lnTo>
                                    <a:lnTo>
                                      <a:pt x="646" y="1145"/>
                                    </a:lnTo>
                                    <a:lnTo>
                                      <a:pt x="651" y="1161"/>
                                    </a:lnTo>
                                    <a:lnTo>
                                      <a:pt x="665" y="1176"/>
                                    </a:lnTo>
                                    <a:lnTo>
                                      <a:pt x="682" y="1188"/>
                                    </a:lnTo>
                                    <a:lnTo>
                                      <a:pt x="705" y="1197"/>
                                    </a:lnTo>
                                    <a:lnTo>
                                      <a:pt x="731" y="1201"/>
                                    </a:lnTo>
                                    <a:lnTo>
                                      <a:pt x="762" y="1203"/>
                                    </a:lnTo>
                                    <a:lnTo>
                                      <a:pt x="796" y="1200"/>
                                    </a:lnTo>
                                    <a:lnTo>
                                      <a:pt x="834" y="1189"/>
                                    </a:lnTo>
                                    <a:lnTo>
                                      <a:pt x="874" y="1173"/>
                                    </a:lnTo>
                                    <a:lnTo>
                                      <a:pt x="918" y="1150"/>
                                    </a:lnTo>
                                    <a:lnTo>
                                      <a:pt x="954" y="1123"/>
                                    </a:lnTo>
                                    <a:lnTo>
                                      <a:pt x="985" y="1093"/>
                                    </a:lnTo>
                                    <a:lnTo>
                                      <a:pt x="1008" y="1064"/>
                                    </a:lnTo>
                                    <a:lnTo>
                                      <a:pt x="1029" y="1033"/>
                                    </a:lnTo>
                                    <a:lnTo>
                                      <a:pt x="1044" y="1002"/>
                                    </a:lnTo>
                                    <a:lnTo>
                                      <a:pt x="1054" y="971"/>
                                    </a:lnTo>
                                    <a:lnTo>
                                      <a:pt x="1063" y="943"/>
                                    </a:lnTo>
                                    <a:lnTo>
                                      <a:pt x="1067" y="916"/>
                                    </a:lnTo>
                                    <a:lnTo>
                                      <a:pt x="1070" y="893"/>
                                    </a:lnTo>
                                    <a:lnTo>
                                      <a:pt x="1072" y="873"/>
                                    </a:lnTo>
                                    <a:lnTo>
                                      <a:pt x="1072" y="859"/>
                                    </a:lnTo>
                                    <a:lnTo>
                                      <a:pt x="1072" y="850"/>
                                    </a:lnTo>
                                    <a:lnTo>
                                      <a:pt x="1072" y="847"/>
                                    </a:lnTo>
                                    <a:lnTo>
                                      <a:pt x="1067" y="807"/>
                                    </a:lnTo>
                                    <a:lnTo>
                                      <a:pt x="1058" y="766"/>
                                    </a:lnTo>
                                    <a:lnTo>
                                      <a:pt x="1044" y="727"/>
                                    </a:lnTo>
                                    <a:lnTo>
                                      <a:pt x="1023" y="690"/>
                                    </a:lnTo>
                                    <a:lnTo>
                                      <a:pt x="1001" y="659"/>
                                    </a:lnTo>
                                    <a:lnTo>
                                      <a:pt x="967" y="627"/>
                                    </a:lnTo>
                                    <a:lnTo>
                                      <a:pt x="932" y="602"/>
                                    </a:lnTo>
                                    <a:lnTo>
                                      <a:pt x="896" y="582"/>
                                    </a:lnTo>
                                    <a:lnTo>
                                      <a:pt x="861" y="566"/>
                                    </a:lnTo>
                                    <a:lnTo>
                                      <a:pt x="825" y="553"/>
                                    </a:lnTo>
                                    <a:lnTo>
                                      <a:pt x="792" y="540"/>
                                    </a:lnTo>
                                    <a:lnTo>
                                      <a:pt x="761" y="526"/>
                                    </a:lnTo>
                                    <a:lnTo>
                                      <a:pt x="734" y="510"/>
                                    </a:lnTo>
                                    <a:lnTo>
                                      <a:pt x="712" y="488"/>
                                    </a:lnTo>
                                    <a:lnTo>
                                      <a:pt x="700" y="472"/>
                                    </a:lnTo>
                                    <a:lnTo>
                                      <a:pt x="697" y="455"/>
                                    </a:lnTo>
                                    <a:lnTo>
                                      <a:pt x="699" y="441"/>
                                    </a:lnTo>
                                    <a:lnTo>
                                      <a:pt x="705" y="427"/>
                                    </a:lnTo>
                                    <a:lnTo>
                                      <a:pt x="713" y="417"/>
                                    </a:lnTo>
                                    <a:lnTo>
                                      <a:pt x="722" y="408"/>
                                    </a:lnTo>
                                    <a:lnTo>
                                      <a:pt x="730" y="401"/>
                                    </a:lnTo>
                                    <a:lnTo>
                                      <a:pt x="738" y="393"/>
                                    </a:lnTo>
                                    <a:lnTo>
                                      <a:pt x="741" y="386"/>
                                    </a:lnTo>
                                    <a:lnTo>
                                      <a:pt x="738" y="382"/>
                                    </a:lnTo>
                                    <a:lnTo>
                                      <a:pt x="731" y="379"/>
                                    </a:lnTo>
                                    <a:lnTo>
                                      <a:pt x="718" y="376"/>
                                    </a:lnTo>
                                    <a:lnTo>
                                      <a:pt x="700" y="371"/>
                                    </a:lnTo>
                                    <a:lnTo>
                                      <a:pt x="679" y="370"/>
                                    </a:lnTo>
                                    <a:lnTo>
                                      <a:pt x="657" y="367"/>
                                    </a:lnTo>
                                    <a:lnTo>
                                      <a:pt x="637" y="367"/>
                                    </a:lnTo>
                                    <a:lnTo>
                                      <a:pt x="619" y="365"/>
                                    </a:lnTo>
                                    <a:lnTo>
                                      <a:pt x="607" y="365"/>
                                    </a:lnTo>
                                    <a:lnTo>
                                      <a:pt x="603" y="365"/>
                                    </a:lnTo>
                                    <a:close/>
                                    <a:moveTo>
                                      <a:pt x="825" y="346"/>
                                    </a:moveTo>
                                    <a:lnTo>
                                      <a:pt x="825" y="346"/>
                                    </a:lnTo>
                                    <a:lnTo>
                                      <a:pt x="825" y="346"/>
                                    </a:lnTo>
                                    <a:lnTo>
                                      <a:pt x="825" y="346"/>
                                    </a:lnTo>
                                    <a:close/>
                                    <a:moveTo>
                                      <a:pt x="989" y="0"/>
                                    </a:moveTo>
                                    <a:lnTo>
                                      <a:pt x="1026" y="5"/>
                                    </a:lnTo>
                                    <a:lnTo>
                                      <a:pt x="1061" y="17"/>
                                    </a:lnTo>
                                    <a:lnTo>
                                      <a:pt x="1091" y="36"/>
                                    </a:lnTo>
                                    <a:lnTo>
                                      <a:pt x="1116" y="61"/>
                                    </a:lnTo>
                                    <a:lnTo>
                                      <a:pt x="1135" y="92"/>
                                    </a:lnTo>
                                    <a:lnTo>
                                      <a:pt x="1148" y="126"/>
                                    </a:lnTo>
                                    <a:lnTo>
                                      <a:pt x="1153" y="163"/>
                                    </a:lnTo>
                                    <a:lnTo>
                                      <a:pt x="1153" y="1268"/>
                                    </a:lnTo>
                                    <a:lnTo>
                                      <a:pt x="1151" y="1268"/>
                                    </a:lnTo>
                                    <a:lnTo>
                                      <a:pt x="1147" y="1306"/>
                                    </a:lnTo>
                                    <a:lnTo>
                                      <a:pt x="1132" y="1340"/>
                                    </a:lnTo>
                                    <a:lnTo>
                                      <a:pt x="1111" y="1370"/>
                                    </a:lnTo>
                                    <a:lnTo>
                                      <a:pt x="1083" y="1396"/>
                                    </a:lnTo>
                                    <a:lnTo>
                                      <a:pt x="1052" y="1415"/>
                                    </a:lnTo>
                                    <a:lnTo>
                                      <a:pt x="1016" y="1427"/>
                                    </a:lnTo>
                                    <a:lnTo>
                                      <a:pt x="977" y="1432"/>
                                    </a:lnTo>
                                    <a:lnTo>
                                      <a:pt x="977" y="1432"/>
                                    </a:lnTo>
                                    <a:lnTo>
                                      <a:pt x="977" y="1432"/>
                                    </a:lnTo>
                                    <a:lnTo>
                                      <a:pt x="977" y="1432"/>
                                    </a:lnTo>
                                    <a:lnTo>
                                      <a:pt x="977" y="1432"/>
                                    </a:lnTo>
                                    <a:lnTo>
                                      <a:pt x="973" y="1432"/>
                                    </a:lnTo>
                                    <a:lnTo>
                                      <a:pt x="962" y="1430"/>
                                    </a:lnTo>
                                    <a:lnTo>
                                      <a:pt x="945" y="1429"/>
                                    </a:lnTo>
                                    <a:lnTo>
                                      <a:pt x="920" y="1426"/>
                                    </a:lnTo>
                                    <a:lnTo>
                                      <a:pt x="892" y="1418"/>
                                    </a:lnTo>
                                    <a:lnTo>
                                      <a:pt x="861" y="1407"/>
                                    </a:lnTo>
                                    <a:lnTo>
                                      <a:pt x="831" y="1390"/>
                                    </a:lnTo>
                                    <a:lnTo>
                                      <a:pt x="831" y="1390"/>
                                    </a:lnTo>
                                    <a:lnTo>
                                      <a:pt x="831" y="1390"/>
                                    </a:lnTo>
                                    <a:lnTo>
                                      <a:pt x="828" y="1389"/>
                                    </a:lnTo>
                                    <a:lnTo>
                                      <a:pt x="822" y="1387"/>
                                    </a:lnTo>
                                    <a:lnTo>
                                      <a:pt x="820" y="1389"/>
                                    </a:lnTo>
                                    <a:lnTo>
                                      <a:pt x="817" y="1389"/>
                                    </a:lnTo>
                                    <a:lnTo>
                                      <a:pt x="814" y="1390"/>
                                    </a:lnTo>
                                    <a:lnTo>
                                      <a:pt x="812" y="1392"/>
                                    </a:lnTo>
                                    <a:lnTo>
                                      <a:pt x="780" y="1405"/>
                                    </a:lnTo>
                                    <a:lnTo>
                                      <a:pt x="747" y="1417"/>
                                    </a:lnTo>
                                    <a:lnTo>
                                      <a:pt x="691" y="1429"/>
                                    </a:lnTo>
                                    <a:lnTo>
                                      <a:pt x="634" y="1436"/>
                                    </a:lnTo>
                                    <a:lnTo>
                                      <a:pt x="575" y="1438"/>
                                    </a:lnTo>
                                    <a:lnTo>
                                      <a:pt x="503" y="1433"/>
                                    </a:lnTo>
                                    <a:lnTo>
                                      <a:pt x="433" y="1420"/>
                                    </a:lnTo>
                                    <a:lnTo>
                                      <a:pt x="367" y="1399"/>
                                    </a:lnTo>
                                    <a:lnTo>
                                      <a:pt x="305" y="1370"/>
                                    </a:lnTo>
                                    <a:lnTo>
                                      <a:pt x="246" y="1334"/>
                                    </a:lnTo>
                                    <a:lnTo>
                                      <a:pt x="193" y="1293"/>
                                    </a:lnTo>
                                    <a:lnTo>
                                      <a:pt x="144" y="1244"/>
                                    </a:lnTo>
                                    <a:lnTo>
                                      <a:pt x="103" y="1191"/>
                                    </a:lnTo>
                                    <a:lnTo>
                                      <a:pt x="68" y="1133"/>
                                    </a:lnTo>
                                    <a:lnTo>
                                      <a:pt x="38" y="1071"/>
                                    </a:lnTo>
                                    <a:lnTo>
                                      <a:pt x="18" y="1005"/>
                                    </a:lnTo>
                                    <a:lnTo>
                                      <a:pt x="4" y="935"/>
                                    </a:lnTo>
                                    <a:lnTo>
                                      <a:pt x="0" y="863"/>
                                    </a:lnTo>
                                    <a:lnTo>
                                      <a:pt x="4" y="792"/>
                                    </a:lnTo>
                                    <a:lnTo>
                                      <a:pt x="18" y="723"/>
                                    </a:lnTo>
                                    <a:lnTo>
                                      <a:pt x="38" y="656"/>
                                    </a:lnTo>
                                    <a:lnTo>
                                      <a:pt x="68" y="594"/>
                                    </a:lnTo>
                                    <a:lnTo>
                                      <a:pt x="103" y="535"/>
                                    </a:lnTo>
                                    <a:lnTo>
                                      <a:pt x="144" y="482"/>
                                    </a:lnTo>
                                    <a:lnTo>
                                      <a:pt x="193" y="435"/>
                                    </a:lnTo>
                                    <a:lnTo>
                                      <a:pt x="246" y="392"/>
                                    </a:lnTo>
                                    <a:lnTo>
                                      <a:pt x="305" y="356"/>
                                    </a:lnTo>
                                    <a:lnTo>
                                      <a:pt x="367" y="328"/>
                                    </a:lnTo>
                                    <a:lnTo>
                                      <a:pt x="433" y="308"/>
                                    </a:lnTo>
                                    <a:lnTo>
                                      <a:pt x="503" y="294"/>
                                    </a:lnTo>
                                    <a:lnTo>
                                      <a:pt x="575" y="290"/>
                                    </a:lnTo>
                                    <a:lnTo>
                                      <a:pt x="634" y="293"/>
                                    </a:lnTo>
                                    <a:lnTo>
                                      <a:pt x="690" y="300"/>
                                    </a:lnTo>
                                    <a:lnTo>
                                      <a:pt x="744" y="315"/>
                                    </a:lnTo>
                                    <a:lnTo>
                                      <a:pt x="797" y="334"/>
                                    </a:lnTo>
                                    <a:lnTo>
                                      <a:pt x="796" y="334"/>
                                    </a:lnTo>
                                    <a:lnTo>
                                      <a:pt x="797" y="334"/>
                                    </a:lnTo>
                                    <a:lnTo>
                                      <a:pt x="800" y="334"/>
                                    </a:lnTo>
                                    <a:lnTo>
                                      <a:pt x="805" y="336"/>
                                    </a:lnTo>
                                    <a:lnTo>
                                      <a:pt x="811" y="334"/>
                                    </a:lnTo>
                                    <a:lnTo>
                                      <a:pt x="817" y="331"/>
                                    </a:lnTo>
                                    <a:lnTo>
                                      <a:pt x="821" y="327"/>
                                    </a:lnTo>
                                    <a:lnTo>
                                      <a:pt x="824" y="321"/>
                                    </a:lnTo>
                                    <a:lnTo>
                                      <a:pt x="825" y="314"/>
                                    </a:lnTo>
                                    <a:lnTo>
                                      <a:pt x="825" y="163"/>
                                    </a:lnTo>
                                    <a:lnTo>
                                      <a:pt x="830" y="126"/>
                                    </a:lnTo>
                                    <a:lnTo>
                                      <a:pt x="842" y="92"/>
                                    </a:lnTo>
                                    <a:lnTo>
                                      <a:pt x="862" y="61"/>
                                    </a:lnTo>
                                    <a:lnTo>
                                      <a:pt x="887" y="36"/>
                                    </a:lnTo>
                                    <a:lnTo>
                                      <a:pt x="917" y="17"/>
                                    </a:lnTo>
                                    <a:lnTo>
                                      <a:pt x="952" y="5"/>
                                    </a:lnTo>
                                    <a:lnTo>
                                      <a:pt x="98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9" name="Freeform 10"/>
                            <wps:cNvSpPr>
                              <a:spLocks noEditPoints="1"/>
                            </wps:cNvSpPr>
                            <wps:spPr bwMode="auto">
                              <a:xfrm>
                                <a:off x="421005" y="11430"/>
                                <a:ext cx="221615" cy="349250"/>
                              </a:xfrm>
                              <a:custGeom>
                                <a:avLst/>
                                <a:gdLst>
                                  <a:gd name="T0" fmla="*/ 316 w 697"/>
                                  <a:gd name="T1" fmla="*/ 438 h 1101"/>
                                  <a:gd name="T2" fmla="*/ 247 w 697"/>
                                  <a:gd name="T3" fmla="*/ 464 h 1101"/>
                                  <a:gd name="T4" fmla="*/ 194 w 697"/>
                                  <a:gd name="T5" fmla="*/ 516 h 1101"/>
                                  <a:gd name="T6" fmla="*/ 157 w 697"/>
                                  <a:gd name="T7" fmla="*/ 585 h 1101"/>
                                  <a:gd name="T8" fmla="*/ 138 w 697"/>
                                  <a:gd name="T9" fmla="*/ 671 h 1101"/>
                                  <a:gd name="T10" fmla="*/ 138 w 697"/>
                                  <a:gd name="T11" fmla="*/ 763 h 1101"/>
                                  <a:gd name="T12" fmla="*/ 156 w 697"/>
                                  <a:gd name="T13" fmla="*/ 844 h 1101"/>
                                  <a:gd name="T14" fmla="*/ 191 w 697"/>
                                  <a:gd name="T15" fmla="*/ 912 h 1101"/>
                                  <a:gd name="T16" fmla="*/ 243 w 697"/>
                                  <a:gd name="T17" fmla="*/ 962 h 1101"/>
                                  <a:gd name="T18" fmla="*/ 312 w 697"/>
                                  <a:gd name="T19" fmla="*/ 989 h 1101"/>
                                  <a:gd name="T20" fmla="*/ 392 w 697"/>
                                  <a:gd name="T21" fmla="*/ 989 h 1101"/>
                                  <a:gd name="T22" fmla="*/ 461 w 697"/>
                                  <a:gd name="T23" fmla="*/ 960 h 1101"/>
                                  <a:gd name="T24" fmla="*/ 515 w 697"/>
                                  <a:gd name="T25" fmla="*/ 907 h 1101"/>
                                  <a:gd name="T26" fmla="*/ 549 w 697"/>
                                  <a:gd name="T27" fmla="*/ 832 h 1101"/>
                                  <a:gd name="T28" fmla="*/ 557 w 697"/>
                                  <a:gd name="T29" fmla="*/ 774 h 1101"/>
                                  <a:gd name="T30" fmla="*/ 555 w 697"/>
                                  <a:gd name="T31" fmla="*/ 618 h 1101"/>
                                  <a:gd name="T32" fmla="*/ 540 w 697"/>
                                  <a:gd name="T33" fmla="*/ 557 h 1101"/>
                                  <a:gd name="T34" fmla="*/ 507 w 697"/>
                                  <a:gd name="T35" fmla="*/ 503 h 1101"/>
                                  <a:gd name="T36" fmla="*/ 456 w 697"/>
                                  <a:gd name="T37" fmla="*/ 461 h 1101"/>
                                  <a:gd name="T38" fmla="*/ 393 w 697"/>
                                  <a:gd name="T39" fmla="*/ 438 h 1101"/>
                                  <a:gd name="T40" fmla="*/ 557 w 697"/>
                                  <a:gd name="T41" fmla="*/ 0 h 1101"/>
                                  <a:gd name="T42" fmla="*/ 689 w 697"/>
                                  <a:gd name="T43" fmla="*/ 894 h 1101"/>
                                  <a:gd name="T44" fmla="*/ 691 w 697"/>
                                  <a:gd name="T45" fmla="*/ 994 h 1101"/>
                                  <a:gd name="T46" fmla="*/ 697 w 697"/>
                                  <a:gd name="T47" fmla="*/ 1085 h 1101"/>
                                  <a:gd name="T48" fmla="*/ 570 w 697"/>
                                  <a:gd name="T49" fmla="*/ 956 h 1101"/>
                                  <a:gd name="T50" fmla="*/ 546 w 697"/>
                                  <a:gd name="T51" fmla="*/ 990 h 1101"/>
                                  <a:gd name="T52" fmla="*/ 489 w 697"/>
                                  <a:gd name="T53" fmla="*/ 1048 h 1101"/>
                                  <a:gd name="T54" fmla="*/ 412 w 697"/>
                                  <a:gd name="T55" fmla="*/ 1086 h 1101"/>
                                  <a:gd name="T56" fmla="*/ 316 w 697"/>
                                  <a:gd name="T57" fmla="*/ 1101 h 1101"/>
                                  <a:gd name="T58" fmla="*/ 225 w 697"/>
                                  <a:gd name="T59" fmla="*/ 1086 h 1101"/>
                                  <a:gd name="T60" fmla="*/ 143 w 697"/>
                                  <a:gd name="T61" fmla="*/ 1045 h 1101"/>
                                  <a:gd name="T62" fmla="*/ 76 w 697"/>
                                  <a:gd name="T63" fmla="*/ 978 h 1101"/>
                                  <a:gd name="T64" fmla="*/ 29 w 697"/>
                                  <a:gd name="T65" fmla="*/ 891 h 1101"/>
                                  <a:gd name="T66" fmla="*/ 4 w 697"/>
                                  <a:gd name="T67" fmla="*/ 785 h 1101"/>
                                  <a:gd name="T68" fmla="*/ 2 w 697"/>
                                  <a:gd name="T69" fmla="*/ 667 h 1101"/>
                                  <a:gd name="T70" fmla="*/ 26 w 697"/>
                                  <a:gd name="T71" fmla="*/ 559 h 1101"/>
                                  <a:gd name="T72" fmla="*/ 70 w 697"/>
                                  <a:gd name="T73" fmla="*/ 472 h 1101"/>
                                  <a:gd name="T74" fmla="*/ 131 w 697"/>
                                  <a:gd name="T75" fmla="*/ 404 h 1101"/>
                                  <a:gd name="T76" fmla="*/ 204 w 697"/>
                                  <a:gd name="T77" fmla="*/ 356 h 1101"/>
                                  <a:gd name="T78" fmla="*/ 287 w 697"/>
                                  <a:gd name="T79" fmla="*/ 331 h 1101"/>
                                  <a:gd name="T80" fmla="*/ 377 w 697"/>
                                  <a:gd name="T81" fmla="*/ 333 h 1101"/>
                                  <a:gd name="T82" fmla="*/ 456 w 697"/>
                                  <a:gd name="T83" fmla="*/ 355 h 1101"/>
                                  <a:gd name="T84" fmla="*/ 515 w 697"/>
                                  <a:gd name="T85" fmla="*/ 393 h 1101"/>
                                  <a:gd name="T86" fmla="*/ 554 w 697"/>
                                  <a:gd name="T87" fmla="*/ 441 h 1101"/>
                                  <a:gd name="T88" fmla="*/ 557 w 697"/>
                                  <a:gd name="T89" fmla="*/ 0 h 1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7" h="1101">
                                    <a:moveTo>
                                      <a:pt x="356" y="435"/>
                                    </a:moveTo>
                                    <a:lnTo>
                                      <a:pt x="316" y="438"/>
                                    </a:lnTo>
                                    <a:lnTo>
                                      <a:pt x="281" y="448"/>
                                    </a:lnTo>
                                    <a:lnTo>
                                      <a:pt x="247" y="464"/>
                                    </a:lnTo>
                                    <a:lnTo>
                                      <a:pt x="219" y="488"/>
                                    </a:lnTo>
                                    <a:lnTo>
                                      <a:pt x="194" y="516"/>
                                    </a:lnTo>
                                    <a:lnTo>
                                      <a:pt x="173" y="548"/>
                                    </a:lnTo>
                                    <a:lnTo>
                                      <a:pt x="157" y="585"/>
                                    </a:lnTo>
                                    <a:lnTo>
                                      <a:pt x="145" y="627"/>
                                    </a:lnTo>
                                    <a:lnTo>
                                      <a:pt x="138" y="671"/>
                                    </a:lnTo>
                                    <a:lnTo>
                                      <a:pt x="135" y="718"/>
                                    </a:lnTo>
                                    <a:lnTo>
                                      <a:pt x="138" y="763"/>
                                    </a:lnTo>
                                    <a:lnTo>
                                      <a:pt x="144" y="804"/>
                                    </a:lnTo>
                                    <a:lnTo>
                                      <a:pt x="156" y="844"/>
                                    </a:lnTo>
                                    <a:lnTo>
                                      <a:pt x="171" y="879"/>
                                    </a:lnTo>
                                    <a:lnTo>
                                      <a:pt x="191" y="912"/>
                                    </a:lnTo>
                                    <a:lnTo>
                                      <a:pt x="215" y="940"/>
                                    </a:lnTo>
                                    <a:lnTo>
                                      <a:pt x="243" y="962"/>
                                    </a:lnTo>
                                    <a:lnTo>
                                      <a:pt x="277" y="978"/>
                                    </a:lnTo>
                                    <a:lnTo>
                                      <a:pt x="312" y="989"/>
                                    </a:lnTo>
                                    <a:lnTo>
                                      <a:pt x="353" y="993"/>
                                    </a:lnTo>
                                    <a:lnTo>
                                      <a:pt x="392" y="989"/>
                                    </a:lnTo>
                                    <a:lnTo>
                                      <a:pt x="427" y="978"/>
                                    </a:lnTo>
                                    <a:lnTo>
                                      <a:pt x="461" y="960"/>
                                    </a:lnTo>
                                    <a:lnTo>
                                      <a:pt x="490" y="937"/>
                                    </a:lnTo>
                                    <a:lnTo>
                                      <a:pt x="515" y="907"/>
                                    </a:lnTo>
                                    <a:lnTo>
                                      <a:pt x="536" y="872"/>
                                    </a:lnTo>
                                    <a:lnTo>
                                      <a:pt x="549" y="832"/>
                                    </a:lnTo>
                                    <a:lnTo>
                                      <a:pt x="555" y="804"/>
                                    </a:lnTo>
                                    <a:lnTo>
                                      <a:pt x="557" y="774"/>
                                    </a:lnTo>
                                    <a:lnTo>
                                      <a:pt x="557" y="646"/>
                                    </a:lnTo>
                                    <a:lnTo>
                                      <a:pt x="555" y="618"/>
                                    </a:lnTo>
                                    <a:lnTo>
                                      <a:pt x="549" y="588"/>
                                    </a:lnTo>
                                    <a:lnTo>
                                      <a:pt x="540" y="557"/>
                                    </a:lnTo>
                                    <a:lnTo>
                                      <a:pt x="526" y="529"/>
                                    </a:lnTo>
                                    <a:lnTo>
                                      <a:pt x="507" y="503"/>
                                    </a:lnTo>
                                    <a:lnTo>
                                      <a:pt x="483" y="480"/>
                                    </a:lnTo>
                                    <a:lnTo>
                                      <a:pt x="456" y="461"/>
                                    </a:lnTo>
                                    <a:lnTo>
                                      <a:pt x="427" y="446"/>
                                    </a:lnTo>
                                    <a:lnTo>
                                      <a:pt x="393" y="438"/>
                                    </a:lnTo>
                                    <a:lnTo>
                                      <a:pt x="356" y="435"/>
                                    </a:lnTo>
                                    <a:close/>
                                    <a:moveTo>
                                      <a:pt x="557" y="0"/>
                                    </a:moveTo>
                                    <a:lnTo>
                                      <a:pt x="689" y="0"/>
                                    </a:lnTo>
                                    <a:lnTo>
                                      <a:pt x="689" y="894"/>
                                    </a:lnTo>
                                    <a:lnTo>
                                      <a:pt x="691" y="944"/>
                                    </a:lnTo>
                                    <a:lnTo>
                                      <a:pt x="691" y="994"/>
                                    </a:lnTo>
                                    <a:lnTo>
                                      <a:pt x="694" y="1042"/>
                                    </a:lnTo>
                                    <a:lnTo>
                                      <a:pt x="697" y="1085"/>
                                    </a:lnTo>
                                    <a:lnTo>
                                      <a:pt x="576" y="1085"/>
                                    </a:lnTo>
                                    <a:lnTo>
                                      <a:pt x="570" y="956"/>
                                    </a:lnTo>
                                    <a:lnTo>
                                      <a:pt x="567" y="956"/>
                                    </a:lnTo>
                                    <a:lnTo>
                                      <a:pt x="546" y="990"/>
                                    </a:lnTo>
                                    <a:lnTo>
                                      <a:pt x="520" y="1021"/>
                                    </a:lnTo>
                                    <a:lnTo>
                                      <a:pt x="489" y="1048"/>
                                    </a:lnTo>
                                    <a:lnTo>
                                      <a:pt x="454" y="1070"/>
                                    </a:lnTo>
                                    <a:lnTo>
                                      <a:pt x="412" y="1086"/>
                                    </a:lnTo>
                                    <a:lnTo>
                                      <a:pt x="367" y="1098"/>
                                    </a:lnTo>
                                    <a:lnTo>
                                      <a:pt x="316" y="1101"/>
                                    </a:lnTo>
                                    <a:lnTo>
                                      <a:pt x="269" y="1098"/>
                                    </a:lnTo>
                                    <a:lnTo>
                                      <a:pt x="225" y="1086"/>
                                    </a:lnTo>
                                    <a:lnTo>
                                      <a:pt x="182" y="1068"/>
                                    </a:lnTo>
                                    <a:lnTo>
                                      <a:pt x="143" y="1045"/>
                                    </a:lnTo>
                                    <a:lnTo>
                                      <a:pt x="109" y="1015"/>
                                    </a:lnTo>
                                    <a:lnTo>
                                      <a:pt x="76" y="978"/>
                                    </a:lnTo>
                                    <a:lnTo>
                                      <a:pt x="51" y="937"/>
                                    </a:lnTo>
                                    <a:lnTo>
                                      <a:pt x="29" y="891"/>
                                    </a:lnTo>
                                    <a:lnTo>
                                      <a:pt x="13" y="841"/>
                                    </a:lnTo>
                                    <a:lnTo>
                                      <a:pt x="4" y="785"/>
                                    </a:lnTo>
                                    <a:lnTo>
                                      <a:pt x="0" y="726"/>
                                    </a:lnTo>
                                    <a:lnTo>
                                      <a:pt x="2" y="667"/>
                                    </a:lnTo>
                                    <a:lnTo>
                                      <a:pt x="11" y="610"/>
                                    </a:lnTo>
                                    <a:lnTo>
                                      <a:pt x="26" y="559"/>
                                    </a:lnTo>
                                    <a:lnTo>
                                      <a:pt x="45" y="513"/>
                                    </a:lnTo>
                                    <a:lnTo>
                                      <a:pt x="70" y="472"/>
                                    </a:lnTo>
                                    <a:lnTo>
                                      <a:pt x="98" y="435"/>
                                    </a:lnTo>
                                    <a:lnTo>
                                      <a:pt x="131" y="404"/>
                                    </a:lnTo>
                                    <a:lnTo>
                                      <a:pt x="166" y="377"/>
                                    </a:lnTo>
                                    <a:lnTo>
                                      <a:pt x="204" y="356"/>
                                    </a:lnTo>
                                    <a:lnTo>
                                      <a:pt x="244" y="342"/>
                                    </a:lnTo>
                                    <a:lnTo>
                                      <a:pt x="287" y="331"/>
                                    </a:lnTo>
                                    <a:lnTo>
                                      <a:pt x="331" y="328"/>
                                    </a:lnTo>
                                    <a:lnTo>
                                      <a:pt x="377" y="333"/>
                                    </a:lnTo>
                                    <a:lnTo>
                                      <a:pt x="420" y="340"/>
                                    </a:lnTo>
                                    <a:lnTo>
                                      <a:pt x="456" y="355"/>
                                    </a:lnTo>
                                    <a:lnTo>
                                      <a:pt x="487" y="373"/>
                                    </a:lnTo>
                                    <a:lnTo>
                                      <a:pt x="515" y="393"/>
                                    </a:lnTo>
                                    <a:lnTo>
                                      <a:pt x="536" y="415"/>
                                    </a:lnTo>
                                    <a:lnTo>
                                      <a:pt x="554" y="441"/>
                                    </a:lnTo>
                                    <a:lnTo>
                                      <a:pt x="557" y="441"/>
                                    </a:lnTo>
                                    <a:lnTo>
                                      <a:pt x="55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30" name="Freeform 11"/>
                            <wps:cNvSpPr>
                              <a:spLocks noEditPoints="1"/>
                            </wps:cNvSpPr>
                            <wps:spPr bwMode="auto">
                              <a:xfrm>
                                <a:off x="682625" y="22860"/>
                                <a:ext cx="54610" cy="332740"/>
                              </a:xfrm>
                              <a:custGeom>
                                <a:avLst/>
                                <a:gdLst>
                                  <a:gd name="T0" fmla="*/ 21 w 173"/>
                                  <a:gd name="T1" fmla="*/ 309 h 1048"/>
                                  <a:gd name="T2" fmla="*/ 154 w 173"/>
                                  <a:gd name="T3" fmla="*/ 309 h 1048"/>
                                  <a:gd name="T4" fmla="*/ 154 w 173"/>
                                  <a:gd name="T5" fmla="*/ 1048 h 1048"/>
                                  <a:gd name="T6" fmla="*/ 21 w 173"/>
                                  <a:gd name="T7" fmla="*/ 1048 h 1048"/>
                                  <a:gd name="T8" fmla="*/ 21 w 173"/>
                                  <a:gd name="T9" fmla="*/ 309 h 1048"/>
                                  <a:gd name="T10" fmla="*/ 87 w 173"/>
                                  <a:gd name="T11" fmla="*/ 0 h 1048"/>
                                  <a:gd name="T12" fmla="*/ 111 w 173"/>
                                  <a:gd name="T13" fmla="*/ 3 h 1048"/>
                                  <a:gd name="T14" fmla="*/ 133 w 173"/>
                                  <a:gd name="T15" fmla="*/ 12 h 1048"/>
                                  <a:gd name="T16" fmla="*/ 149 w 173"/>
                                  <a:gd name="T17" fmla="*/ 25 h 1048"/>
                                  <a:gd name="T18" fmla="*/ 163 w 173"/>
                                  <a:gd name="T19" fmla="*/ 43 h 1048"/>
                                  <a:gd name="T20" fmla="*/ 170 w 173"/>
                                  <a:gd name="T21" fmla="*/ 64 h 1048"/>
                                  <a:gd name="T22" fmla="*/ 173 w 173"/>
                                  <a:gd name="T23" fmla="*/ 86 h 1048"/>
                                  <a:gd name="T24" fmla="*/ 170 w 173"/>
                                  <a:gd name="T25" fmla="*/ 108 h 1048"/>
                                  <a:gd name="T26" fmla="*/ 163 w 173"/>
                                  <a:gd name="T27" fmla="*/ 129 h 1048"/>
                                  <a:gd name="T28" fmla="*/ 149 w 173"/>
                                  <a:gd name="T29" fmla="*/ 147 h 1048"/>
                                  <a:gd name="T30" fmla="*/ 132 w 173"/>
                                  <a:gd name="T31" fmla="*/ 161 h 1048"/>
                                  <a:gd name="T32" fmla="*/ 111 w 173"/>
                                  <a:gd name="T33" fmla="*/ 170 h 1048"/>
                                  <a:gd name="T34" fmla="*/ 86 w 173"/>
                                  <a:gd name="T35" fmla="*/ 173 h 1048"/>
                                  <a:gd name="T36" fmla="*/ 84 w 173"/>
                                  <a:gd name="T37" fmla="*/ 173 h 1048"/>
                                  <a:gd name="T38" fmla="*/ 61 w 173"/>
                                  <a:gd name="T39" fmla="*/ 170 h 1048"/>
                                  <a:gd name="T40" fmla="*/ 40 w 173"/>
                                  <a:gd name="T41" fmla="*/ 161 h 1048"/>
                                  <a:gd name="T42" fmla="*/ 24 w 173"/>
                                  <a:gd name="T43" fmla="*/ 147 h 1048"/>
                                  <a:gd name="T44" fmla="*/ 11 w 173"/>
                                  <a:gd name="T45" fmla="*/ 129 h 1048"/>
                                  <a:gd name="T46" fmla="*/ 3 w 173"/>
                                  <a:gd name="T47" fmla="*/ 108 h 1048"/>
                                  <a:gd name="T48" fmla="*/ 0 w 173"/>
                                  <a:gd name="T49" fmla="*/ 86 h 1048"/>
                                  <a:gd name="T50" fmla="*/ 3 w 173"/>
                                  <a:gd name="T51" fmla="*/ 64 h 1048"/>
                                  <a:gd name="T52" fmla="*/ 12 w 173"/>
                                  <a:gd name="T53" fmla="*/ 43 h 1048"/>
                                  <a:gd name="T54" fmla="*/ 24 w 173"/>
                                  <a:gd name="T55" fmla="*/ 25 h 1048"/>
                                  <a:gd name="T56" fmla="*/ 42 w 173"/>
                                  <a:gd name="T57" fmla="*/ 12 h 1048"/>
                                  <a:gd name="T58" fmla="*/ 62 w 173"/>
                                  <a:gd name="T59" fmla="*/ 3 h 1048"/>
                                  <a:gd name="T60" fmla="*/ 87 w 173"/>
                                  <a:gd name="T61"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3" h="1048">
                                    <a:moveTo>
                                      <a:pt x="21" y="309"/>
                                    </a:moveTo>
                                    <a:lnTo>
                                      <a:pt x="154" y="309"/>
                                    </a:lnTo>
                                    <a:lnTo>
                                      <a:pt x="154" y="1048"/>
                                    </a:lnTo>
                                    <a:lnTo>
                                      <a:pt x="21" y="1048"/>
                                    </a:lnTo>
                                    <a:lnTo>
                                      <a:pt x="21" y="309"/>
                                    </a:lnTo>
                                    <a:close/>
                                    <a:moveTo>
                                      <a:pt x="87" y="0"/>
                                    </a:moveTo>
                                    <a:lnTo>
                                      <a:pt x="111" y="3"/>
                                    </a:lnTo>
                                    <a:lnTo>
                                      <a:pt x="133" y="12"/>
                                    </a:lnTo>
                                    <a:lnTo>
                                      <a:pt x="149" y="25"/>
                                    </a:lnTo>
                                    <a:lnTo>
                                      <a:pt x="163" y="43"/>
                                    </a:lnTo>
                                    <a:lnTo>
                                      <a:pt x="170" y="64"/>
                                    </a:lnTo>
                                    <a:lnTo>
                                      <a:pt x="173" y="86"/>
                                    </a:lnTo>
                                    <a:lnTo>
                                      <a:pt x="170" y="108"/>
                                    </a:lnTo>
                                    <a:lnTo>
                                      <a:pt x="163" y="129"/>
                                    </a:lnTo>
                                    <a:lnTo>
                                      <a:pt x="149" y="147"/>
                                    </a:lnTo>
                                    <a:lnTo>
                                      <a:pt x="132" y="161"/>
                                    </a:lnTo>
                                    <a:lnTo>
                                      <a:pt x="111" y="170"/>
                                    </a:lnTo>
                                    <a:lnTo>
                                      <a:pt x="86" y="173"/>
                                    </a:lnTo>
                                    <a:lnTo>
                                      <a:pt x="84" y="173"/>
                                    </a:lnTo>
                                    <a:lnTo>
                                      <a:pt x="61" y="170"/>
                                    </a:lnTo>
                                    <a:lnTo>
                                      <a:pt x="40" y="161"/>
                                    </a:lnTo>
                                    <a:lnTo>
                                      <a:pt x="24" y="147"/>
                                    </a:lnTo>
                                    <a:lnTo>
                                      <a:pt x="11" y="129"/>
                                    </a:lnTo>
                                    <a:lnTo>
                                      <a:pt x="3" y="108"/>
                                    </a:lnTo>
                                    <a:lnTo>
                                      <a:pt x="0" y="86"/>
                                    </a:lnTo>
                                    <a:lnTo>
                                      <a:pt x="3" y="64"/>
                                    </a:lnTo>
                                    <a:lnTo>
                                      <a:pt x="12" y="43"/>
                                    </a:lnTo>
                                    <a:lnTo>
                                      <a:pt x="24" y="25"/>
                                    </a:lnTo>
                                    <a:lnTo>
                                      <a:pt x="42" y="12"/>
                                    </a:lnTo>
                                    <a:lnTo>
                                      <a:pt x="62" y="3"/>
                                    </a:lnTo>
                                    <a:lnTo>
                                      <a:pt x="8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31" name="Freeform 12"/>
                            <wps:cNvSpPr>
                              <a:spLocks noEditPoints="1"/>
                            </wps:cNvSpPr>
                            <wps:spPr bwMode="auto">
                              <a:xfrm>
                                <a:off x="767715" y="115570"/>
                                <a:ext cx="186690" cy="245110"/>
                              </a:xfrm>
                              <a:custGeom>
                                <a:avLst/>
                                <a:gdLst>
                                  <a:gd name="T0" fmla="*/ 379 w 588"/>
                                  <a:gd name="T1" fmla="*/ 380 h 773"/>
                                  <a:gd name="T2" fmla="*/ 311 w 588"/>
                                  <a:gd name="T3" fmla="*/ 387 h 773"/>
                                  <a:gd name="T4" fmla="*/ 250 w 588"/>
                                  <a:gd name="T5" fmla="*/ 402 h 773"/>
                                  <a:gd name="T6" fmla="*/ 197 w 588"/>
                                  <a:gd name="T7" fmla="*/ 427 h 773"/>
                                  <a:gd name="T8" fmla="*/ 159 w 588"/>
                                  <a:gd name="T9" fmla="*/ 464 h 773"/>
                                  <a:gd name="T10" fmla="*/ 137 w 588"/>
                                  <a:gd name="T11" fmla="*/ 514 h 773"/>
                                  <a:gd name="T12" fmla="*/ 137 w 588"/>
                                  <a:gd name="T13" fmla="*/ 576 h 773"/>
                                  <a:gd name="T14" fmla="*/ 156 w 588"/>
                                  <a:gd name="T15" fmla="*/ 625 h 773"/>
                                  <a:gd name="T16" fmla="*/ 190 w 588"/>
                                  <a:gd name="T17" fmla="*/ 656 h 773"/>
                                  <a:gd name="T18" fmla="*/ 234 w 588"/>
                                  <a:gd name="T19" fmla="*/ 672 h 773"/>
                                  <a:gd name="T20" fmla="*/ 299 w 588"/>
                                  <a:gd name="T21" fmla="*/ 671 h 773"/>
                                  <a:gd name="T22" fmla="*/ 365 w 588"/>
                                  <a:gd name="T23" fmla="*/ 644 h 773"/>
                                  <a:gd name="T24" fmla="*/ 412 w 588"/>
                                  <a:gd name="T25" fmla="*/ 601 h 773"/>
                                  <a:gd name="T26" fmla="*/ 440 w 588"/>
                                  <a:gd name="T27" fmla="*/ 550 h 773"/>
                                  <a:gd name="T28" fmla="*/ 446 w 588"/>
                                  <a:gd name="T29" fmla="*/ 507 h 773"/>
                                  <a:gd name="T30" fmla="*/ 412 w 588"/>
                                  <a:gd name="T31" fmla="*/ 380 h 773"/>
                                  <a:gd name="T32" fmla="*/ 345 w 588"/>
                                  <a:gd name="T33" fmla="*/ 3 h 773"/>
                                  <a:gd name="T34" fmla="*/ 427 w 588"/>
                                  <a:gd name="T35" fmla="*/ 24 h 773"/>
                                  <a:gd name="T36" fmla="*/ 488 w 588"/>
                                  <a:gd name="T37" fmla="*/ 61 h 773"/>
                                  <a:gd name="T38" fmla="*/ 530 w 588"/>
                                  <a:gd name="T39" fmla="*/ 110 h 773"/>
                                  <a:gd name="T40" fmla="*/ 558 w 588"/>
                                  <a:gd name="T41" fmla="*/ 169 h 773"/>
                                  <a:gd name="T42" fmla="*/ 573 w 588"/>
                                  <a:gd name="T43" fmla="*/ 235 h 773"/>
                                  <a:gd name="T44" fmla="*/ 578 w 588"/>
                                  <a:gd name="T45" fmla="*/ 303 h 773"/>
                                  <a:gd name="T46" fmla="*/ 579 w 588"/>
                                  <a:gd name="T47" fmla="*/ 643 h 773"/>
                                  <a:gd name="T48" fmla="*/ 588 w 588"/>
                                  <a:gd name="T49" fmla="*/ 757 h 773"/>
                                  <a:gd name="T50" fmla="*/ 455 w 588"/>
                                  <a:gd name="T51" fmla="*/ 663 h 773"/>
                                  <a:gd name="T52" fmla="*/ 432 w 588"/>
                                  <a:gd name="T53" fmla="*/ 687 h 773"/>
                                  <a:gd name="T54" fmla="*/ 379 w 588"/>
                                  <a:gd name="T55" fmla="*/ 731 h 773"/>
                                  <a:gd name="T56" fmla="*/ 309 w 588"/>
                                  <a:gd name="T57" fmla="*/ 761 h 773"/>
                                  <a:gd name="T58" fmla="*/ 225 w 588"/>
                                  <a:gd name="T59" fmla="*/ 773 h 773"/>
                                  <a:gd name="T60" fmla="*/ 146 w 588"/>
                                  <a:gd name="T61" fmla="*/ 761 h 773"/>
                                  <a:gd name="T62" fmla="*/ 82 w 588"/>
                                  <a:gd name="T63" fmla="*/ 728 h 773"/>
                                  <a:gd name="T64" fmla="*/ 37 w 588"/>
                                  <a:gd name="T65" fmla="*/ 681 h 773"/>
                                  <a:gd name="T66" fmla="*/ 10 w 588"/>
                                  <a:gd name="T67" fmla="*/ 624 h 773"/>
                                  <a:gd name="T68" fmla="*/ 0 w 588"/>
                                  <a:gd name="T69" fmla="*/ 562 h 773"/>
                                  <a:gd name="T70" fmla="*/ 13 w 588"/>
                                  <a:gd name="T71" fmla="*/ 479 h 773"/>
                                  <a:gd name="T72" fmla="*/ 51 w 588"/>
                                  <a:gd name="T73" fmla="*/ 409 h 773"/>
                                  <a:gd name="T74" fmla="*/ 115 w 588"/>
                                  <a:gd name="T75" fmla="*/ 355 h 773"/>
                                  <a:gd name="T76" fmla="*/ 202 w 588"/>
                                  <a:gd name="T77" fmla="*/ 316 h 773"/>
                                  <a:gd name="T78" fmla="*/ 312 w 588"/>
                                  <a:gd name="T79" fmla="*/ 294 h 773"/>
                                  <a:gd name="T80" fmla="*/ 443 w 588"/>
                                  <a:gd name="T81" fmla="*/ 287 h 773"/>
                                  <a:gd name="T82" fmla="*/ 443 w 588"/>
                                  <a:gd name="T83" fmla="*/ 254 h 773"/>
                                  <a:gd name="T84" fmla="*/ 439 w 588"/>
                                  <a:gd name="T85" fmla="*/ 219 h 773"/>
                                  <a:gd name="T86" fmla="*/ 426 w 588"/>
                                  <a:gd name="T87" fmla="*/ 181 h 773"/>
                                  <a:gd name="T88" fmla="*/ 404 w 588"/>
                                  <a:gd name="T89" fmla="*/ 145 h 773"/>
                                  <a:gd name="T90" fmla="*/ 365 w 588"/>
                                  <a:gd name="T91" fmla="*/ 117 h 773"/>
                                  <a:gd name="T92" fmla="*/ 311 w 588"/>
                                  <a:gd name="T93" fmla="*/ 102 h 773"/>
                                  <a:gd name="T94" fmla="*/ 234 w 588"/>
                                  <a:gd name="T95" fmla="*/ 102 h 773"/>
                                  <a:gd name="T96" fmla="*/ 153 w 588"/>
                                  <a:gd name="T97" fmla="*/ 120 h 773"/>
                                  <a:gd name="T98" fmla="*/ 82 w 588"/>
                                  <a:gd name="T99" fmla="*/ 155 h 773"/>
                                  <a:gd name="T100" fmla="*/ 93 w 588"/>
                                  <a:gd name="T101" fmla="*/ 43 h 773"/>
                                  <a:gd name="T102" fmla="*/ 187 w 588"/>
                                  <a:gd name="T103" fmla="*/ 12 h 773"/>
                                  <a:gd name="T104" fmla="*/ 296 w 588"/>
                                  <a:gd name="T105" fmla="*/ 0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88" h="773">
                                    <a:moveTo>
                                      <a:pt x="412" y="380"/>
                                    </a:moveTo>
                                    <a:lnTo>
                                      <a:pt x="379" y="380"/>
                                    </a:lnTo>
                                    <a:lnTo>
                                      <a:pt x="345" y="383"/>
                                    </a:lnTo>
                                    <a:lnTo>
                                      <a:pt x="311" y="387"/>
                                    </a:lnTo>
                                    <a:lnTo>
                                      <a:pt x="280" y="393"/>
                                    </a:lnTo>
                                    <a:lnTo>
                                      <a:pt x="250" y="402"/>
                                    </a:lnTo>
                                    <a:lnTo>
                                      <a:pt x="222" y="414"/>
                                    </a:lnTo>
                                    <a:lnTo>
                                      <a:pt x="197" y="427"/>
                                    </a:lnTo>
                                    <a:lnTo>
                                      <a:pt x="177" y="443"/>
                                    </a:lnTo>
                                    <a:lnTo>
                                      <a:pt x="159" y="464"/>
                                    </a:lnTo>
                                    <a:lnTo>
                                      <a:pt x="146" y="488"/>
                                    </a:lnTo>
                                    <a:lnTo>
                                      <a:pt x="137" y="514"/>
                                    </a:lnTo>
                                    <a:lnTo>
                                      <a:pt x="134" y="545"/>
                                    </a:lnTo>
                                    <a:lnTo>
                                      <a:pt x="137" y="576"/>
                                    </a:lnTo>
                                    <a:lnTo>
                                      <a:pt x="144" y="603"/>
                                    </a:lnTo>
                                    <a:lnTo>
                                      <a:pt x="156" y="625"/>
                                    </a:lnTo>
                                    <a:lnTo>
                                      <a:pt x="172" y="643"/>
                                    </a:lnTo>
                                    <a:lnTo>
                                      <a:pt x="190" y="656"/>
                                    </a:lnTo>
                                    <a:lnTo>
                                      <a:pt x="212" y="666"/>
                                    </a:lnTo>
                                    <a:lnTo>
                                      <a:pt x="234" y="672"/>
                                    </a:lnTo>
                                    <a:lnTo>
                                      <a:pt x="259" y="674"/>
                                    </a:lnTo>
                                    <a:lnTo>
                                      <a:pt x="299" y="671"/>
                                    </a:lnTo>
                                    <a:lnTo>
                                      <a:pt x="334" y="661"/>
                                    </a:lnTo>
                                    <a:lnTo>
                                      <a:pt x="365" y="644"/>
                                    </a:lnTo>
                                    <a:lnTo>
                                      <a:pt x="390" y="625"/>
                                    </a:lnTo>
                                    <a:lnTo>
                                      <a:pt x="412" y="601"/>
                                    </a:lnTo>
                                    <a:lnTo>
                                      <a:pt x="429" y="576"/>
                                    </a:lnTo>
                                    <a:lnTo>
                                      <a:pt x="440" y="550"/>
                                    </a:lnTo>
                                    <a:lnTo>
                                      <a:pt x="445" y="529"/>
                                    </a:lnTo>
                                    <a:lnTo>
                                      <a:pt x="446" y="507"/>
                                    </a:lnTo>
                                    <a:lnTo>
                                      <a:pt x="446" y="380"/>
                                    </a:lnTo>
                                    <a:lnTo>
                                      <a:pt x="412" y="380"/>
                                    </a:lnTo>
                                    <a:close/>
                                    <a:moveTo>
                                      <a:pt x="296" y="0"/>
                                    </a:moveTo>
                                    <a:lnTo>
                                      <a:pt x="345" y="3"/>
                                    </a:lnTo>
                                    <a:lnTo>
                                      <a:pt x="389" y="11"/>
                                    </a:lnTo>
                                    <a:lnTo>
                                      <a:pt x="427" y="24"/>
                                    </a:lnTo>
                                    <a:lnTo>
                                      <a:pt x="460" y="40"/>
                                    </a:lnTo>
                                    <a:lnTo>
                                      <a:pt x="488" y="61"/>
                                    </a:lnTo>
                                    <a:lnTo>
                                      <a:pt x="511" y="83"/>
                                    </a:lnTo>
                                    <a:lnTo>
                                      <a:pt x="530" y="110"/>
                                    </a:lnTo>
                                    <a:lnTo>
                                      <a:pt x="547" y="139"/>
                                    </a:lnTo>
                                    <a:lnTo>
                                      <a:pt x="558" y="169"/>
                                    </a:lnTo>
                                    <a:lnTo>
                                      <a:pt x="567" y="201"/>
                                    </a:lnTo>
                                    <a:lnTo>
                                      <a:pt x="573" y="235"/>
                                    </a:lnTo>
                                    <a:lnTo>
                                      <a:pt x="576" y="269"/>
                                    </a:lnTo>
                                    <a:lnTo>
                                      <a:pt x="578" y="303"/>
                                    </a:lnTo>
                                    <a:lnTo>
                                      <a:pt x="578" y="579"/>
                                    </a:lnTo>
                                    <a:lnTo>
                                      <a:pt x="579" y="643"/>
                                    </a:lnTo>
                                    <a:lnTo>
                                      <a:pt x="582" y="702"/>
                                    </a:lnTo>
                                    <a:lnTo>
                                      <a:pt x="588" y="757"/>
                                    </a:lnTo>
                                    <a:lnTo>
                                      <a:pt x="468" y="757"/>
                                    </a:lnTo>
                                    <a:lnTo>
                                      <a:pt x="455" y="663"/>
                                    </a:lnTo>
                                    <a:lnTo>
                                      <a:pt x="451" y="663"/>
                                    </a:lnTo>
                                    <a:lnTo>
                                      <a:pt x="432" y="687"/>
                                    </a:lnTo>
                                    <a:lnTo>
                                      <a:pt x="408" y="711"/>
                                    </a:lnTo>
                                    <a:lnTo>
                                      <a:pt x="379" y="731"/>
                                    </a:lnTo>
                                    <a:lnTo>
                                      <a:pt x="346" y="748"/>
                                    </a:lnTo>
                                    <a:lnTo>
                                      <a:pt x="309" y="761"/>
                                    </a:lnTo>
                                    <a:lnTo>
                                      <a:pt x="269" y="770"/>
                                    </a:lnTo>
                                    <a:lnTo>
                                      <a:pt x="225" y="773"/>
                                    </a:lnTo>
                                    <a:lnTo>
                                      <a:pt x="183" y="770"/>
                                    </a:lnTo>
                                    <a:lnTo>
                                      <a:pt x="146" y="761"/>
                                    </a:lnTo>
                                    <a:lnTo>
                                      <a:pt x="112" y="748"/>
                                    </a:lnTo>
                                    <a:lnTo>
                                      <a:pt x="82" y="728"/>
                                    </a:lnTo>
                                    <a:lnTo>
                                      <a:pt x="57" y="706"/>
                                    </a:lnTo>
                                    <a:lnTo>
                                      <a:pt x="37" y="681"/>
                                    </a:lnTo>
                                    <a:lnTo>
                                      <a:pt x="20" y="653"/>
                                    </a:lnTo>
                                    <a:lnTo>
                                      <a:pt x="10" y="624"/>
                                    </a:lnTo>
                                    <a:lnTo>
                                      <a:pt x="3" y="593"/>
                                    </a:lnTo>
                                    <a:lnTo>
                                      <a:pt x="0" y="562"/>
                                    </a:lnTo>
                                    <a:lnTo>
                                      <a:pt x="4" y="517"/>
                                    </a:lnTo>
                                    <a:lnTo>
                                      <a:pt x="13" y="479"/>
                                    </a:lnTo>
                                    <a:lnTo>
                                      <a:pt x="29" y="442"/>
                                    </a:lnTo>
                                    <a:lnTo>
                                      <a:pt x="51" y="409"/>
                                    </a:lnTo>
                                    <a:lnTo>
                                      <a:pt x="81" y="381"/>
                                    </a:lnTo>
                                    <a:lnTo>
                                      <a:pt x="115" y="355"/>
                                    </a:lnTo>
                                    <a:lnTo>
                                      <a:pt x="156" y="334"/>
                                    </a:lnTo>
                                    <a:lnTo>
                                      <a:pt x="202" y="316"/>
                                    </a:lnTo>
                                    <a:lnTo>
                                      <a:pt x="255" y="303"/>
                                    </a:lnTo>
                                    <a:lnTo>
                                      <a:pt x="312" y="294"/>
                                    </a:lnTo>
                                    <a:lnTo>
                                      <a:pt x="376" y="288"/>
                                    </a:lnTo>
                                    <a:lnTo>
                                      <a:pt x="443" y="287"/>
                                    </a:lnTo>
                                    <a:lnTo>
                                      <a:pt x="443" y="271"/>
                                    </a:lnTo>
                                    <a:lnTo>
                                      <a:pt x="443" y="254"/>
                                    </a:lnTo>
                                    <a:lnTo>
                                      <a:pt x="442" y="237"/>
                                    </a:lnTo>
                                    <a:lnTo>
                                      <a:pt x="439" y="219"/>
                                    </a:lnTo>
                                    <a:lnTo>
                                      <a:pt x="433" y="200"/>
                                    </a:lnTo>
                                    <a:lnTo>
                                      <a:pt x="426" y="181"/>
                                    </a:lnTo>
                                    <a:lnTo>
                                      <a:pt x="417" y="163"/>
                                    </a:lnTo>
                                    <a:lnTo>
                                      <a:pt x="404" y="145"/>
                                    </a:lnTo>
                                    <a:lnTo>
                                      <a:pt x="386" y="130"/>
                                    </a:lnTo>
                                    <a:lnTo>
                                      <a:pt x="365" y="117"/>
                                    </a:lnTo>
                                    <a:lnTo>
                                      <a:pt x="340" y="108"/>
                                    </a:lnTo>
                                    <a:lnTo>
                                      <a:pt x="311" y="102"/>
                                    </a:lnTo>
                                    <a:lnTo>
                                      <a:pt x="275" y="101"/>
                                    </a:lnTo>
                                    <a:lnTo>
                                      <a:pt x="234" y="102"/>
                                    </a:lnTo>
                                    <a:lnTo>
                                      <a:pt x="193" y="110"/>
                                    </a:lnTo>
                                    <a:lnTo>
                                      <a:pt x="153" y="120"/>
                                    </a:lnTo>
                                    <a:lnTo>
                                      <a:pt x="116" y="136"/>
                                    </a:lnTo>
                                    <a:lnTo>
                                      <a:pt x="82" y="155"/>
                                    </a:lnTo>
                                    <a:lnTo>
                                      <a:pt x="53" y="65"/>
                                    </a:lnTo>
                                    <a:lnTo>
                                      <a:pt x="93" y="43"/>
                                    </a:lnTo>
                                    <a:lnTo>
                                      <a:pt x="137" y="25"/>
                                    </a:lnTo>
                                    <a:lnTo>
                                      <a:pt x="187" y="12"/>
                                    </a:lnTo>
                                    <a:lnTo>
                                      <a:pt x="240" y="3"/>
                                    </a:lnTo>
                                    <a:lnTo>
                                      <a:pt x="296"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76" name="Rectangle 576"/>
                            <wps:cNvSpPr>
                              <a:spLocks noChangeArrowheads="1"/>
                            </wps:cNvSpPr>
                            <wps:spPr bwMode="auto">
                              <a:xfrm>
                                <a:off x="993775" y="11430"/>
                                <a:ext cx="42545" cy="344170"/>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601" name="Freeform 14"/>
                            <wps:cNvSpPr>
                              <a:spLocks noEditPoints="1"/>
                            </wps:cNvSpPr>
                            <wps:spPr bwMode="auto">
                              <a:xfrm>
                                <a:off x="1071245" y="115570"/>
                                <a:ext cx="228600" cy="245110"/>
                              </a:xfrm>
                              <a:custGeom>
                                <a:avLst/>
                                <a:gdLst>
                                  <a:gd name="T0" fmla="*/ 320 w 721"/>
                                  <a:gd name="T1" fmla="*/ 105 h 773"/>
                                  <a:gd name="T2" fmla="*/ 252 w 721"/>
                                  <a:gd name="T3" fmla="*/ 132 h 773"/>
                                  <a:gd name="T4" fmla="*/ 199 w 721"/>
                                  <a:gd name="T5" fmla="*/ 178 h 773"/>
                                  <a:gd name="T6" fmla="*/ 163 w 721"/>
                                  <a:gd name="T7" fmla="*/ 240 h 773"/>
                                  <a:gd name="T8" fmla="*/ 143 w 721"/>
                                  <a:gd name="T9" fmla="*/ 312 h 773"/>
                                  <a:gd name="T10" fmla="*/ 135 w 721"/>
                                  <a:gd name="T11" fmla="*/ 389 h 773"/>
                                  <a:gd name="T12" fmla="*/ 146 w 721"/>
                                  <a:gd name="T13" fmla="*/ 480 h 773"/>
                                  <a:gd name="T14" fmla="*/ 175 w 721"/>
                                  <a:gd name="T15" fmla="*/ 559 h 773"/>
                                  <a:gd name="T16" fmla="*/ 222 w 721"/>
                                  <a:gd name="T17" fmla="*/ 619 h 773"/>
                                  <a:gd name="T18" fmla="*/ 283 w 721"/>
                                  <a:gd name="T19" fmla="*/ 659 h 773"/>
                                  <a:gd name="T20" fmla="*/ 357 w 721"/>
                                  <a:gd name="T21" fmla="*/ 672 h 773"/>
                                  <a:gd name="T22" fmla="*/ 399 w 721"/>
                                  <a:gd name="T23" fmla="*/ 668 h 773"/>
                                  <a:gd name="T24" fmla="*/ 473 w 721"/>
                                  <a:gd name="T25" fmla="*/ 635 h 773"/>
                                  <a:gd name="T26" fmla="*/ 530 w 721"/>
                                  <a:gd name="T27" fmla="*/ 573 h 773"/>
                                  <a:gd name="T28" fmla="*/ 567 w 721"/>
                                  <a:gd name="T29" fmla="*/ 488 h 773"/>
                                  <a:gd name="T30" fmla="*/ 582 w 721"/>
                                  <a:gd name="T31" fmla="*/ 384 h 773"/>
                                  <a:gd name="T32" fmla="*/ 576 w 721"/>
                                  <a:gd name="T33" fmla="*/ 319 h 773"/>
                                  <a:gd name="T34" fmla="*/ 560 w 721"/>
                                  <a:gd name="T35" fmla="*/ 256 h 773"/>
                                  <a:gd name="T36" fmla="*/ 530 w 721"/>
                                  <a:gd name="T37" fmla="*/ 195 h 773"/>
                                  <a:gd name="T38" fmla="*/ 488 w 721"/>
                                  <a:gd name="T39" fmla="*/ 147 h 773"/>
                                  <a:gd name="T40" fmla="*/ 432 w 721"/>
                                  <a:gd name="T41" fmla="*/ 114 h 773"/>
                                  <a:gd name="T42" fmla="*/ 361 w 721"/>
                                  <a:gd name="T43" fmla="*/ 102 h 773"/>
                                  <a:gd name="T44" fmla="*/ 421 w 721"/>
                                  <a:gd name="T45" fmla="*/ 5 h 773"/>
                                  <a:gd name="T46" fmla="*/ 522 w 721"/>
                                  <a:gd name="T47" fmla="*/ 34 h 773"/>
                                  <a:gd name="T48" fmla="*/ 604 w 721"/>
                                  <a:gd name="T49" fmla="*/ 89 h 773"/>
                                  <a:gd name="T50" fmla="*/ 666 w 721"/>
                                  <a:gd name="T51" fmla="*/ 167 h 773"/>
                                  <a:gd name="T52" fmla="*/ 706 w 721"/>
                                  <a:gd name="T53" fmla="*/ 265 h 773"/>
                                  <a:gd name="T54" fmla="*/ 721 w 721"/>
                                  <a:gd name="T55" fmla="*/ 380 h 773"/>
                                  <a:gd name="T56" fmla="*/ 709 w 721"/>
                                  <a:gd name="T57" fmla="*/ 488 h 773"/>
                                  <a:gd name="T58" fmla="*/ 678 w 721"/>
                                  <a:gd name="T59" fmla="*/ 578 h 773"/>
                                  <a:gd name="T60" fmla="*/ 631 w 721"/>
                                  <a:gd name="T61" fmla="*/ 650 h 773"/>
                                  <a:gd name="T62" fmla="*/ 572 w 721"/>
                                  <a:gd name="T63" fmla="*/ 705 h 773"/>
                                  <a:gd name="T64" fmla="*/ 504 w 721"/>
                                  <a:gd name="T65" fmla="*/ 743 h 773"/>
                                  <a:gd name="T66" fmla="*/ 430 w 721"/>
                                  <a:gd name="T67" fmla="*/ 765 h 773"/>
                                  <a:gd name="T68" fmla="*/ 355 w 721"/>
                                  <a:gd name="T69" fmla="*/ 773 h 773"/>
                                  <a:gd name="T70" fmla="*/ 305 w 721"/>
                                  <a:gd name="T71" fmla="*/ 770 h 773"/>
                                  <a:gd name="T72" fmla="*/ 214 w 721"/>
                                  <a:gd name="T73" fmla="*/ 746 h 773"/>
                                  <a:gd name="T74" fmla="*/ 135 w 721"/>
                                  <a:gd name="T75" fmla="*/ 700 h 773"/>
                                  <a:gd name="T76" fmla="*/ 72 w 721"/>
                                  <a:gd name="T77" fmla="*/ 635 h 773"/>
                                  <a:gd name="T78" fmla="*/ 26 w 721"/>
                                  <a:gd name="T79" fmla="*/ 551 h 773"/>
                                  <a:gd name="T80" fmla="*/ 3 w 721"/>
                                  <a:gd name="T81" fmla="*/ 449 h 773"/>
                                  <a:gd name="T82" fmla="*/ 3 w 721"/>
                                  <a:gd name="T83" fmla="*/ 334 h 773"/>
                                  <a:gd name="T84" fmla="*/ 28 w 721"/>
                                  <a:gd name="T85" fmla="*/ 228 h 773"/>
                                  <a:gd name="T86" fmla="*/ 75 w 721"/>
                                  <a:gd name="T87" fmla="*/ 141 h 773"/>
                                  <a:gd name="T88" fmla="*/ 141 w 721"/>
                                  <a:gd name="T89" fmla="*/ 73 h 773"/>
                                  <a:gd name="T90" fmla="*/ 222 w 721"/>
                                  <a:gd name="T91" fmla="*/ 27 h 773"/>
                                  <a:gd name="T92" fmla="*/ 315 w 721"/>
                                  <a:gd name="T93" fmla="*/ 3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1" h="773">
                                    <a:moveTo>
                                      <a:pt x="361" y="102"/>
                                    </a:moveTo>
                                    <a:lnTo>
                                      <a:pt x="320" y="105"/>
                                    </a:lnTo>
                                    <a:lnTo>
                                      <a:pt x="284" y="116"/>
                                    </a:lnTo>
                                    <a:lnTo>
                                      <a:pt x="252" y="132"/>
                                    </a:lnTo>
                                    <a:lnTo>
                                      <a:pt x="224" y="152"/>
                                    </a:lnTo>
                                    <a:lnTo>
                                      <a:pt x="199" y="178"/>
                                    </a:lnTo>
                                    <a:lnTo>
                                      <a:pt x="180" y="207"/>
                                    </a:lnTo>
                                    <a:lnTo>
                                      <a:pt x="163" y="240"/>
                                    </a:lnTo>
                                    <a:lnTo>
                                      <a:pt x="150" y="275"/>
                                    </a:lnTo>
                                    <a:lnTo>
                                      <a:pt x="143" y="312"/>
                                    </a:lnTo>
                                    <a:lnTo>
                                      <a:pt x="137" y="350"/>
                                    </a:lnTo>
                                    <a:lnTo>
                                      <a:pt x="135" y="389"/>
                                    </a:lnTo>
                                    <a:lnTo>
                                      <a:pt x="138" y="436"/>
                                    </a:lnTo>
                                    <a:lnTo>
                                      <a:pt x="146" y="480"/>
                                    </a:lnTo>
                                    <a:lnTo>
                                      <a:pt x="159" y="522"/>
                                    </a:lnTo>
                                    <a:lnTo>
                                      <a:pt x="175" y="559"/>
                                    </a:lnTo>
                                    <a:lnTo>
                                      <a:pt x="197" y="591"/>
                                    </a:lnTo>
                                    <a:lnTo>
                                      <a:pt x="222" y="619"/>
                                    </a:lnTo>
                                    <a:lnTo>
                                      <a:pt x="252" y="641"/>
                                    </a:lnTo>
                                    <a:lnTo>
                                      <a:pt x="283" y="659"/>
                                    </a:lnTo>
                                    <a:lnTo>
                                      <a:pt x="318" y="669"/>
                                    </a:lnTo>
                                    <a:lnTo>
                                      <a:pt x="357" y="672"/>
                                    </a:lnTo>
                                    <a:lnTo>
                                      <a:pt x="358" y="672"/>
                                    </a:lnTo>
                                    <a:lnTo>
                                      <a:pt x="399" y="668"/>
                                    </a:lnTo>
                                    <a:lnTo>
                                      <a:pt x="438" y="655"/>
                                    </a:lnTo>
                                    <a:lnTo>
                                      <a:pt x="473" y="635"/>
                                    </a:lnTo>
                                    <a:lnTo>
                                      <a:pt x="504" y="607"/>
                                    </a:lnTo>
                                    <a:lnTo>
                                      <a:pt x="530" y="573"/>
                                    </a:lnTo>
                                    <a:lnTo>
                                      <a:pt x="551" y="533"/>
                                    </a:lnTo>
                                    <a:lnTo>
                                      <a:pt x="567" y="488"/>
                                    </a:lnTo>
                                    <a:lnTo>
                                      <a:pt x="578" y="437"/>
                                    </a:lnTo>
                                    <a:lnTo>
                                      <a:pt x="582" y="384"/>
                                    </a:lnTo>
                                    <a:lnTo>
                                      <a:pt x="581" y="352"/>
                                    </a:lnTo>
                                    <a:lnTo>
                                      <a:pt x="576" y="319"/>
                                    </a:lnTo>
                                    <a:lnTo>
                                      <a:pt x="569" y="287"/>
                                    </a:lnTo>
                                    <a:lnTo>
                                      <a:pt x="560" y="256"/>
                                    </a:lnTo>
                                    <a:lnTo>
                                      <a:pt x="547" y="225"/>
                                    </a:lnTo>
                                    <a:lnTo>
                                      <a:pt x="530" y="195"/>
                                    </a:lnTo>
                                    <a:lnTo>
                                      <a:pt x="511" y="170"/>
                                    </a:lnTo>
                                    <a:lnTo>
                                      <a:pt x="488" y="147"/>
                                    </a:lnTo>
                                    <a:lnTo>
                                      <a:pt x="461" y="129"/>
                                    </a:lnTo>
                                    <a:lnTo>
                                      <a:pt x="432" y="114"/>
                                    </a:lnTo>
                                    <a:lnTo>
                                      <a:pt x="398" y="105"/>
                                    </a:lnTo>
                                    <a:lnTo>
                                      <a:pt x="361" y="102"/>
                                    </a:lnTo>
                                    <a:close/>
                                    <a:moveTo>
                                      <a:pt x="365" y="0"/>
                                    </a:moveTo>
                                    <a:lnTo>
                                      <a:pt x="421" y="5"/>
                                    </a:lnTo>
                                    <a:lnTo>
                                      <a:pt x="473" y="15"/>
                                    </a:lnTo>
                                    <a:lnTo>
                                      <a:pt x="522" y="34"/>
                                    </a:lnTo>
                                    <a:lnTo>
                                      <a:pt x="566" y="58"/>
                                    </a:lnTo>
                                    <a:lnTo>
                                      <a:pt x="604" y="89"/>
                                    </a:lnTo>
                                    <a:lnTo>
                                      <a:pt x="638" y="124"/>
                                    </a:lnTo>
                                    <a:lnTo>
                                      <a:pt x="666" y="167"/>
                                    </a:lnTo>
                                    <a:lnTo>
                                      <a:pt x="690" y="213"/>
                                    </a:lnTo>
                                    <a:lnTo>
                                      <a:pt x="706" y="265"/>
                                    </a:lnTo>
                                    <a:lnTo>
                                      <a:pt x="716" y="319"/>
                                    </a:lnTo>
                                    <a:lnTo>
                                      <a:pt x="721" y="380"/>
                                    </a:lnTo>
                                    <a:lnTo>
                                      <a:pt x="718" y="436"/>
                                    </a:lnTo>
                                    <a:lnTo>
                                      <a:pt x="709" y="488"/>
                                    </a:lnTo>
                                    <a:lnTo>
                                      <a:pt x="696" y="535"/>
                                    </a:lnTo>
                                    <a:lnTo>
                                      <a:pt x="678" y="578"/>
                                    </a:lnTo>
                                    <a:lnTo>
                                      <a:pt x="656" y="616"/>
                                    </a:lnTo>
                                    <a:lnTo>
                                      <a:pt x="631" y="650"/>
                                    </a:lnTo>
                                    <a:lnTo>
                                      <a:pt x="603" y="680"/>
                                    </a:lnTo>
                                    <a:lnTo>
                                      <a:pt x="572" y="705"/>
                                    </a:lnTo>
                                    <a:lnTo>
                                      <a:pt x="538" y="725"/>
                                    </a:lnTo>
                                    <a:lnTo>
                                      <a:pt x="504" y="743"/>
                                    </a:lnTo>
                                    <a:lnTo>
                                      <a:pt x="467" y="757"/>
                                    </a:lnTo>
                                    <a:lnTo>
                                      <a:pt x="430" y="765"/>
                                    </a:lnTo>
                                    <a:lnTo>
                                      <a:pt x="392" y="771"/>
                                    </a:lnTo>
                                    <a:lnTo>
                                      <a:pt x="355" y="773"/>
                                    </a:lnTo>
                                    <a:lnTo>
                                      <a:pt x="354" y="773"/>
                                    </a:lnTo>
                                    <a:lnTo>
                                      <a:pt x="305" y="770"/>
                                    </a:lnTo>
                                    <a:lnTo>
                                      <a:pt x="258" y="761"/>
                                    </a:lnTo>
                                    <a:lnTo>
                                      <a:pt x="214" y="746"/>
                                    </a:lnTo>
                                    <a:lnTo>
                                      <a:pt x="174" y="727"/>
                                    </a:lnTo>
                                    <a:lnTo>
                                      <a:pt x="135" y="700"/>
                                    </a:lnTo>
                                    <a:lnTo>
                                      <a:pt x="102" y="671"/>
                                    </a:lnTo>
                                    <a:lnTo>
                                      <a:pt x="72" y="635"/>
                                    </a:lnTo>
                                    <a:lnTo>
                                      <a:pt x="47" y="596"/>
                                    </a:lnTo>
                                    <a:lnTo>
                                      <a:pt x="26" y="551"/>
                                    </a:lnTo>
                                    <a:lnTo>
                                      <a:pt x="12" y="502"/>
                                    </a:lnTo>
                                    <a:lnTo>
                                      <a:pt x="3" y="449"/>
                                    </a:lnTo>
                                    <a:lnTo>
                                      <a:pt x="0" y="393"/>
                                    </a:lnTo>
                                    <a:lnTo>
                                      <a:pt x="3" y="334"/>
                                    </a:lnTo>
                                    <a:lnTo>
                                      <a:pt x="13" y="278"/>
                                    </a:lnTo>
                                    <a:lnTo>
                                      <a:pt x="28" y="228"/>
                                    </a:lnTo>
                                    <a:lnTo>
                                      <a:pt x="50" y="182"/>
                                    </a:lnTo>
                                    <a:lnTo>
                                      <a:pt x="75" y="141"/>
                                    </a:lnTo>
                                    <a:lnTo>
                                      <a:pt x="106" y="104"/>
                                    </a:lnTo>
                                    <a:lnTo>
                                      <a:pt x="141" y="73"/>
                                    </a:lnTo>
                                    <a:lnTo>
                                      <a:pt x="180" y="48"/>
                                    </a:lnTo>
                                    <a:lnTo>
                                      <a:pt x="222" y="27"/>
                                    </a:lnTo>
                                    <a:lnTo>
                                      <a:pt x="268" y="12"/>
                                    </a:lnTo>
                                    <a:lnTo>
                                      <a:pt x="315" y="3"/>
                                    </a:lnTo>
                                    <a:lnTo>
                                      <a:pt x="36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2" name="Freeform 15"/>
                            <wps:cNvSpPr>
                              <a:spLocks noEditPoints="1"/>
                            </wps:cNvSpPr>
                            <wps:spPr bwMode="auto">
                              <a:xfrm>
                                <a:off x="1323340" y="115570"/>
                                <a:ext cx="219075" cy="340995"/>
                              </a:xfrm>
                              <a:custGeom>
                                <a:avLst/>
                                <a:gdLst>
                                  <a:gd name="T0" fmla="*/ 276 w 690"/>
                                  <a:gd name="T1" fmla="*/ 120 h 1076"/>
                                  <a:gd name="T2" fmla="*/ 186 w 690"/>
                                  <a:gd name="T3" fmla="*/ 197 h 1076"/>
                                  <a:gd name="T4" fmla="*/ 139 w 690"/>
                                  <a:gd name="T5" fmla="*/ 330 h 1076"/>
                                  <a:gd name="T6" fmla="*/ 145 w 690"/>
                                  <a:gd name="T7" fmla="*/ 469 h 1076"/>
                                  <a:gd name="T8" fmla="*/ 192 w 690"/>
                                  <a:gd name="T9" fmla="*/ 572 h 1076"/>
                                  <a:gd name="T10" fmla="*/ 276 w 690"/>
                                  <a:gd name="T11" fmla="*/ 637 h 1076"/>
                                  <a:gd name="T12" fmla="*/ 389 w 690"/>
                                  <a:gd name="T13" fmla="*/ 647 h 1076"/>
                                  <a:gd name="T14" fmla="*/ 482 w 690"/>
                                  <a:gd name="T15" fmla="*/ 603 h 1076"/>
                                  <a:gd name="T16" fmla="*/ 540 w 690"/>
                                  <a:gd name="T17" fmla="*/ 511 h 1076"/>
                                  <a:gd name="T18" fmla="*/ 550 w 690"/>
                                  <a:gd name="T19" fmla="*/ 440 h 1076"/>
                                  <a:gd name="T20" fmla="*/ 543 w 690"/>
                                  <a:gd name="T21" fmla="*/ 248 h 1076"/>
                                  <a:gd name="T22" fmla="*/ 498 w 690"/>
                                  <a:gd name="T23" fmla="*/ 167 h 1076"/>
                                  <a:gd name="T24" fmla="*/ 423 w 690"/>
                                  <a:gd name="T25" fmla="*/ 116 h 1076"/>
                                  <a:gd name="T26" fmla="*/ 335 w 690"/>
                                  <a:gd name="T27" fmla="*/ 0 h 1076"/>
                                  <a:gd name="T28" fmla="*/ 454 w 690"/>
                                  <a:gd name="T29" fmla="*/ 25 h 1076"/>
                                  <a:gd name="T30" fmla="*/ 532 w 690"/>
                                  <a:gd name="T31" fmla="*/ 82 h 1076"/>
                                  <a:gd name="T32" fmla="*/ 568 w 690"/>
                                  <a:gd name="T33" fmla="*/ 127 h 1076"/>
                                  <a:gd name="T34" fmla="*/ 689 w 690"/>
                                  <a:gd name="T35" fmla="*/ 51 h 1076"/>
                                  <a:gd name="T36" fmla="*/ 684 w 690"/>
                                  <a:gd name="T37" fmla="*/ 169 h 1076"/>
                                  <a:gd name="T38" fmla="*/ 683 w 690"/>
                                  <a:gd name="T39" fmla="*/ 709 h 1076"/>
                                  <a:gd name="T40" fmla="*/ 658 w 690"/>
                                  <a:gd name="T41" fmla="*/ 857 h 1076"/>
                                  <a:gd name="T42" fmla="*/ 605 w 690"/>
                                  <a:gd name="T43" fmla="*/ 960 h 1076"/>
                                  <a:gd name="T44" fmla="*/ 510 w 690"/>
                                  <a:gd name="T45" fmla="*/ 1033 h 1076"/>
                                  <a:gd name="T46" fmla="*/ 391 w 690"/>
                                  <a:gd name="T47" fmla="*/ 1070 h 1076"/>
                                  <a:gd name="T48" fmla="*/ 266 w 690"/>
                                  <a:gd name="T49" fmla="*/ 1074 h 1076"/>
                                  <a:gd name="T50" fmla="*/ 134 w 690"/>
                                  <a:gd name="T51" fmla="*/ 1047 h 1076"/>
                                  <a:gd name="T52" fmla="*/ 98 w 690"/>
                                  <a:gd name="T53" fmla="*/ 910 h 1076"/>
                                  <a:gd name="T54" fmla="*/ 213 w 690"/>
                                  <a:gd name="T55" fmla="*/ 959 h 1076"/>
                                  <a:gd name="T56" fmla="*/ 351 w 690"/>
                                  <a:gd name="T57" fmla="*/ 968 h 1076"/>
                                  <a:gd name="T58" fmla="*/ 447 w 690"/>
                                  <a:gd name="T59" fmla="*/ 940 h 1076"/>
                                  <a:gd name="T60" fmla="*/ 515 w 690"/>
                                  <a:gd name="T61" fmla="*/ 872 h 1076"/>
                                  <a:gd name="T62" fmla="*/ 550 w 690"/>
                                  <a:gd name="T63" fmla="*/ 759 h 1076"/>
                                  <a:gd name="T64" fmla="*/ 549 w 690"/>
                                  <a:gd name="T65" fmla="*/ 629 h 1076"/>
                                  <a:gd name="T66" fmla="*/ 476 w 690"/>
                                  <a:gd name="T67" fmla="*/ 708 h 1076"/>
                                  <a:gd name="T68" fmla="*/ 361 w 690"/>
                                  <a:gd name="T69" fmla="*/ 751 h 1076"/>
                                  <a:gd name="T70" fmla="*/ 220 w 690"/>
                                  <a:gd name="T71" fmla="*/ 739 h 1076"/>
                                  <a:gd name="T72" fmla="*/ 105 w 690"/>
                                  <a:gd name="T73" fmla="*/ 666 h 1076"/>
                                  <a:gd name="T74" fmla="*/ 28 w 690"/>
                                  <a:gd name="T75" fmla="*/ 547 h 1076"/>
                                  <a:gd name="T76" fmla="*/ 0 w 690"/>
                                  <a:gd name="T77" fmla="*/ 392 h 1076"/>
                                  <a:gd name="T78" fmla="*/ 28 w 690"/>
                                  <a:gd name="T79" fmla="*/ 225 h 1076"/>
                                  <a:gd name="T80" fmla="*/ 103 w 690"/>
                                  <a:gd name="T81" fmla="*/ 102 h 1076"/>
                                  <a:gd name="T82" fmla="*/ 210 w 690"/>
                                  <a:gd name="T83" fmla="*/ 27 h 1076"/>
                                  <a:gd name="T84" fmla="*/ 335 w 690"/>
                                  <a:gd name="T85" fmla="*/ 0 h 1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90" h="1076">
                                    <a:moveTo>
                                      <a:pt x="356" y="105"/>
                                    </a:moveTo>
                                    <a:lnTo>
                                      <a:pt x="314" y="108"/>
                                    </a:lnTo>
                                    <a:lnTo>
                                      <a:pt x="276" y="120"/>
                                    </a:lnTo>
                                    <a:lnTo>
                                      <a:pt x="242" y="139"/>
                                    </a:lnTo>
                                    <a:lnTo>
                                      <a:pt x="211" y="164"/>
                                    </a:lnTo>
                                    <a:lnTo>
                                      <a:pt x="186" y="197"/>
                                    </a:lnTo>
                                    <a:lnTo>
                                      <a:pt x="165" y="237"/>
                                    </a:lnTo>
                                    <a:lnTo>
                                      <a:pt x="149" y="281"/>
                                    </a:lnTo>
                                    <a:lnTo>
                                      <a:pt x="139" y="330"/>
                                    </a:lnTo>
                                    <a:lnTo>
                                      <a:pt x="136" y="386"/>
                                    </a:lnTo>
                                    <a:lnTo>
                                      <a:pt x="139" y="427"/>
                                    </a:lnTo>
                                    <a:lnTo>
                                      <a:pt x="145" y="469"/>
                                    </a:lnTo>
                                    <a:lnTo>
                                      <a:pt x="157" y="505"/>
                                    </a:lnTo>
                                    <a:lnTo>
                                      <a:pt x="171" y="541"/>
                                    </a:lnTo>
                                    <a:lnTo>
                                      <a:pt x="192" y="572"/>
                                    </a:lnTo>
                                    <a:lnTo>
                                      <a:pt x="215" y="598"/>
                                    </a:lnTo>
                                    <a:lnTo>
                                      <a:pt x="244" y="621"/>
                                    </a:lnTo>
                                    <a:lnTo>
                                      <a:pt x="276" y="637"/>
                                    </a:lnTo>
                                    <a:lnTo>
                                      <a:pt x="313" y="647"/>
                                    </a:lnTo>
                                    <a:lnTo>
                                      <a:pt x="354" y="652"/>
                                    </a:lnTo>
                                    <a:lnTo>
                                      <a:pt x="389" y="647"/>
                                    </a:lnTo>
                                    <a:lnTo>
                                      <a:pt x="423" y="638"/>
                                    </a:lnTo>
                                    <a:lnTo>
                                      <a:pt x="454" y="624"/>
                                    </a:lnTo>
                                    <a:lnTo>
                                      <a:pt x="482" y="603"/>
                                    </a:lnTo>
                                    <a:lnTo>
                                      <a:pt x="506" y="578"/>
                                    </a:lnTo>
                                    <a:lnTo>
                                      <a:pt x="525" y="547"/>
                                    </a:lnTo>
                                    <a:lnTo>
                                      <a:pt x="540" y="511"/>
                                    </a:lnTo>
                                    <a:lnTo>
                                      <a:pt x="546" y="489"/>
                                    </a:lnTo>
                                    <a:lnTo>
                                      <a:pt x="550" y="466"/>
                                    </a:lnTo>
                                    <a:lnTo>
                                      <a:pt x="550" y="440"/>
                                    </a:lnTo>
                                    <a:lnTo>
                                      <a:pt x="550" y="308"/>
                                    </a:lnTo>
                                    <a:lnTo>
                                      <a:pt x="549" y="277"/>
                                    </a:lnTo>
                                    <a:lnTo>
                                      <a:pt x="543" y="248"/>
                                    </a:lnTo>
                                    <a:lnTo>
                                      <a:pt x="532" y="219"/>
                                    </a:lnTo>
                                    <a:lnTo>
                                      <a:pt x="518" y="192"/>
                                    </a:lnTo>
                                    <a:lnTo>
                                      <a:pt x="498" y="167"/>
                                    </a:lnTo>
                                    <a:lnTo>
                                      <a:pt x="478" y="147"/>
                                    </a:lnTo>
                                    <a:lnTo>
                                      <a:pt x="451" y="129"/>
                                    </a:lnTo>
                                    <a:lnTo>
                                      <a:pt x="423" y="116"/>
                                    </a:lnTo>
                                    <a:lnTo>
                                      <a:pt x="391" y="108"/>
                                    </a:lnTo>
                                    <a:lnTo>
                                      <a:pt x="356" y="105"/>
                                    </a:lnTo>
                                    <a:close/>
                                    <a:moveTo>
                                      <a:pt x="335" y="0"/>
                                    </a:moveTo>
                                    <a:lnTo>
                                      <a:pt x="379" y="3"/>
                                    </a:lnTo>
                                    <a:lnTo>
                                      <a:pt x="419" y="12"/>
                                    </a:lnTo>
                                    <a:lnTo>
                                      <a:pt x="454" y="25"/>
                                    </a:lnTo>
                                    <a:lnTo>
                                      <a:pt x="485" y="42"/>
                                    </a:lnTo>
                                    <a:lnTo>
                                      <a:pt x="510" y="61"/>
                                    </a:lnTo>
                                    <a:lnTo>
                                      <a:pt x="532" y="82"/>
                                    </a:lnTo>
                                    <a:lnTo>
                                      <a:pt x="550" y="105"/>
                                    </a:lnTo>
                                    <a:lnTo>
                                      <a:pt x="565" y="127"/>
                                    </a:lnTo>
                                    <a:lnTo>
                                      <a:pt x="568" y="127"/>
                                    </a:lnTo>
                                    <a:lnTo>
                                      <a:pt x="572" y="18"/>
                                    </a:lnTo>
                                    <a:lnTo>
                                      <a:pt x="690" y="18"/>
                                    </a:lnTo>
                                    <a:lnTo>
                                      <a:pt x="689" y="51"/>
                                    </a:lnTo>
                                    <a:lnTo>
                                      <a:pt x="687" y="85"/>
                                    </a:lnTo>
                                    <a:lnTo>
                                      <a:pt x="686" y="124"/>
                                    </a:lnTo>
                                    <a:lnTo>
                                      <a:pt x="684" y="169"/>
                                    </a:lnTo>
                                    <a:lnTo>
                                      <a:pt x="684" y="219"/>
                                    </a:lnTo>
                                    <a:lnTo>
                                      <a:pt x="684" y="647"/>
                                    </a:lnTo>
                                    <a:lnTo>
                                      <a:pt x="683" y="709"/>
                                    </a:lnTo>
                                    <a:lnTo>
                                      <a:pt x="678" y="764"/>
                                    </a:lnTo>
                                    <a:lnTo>
                                      <a:pt x="669" y="813"/>
                                    </a:lnTo>
                                    <a:lnTo>
                                      <a:pt x="658" y="857"/>
                                    </a:lnTo>
                                    <a:lnTo>
                                      <a:pt x="643" y="895"/>
                                    </a:lnTo>
                                    <a:lnTo>
                                      <a:pt x="625" y="929"/>
                                    </a:lnTo>
                                    <a:lnTo>
                                      <a:pt x="605" y="960"/>
                                    </a:lnTo>
                                    <a:lnTo>
                                      <a:pt x="580" y="987"/>
                                    </a:lnTo>
                                    <a:lnTo>
                                      <a:pt x="546" y="1012"/>
                                    </a:lnTo>
                                    <a:lnTo>
                                      <a:pt x="510" y="1033"/>
                                    </a:lnTo>
                                    <a:lnTo>
                                      <a:pt x="472" y="1049"/>
                                    </a:lnTo>
                                    <a:lnTo>
                                      <a:pt x="432" y="1061"/>
                                    </a:lnTo>
                                    <a:lnTo>
                                      <a:pt x="391" y="1070"/>
                                    </a:lnTo>
                                    <a:lnTo>
                                      <a:pt x="350" y="1074"/>
                                    </a:lnTo>
                                    <a:lnTo>
                                      <a:pt x="310" y="1076"/>
                                    </a:lnTo>
                                    <a:lnTo>
                                      <a:pt x="266" y="1074"/>
                                    </a:lnTo>
                                    <a:lnTo>
                                      <a:pt x="220" y="1068"/>
                                    </a:lnTo>
                                    <a:lnTo>
                                      <a:pt x="176" y="1059"/>
                                    </a:lnTo>
                                    <a:lnTo>
                                      <a:pt x="134" y="1047"/>
                                    </a:lnTo>
                                    <a:lnTo>
                                      <a:pt x="98" y="1033"/>
                                    </a:lnTo>
                                    <a:lnTo>
                                      <a:pt x="65" y="1013"/>
                                    </a:lnTo>
                                    <a:lnTo>
                                      <a:pt x="98" y="910"/>
                                    </a:lnTo>
                                    <a:lnTo>
                                      <a:pt x="130" y="929"/>
                                    </a:lnTo>
                                    <a:lnTo>
                                      <a:pt x="168" y="946"/>
                                    </a:lnTo>
                                    <a:lnTo>
                                      <a:pt x="213" y="959"/>
                                    </a:lnTo>
                                    <a:lnTo>
                                      <a:pt x="261" y="966"/>
                                    </a:lnTo>
                                    <a:lnTo>
                                      <a:pt x="314" y="969"/>
                                    </a:lnTo>
                                    <a:lnTo>
                                      <a:pt x="351" y="968"/>
                                    </a:lnTo>
                                    <a:lnTo>
                                      <a:pt x="385" y="962"/>
                                    </a:lnTo>
                                    <a:lnTo>
                                      <a:pt x="417" y="953"/>
                                    </a:lnTo>
                                    <a:lnTo>
                                      <a:pt x="447" y="940"/>
                                    </a:lnTo>
                                    <a:lnTo>
                                      <a:pt x="472" y="922"/>
                                    </a:lnTo>
                                    <a:lnTo>
                                      <a:pt x="496" y="898"/>
                                    </a:lnTo>
                                    <a:lnTo>
                                      <a:pt x="515" y="872"/>
                                    </a:lnTo>
                                    <a:lnTo>
                                      <a:pt x="531" y="839"/>
                                    </a:lnTo>
                                    <a:lnTo>
                                      <a:pt x="543" y="802"/>
                                    </a:lnTo>
                                    <a:lnTo>
                                      <a:pt x="550" y="759"/>
                                    </a:lnTo>
                                    <a:lnTo>
                                      <a:pt x="552" y="711"/>
                                    </a:lnTo>
                                    <a:lnTo>
                                      <a:pt x="552" y="629"/>
                                    </a:lnTo>
                                    <a:lnTo>
                                      <a:pt x="549" y="629"/>
                                    </a:lnTo>
                                    <a:lnTo>
                                      <a:pt x="529" y="658"/>
                                    </a:lnTo>
                                    <a:lnTo>
                                      <a:pt x="504" y="684"/>
                                    </a:lnTo>
                                    <a:lnTo>
                                      <a:pt x="476" y="708"/>
                                    </a:lnTo>
                                    <a:lnTo>
                                      <a:pt x="442" y="725"/>
                                    </a:lnTo>
                                    <a:lnTo>
                                      <a:pt x="404" y="740"/>
                                    </a:lnTo>
                                    <a:lnTo>
                                      <a:pt x="361" y="751"/>
                                    </a:lnTo>
                                    <a:lnTo>
                                      <a:pt x="314" y="754"/>
                                    </a:lnTo>
                                    <a:lnTo>
                                      <a:pt x="266" y="749"/>
                                    </a:lnTo>
                                    <a:lnTo>
                                      <a:pt x="220" y="739"/>
                                    </a:lnTo>
                                    <a:lnTo>
                                      <a:pt x="179" y="721"/>
                                    </a:lnTo>
                                    <a:lnTo>
                                      <a:pt x="139" y="696"/>
                                    </a:lnTo>
                                    <a:lnTo>
                                      <a:pt x="105" y="666"/>
                                    </a:lnTo>
                                    <a:lnTo>
                                      <a:pt x="74" y="631"/>
                                    </a:lnTo>
                                    <a:lnTo>
                                      <a:pt x="49" y="591"/>
                                    </a:lnTo>
                                    <a:lnTo>
                                      <a:pt x="28" y="547"/>
                                    </a:lnTo>
                                    <a:lnTo>
                                      <a:pt x="14" y="498"/>
                                    </a:lnTo>
                                    <a:lnTo>
                                      <a:pt x="3" y="446"/>
                                    </a:lnTo>
                                    <a:lnTo>
                                      <a:pt x="0" y="392"/>
                                    </a:lnTo>
                                    <a:lnTo>
                                      <a:pt x="5" y="331"/>
                                    </a:lnTo>
                                    <a:lnTo>
                                      <a:pt x="14" y="275"/>
                                    </a:lnTo>
                                    <a:lnTo>
                                      <a:pt x="28" y="225"/>
                                    </a:lnTo>
                                    <a:lnTo>
                                      <a:pt x="49" y="179"/>
                                    </a:lnTo>
                                    <a:lnTo>
                                      <a:pt x="74" y="138"/>
                                    </a:lnTo>
                                    <a:lnTo>
                                      <a:pt x="103" y="102"/>
                                    </a:lnTo>
                                    <a:lnTo>
                                      <a:pt x="136" y="71"/>
                                    </a:lnTo>
                                    <a:lnTo>
                                      <a:pt x="171" y="46"/>
                                    </a:lnTo>
                                    <a:lnTo>
                                      <a:pt x="210" y="27"/>
                                    </a:lnTo>
                                    <a:lnTo>
                                      <a:pt x="251" y="12"/>
                                    </a:lnTo>
                                    <a:lnTo>
                                      <a:pt x="292" y="3"/>
                                    </a:lnTo>
                                    <a:lnTo>
                                      <a:pt x="33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3" name="Freeform 16"/>
                            <wps:cNvSpPr>
                              <a:spLocks/>
                            </wps:cNvSpPr>
                            <wps:spPr bwMode="auto">
                              <a:xfrm>
                                <a:off x="448945" y="387985"/>
                                <a:ext cx="40005" cy="69215"/>
                              </a:xfrm>
                              <a:custGeom>
                                <a:avLst/>
                                <a:gdLst>
                                  <a:gd name="T0" fmla="*/ 72 w 126"/>
                                  <a:gd name="T1" fmla="*/ 0 h 219"/>
                                  <a:gd name="T2" fmla="*/ 91 w 126"/>
                                  <a:gd name="T3" fmla="*/ 3 h 219"/>
                                  <a:gd name="T4" fmla="*/ 107 w 126"/>
                                  <a:gd name="T5" fmla="*/ 6 h 219"/>
                                  <a:gd name="T6" fmla="*/ 119 w 126"/>
                                  <a:gd name="T7" fmla="*/ 11 h 219"/>
                                  <a:gd name="T8" fmla="*/ 110 w 126"/>
                                  <a:gd name="T9" fmla="*/ 33 h 219"/>
                                  <a:gd name="T10" fmla="*/ 101 w 126"/>
                                  <a:gd name="T11" fmla="*/ 30 h 219"/>
                                  <a:gd name="T12" fmla="*/ 88 w 126"/>
                                  <a:gd name="T13" fmla="*/ 26 h 219"/>
                                  <a:gd name="T14" fmla="*/ 72 w 126"/>
                                  <a:gd name="T15" fmla="*/ 24 h 219"/>
                                  <a:gd name="T16" fmla="*/ 56 w 126"/>
                                  <a:gd name="T17" fmla="*/ 26 h 219"/>
                                  <a:gd name="T18" fmla="*/ 45 w 126"/>
                                  <a:gd name="T19" fmla="*/ 30 h 219"/>
                                  <a:gd name="T20" fmla="*/ 38 w 126"/>
                                  <a:gd name="T21" fmla="*/ 37 h 219"/>
                                  <a:gd name="T22" fmla="*/ 33 w 126"/>
                                  <a:gd name="T23" fmla="*/ 46 h 219"/>
                                  <a:gd name="T24" fmla="*/ 32 w 126"/>
                                  <a:gd name="T25" fmla="*/ 55 h 219"/>
                                  <a:gd name="T26" fmla="*/ 33 w 126"/>
                                  <a:gd name="T27" fmla="*/ 68 h 219"/>
                                  <a:gd name="T28" fmla="*/ 42 w 126"/>
                                  <a:gd name="T29" fmla="*/ 79 h 219"/>
                                  <a:gd name="T30" fmla="*/ 54 w 126"/>
                                  <a:gd name="T31" fmla="*/ 88 h 219"/>
                                  <a:gd name="T32" fmla="*/ 73 w 126"/>
                                  <a:gd name="T33" fmla="*/ 96 h 219"/>
                                  <a:gd name="T34" fmla="*/ 92 w 126"/>
                                  <a:gd name="T35" fmla="*/ 105 h 219"/>
                                  <a:gd name="T36" fmla="*/ 107 w 126"/>
                                  <a:gd name="T37" fmla="*/ 114 h 219"/>
                                  <a:gd name="T38" fmla="*/ 117 w 126"/>
                                  <a:gd name="T39" fmla="*/ 126 h 219"/>
                                  <a:gd name="T40" fmla="*/ 125 w 126"/>
                                  <a:gd name="T41" fmla="*/ 141 h 219"/>
                                  <a:gd name="T42" fmla="*/ 126 w 126"/>
                                  <a:gd name="T43" fmla="*/ 157 h 219"/>
                                  <a:gd name="T44" fmla="*/ 125 w 126"/>
                                  <a:gd name="T45" fmla="*/ 173 h 219"/>
                                  <a:gd name="T46" fmla="*/ 119 w 126"/>
                                  <a:gd name="T47" fmla="*/ 188 h 219"/>
                                  <a:gd name="T48" fmla="*/ 109 w 126"/>
                                  <a:gd name="T49" fmla="*/ 200 h 219"/>
                                  <a:gd name="T50" fmla="*/ 94 w 126"/>
                                  <a:gd name="T51" fmla="*/ 210 h 219"/>
                                  <a:gd name="T52" fmla="*/ 76 w 126"/>
                                  <a:gd name="T53" fmla="*/ 216 h 219"/>
                                  <a:gd name="T54" fmla="*/ 54 w 126"/>
                                  <a:gd name="T55" fmla="*/ 219 h 219"/>
                                  <a:gd name="T56" fmla="*/ 33 w 126"/>
                                  <a:gd name="T57" fmla="*/ 216 h 219"/>
                                  <a:gd name="T58" fmla="*/ 14 w 126"/>
                                  <a:gd name="T59" fmla="*/ 212 h 219"/>
                                  <a:gd name="T60" fmla="*/ 0 w 126"/>
                                  <a:gd name="T61" fmla="*/ 204 h 219"/>
                                  <a:gd name="T62" fmla="*/ 7 w 126"/>
                                  <a:gd name="T63" fmla="*/ 182 h 219"/>
                                  <a:gd name="T64" fmla="*/ 29 w 126"/>
                                  <a:gd name="T65" fmla="*/ 192 h 219"/>
                                  <a:gd name="T66" fmla="*/ 56 w 126"/>
                                  <a:gd name="T67" fmla="*/ 195 h 219"/>
                                  <a:gd name="T68" fmla="*/ 73 w 126"/>
                                  <a:gd name="T69" fmla="*/ 192 h 219"/>
                                  <a:gd name="T70" fmla="*/ 88 w 126"/>
                                  <a:gd name="T71" fmla="*/ 187 h 219"/>
                                  <a:gd name="T72" fmla="*/ 97 w 126"/>
                                  <a:gd name="T73" fmla="*/ 175 h 219"/>
                                  <a:gd name="T74" fmla="*/ 100 w 126"/>
                                  <a:gd name="T75" fmla="*/ 160 h 219"/>
                                  <a:gd name="T76" fmla="*/ 97 w 126"/>
                                  <a:gd name="T77" fmla="*/ 147 h 219"/>
                                  <a:gd name="T78" fmla="*/ 89 w 126"/>
                                  <a:gd name="T79" fmla="*/ 136 h 219"/>
                                  <a:gd name="T80" fmla="*/ 78 w 126"/>
                                  <a:gd name="T81" fmla="*/ 126 h 219"/>
                                  <a:gd name="T82" fmla="*/ 60 w 126"/>
                                  <a:gd name="T83" fmla="*/ 119 h 219"/>
                                  <a:gd name="T84" fmla="*/ 41 w 126"/>
                                  <a:gd name="T85" fmla="*/ 110 h 219"/>
                                  <a:gd name="T86" fmla="*/ 26 w 126"/>
                                  <a:gd name="T87" fmla="*/ 101 h 219"/>
                                  <a:gd name="T88" fmla="*/ 14 w 126"/>
                                  <a:gd name="T89" fmla="*/ 89 h 219"/>
                                  <a:gd name="T90" fmla="*/ 7 w 126"/>
                                  <a:gd name="T91" fmla="*/ 74 h 219"/>
                                  <a:gd name="T92" fmla="*/ 4 w 126"/>
                                  <a:gd name="T93" fmla="*/ 58 h 219"/>
                                  <a:gd name="T94" fmla="*/ 7 w 126"/>
                                  <a:gd name="T95" fmla="*/ 40 h 219"/>
                                  <a:gd name="T96" fmla="*/ 16 w 126"/>
                                  <a:gd name="T97" fmla="*/ 24 h 219"/>
                                  <a:gd name="T98" fmla="*/ 30 w 126"/>
                                  <a:gd name="T99" fmla="*/ 12 h 219"/>
                                  <a:gd name="T100" fmla="*/ 50 w 126"/>
                                  <a:gd name="T101" fmla="*/ 3 h 219"/>
                                  <a:gd name="T102" fmla="*/ 72 w 126"/>
                                  <a:gd name="T10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219">
                                    <a:moveTo>
                                      <a:pt x="72" y="0"/>
                                    </a:moveTo>
                                    <a:lnTo>
                                      <a:pt x="91" y="3"/>
                                    </a:lnTo>
                                    <a:lnTo>
                                      <a:pt x="107" y="6"/>
                                    </a:lnTo>
                                    <a:lnTo>
                                      <a:pt x="119" y="11"/>
                                    </a:lnTo>
                                    <a:lnTo>
                                      <a:pt x="110" y="33"/>
                                    </a:lnTo>
                                    <a:lnTo>
                                      <a:pt x="101" y="30"/>
                                    </a:lnTo>
                                    <a:lnTo>
                                      <a:pt x="88" y="26"/>
                                    </a:lnTo>
                                    <a:lnTo>
                                      <a:pt x="72" y="24"/>
                                    </a:lnTo>
                                    <a:lnTo>
                                      <a:pt x="56" y="26"/>
                                    </a:lnTo>
                                    <a:lnTo>
                                      <a:pt x="45" y="30"/>
                                    </a:lnTo>
                                    <a:lnTo>
                                      <a:pt x="38" y="37"/>
                                    </a:lnTo>
                                    <a:lnTo>
                                      <a:pt x="33" y="46"/>
                                    </a:lnTo>
                                    <a:lnTo>
                                      <a:pt x="32" y="55"/>
                                    </a:lnTo>
                                    <a:lnTo>
                                      <a:pt x="33" y="68"/>
                                    </a:lnTo>
                                    <a:lnTo>
                                      <a:pt x="42" y="79"/>
                                    </a:lnTo>
                                    <a:lnTo>
                                      <a:pt x="54" y="88"/>
                                    </a:lnTo>
                                    <a:lnTo>
                                      <a:pt x="73" y="96"/>
                                    </a:lnTo>
                                    <a:lnTo>
                                      <a:pt x="92" y="105"/>
                                    </a:lnTo>
                                    <a:lnTo>
                                      <a:pt x="107" y="114"/>
                                    </a:lnTo>
                                    <a:lnTo>
                                      <a:pt x="117" y="126"/>
                                    </a:lnTo>
                                    <a:lnTo>
                                      <a:pt x="125" y="141"/>
                                    </a:lnTo>
                                    <a:lnTo>
                                      <a:pt x="126" y="157"/>
                                    </a:lnTo>
                                    <a:lnTo>
                                      <a:pt x="125" y="173"/>
                                    </a:lnTo>
                                    <a:lnTo>
                                      <a:pt x="119" y="188"/>
                                    </a:lnTo>
                                    <a:lnTo>
                                      <a:pt x="109" y="200"/>
                                    </a:lnTo>
                                    <a:lnTo>
                                      <a:pt x="94" y="210"/>
                                    </a:lnTo>
                                    <a:lnTo>
                                      <a:pt x="76" y="216"/>
                                    </a:lnTo>
                                    <a:lnTo>
                                      <a:pt x="54" y="219"/>
                                    </a:lnTo>
                                    <a:lnTo>
                                      <a:pt x="33" y="216"/>
                                    </a:lnTo>
                                    <a:lnTo>
                                      <a:pt x="14" y="212"/>
                                    </a:lnTo>
                                    <a:lnTo>
                                      <a:pt x="0" y="204"/>
                                    </a:lnTo>
                                    <a:lnTo>
                                      <a:pt x="7" y="182"/>
                                    </a:lnTo>
                                    <a:lnTo>
                                      <a:pt x="29" y="192"/>
                                    </a:lnTo>
                                    <a:lnTo>
                                      <a:pt x="56" y="195"/>
                                    </a:lnTo>
                                    <a:lnTo>
                                      <a:pt x="73" y="192"/>
                                    </a:lnTo>
                                    <a:lnTo>
                                      <a:pt x="88" y="187"/>
                                    </a:lnTo>
                                    <a:lnTo>
                                      <a:pt x="97" y="175"/>
                                    </a:lnTo>
                                    <a:lnTo>
                                      <a:pt x="100" y="160"/>
                                    </a:lnTo>
                                    <a:lnTo>
                                      <a:pt x="97" y="147"/>
                                    </a:lnTo>
                                    <a:lnTo>
                                      <a:pt x="89" y="136"/>
                                    </a:lnTo>
                                    <a:lnTo>
                                      <a:pt x="78" y="126"/>
                                    </a:lnTo>
                                    <a:lnTo>
                                      <a:pt x="60" y="119"/>
                                    </a:lnTo>
                                    <a:lnTo>
                                      <a:pt x="41" y="110"/>
                                    </a:lnTo>
                                    <a:lnTo>
                                      <a:pt x="26" y="101"/>
                                    </a:lnTo>
                                    <a:lnTo>
                                      <a:pt x="14" y="89"/>
                                    </a:lnTo>
                                    <a:lnTo>
                                      <a:pt x="7" y="74"/>
                                    </a:lnTo>
                                    <a:lnTo>
                                      <a:pt x="4" y="58"/>
                                    </a:lnTo>
                                    <a:lnTo>
                                      <a:pt x="7" y="40"/>
                                    </a:lnTo>
                                    <a:lnTo>
                                      <a:pt x="16" y="24"/>
                                    </a:lnTo>
                                    <a:lnTo>
                                      <a:pt x="30" y="12"/>
                                    </a:lnTo>
                                    <a:lnTo>
                                      <a:pt x="50" y="3"/>
                                    </a:lnTo>
                                    <a:lnTo>
                                      <a:pt x="7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4" name="Freeform 17"/>
                            <wps:cNvSpPr>
                              <a:spLocks/>
                            </wps:cNvSpPr>
                            <wps:spPr bwMode="auto">
                              <a:xfrm>
                                <a:off x="511810" y="389255"/>
                                <a:ext cx="36830" cy="66675"/>
                              </a:xfrm>
                              <a:custGeom>
                                <a:avLst/>
                                <a:gdLst>
                                  <a:gd name="T0" fmla="*/ 0 w 118"/>
                                  <a:gd name="T1" fmla="*/ 0 h 210"/>
                                  <a:gd name="T2" fmla="*/ 114 w 118"/>
                                  <a:gd name="T3" fmla="*/ 0 h 210"/>
                                  <a:gd name="T4" fmla="*/ 114 w 118"/>
                                  <a:gd name="T5" fmla="*/ 22 h 210"/>
                                  <a:gd name="T6" fmla="*/ 27 w 118"/>
                                  <a:gd name="T7" fmla="*/ 22 h 210"/>
                                  <a:gd name="T8" fmla="*/ 27 w 118"/>
                                  <a:gd name="T9" fmla="*/ 88 h 210"/>
                                  <a:gd name="T10" fmla="*/ 109 w 118"/>
                                  <a:gd name="T11" fmla="*/ 88 h 210"/>
                                  <a:gd name="T12" fmla="*/ 109 w 118"/>
                                  <a:gd name="T13" fmla="*/ 112 h 210"/>
                                  <a:gd name="T14" fmla="*/ 27 w 118"/>
                                  <a:gd name="T15" fmla="*/ 112 h 210"/>
                                  <a:gd name="T16" fmla="*/ 27 w 118"/>
                                  <a:gd name="T17" fmla="*/ 187 h 210"/>
                                  <a:gd name="T18" fmla="*/ 118 w 118"/>
                                  <a:gd name="T19" fmla="*/ 187 h 210"/>
                                  <a:gd name="T20" fmla="*/ 118 w 118"/>
                                  <a:gd name="T21" fmla="*/ 210 h 210"/>
                                  <a:gd name="T22" fmla="*/ 0 w 118"/>
                                  <a:gd name="T23" fmla="*/ 210 h 210"/>
                                  <a:gd name="T24" fmla="*/ 0 w 118"/>
                                  <a:gd name="T2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8" h="210">
                                    <a:moveTo>
                                      <a:pt x="0" y="0"/>
                                    </a:moveTo>
                                    <a:lnTo>
                                      <a:pt x="114" y="0"/>
                                    </a:lnTo>
                                    <a:lnTo>
                                      <a:pt x="114" y="22"/>
                                    </a:lnTo>
                                    <a:lnTo>
                                      <a:pt x="27" y="22"/>
                                    </a:lnTo>
                                    <a:lnTo>
                                      <a:pt x="27" y="88"/>
                                    </a:lnTo>
                                    <a:lnTo>
                                      <a:pt x="109" y="88"/>
                                    </a:lnTo>
                                    <a:lnTo>
                                      <a:pt x="109" y="112"/>
                                    </a:lnTo>
                                    <a:lnTo>
                                      <a:pt x="27" y="112"/>
                                    </a:lnTo>
                                    <a:lnTo>
                                      <a:pt x="27" y="187"/>
                                    </a:lnTo>
                                    <a:lnTo>
                                      <a:pt x="118" y="187"/>
                                    </a:lnTo>
                                    <a:lnTo>
                                      <a:pt x="118"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5" name="Freeform 18"/>
                            <wps:cNvSpPr>
                              <a:spLocks/>
                            </wps:cNvSpPr>
                            <wps:spPr bwMode="auto">
                              <a:xfrm>
                                <a:off x="568325" y="389255"/>
                                <a:ext cx="67945" cy="66675"/>
                              </a:xfrm>
                              <a:custGeom>
                                <a:avLst/>
                                <a:gdLst>
                                  <a:gd name="T0" fmla="*/ 14 w 214"/>
                                  <a:gd name="T1" fmla="*/ 0 h 210"/>
                                  <a:gd name="T2" fmla="*/ 49 w 214"/>
                                  <a:gd name="T3" fmla="*/ 0 h 210"/>
                                  <a:gd name="T4" fmla="*/ 84 w 214"/>
                                  <a:gd name="T5" fmla="*/ 102 h 210"/>
                                  <a:gd name="T6" fmla="*/ 96 w 214"/>
                                  <a:gd name="T7" fmla="*/ 139 h 210"/>
                                  <a:gd name="T8" fmla="*/ 106 w 214"/>
                                  <a:gd name="T9" fmla="*/ 173 h 210"/>
                                  <a:gd name="T10" fmla="*/ 106 w 214"/>
                                  <a:gd name="T11" fmla="*/ 173 h 210"/>
                                  <a:gd name="T12" fmla="*/ 117 w 214"/>
                                  <a:gd name="T13" fmla="*/ 139 h 210"/>
                                  <a:gd name="T14" fmla="*/ 129 w 214"/>
                                  <a:gd name="T15" fmla="*/ 102 h 210"/>
                                  <a:gd name="T16" fmla="*/ 167 w 214"/>
                                  <a:gd name="T17" fmla="*/ 0 h 210"/>
                                  <a:gd name="T18" fmla="*/ 201 w 214"/>
                                  <a:gd name="T19" fmla="*/ 0 h 210"/>
                                  <a:gd name="T20" fmla="*/ 214 w 214"/>
                                  <a:gd name="T21" fmla="*/ 210 h 210"/>
                                  <a:gd name="T22" fmla="*/ 188 w 214"/>
                                  <a:gd name="T23" fmla="*/ 210 h 210"/>
                                  <a:gd name="T24" fmla="*/ 182 w 214"/>
                                  <a:gd name="T25" fmla="*/ 118 h 210"/>
                                  <a:gd name="T26" fmla="*/ 180 w 214"/>
                                  <a:gd name="T27" fmla="*/ 87 h 210"/>
                                  <a:gd name="T28" fmla="*/ 180 w 214"/>
                                  <a:gd name="T29" fmla="*/ 56 h 210"/>
                                  <a:gd name="T30" fmla="*/ 179 w 214"/>
                                  <a:gd name="T31" fmla="*/ 26 h 210"/>
                                  <a:gd name="T32" fmla="*/ 179 w 214"/>
                                  <a:gd name="T33" fmla="*/ 26 h 210"/>
                                  <a:gd name="T34" fmla="*/ 167 w 214"/>
                                  <a:gd name="T35" fmla="*/ 65 h 210"/>
                                  <a:gd name="T36" fmla="*/ 152 w 214"/>
                                  <a:gd name="T37" fmla="*/ 106 h 210"/>
                                  <a:gd name="T38" fmla="*/ 115 w 214"/>
                                  <a:gd name="T39" fmla="*/ 208 h 210"/>
                                  <a:gd name="T40" fmla="*/ 95 w 214"/>
                                  <a:gd name="T41" fmla="*/ 208 h 210"/>
                                  <a:gd name="T42" fmla="*/ 59 w 214"/>
                                  <a:gd name="T43" fmla="*/ 109 h 210"/>
                                  <a:gd name="T44" fmla="*/ 46 w 214"/>
                                  <a:gd name="T45" fmla="*/ 66 h 210"/>
                                  <a:gd name="T46" fmla="*/ 36 w 214"/>
                                  <a:gd name="T47" fmla="*/ 26 h 210"/>
                                  <a:gd name="T48" fmla="*/ 36 w 214"/>
                                  <a:gd name="T49" fmla="*/ 26 h 210"/>
                                  <a:gd name="T50" fmla="*/ 34 w 214"/>
                                  <a:gd name="T51" fmla="*/ 56 h 210"/>
                                  <a:gd name="T52" fmla="*/ 33 w 214"/>
                                  <a:gd name="T53" fmla="*/ 87 h 210"/>
                                  <a:gd name="T54" fmla="*/ 31 w 214"/>
                                  <a:gd name="T55" fmla="*/ 119 h 210"/>
                                  <a:gd name="T56" fmla="*/ 25 w 214"/>
                                  <a:gd name="T57" fmla="*/ 210 h 210"/>
                                  <a:gd name="T58" fmla="*/ 0 w 214"/>
                                  <a:gd name="T59" fmla="*/ 210 h 210"/>
                                  <a:gd name="T60" fmla="*/ 14 w 214"/>
                                  <a:gd name="T61"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4" h="210">
                                    <a:moveTo>
                                      <a:pt x="14" y="0"/>
                                    </a:moveTo>
                                    <a:lnTo>
                                      <a:pt x="49" y="0"/>
                                    </a:lnTo>
                                    <a:lnTo>
                                      <a:pt x="84" y="102"/>
                                    </a:lnTo>
                                    <a:lnTo>
                                      <a:pt x="96" y="139"/>
                                    </a:lnTo>
                                    <a:lnTo>
                                      <a:pt x="106" y="173"/>
                                    </a:lnTo>
                                    <a:lnTo>
                                      <a:pt x="106" y="173"/>
                                    </a:lnTo>
                                    <a:lnTo>
                                      <a:pt x="117" y="139"/>
                                    </a:lnTo>
                                    <a:lnTo>
                                      <a:pt x="129" y="102"/>
                                    </a:lnTo>
                                    <a:lnTo>
                                      <a:pt x="167" y="0"/>
                                    </a:lnTo>
                                    <a:lnTo>
                                      <a:pt x="201" y="0"/>
                                    </a:lnTo>
                                    <a:lnTo>
                                      <a:pt x="214" y="210"/>
                                    </a:lnTo>
                                    <a:lnTo>
                                      <a:pt x="188" y="210"/>
                                    </a:lnTo>
                                    <a:lnTo>
                                      <a:pt x="182" y="118"/>
                                    </a:lnTo>
                                    <a:lnTo>
                                      <a:pt x="180" y="87"/>
                                    </a:lnTo>
                                    <a:lnTo>
                                      <a:pt x="180" y="56"/>
                                    </a:lnTo>
                                    <a:lnTo>
                                      <a:pt x="179" y="26"/>
                                    </a:lnTo>
                                    <a:lnTo>
                                      <a:pt x="179" y="26"/>
                                    </a:lnTo>
                                    <a:lnTo>
                                      <a:pt x="167" y="65"/>
                                    </a:lnTo>
                                    <a:lnTo>
                                      <a:pt x="152" y="106"/>
                                    </a:lnTo>
                                    <a:lnTo>
                                      <a:pt x="115" y="208"/>
                                    </a:lnTo>
                                    <a:lnTo>
                                      <a:pt x="95" y="208"/>
                                    </a:lnTo>
                                    <a:lnTo>
                                      <a:pt x="59" y="109"/>
                                    </a:lnTo>
                                    <a:lnTo>
                                      <a:pt x="46" y="66"/>
                                    </a:lnTo>
                                    <a:lnTo>
                                      <a:pt x="36" y="26"/>
                                    </a:lnTo>
                                    <a:lnTo>
                                      <a:pt x="36" y="26"/>
                                    </a:lnTo>
                                    <a:lnTo>
                                      <a:pt x="34" y="56"/>
                                    </a:lnTo>
                                    <a:lnTo>
                                      <a:pt x="33" y="87"/>
                                    </a:lnTo>
                                    <a:lnTo>
                                      <a:pt x="31" y="119"/>
                                    </a:lnTo>
                                    <a:lnTo>
                                      <a:pt x="25" y="210"/>
                                    </a:lnTo>
                                    <a:lnTo>
                                      <a:pt x="0" y="210"/>
                                    </a:lnTo>
                                    <a:lnTo>
                                      <a:pt x="14"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6" name="Rectangle 606"/>
                            <wps:cNvSpPr>
                              <a:spLocks noChangeArrowheads="1"/>
                            </wps:cNvSpPr>
                            <wps:spPr bwMode="auto">
                              <a:xfrm>
                                <a:off x="659130" y="389255"/>
                                <a:ext cx="8890" cy="6667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607" name="Freeform 20"/>
                            <wps:cNvSpPr>
                              <a:spLocks/>
                            </wps:cNvSpPr>
                            <wps:spPr bwMode="auto">
                              <a:xfrm>
                                <a:off x="689610" y="387985"/>
                                <a:ext cx="50800" cy="69215"/>
                              </a:xfrm>
                              <a:custGeom>
                                <a:avLst/>
                                <a:gdLst>
                                  <a:gd name="T0" fmla="*/ 109 w 159"/>
                                  <a:gd name="T1" fmla="*/ 0 h 219"/>
                                  <a:gd name="T2" fmla="*/ 132 w 159"/>
                                  <a:gd name="T3" fmla="*/ 3 h 219"/>
                                  <a:gd name="T4" fmla="*/ 148 w 159"/>
                                  <a:gd name="T5" fmla="*/ 6 h 219"/>
                                  <a:gd name="T6" fmla="*/ 159 w 159"/>
                                  <a:gd name="T7" fmla="*/ 11 h 219"/>
                                  <a:gd name="T8" fmla="*/ 151 w 159"/>
                                  <a:gd name="T9" fmla="*/ 33 h 219"/>
                                  <a:gd name="T10" fmla="*/ 134 w 159"/>
                                  <a:gd name="T11" fmla="*/ 27 h 219"/>
                                  <a:gd name="T12" fmla="*/ 110 w 159"/>
                                  <a:gd name="T13" fmla="*/ 24 h 219"/>
                                  <a:gd name="T14" fmla="*/ 87 w 159"/>
                                  <a:gd name="T15" fmla="*/ 27 h 219"/>
                                  <a:gd name="T16" fmla="*/ 67 w 159"/>
                                  <a:gd name="T17" fmla="*/ 34 h 219"/>
                                  <a:gd name="T18" fmla="*/ 51 w 159"/>
                                  <a:gd name="T19" fmla="*/ 46 h 219"/>
                                  <a:gd name="T20" fmla="*/ 38 w 159"/>
                                  <a:gd name="T21" fmla="*/ 64 h 219"/>
                                  <a:gd name="T22" fmla="*/ 31 w 159"/>
                                  <a:gd name="T23" fmla="*/ 85 h 219"/>
                                  <a:gd name="T24" fmla="*/ 28 w 159"/>
                                  <a:gd name="T25" fmla="*/ 111 h 219"/>
                                  <a:gd name="T26" fmla="*/ 31 w 159"/>
                                  <a:gd name="T27" fmla="*/ 135 h 219"/>
                                  <a:gd name="T28" fmla="*/ 38 w 159"/>
                                  <a:gd name="T29" fmla="*/ 155 h 219"/>
                                  <a:gd name="T30" fmla="*/ 50 w 159"/>
                                  <a:gd name="T31" fmla="*/ 173 h 219"/>
                                  <a:gd name="T32" fmla="*/ 64 w 159"/>
                                  <a:gd name="T33" fmla="*/ 185 h 219"/>
                                  <a:gd name="T34" fmla="*/ 85 w 159"/>
                                  <a:gd name="T35" fmla="*/ 192 h 219"/>
                                  <a:gd name="T36" fmla="*/ 109 w 159"/>
                                  <a:gd name="T37" fmla="*/ 195 h 219"/>
                                  <a:gd name="T38" fmla="*/ 132 w 159"/>
                                  <a:gd name="T39" fmla="*/ 192 h 219"/>
                                  <a:gd name="T40" fmla="*/ 153 w 159"/>
                                  <a:gd name="T41" fmla="*/ 187 h 219"/>
                                  <a:gd name="T42" fmla="*/ 159 w 159"/>
                                  <a:gd name="T43" fmla="*/ 209 h 219"/>
                                  <a:gd name="T44" fmla="*/ 146 w 159"/>
                                  <a:gd name="T45" fmla="*/ 213 h 219"/>
                                  <a:gd name="T46" fmla="*/ 126 w 159"/>
                                  <a:gd name="T47" fmla="*/ 218 h 219"/>
                                  <a:gd name="T48" fmla="*/ 103 w 159"/>
                                  <a:gd name="T49" fmla="*/ 219 h 219"/>
                                  <a:gd name="T50" fmla="*/ 78 w 159"/>
                                  <a:gd name="T51" fmla="*/ 216 h 219"/>
                                  <a:gd name="T52" fmla="*/ 56 w 159"/>
                                  <a:gd name="T53" fmla="*/ 210 h 219"/>
                                  <a:gd name="T54" fmla="*/ 36 w 159"/>
                                  <a:gd name="T55" fmla="*/ 198 h 219"/>
                                  <a:gd name="T56" fmla="*/ 22 w 159"/>
                                  <a:gd name="T57" fmla="*/ 184 h 219"/>
                                  <a:gd name="T58" fmla="*/ 10 w 159"/>
                                  <a:gd name="T59" fmla="*/ 163 h 219"/>
                                  <a:gd name="T60" fmla="*/ 3 w 159"/>
                                  <a:gd name="T61" fmla="*/ 139 h 219"/>
                                  <a:gd name="T62" fmla="*/ 0 w 159"/>
                                  <a:gd name="T63" fmla="*/ 111 h 219"/>
                                  <a:gd name="T64" fmla="*/ 3 w 159"/>
                                  <a:gd name="T65" fmla="*/ 80 h 219"/>
                                  <a:gd name="T66" fmla="*/ 13 w 159"/>
                                  <a:gd name="T67" fmla="*/ 54 h 219"/>
                                  <a:gd name="T68" fmla="*/ 29 w 159"/>
                                  <a:gd name="T69" fmla="*/ 31 h 219"/>
                                  <a:gd name="T70" fmla="*/ 51 w 159"/>
                                  <a:gd name="T71" fmla="*/ 15 h 219"/>
                                  <a:gd name="T72" fmla="*/ 78 w 159"/>
                                  <a:gd name="T73" fmla="*/ 5 h 219"/>
                                  <a:gd name="T74" fmla="*/ 109 w 159"/>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9" h="219">
                                    <a:moveTo>
                                      <a:pt x="109" y="0"/>
                                    </a:moveTo>
                                    <a:lnTo>
                                      <a:pt x="132" y="3"/>
                                    </a:lnTo>
                                    <a:lnTo>
                                      <a:pt x="148" y="6"/>
                                    </a:lnTo>
                                    <a:lnTo>
                                      <a:pt x="159" y="11"/>
                                    </a:lnTo>
                                    <a:lnTo>
                                      <a:pt x="151" y="33"/>
                                    </a:lnTo>
                                    <a:lnTo>
                                      <a:pt x="134" y="27"/>
                                    </a:lnTo>
                                    <a:lnTo>
                                      <a:pt x="110" y="24"/>
                                    </a:lnTo>
                                    <a:lnTo>
                                      <a:pt x="87" y="27"/>
                                    </a:lnTo>
                                    <a:lnTo>
                                      <a:pt x="67" y="34"/>
                                    </a:lnTo>
                                    <a:lnTo>
                                      <a:pt x="51" y="46"/>
                                    </a:lnTo>
                                    <a:lnTo>
                                      <a:pt x="38" y="64"/>
                                    </a:lnTo>
                                    <a:lnTo>
                                      <a:pt x="31" y="85"/>
                                    </a:lnTo>
                                    <a:lnTo>
                                      <a:pt x="28" y="111"/>
                                    </a:lnTo>
                                    <a:lnTo>
                                      <a:pt x="31" y="135"/>
                                    </a:lnTo>
                                    <a:lnTo>
                                      <a:pt x="38" y="155"/>
                                    </a:lnTo>
                                    <a:lnTo>
                                      <a:pt x="50" y="173"/>
                                    </a:lnTo>
                                    <a:lnTo>
                                      <a:pt x="64" y="185"/>
                                    </a:lnTo>
                                    <a:lnTo>
                                      <a:pt x="85" y="192"/>
                                    </a:lnTo>
                                    <a:lnTo>
                                      <a:pt x="109" y="195"/>
                                    </a:lnTo>
                                    <a:lnTo>
                                      <a:pt x="132" y="192"/>
                                    </a:lnTo>
                                    <a:lnTo>
                                      <a:pt x="153" y="187"/>
                                    </a:lnTo>
                                    <a:lnTo>
                                      <a:pt x="159" y="209"/>
                                    </a:lnTo>
                                    <a:lnTo>
                                      <a:pt x="146" y="213"/>
                                    </a:lnTo>
                                    <a:lnTo>
                                      <a:pt x="126" y="218"/>
                                    </a:lnTo>
                                    <a:lnTo>
                                      <a:pt x="103" y="219"/>
                                    </a:lnTo>
                                    <a:lnTo>
                                      <a:pt x="78" y="216"/>
                                    </a:lnTo>
                                    <a:lnTo>
                                      <a:pt x="56" y="210"/>
                                    </a:lnTo>
                                    <a:lnTo>
                                      <a:pt x="36" y="198"/>
                                    </a:lnTo>
                                    <a:lnTo>
                                      <a:pt x="22" y="184"/>
                                    </a:lnTo>
                                    <a:lnTo>
                                      <a:pt x="10" y="163"/>
                                    </a:lnTo>
                                    <a:lnTo>
                                      <a:pt x="3" y="139"/>
                                    </a:lnTo>
                                    <a:lnTo>
                                      <a:pt x="0" y="111"/>
                                    </a:lnTo>
                                    <a:lnTo>
                                      <a:pt x="3" y="80"/>
                                    </a:lnTo>
                                    <a:lnTo>
                                      <a:pt x="13" y="54"/>
                                    </a:lnTo>
                                    <a:lnTo>
                                      <a:pt x="29" y="31"/>
                                    </a:lnTo>
                                    <a:lnTo>
                                      <a:pt x="51" y="15"/>
                                    </a:lnTo>
                                    <a:lnTo>
                                      <a:pt x="78" y="5"/>
                                    </a:lnTo>
                                    <a:lnTo>
                                      <a:pt x="10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8" name="Freeform 21"/>
                            <wps:cNvSpPr>
                              <a:spLocks noEditPoints="1"/>
                            </wps:cNvSpPr>
                            <wps:spPr bwMode="auto">
                              <a:xfrm>
                                <a:off x="753745" y="387985"/>
                                <a:ext cx="60960" cy="69215"/>
                              </a:xfrm>
                              <a:custGeom>
                                <a:avLst/>
                                <a:gdLst>
                                  <a:gd name="T0" fmla="*/ 97 w 193"/>
                                  <a:gd name="T1" fmla="*/ 24 h 219"/>
                                  <a:gd name="T2" fmla="*/ 75 w 193"/>
                                  <a:gd name="T3" fmla="*/ 27 h 219"/>
                                  <a:gd name="T4" fmla="*/ 59 w 193"/>
                                  <a:gd name="T5" fmla="*/ 36 h 219"/>
                                  <a:gd name="T6" fmla="*/ 46 w 193"/>
                                  <a:gd name="T7" fmla="*/ 51 h 219"/>
                                  <a:gd name="T8" fmla="*/ 37 w 193"/>
                                  <a:gd name="T9" fmla="*/ 68 h 219"/>
                                  <a:gd name="T10" fmla="*/ 31 w 193"/>
                                  <a:gd name="T11" fmla="*/ 89 h 219"/>
                                  <a:gd name="T12" fmla="*/ 30 w 193"/>
                                  <a:gd name="T13" fmla="*/ 111 h 219"/>
                                  <a:gd name="T14" fmla="*/ 31 w 193"/>
                                  <a:gd name="T15" fmla="*/ 133 h 219"/>
                                  <a:gd name="T16" fmla="*/ 37 w 193"/>
                                  <a:gd name="T17" fmla="*/ 153 h 219"/>
                                  <a:gd name="T18" fmla="*/ 47 w 193"/>
                                  <a:gd name="T19" fmla="*/ 170 h 219"/>
                                  <a:gd name="T20" fmla="*/ 59 w 193"/>
                                  <a:gd name="T21" fmla="*/ 184 h 219"/>
                                  <a:gd name="T22" fmla="*/ 77 w 193"/>
                                  <a:gd name="T23" fmla="*/ 192 h 219"/>
                                  <a:gd name="T24" fmla="*/ 96 w 193"/>
                                  <a:gd name="T25" fmla="*/ 197 h 219"/>
                                  <a:gd name="T26" fmla="*/ 96 w 193"/>
                                  <a:gd name="T27" fmla="*/ 197 h 219"/>
                                  <a:gd name="T28" fmla="*/ 116 w 193"/>
                                  <a:gd name="T29" fmla="*/ 194 h 219"/>
                                  <a:gd name="T30" fmla="*/ 133 w 193"/>
                                  <a:gd name="T31" fmla="*/ 184 h 219"/>
                                  <a:gd name="T32" fmla="*/ 146 w 193"/>
                                  <a:gd name="T33" fmla="*/ 170 h 219"/>
                                  <a:gd name="T34" fmla="*/ 156 w 193"/>
                                  <a:gd name="T35" fmla="*/ 153 h 219"/>
                                  <a:gd name="T36" fmla="*/ 162 w 193"/>
                                  <a:gd name="T37" fmla="*/ 132 h 219"/>
                                  <a:gd name="T38" fmla="*/ 164 w 193"/>
                                  <a:gd name="T39" fmla="*/ 108 h 219"/>
                                  <a:gd name="T40" fmla="*/ 162 w 193"/>
                                  <a:gd name="T41" fmla="*/ 88 h 219"/>
                                  <a:gd name="T42" fmla="*/ 156 w 193"/>
                                  <a:gd name="T43" fmla="*/ 68 h 219"/>
                                  <a:gd name="T44" fmla="*/ 147 w 193"/>
                                  <a:gd name="T45" fmla="*/ 51 h 219"/>
                                  <a:gd name="T46" fmla="*/ 134 w 193"/>
                                  <a:gd name="T47" fmla="*/ 36 h 219"/>
                                  <a:gd name="T48" fmla="*/ 118 w 193"/>
                                  <a:gd name="T49" fmla="*/ 27 h 219"/>
                                  <a:gd name="T50" fmla="*/ 97 w 193"/>
                                  <a:gd name="T51" fmla="*/ 24 h 219"/>
                                  <a:gd name="T52" fmla="*/ 97 w 193"/>
                                  <a:gd name="T53" fmla="*/ 0 h 219"/>
                                  <a:gd name="T54" fmla="*/ 125 w 193"/>
                                  <a:gd name="T55" fmla="*/ 5 h 219"/>
                                  <a:gd name="T56" fmla="*/ 147 w 193"/>
                                  <a:gd name="T57" fmla="*/ 15 h 219"/>
                                  <a:gd name="T58" fmla="*/ 167 w 193"/>
                                  <a:gd name="T59" fmla="*/ 31 h 219"/>
                                  <a:gd name="T60" fmla="*/ 181 w 193"/>
                                  <a:gd name="T61" fmla="*/ 52 h 219"/>
                                  <a:gd name="T62" fmla="*/ 190 w 193"/>
                                  <a:gd name="T63" fmla="*/ 79 h 219"/>
                                  <a:gd name="T64" fmla="*/ 193 w 193"/>
                                  <a:gd name="T65" fmla="*/ 108 h 219"/>
                                  <a:gd name="T66" fmla="*/ 190 w 193"/>
                                  <a:gd name="T67" fmla="*/ 136 h 219"/>
                                  <a:gd name="T68" fmla="*/ 183 w 193"/>
                                  <a:gd name="T69" fmla="*/ 161 h 219"/>
                                  <a:gd name="T70" fmla="*/ 171 w 193"/>
                                  <a:gd name="T71" fmla="*/ 182 h 219"/>
                                  <a:gd name="T72" fmla="*/ 156 w 193"/>
                                  <a:gd name="T73" fmla="*/ 197 h 219"/>
                                  <a:gd name="T74" fmla="*/ 139 w 193"/>
                                  <a:gd name="T75" fmla="*/ 209 h 219"/>
                                  <a:gd name="T76" fmla="*/ 118 w 193"/>
                                  <a:gd name="T77" fmla="*/ 216 h 219"/>
                                  <a:gd name="T78" fmla="*/ 96 w 193"/>
                                  <a:gd name="T79" fmla="*/ 219 h 219"/>
                                  <a:gd name="T80" fmla="*/ 94 w 193"/>
                                  <a:gd name="T81" fmla="*/ 219 h 219"/>
                                  <a:gd name="T82" fmla="*/ 69 w 193"/>
                                  <a:gd name="T83" fmla="*/ 215 h 219"/>
                                  <a:gd name="T84" fmla="*/ 46 w 193"/>
                                  <a:gd name="T85" fmla="*/ 204 h 219"/>
                                  <a:gd name="T86" fmla="*/ 27 w 193"/>
                                  <a:gd name="T87" fmla="*/ 189 h 219"/>
                                  <a:gd name="T88" fmla="*/ 13 w 193"/>
                                  <a:gd name="T89" fmla="*/ 167 h 219"/>
                                  <a:gd name="T90" fmla="*/ 4 w 193"/>
                                  <a:gd name="T91" fmla="*/ 142 h 219"/>
                                  <a:gd name="T92" fmla="*/ 0 w 193"/>
                                  <a:gd name="T93" fmla="*/ 111 h 219"/>
                                  <a:gd name="T94" fmla="*/ 4 w 193"/>
                                  <a:gd name="T95" fmla="*/ 80 h 219"/>
                                  <a:gd name="T96" fmla="*/ 13 w 193"/>
                                  <a:gd name="T97" fmla="*/ 54 h 219"/>
                                  <a:gd name="T98" fmla="*/ 28 w 193"/>
                                  <a:gd name="T99" fmla="*/ 31 h 219"/>
                                  <a:gd name="T100" fmla="*/ 47 w 193"/>
                                  <a:gd name="T101" fmla="*/ 15 h 219"/>
                                  <a:gd name="T102" fmla="*/ 71 w 193"/>
                                  <a:gd name="T103" fmla="*/ 5 h 219"/>
                                  <a:gd name="T104" fmla="*/ 97 w 193"/>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3" h="219">
                                    <a:moveTo>
                                      <a:pt x="97" y="24"/>
                                    </a:moveTo>
                                    <a:lnTo>
                                      <a:pt x="75" y="27"/>
                                    </a:lnTo>
                                    <a:lnTo>
                                      <a:pt x="59" y="36"/>
                                    </a:lnTo>
                                    <a:lnTo>
                                      <a:pt x="46" y="51"/>
                                    </a:lnTo>
                                    <a:lnTo>
                                      <a:pt x="37" y="68"/>
                                    </a:lnTo>
                                    <a:lnTo>
                                      <a:pt x="31" y="89"/>
                                    </a:lnTo>
                                    <a:lnTo>
                                      <a:pt x="30" y="111"/>
                                    </a:lnTo>
                                    <a:lnTo>
                                      <a:pt x="31" y="133"/>
                                    </a:lnTo>
                                    <a:lnTo>
                                      <a:pt x="37" y="153"/>
                                    </a:lnTo>
                                    <a:lnTo>
                                      <a:pt x="47" y="170"/>
                                    </a:lnTo>
                                    <a:lnTo>
                                      <a:pt x="59" y="184"/>
                                    </a:lnTo>
                                    <a:lnTo>
                                      <a:pt x="77" y="192"/>
                                    </a:lnTo>
                                    <a:lnTo>
                                      <a:pt x="96" y="197"/>
                                    </a:lnTo>
                                    <a:lnTo>
                                      <a:pt x="96" y="197"/>
                                    </a:lnTo>
                                    <a:lnTo>
                                      <a:pt x="116" y="194"/>
                                    </a:lnTo>
                                    <a:lnTo>
                                      <a:pt x="133" y="184"/>
                                    </a:lnTo>
                                    <a:lnTo>
                                      <a:pt x="146" y="170"/>
                                    </a:lnTo>
                                    <a:lnTo>
                                      <a:pt x="156" y="153"/>
                                    </a:lnTo>
                                    <a:lnTo>
                                      <a:pt x="162" y="132"/>
                                    </a:lnTo>
                                    <a:lnTo>
                                      <a:pt x="164" y="108"/>
                                    </a:lnTo>
                                    <a:lnTo>
                                      <a:pt x="162" y="88"/>
                                    </a:lnTo>
                                    <a:lnTo>
                                      <a:pt x="156" y="68"/>
                                    </a:lnTo>
                                    <a:lnTo>
                                      <a:pt x="147" y="51"/>
                                    </a:lnTo>
                                    <a:lnTo>
                                      <a:pt x="134" y="36"/>
                                    </a:lnTo>
                                    <a:lnTo>
                                      <a:pt x="118" y="27"/>
                                    </a:lnTo>
                                    <a:lnTo>
                                      <a:pt x="97" y="24"/>
                                    </a:lnTo>
                                    <a:close/>
                                    <a:moveTo>
                                      <a:pt x="97" y="0"/>
                                    </a:moveTo>
                                    <a:lnTo>
                                      <a:pt x="125" y="5"/>
                                    </a:lnTo>
                                    <a:lnTo>
                                      <a:pt x="147" y="15"/>
                                    </a:lnTo>
                                    <a:lnTo>
                                      <a:pt x="167" y="31"/>
                                    </a:lnTo>
                                    <a:lnTo>
                                      <a:pt x="181" y="52"/>
                                    </a:lnTo>
                                    <a:lnTo>
                                      <a:pt x="190" y="79"/>
                                    </a:lnTo>
                                    <a:lnTo>
                                      <a:pt x="193" y="108"/>
                                    </a:lnTo>
                                    <a:lnTo>
                                      <a:pt x="190" y="136"/>
                                    </a:lnTo>
                                    <a:lnTo>
                                      <a:pt x="183" y="161"/>
                                    </a:lnTo>
                                    <a:lnTo>
                                      <a:pt x="171" y="182"/>
                                    </a:lnTo>
                                    <a:lnTo>
                                      <a:pt x="156" y="197"/>
                                    </a:lnTo>
                                    <a:lnTo>
                                      <a:pt x="139" y="209"/>
                                    </a:lnTo>
                                    <a:lnTo>
                                      <a:pt x="118" y="216"/>
                                    </a:lnTo>
                                    <a:lnTo>
                                      <a:pt x="96" y="219"/>
                                    </a:lnTo>
                                    <a:lnTo>
                                      <a:pt x="94" y="219"/>
                                    </a:lnTo>
                                    <a:lnTo>
                                      <a:pt x="69" y="215"/>
                                    </a:lnTo>
                                    <a:lnTo>
                                      <a:pt x="46" y="204"/>
                                    </a:lnTo>
                                    <a:lnTo>
                                      <a:pt x="27" y="189"/>
                                    </a:lnTo>
                                    <a:lnTo>
                                      <a:pt x="13" y="167"/>
                                    </a:lnTo>
                                    <a:lnTo>
                                      <a:pt x="4" y="142"/>
                                    </a:lnTo>
                                    <a:lnTo>
                                      <a:pt x="0" y="111"/>
                                    </a:lnTo>
                                    <a:lnTo>
                                      <a:pt x="4"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09" name="Freeform 22"/>
                            <wps:cNvSpPr>
                              <a:spLocks/>
                            </wps:cNvSpPr>
                            <wps:spPr bwMode="auto">
                              <a:xfrm>
                                <a:off x="833755" y="389255"/>
                                <a:ext cx="49530" cy="66675"/>
                              </a:xfrm>
                              <a:custGeom>
                                <a:avLst/>
                                <a:gdLst>
                                  <a:gd name="T0" fmla="*/ 0 w 158"/>
                                  <a:gd name="T1" fmla="*/ 0 h 210"/>
                                  <a:gd name="T2" fmla="*/ 30 w 158"/>
                                  <a:gd name="T3" fmla="*/ 0 h 210"/>
                                  <a:gd name="T4" fmla="*/ 97 w 158"/>
                                  <a:gd name="T5" fmla="*/ 106 h 210"/>
                                  <a:gd name="T6" fmla="*/ 118 w 158"/>
                                  <a:gd name="T7" fmla="*/ 142 h 210"/>
                                  <a:gd name="T8" fmla="*/ 134 w 158"/>
                                  <a:gd name="T9" fmla="*/ 174 h 210"/>
                                  <a:gd name="T10" fmla="*/ 136 w 158"/>
                                  <a:gd name="T11" fmla="*/ 174 h 210"/>
                                  <a:gd name="T12" fmla="*/ 133 w 158"/>
                                  <a:gd name="T13" fmla="*/ 133 h 210"/>
                                  <a:gd name="T14" fmla="*/ 133 w 158"/>
                                  <a:gd name="T15" fmla="*/ 88 h 210"/>
                                  <a:gd name="T16" fmla="*/ 133 w 158"/>
                                  <a:gd name="T17" fmla="*/ 0 h 210"/>
                                  <a:gd name="T18" fmla="*/ 158 w 158"/>
                                  <a:gd name="T19" fmla="*/ 0 h 210"/>
                                  <a:gd name="T20" fmla="*/ 158 w 158"/>
                                  <a:gd name="T21" fmla="*/ 210 h 210"/>
                                  <a:gd name="T22" fmla="*/ 130 w 158"/>
                                  <a:gd name="T23" fmla="*/ 210 h 210"/>
                                  <a:gd name="T24" fmla="*/ 63 w 158"/>
                                  <a:gd name="T25" fmla="*/ 103 h 210"/>
                                  <a:gd name="T26" fmla="*/ 43 w 158"/>
                                  <a:gd name="T27" fmla="*/ 68 h 210"/>
                                  <a:gd name="T28" fmla="*/ 25 w 158"/>
                                  <a:gd name="T29" fmla="*/ 32 h 210"/>
                                  <a:gd name="T30" fmla="*/ 24 w 158"/>
                                  <a:gd name="T31" fmla="*/ 34 h 210"/>
                                  <a:gd name="T32" fmla="*/ 25 w 158"/>
                                  <a:gd name="T33" fmla="*/ 60 h 210"/>
                                  <a:gd name="T34" fmla="*/ 25 w 158"/>
                                  <a:gd name="T35" fmla="*/ 88 h 210"/>
                                  <a:gd name="T36" fmla="*/ 25 w 158"/>
                                  <a:gd name="T37" fmla="*/ 119 h 210"/>
                                  <a:gd name="T38" fmla="*/ 25 w 158"/>
                                  <a:gd name="T39" fmla="*/ 210 h 210"/>
                                  <a:gd name="T40" fmla="*/ 0 w 158"/>
                                  <a:gd name="T41" fmla="*/ 210 h 210"/>
                                  <a:gd name="T42" fmla="*/ 0 w 158"/>
                                  <a:gd name="T43"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58" h="210">
                                    <a:moveTo>
                                      <a:pt x="0" y="0"/>
                                    </a:moveTo>
                                    <a:lnTo>
                                      <a:pt x="30" y="0"/>
                                    </a:lnTo>
                                    <a:lnTo>
                                      <a:pt x="97" y="106"/>
                                    </a:lnTo>
                                    <a:lnTo>
                                      <a:pt x="118" y="142"/>
                                    </a:lnTo>
                                    <a:lnTo>
                                      <a:pt x="134" y="174"/>
                                    </a:lnTo>
                                    <a:lnTo>
                                      <a:pt x="136" y="174"/>
                                    </a:lnTo>
                                    <a:lnTo>
                                      <a:pt x="133" y="133"/>
                                    </a:lnTo>
                                    <a:lnTo>
                                      <a:pt x="133" y="88"/>
                                    </a:lnTo>
                                    <a:lnTo>
                                      <a:pt x="133" y="0"/>
                                    </a:lnTo>
                                    <a:lnTo>
                                      <a:pt x="158" y="0"/>
                                    </a:lnTo>
                                    <a:lnTo>
                                      <a:pt x="158" y="210"/>
                                    </a:lnTo>
                                    <a:lnTo>
                                      <a:pt x="130" y="210"/>
                                    </a:lnTo>
                                    <a:lnTo>
                                      <a:pt x="63" y="103"/>
                                    </a:lnTo>
                                    <a:lnTo>
                                      <a:pt x="43" y="68"/>
                                    </a:lnTo>
                                    <a:lnTo>
                                      <a:pt x="25" y="32"/>
                                    </a:lnTo>
                                    <a:lnTo>
                                      <a:pt x="24" y="34"/>
                                    </a:lnTo>
                                    <a:lnTo>
                                      <a:pt x="25" y="60"/>
                                    </a:lnTo>
                                    <a:lnTo>
                                      <a:pt x="25" y="88"/>
                                    </a:lnTo>
                                    <a:lnTo>
                                      <a:pt x="25" y="119"/>
                                    </a:lnTo>
                                    <a:lnTo>
                                      <a:pt x="25"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10" name="Freeform 23"/>
                            <wps:cNvSpPr>
                              <a:spLocks noEditPoints="1"/>
                            </wps:cNvSpPr>
                            <wps:spPr bwMode="auto">
                              <a:xfrm>
                                <a:off x="905510" y="388620"/>
                                <a:ext cx="55245" cy="67945"/>
                              </a:xfrm>
                              <a:custGeom>
                                <a:avLst/>
                                <a:gdLst>
                                  <a:gd name="T0" fmla="*/ 61 w 174"/>
                                  <a:gd name="T1" fmla="*/ 21 h 215"/>
                                  <a:gd name="T2" fmla="*/ 41 w 174"/>
                                  <a:gd name="T3" fmla="*/ 23 h 215"/>
                                  <a:gd name="T4" fmla="*/ 28 w 174"/>
                                  <a:gd name="T5" fmla="*/ 24 h 215"/>
                                  <a:gd name="T6" fmla="*/ 28 w 174"/>
                                  <a:gd name="T7" fmla="*/ 191 h 215"/>
                                  <a:gd name="T8" fmla="*/ 40 w 174"/>
                                  <a:gd name="T9" fmla="*/ 192 h 215"/>
                                  <a:gd name="T10" fmla="*/ 56 w 174"/>
                                  <a:gd name="T11" fmla="*/ 192 h 215"/>
                                  <a:gd name="T12" fmla="*/ 83 w 174"/>
                                  <a:gd name="T13" fmla="*/ 189 h 215"/>
                                  <a:gd name="T14" fmla="*/ 105 w 174"/>
                                  <a:gd name="T15" fmla="*/ 182 h 215"/>
                                  <a:gd name="T16" fmla="*/ 122 w 174"/>
                                  <a:gd name="T17" fmla="*/ 169 h 215"/>
                                  <a:gd name="T18" fmla="*/ 134 w 174"/>
                                  <a:gd name="T19" fmla="*/ 151 h 215"/>
                                  <a:gd name="T20" fmla="*/ 143 w 174"/>
                                  <a:gd name="T21" fmla="*/ 129 h 215"/>
                                  <a:gd name="T22" fmla="*/ 145 w 174"/>
                                  <a:gd name="T23" fmla="*/ 102 h 215"/>
                                  <a:gd name="T24" fmla="*/ 143 w 174"/>
                                  <a:gd name="T25" fmla="*/ 79 h 215"/>
                                  <a:gd name="T26" fmla="*/ 136 w 174"/>
                                  <a:gd name="T27" fmla="*/ 59 h 215"/>
                                  <a:gd name="T28" fmla="*/ 124 w 174"/>
                                  <a:gd name="T29" fmla="*/ 43 h 215"/>
                                  <a:gd name="T30" fmla="*/ 108 w 174"/>
                                  <a:gd name="T31" fmla="*/ 31 h 215"/>
                                  <a:gd name="T32" fmla="*/ 86 w 174"/>
                                  <a:gd name="T33" fmla="*/ 24 h 215"/>
                                  <a:gd name="T34" fmla="*/ 61 w 174"/>
                                  <a:gd name="T35" fmla="*/ 21 h 215"/>
                                  <a:gd name="T36" fmla="*/ 59 w 174"/>
                                  <a:gd name="T37" fmla="*/ 0 h 215"/>
                                  <a:gd name="T38" fmla="*/ 86 w 174"/>
                                  <a:gd name="T39" fmla="*/ 2 h 215"/>
                                  <a:gd name="T40" fmla="*/ 109 w 174"/>
                                  <a:gd name="T41" fmla="*/ 6 h 215"/>
                                  <a:gd name="T42" fmla="*/ 128 w 174"/>
                                  <a:gd name="T43" fmla="*/ 15 h 215"/>
                                  <a:gd name="T44" fmla="*/ 145 w 174"/>
                                  <a:gd name="T45" fmla="*/ 25 h 215"/>
                                  <a:gd name="T46" fmla="*/ 156 w 174"/>
                                  <a:gd name="T47" fmla="*/ 40 h 215"/>
                                  <a:gd name="T48" fmla="*/ 167 w 174"/>
                                  <a:gd name="T49" fmla="*/ 58 h 215"/>
                                  <a:gd name="T50" fmla="*/ 171 w 174"/>
                                  <a:gd name="T51" fmla="*/ 79 h 215"/>
                                  <a:gd name="T52" fmla="*/ 174 w 174"/>
                                  <a:gd name="T53" fmla="*/ 102 h 215"/>
                                  <a:gd name="T54" fmla="*/ 170 w 174"/>
                                  <a:gd name="T55" fmla="*/ 133 h 215"/>
                                  <a:gd name="T56" fmla="*/ 159 w 174"/>
                                  <a:gd name="T57" fmla="*/ 161 h 215"/>
                                  <a:gd name="T58" fmla="*/ 143 w 174"/>
                                  <a:gd name="T59" fmla="*/ 184 h 215"/>
                                  <a:gd name="T60" fmla="*/ 127 w 174"/>
                                  <a:gd name="T61" fmla="*/ 197 h 215"/>
                                  <a:gd name="T62" fmla="*/ 105 w 174"/>
                                  <a:gd name="T63" fmla="*/ 206 h 215"/>
                                  <a:gd name="T64" fmla="*/ 80 w 174"/>
                                  <a:gd name="T65" fmla="*/ 212 h 215"/>
                                  <a:gd name="T66" fmla="*/ 50 w 174"/>
                                  <a:gd name="T67" fmla="*/ 215 h 215"/>
                                  <a:gd name="T68" fmla="*/ 24 w 174"/>
                                  <a:gd name="T69" fmla="*/ 213 h 215"/>
                                  <a:gd name="T70" fmla="*/ 0 w 174"/>
                                  <a:gd name="T71" fmla="*/ 212 h 215"/>
                                  <a:gd name="T72" fmla="*/ 0 w 174"/>
                                  <a:gd name="T73" fmla="*/ 5 h 215"/>
                                  <a:gd name="T74" fmla="*/ 28 w 174"/>
                                  <a:gd name="T75" fmla="*/ 2 h 215"/>
                                  <a:gd name="T76" fmla="*/ 59 w 174"/>
                                  <a:gd name="T77"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4" h="215">
                                    <a:moveTo>
                                      <a:pt x="61" y="21"/>
                                    </a:moveTo>
                                    <a:lnTo>
                                      <a:pt x="41" y="23"/>
                                    </a:lnTo>
                                    <a:lnTo>
                                      <a:pt x="28" y="24"/>
                                    </a:lnTo>
                                    <a:lnTo>
                                      <a:pt x="28" y="191"/>
                                    </a:lnTo>
                                    <a:lnTo>
                                      <a:pt x="40" y="192"/>
                                    </a:lnTo>
                                    <a:lnTo>
                                      <a:pt x="56" y="192"/>
                                    </a:lnTo>
                                    <a:lnTo>
                                      <a:pt x="83" y="189"/>
                                    </a:lnTo>
                                    <a:lnTo>
                                      <a:pt x="105" y="182"/>
                                    </a:lnTo>
                                    <a:lnTo>
                                      <a:pt x="122" y="169"/>
                                    </a:lnTo>
                                    <a:lnTo>
                                      <a:pt x="134" y="151"/>
                                    </a:lnTo>
                                    <a:lnTo>
                                      <a:pt x="143" y="129"/>
                                    </a:lnTo>
                                    <a:lnTo>
                                      <a:pt x="145" y="102"/>
                                    </a:lnTo>
                                    <a:lnTo>
                                      <a:pt x="143" y="79"/>
                                    </a:lnTo>
                                    <a:lnTo>
                                      <a:pt x="136" y="59"/>
                                    </a:lnTo>
                                    <a:lnTo>
                                      <a:pt x="124" y="43"/>
                                    </a:lnTo>
                                    <a:lnTo>
                                      <a:pt x="108" y="31"/>
                                    </a:lnTo>
                                    <a:lnTo>
                                      <a:pt x="86" y="24"/>
                                    </a:lnTo>
                                    <a:lnTo>
                                      <a:pt x="61" y="21"/>
                                    </a:lnTo>
                                    <a:close/>
                                    <a:moveTo>
                                      <a:pt x="59" y="0"/>
                                    </a:moveTo>
                                    <a:lnTo>
                                      <a:pt x="86" y="2"/>
                                    </a:lnTo>
                                    <a:lnTo>
                                      <a:pt x="109" y="6"/>
                                    </a:lnTo>
                                    <a:lnTo>
                                      <a:pt x="128" y="15"/>
                                    </a:lnTo>
                                    <a:lnTo>
                                      <a:pt x="145" y="25"/>
                                    </a:lnTo>
                                    <a:lnTo>
                                      <a:pt x="156" y="40"/>
                                    </a:lnTo>
                                    <a:lnTo>
                                      <a:pt x="167" y="58"/>
                                    </a:lnTo>
                                    <a:lnTo>
                                      <a:pt x="171" y="79"/>
                                    </a:lnTo>
                                    <a:lnTo>
                                      <a:pt x="174" y="102"/>
                                    </a:lnTo>
                                    <a:lnTo>
                                      <a:pt x="170" y="133"/>
                                    </a:lnTo>
                                    <a:lnTo>
                                      <a:pt x="159" y="161"/>
                                    </a:lnTo>
                                    <a:lnTo>
                                      <a:pt x="143" y="184"/>
                                    </a:lnTo>
                                    <a:lnTo>
                                      <a:pt x="127" y="197"/>
                                    </a:lnTo>
                                    <a:lnTo>
                                      <a:pt x="105" y="206"/>
                                    </a:lnTo>
                                    <a:lnTo>
                                      <a:pt x="80" y="212"/>
                                    </a:lnTo>
                                    <a:lnTo>
                                      <a:pt x="50" y="215"/>
                                    </a:lnTo>
                                    <a:lnTo>
                                      <a:pt x="24" y="213"/>
                                    </a:lnTo>
                                    <a:lnTo>
                                      <a:pt x="0" y="212"/>
                                    </a:lnTo>
                                    <a:lnTo>
                                      <a:pt x="0" y="5"/>
                                    </a:lnTo>
                                    <a:lnTo>
                                      <a:pt x="28" y="2"/>
                                    </a:lnTo>
                                    <a:lnTo>
                                      <a:pt x="5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11" name="Freeform 24"/>
                            <wps:cNvSpPr>
                              <a:spLocks/>
                            </wps:cNvSpPr>
                            <wps:spPr bwMode="auto">
                              <a:xfrm>
                                <a:off x="979170" y="389255"/>
                                <a:ext cx="48895" cy="67945"/>
                              </a:xfrm>
                              <a:custGeom>
                                <a:avLst/>
                                <a:gdLst>
                                  <a:gd name="T0" fmla="*/ 0 w 155"/>
                                  <a:gd name="T1" fmla="*/ 0 h 214"/>
                                  <a:gd name="T2" fmla="*/ 27 w 155"/>
                                  <a:gd name="T3" fmla="*/ 0 h 214"/>
                                  <a:gd name="T4" fmla="*/ 27 w 155"/>
                                  <a:gd name="T5" fmla="*/ 124 h 214"/>
                                  <a:gd name="T6" fmla="*/ 30 w 155"/>
                                  <a:gd name="T7" fmla="*/ 149 h 214"/>
                                  <a:gd name="T8" fmla="*/ 36 w 155"/>
                                  <a:gd name="T9" fmla="*/ 168 h 214"/>
                                  <a:gd name="T10" fmla="*/ 46 w 155"/>
                                  <a:gd name="T11" fmla="*/ 182 h 214"/>
                                  <a:gd name="T12" fmla="*/ 61 w 155"/>
                                  <a:gd name="T13" fmla="*/ 189 h 214"/>
                                  <a:gd name="T14" fmla="*/ 76 w 155"/>
                                  <a:gd name="T15" fmla="*/ 192 h 214"/>
                                  <a:gd name="T16" fmla="*/ 93 w 155"/>
                                  <a:gd name="T17" fmla="*/ 189 h 214"/>
                                  <a:gd name="T18" fmla="*/ 108 w 155"/>
                                  <a:gd name="T19" fmla="*/ 182 h 214"/>
                                  <a:gd name="T20" fmla="*/ 118 w 155"/>
                                  <a:gd name="T21" fmla="*/ 168 h 214"/>
                                  <a:gd name="T22" fmla="*/ 124 w 155"/>
                                  <a:gd name="T23" fmla="*/ 149 h 214"/>
                                  <a:gd name="T24" fmla="*/ 127 w 155"/>
                                  <a:gd name="T25" fmla="*/ 124 h 214"/>
                                  <a:gd name="T26" fmla="*/ 127 w 155"/>
                                  <a:gd name="T27" fmla="*/ 0 h 214"/>
                                  <a:gd name="T28" fmla="*/ 155 w 155"/>
                                  <a:gd name="T29" fmla="*/ 0 h 214"/>
                                  <a:gd name="T30" fmla="*/ 155 w 155"/>
                                  <a:gd name="T31" fmla="*/ 122 h 214"/>
                                  <a:gd name="T32" fmla="*/ 152 w 155"/>
                                  <a:gd name="T33" fmla="*/ 148 h 214"/>
                                  <a:gd name="T34" fmla="*/ 146 w 155"/>
                                  <a:gd name="T35" fmla="*/ 168 h 214"/>
                                  <a:gd name="T36" fmla="*/ 138 w 155"/>
                                  <a:gd name="T37" fmla="*/ 186 h 214"/>
                                  <a:gd name="T38" fmla="*/ 126 w 155"/>
                                  <a:gd name="T39" fmla="*/ 198 h 214"/>
                                  <a:gd name="T40" fmla="*/ 111 w 155"/>
                                  <a:gd name="T41" fmla="*/ 207 h 214"/>
                                  <a:gd name="T42" fmla="*/ 93 w 155"/>
                                  <a:gd name="T43" fmla="*/ 213 h 214"/>
                                  <a:gd name="T44" fmla="*/ 76 w 155"/>
                                  <a:gd name="T45" fmla="*/ 214 h 214"/>
                                  <a:gd name="T46" fmla="*/ 58 w 155"/>
                                  <a:gd name="T47" fmla="*/ 213 h 214"/>
                                  <a:gd name="T48" fmla="*/ 42 w 155"/>
                                  <a:gd name="T49" fmla="*/ 207 h 214"/>
                                  <a:gd name="T50" fmla="*/ 27 w 155"/>
                                  <a:gd name="T51" fmla="*/ 199 h 214"/>
                                  <a:gd name="T52" fmla="*/ 15 w 155"/>
                                  <a:gd name="T53" fmla="*/ 186 h 214"/>
                                  <a:gd name="T54" fmla="*/ 8 w 155"/>
                                  <a:gd name="T55" fmla="*/ 170 h 214"/>
                                  <a:gd name="T56" fmla="*/ 2 w 155"/>
                                  <a:gd name="T57" fmla="*/ 149 h 214"/>
                                  <a:gd name="T58" fmla="*/ 0 w 155"/>
                                  <a:gd name="T59" fmla="*/ 124 h 214"/>
                                  <a:gd name="T60" fmla="*/ 0 w 155"/>
                                  <a:gd name="T61"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5" h="214">
                                    <a:moveTo>
                                      <a:pt x="0" y="0"/>
                                    </a:moveTo>
                                    <a:lnTo>
                                      <a:pt x="27" y="0"/>
                                    </a:lnTo>
                                    <a:lnTo>
                                      <a:pt x="27" y="124"/>
                                    </a:lnTo>
                                    <a:lnTo>
                                      <a:pt x="30" y="149"/>
                                    </a:lnTo>
                                    <a:lnTo>
                                      <a:pt x="36" y="168"/>
                                    </a:lnTo>
                                    <a:lnTo>
                                      <a:pt x="46" y="182"/>
                                    </a:lnTo>
                                    <a:lnTo>
                                      <a:pt x="61" y="189"/>
                                    </a:lnTo>
                                    <a:lnTo>
                                      <a:pt x="76" y="192"/>
                                    </a:lnTo>
                                    <a:lnTo>
                                      <a:pt x="93" y="189"/>
                                    </a:lnTo>
                                    <a:lnTo>
                                      <a:pt x="108" y="182"/>
                                    </a:lnTo>
                                    <a:lnTo>
                                      <a:pt x="118" y="168"/>
                                    </a:lnTo>
                                    <a:lnTo>
                                      <a:pt x="124" y="149"/>
                                    </a:lnTo>
                                    <a:lnTo>
                                      <a:pt x="127" y="124"/>
                                    </a:lnTo>
                                    <a:lnTo>
                                      <a:pt x="127" y="0"/>
                                    </a:lnTo>
                                    <a:lnTo>
                                      <a:pt x="155" y="0"/>
                                    </a:lnTo>
                                    <a:lnTo>
                                      <a:pt x="155" y="122"/>
                                    </a:lnTo>
                                    <a:lnTo>
                                      <a:pt x="152" y="148"/>
                                    </a:lnTo>
                                    <a:lnTo>
                                      <a:pt x="146" y="168"/>
                                    </a:lnTo>
                                    <a:lnTo>
                                      <a:pt x="138" y="186"/>
                                    </a:lnTo>
                                    <a:lnTo>
                                      <a:pt x="126" y="198"/>
                                    </a:lnTo>
                                    <a:lnTo>
                                      <a:pt x="111" y="207"/>
                                    </a:lnTo>
                                    <a:lnTo>
                                      <a:pt x="93" y="213"/>
                                    </a:lnTo>
                                    <a:lnTo>
                                      <a:pt x="76" y="214"/>
                                    </a:lnTo>
                                    <a:lnTo>
                                      <a:pt x="58" y="213"/>
                                    </a:lnTo>
                                    <a:lnTo>
                                      <a:pt x="42" y="207"/>
                                    </a:lnTo>
                                    <a:lnTo>
                                      <a:pt x="27" y="199"/>
                                    </a:lnTo>
                                    <a:lnTo>
                                      <a:pt x="15" y="186"/>
                                    </a:lnTo>
                                    <a:lnTo>
                                      <a:pt x="8" y="170"/>
                                    </a:lnTo>
                                    <a:lnTo>
                                      <a:pt x="2" y="149"/>
                                    </a:lnTo>
                                    <a:lnTo>
                                      <a:pt x="0" y="124"/>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12" name="Freeform 25"/>
                            <wps:cNvSpPr>
                              <a:spLocks/>
                            </wps:cNvSpPr>
                            <wps:spPr bwMode="auto">
                              <a:xfrm>
                                <a:off x="1044575" y="387985"/>
                                <a:ext cx="50800" cy="69215"/>
                              </a:xfrm>
                              <a:custGeom>
                                <a:avLst/>
                                <a:gdLst>
                                  <a:gd name="T0" fmla="*/ 110 w 160"/>
                                  <a:gd name="T1" fmla="*/ 0 h 219"/>
                                  <a:gd name="T2" fmla="*/ 132 w 160"/>
                                  <a:gd name="T3" fmla="*/ 3 h 219"/>
                                  <a:gd name="T4" fmla="*/ 149 w 160"/>
                                  <a:gd name="T5" fmla="*/ 6 h 219"/>
                                  <a:gd name="T6" fmla="*/ 160 w 160"/>
                                  <a:gd name="T7" fmla="*/ 11 h 219"/>
                                  <a:gd name="T8" fmla="*/ 153 w 160"/>
                                  <a:gd name="T9" fmla="*/ 33 h 219"/>
                                  <a:gd name="T10" fmla="*/ 134 w 160"/>
                                  <a:gd name="T11" fmla="*/ 27 h 219"/>
                                  <a:gd name="T12" fmla="*/ 110 w 160"/>
                                  <a:gd name="T13" fmla="*/ 24 h 219"/>
                                  <a:gd name="T14" fmla="*/ 88 w 160"/>
                                  <a:gd name="T15" fmla="*/ 27 h 219"/>
                                  <a:gd name="T16" fmla="*/ 68 w 160"/>
                                  <a:gd name="T17" fmla="*/ 34 h 219"/>
                                  <a:gd name="T18" fmla="*/ 51 w 160"/>
                                  <a:gd name="T19" fmla="*/ 46 h 219"/>
                                  <a:gd name="T20" fmla="*/ 40 w 160"/>
                                  <a:gd name="T21" fmla="*/ 64 h 219"/>
                                  <a:gd name="T22" fmla="*/ 32 w 160"/>
                                  <a:gd name="T23" fmla="*/ 85 h 219"/>
                                  <a:gd name="T24" fmla="*/ 29 w 160"/>
                                  <a:gd name="T25" fmla="*/ 111 h 219"/>
                                  <a:gd name="T26" fmla="*/ 31 w 160"/>
                                  <a:gd name="T27" fmla="*/ 135 h 219"/>
                                  <a:gd name="T28" fmla="*/ 38 w 160"/>
                                  <a:gd name="T29" fmla="*/ 155 h 219"/>
                                  <a:gd name="T30" fmla="*/ 50 w 160"/>
                                  <a:gd name="T31" fmla="*/ 173 h 219"/>
                                  <a:gd name="T32" fmla="*/ 66 w 160"/>
                                  <a:gd name="T33" fmla="*/ 185 h 219"/>
                                  <a:gd name="T34" fmla="*/ 85 w 160"/>
                                  <a:gd name="T35" fmla="*/ 192 h 219"/>
                                  <a:gd name="T36" fmla="*/ 109 w 160"/>
                                  <a:gd name="T37" fmla="*/ 195 h 219"/>
                                  <a:gd name="T38" fmla="*/ 134 w 160"/>
                                  <a:gd name="T39" fmla="*/ 192 h 219"/>
                                  <a:gd name="T40" fmla="*/ 153 w 160"/>
                                  <a:gd name="T41" fmla="*/ 187 h 219"/>
                                  <a:gd name="T42" fmla="*/ 159 w 160"/>
                                  <a:gd name="T43" fmla="*/ 209 h 219"/>
                                  <a:gd name="T44" fmla="*/ 146 w 160"/>
                                  <a:gd name="T45" fmla="*/ 213 h 219"/>
                                  <a:gd name="T46" fmla="*/ 127 w 160"/>
                                  <a:gd name="T47" fmla="*/ 218 h 219"/>
                                  <a:gd name="T48" fmla="*/ 103 w 160"/>
                                  <a:gd name="T49" fmla="*/ 219 h 219"/>
                                  <a:gd name="T50" fmla="*/ 79 w 160"/>
                                  <a:gd name="T51" fmla="*/ 216 h 219"/>
                                  <a:gd name="T52" fmla="*/ 57 w 160"/>
                                  <a:gd name="T53" fmla="*/ 210 h 219"/>
                                  <a:gd name="T54" fmla="*/ 38 w 160"/>
                                  <a:gd name="T55" fmla="*/ 198 h 219"/>
                                  <a:gd name="T56" fmla="*/ 22 w 160"/>
                                  <a:gd name="T57" fmla="*/ 184 h 219"/>
                                  <a:gd name="T58" fmla="*/ 10 w 160"/>
                                  <a:gd name="T59" fmla="*/ 163 h 219"/>
                                  <a:gd name="T60" fmla="*/ 3 w 160"/>
                                  <a:gd name="T61" fmla="*/ 139 h 219"/>
                                  <a:gd name="T62" fmla="*/ 0 w 160"/>
                                  <a:gd name="T63" fmla="*/ 111 h 219"/>
                                  <a:gd name="T64" fmla="*/ 4 w 160"/>
                                  <a:gd name="T65" fmla="*/ 80 h 219"/>
                                  <a:gd name="T66" fmla="*/ 15 w 160"/>
                                  <a:gd name="T67" fmla="*/ 54 h 219"/>
                                  <a:gd name="T68" fmla="*/ 31 w 160"/>
                                  <a:gd name="T69" fmla="*/ 31 h 219"/>
                                  <a:gd name="T70" fmla="*/ 53 w 160"/>
                                  <a:gd name="T71" fmla="*/ 15 h 219"/>
                                  <a:gd name="T72" fmla="*/ 79 w 160"/>
                                  <a:gd name="T73" fmla="*/ 5 h 219"/>
                                  <a:gd name="T74" fmla="*/ 110 w 160"/>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219">
                                    <a:moveTo>
                                      <a:pt x="110" y="0"/>
                                    </a:moveTo>
                                    <a:lnTo>
                                      <a:pt x="132" y="3"/>
                                    </a:lnTo>
                                    <a:lnTo>
                                      <a:pt x="149" y="6"/>
                                    </a:lnTo>
                                    <a:lnTo>
                                      <a:pt x="160" y="11"/>
                                    </a:lnTo>
                                    <a:lnTo>
                                      <a:pt x="153" y="33"/>
                                    </a:lnTo>
                                    <a:lnTo>
                                      <a:pt x="134" y="27"/>
                                    </a:lnTo>
                                    <a:lnTo>
                                      <a:pt x="110" y="24"/>
                                    </a:lnTo>
                                    <a:lnTo>
                                      <a:pt x="88" y="27"/>
                                    </a:lnTo>
                                    <a:lnTo>
                                      <a:pt x="68" y="34"/>
                                    </a:lnTo>
                                    <a:lnTo>
                                      <a:pt x="51" y="46"/>
                                    </a:lnTo>
                                    <a:lnTo>
                                      <a:pt x="40" y="64"/>
                                    </a:lnTo>
                                    <a:lnTo>
                                      <a:pt x="32" y="85"/>
                                    </a:lnTo>
                                    <a:lnTo>
                                      <a:pt x="29" y="111"/>
                                    </a:lnTo>
                                    <a:lnTo>
                                      <a:pt x="31" y="135"/>
                                    </a:lnTo>
                                    <a:lnTo>
                                      <a:pt x="38" y="155"/>
                                    </a:lnTo>
                                    <a:lnTo>
                                      <a:pt x="50" y="173"/>
                                    </a:lnTo>
                                    <a:lnTo>
                                      <a:pt x="66" y="185"/>
                                    </a:lnTo>
                                    <a:lnTo>
                                      <a:pt x="85" y="192"/>
                                    </a:lnTo>
                                    <a:lnTo>
                                      <a:pt x="109" y="195"/>
                                    </a:lnTo>
                                    <a:lnTo>
                                      <a:pt x="134" y="192"/>
                                    </a:lnTo>
                                    <a:lnTo>
                                      <a:pt x="153" y="187"/>
                                    </a:lnTo>
                                    <a:lnTo>
                                      <a:pt x="159" y="209"/>
                                    </a:lnTo>
                                    <a:lnTo>
                                      <a:pt x="146" y="213"/>
                                    </a:lnTo>
                                    <a:lnTo>
                                      <a:pt x="127" y="218"/>
                                    </a:lnTo>
                                    <a:lnTo>
                                      <a:pt x="103" y="219"/>
                                    </a:lnTo>
                                    <a:lnTo>
                                      <a:pt x="79" y="216"/>
                                    </a:lnTo>
                                    <a:lnTo>
                                      <a:pt x="57" y="210"/>
                                    </a:lnTo>
                                    <a:lnTo>
                                      <a:pt x="38" y="198"/>
                                    </a:lnTo>
                                    <a:lnTo>
                                      <a:pt x="22" y="184"/>
                                    </a:lnTo>
                                    <a:lnTo>
                                      <a:pt x="10" y="163"/>
                                    </a:lnTo>
                                    <a:lnTo>
                                      <a:pt x="3" y="139"/>
                                    </a:lnTo>
                                    <a:lnTo>
                                      <a:pt x="0" y="111"/>
                                    </a:lnTo>
                                    <a:lnTo>
                                      <a:pt x="4" y="80"/>
                                    </a:lnTo>
                                    <a:lnTo>
                                      <a:pt x="15" y="54"/>
                                    </a:lnTo>
                                    <a:lnTo>
                                      <a:pt x="31" y="31"/>
                                    </a:lnTo>
                                    <a:lnTo>
                                      <a:pt x="53" y="15"/>
                                    </a:lnTo>
                                    <a:lnTo>
                                      <a:pt x="79" y="5"/>
                                    </a:lnTo>
                                    <a:lnTo>
                                      <a:pt x="11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13" name="Freeform 26"/>
                            <wps:cNvSpPr>
                              <a:spLocks/>
                            </wps:cNvSpPr>
                            <wps:spPr bwMode="auto">
                              <a:xfrm>
                                <a:off x="1109980" y="389255"/>
                                <a:ext cx="48895" cy="66675"/>
                              </a:xfrm>
                              <a:custGeom>
                                <a:avLst/>
                                <a:gdLst>
                                  <a:gd name="T0" fmla="*/ 0 w 155"/>
                                  <a:gd name="T1" fmla="*/ 0 h 210"/>
                                  <a:gd name="T2" fmla="*/ 155 w 155"/>
                                  <a:gd name="T3" fmla="*/ 0 h 210"/>
                                  <a:gd name="T4" fmla="*/ 155 w 155"/>
                                  <a:gd name="T5" fmla="*/ 22 h 210"/>
                                  <a:gd name="T6" fmla="*/ 92 w 155"/>
                                  <a:gd name="T7" fmla="*/ 22 h 210"/>
                                  <a:gd name="T8" fmla="*/ 92 w 155"/>
                                  <a:gd name="T9" fmla="*/ 210 h 210"/>
                                  <a:gd name="T10" fmla="*/ 64 w 155"/>
                                  <a:gd name="T11" fmla="*/ 210 h 210"/>
                                  <a:gd name="T12" fmla="*/ 64 w 155"/>
                                  <a:gd name="T13" fmla="*/ 22 h 210"/>
                                  <a:gd name="T14" fmla="*/ 0 w 155"/>
                                  <a:gd name="T15" fmla="*/ 22 h 210"/>
                                  <a:gd name="T16" fmla="*/ 0 w 155"/>
                                  <a:gd name="T17"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5" h="210">
                                    <a:moveTo>
                                      <a:pt x="0" y="0"/>
                                    </a:moveTo>
                                    <a:lnTo>
                                      <a:pt x="155" y="0"/>
                                    </a:lnTo>
                                    <a:lnTo>
                                      <a:pt x="155" y="22"/>
                                    </a:lnTo>
                                    <a:lnTo>
                                      <a:pt x="92" y="22"/>
                                    </a:lnTo>
                                    <a:lnTo>
                                      <a:pt x="92" y="210"/>
                                    </a:lnTo>
                                    <a:lnTo>
                                      <a:pt x="64" y="210"/>
                                    </a:lnTo>
                                    <a:lnTo>
                                      <a:pt x="64" y="22"/>
                                    </a:lnTo>
                                    <a:lnTo>
                                      <a:pt x="0" y="22"/>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14" name="Freeform 27"/>
                            <wps:cNvSpPr>
                              <a:spLocks noEditPoints="1"/>
                            </wps:cNvSpPr>
                            <wps:spPr bwMode="auto">
                              <a:xfrm>
                                <a:off x="1167765" y="387985"/>
                                <a:ext cx="60960" cy="69215"/>
                              </a:xfrm>
                              <a:custGeom>
                                <a:avLst/>
                                <a:gdLst>
                                  <a:gd name="T0" fmla="*/ 96 w 192"/>
                                  <a:gd name="T1" fmla="*/ 24 h 219"/>
                                  <a:gd name="T2" fmla="*/ 75 w 192"/>
                                  <a:gd name="T3" fmla="*/ 27 h 219"/>
                                  <a:gd name="T4" fmla="*/ 59 w 192"/>
                                  <a:gd name="T5" fmla="*/ 36 h 219"/>
                                  <a:gd name="T6" fmla="*/ 46 w 192"/>
                                  <a:gd name="T7" fmla="*/ 51 h 219"/>
                                  <a:gd name="T8" fmla="*/ 35 w 192"/>
                                  <a:gd name="T9" fmla="*/ 68 h 219"/>
                                  <a:gd name="T10" fmla="*/ 29 w 192"/>
                                  <a:gd name="T11" fmla="*/ 89 h 219"/>
                                  <a:gd name="T12" fmla="*/ 28 w 192"/>
                                  <a:gd name="T13" fmla="*/ 111 h 219"/>
                                  <a:gd name="T14" fmla="*/ 31 w 192"/>
                                  <a:gd name="T15" fmla="*/ 133 h 219"/>
                                  <a:gd name="T16" fmla="*/ 35 w 192"/>
                                  <a:gd name="T17" fmla="*/ 153 h 219"/>
                                  <a:gd name="T18" fmla="*/ 46 w 192"/>
                                  <a:gd name="T19" fmla="*/ 170 h 219"/>
                                  <a:gd name="T20" fmla="*/ 59 w 192"/>
                                  <a:gd name="T21" fmla="*/ 184 h 219"/>
                                  <a:gd name="T22" fmla="*/ 75 w 192"/>
                                  <a:gd name="T23" fmla="*/ 192 h 219"/>
                                  <a:gd name="T24" fmla="*/ 96 w 192"/>
                                  <a:gd name="T25" fmla="*/ 197 h 219"/>
                                  <a:gd name="T26" fmla="*/ 96 w 192"/>
                                  <a:gd name="T27" fmla="*/ 197 h 219"/>
                                  <a:gd name="T28" fmla="*/ 115 w 192"/>
                                  <a:gd name="T29" fmla="*/ 194 h 219"/>
                                  <a:gd name="T30" fmla="*/ 133 w 192"/>
                                  <a:gd name="T31" fmla="*/ 184 h 219"/>
                                  <a:gd name="T32" fmla="*/ 146 w 192"/>
                                  <a:gd name="T33" fmla="*/ 170 h 219"/>
                                  <a:gd name="T34" fmla="*/ 155 w 192"/>
                                  <a:gd name="T35" fmla="*/ 153 h 219"/>
                                  <a:gd name="T36" fmla="*/ 161 w 192"/>
                                  <a:gd name="T37" fmla="*/ 132 h 219"/>
                                  <a:gd name="T38" fmla="*/ 162 w 192"/>
                                  <a:gd name="T39" fmla="*/ 108 h 219"/>
                                  <a:gd name="T40" fmla="*/ 161 w 192"/>
                                  <a:gd name="T41" fmla="*/ 88 h 219"/>
                                  <a:gd name="T42" fmla="*/ 156 w 192"/>
                                  <a:gd name="T43" fmla="*/ 68 h 219"/>
                                  <a:gd name="T44" fmla="*/ 146 w 192"/>
                                  <a:gd name="T45" fmla="*/ 51 h 219"/>
                                  <a:gd name="T46" fmla="*/ 133 w 192"/>
                                  <a:gd name="T47" fmla="*/ 36 h 219"/>
                                  <a:gd name="T48" fmla="*/ 116 w 192"/>
                                  <a:gd name="T49" fmla="*/ 27 h 219"/>
                                  <a:gd name="T50" fmla="*/ 96 w 192"/>
                                  <a:gd name="T51" fmla="*/ 24 h 219"/>
                                  <a:gd name="T52" fmla="*/ 97 w 192"/>
                                  <a:gd name="T53" fmla="*/ 0 h 219"/>
                                  <a:gd name="T54" fmla="*/ 124 w 192"/>
                                  <a:gd name="T55" fmla="*/ 5 h 219"/>
                                  <a:gd name="T56" fmla="*/ 147 w 192"/>
                                  <a:gd name="T57" fmla="*/ 15 h 219"/>
                                  <a:gd name="T58" fmla="*/ 167 w 192"/>
                                  <a:gd name="T59" fmla="*/ 31 h 219"/>
                                  <a:gd name="T60" fmla="*/ 180 w 192"/>
                                  <a:gd name="T61" fmla="*/ 52 h 219"/>
                                  <a:gd name="T62" fmla="*/ 189 w 192"/>
                                  <a:gd name="T63" fmla="*/ 79 h 219"/>
                                  <a:gd name="T64" fmla="*/ 192 w 192"/>
                                  <a:gd name="T65" fmla="*/ 108 h 219"/>
                                  <a:gd name="T66" fmla="*/ 189 w 192"/>
                                  <a:gd name="T67" fmla="*/ 136 h 219"/>
                                  <a:gd name="T68" fmla="*/ 181 w 192"/>
                                  <a:gd name="T69" fmla="*/ 161 h 219"/>
                                  <a:gd name="T70" fmla="*/ 171 w 192"/>
                                  <a:gd name="T71" fmla="*/ 182 h 219"/>
                                  <a:gd name="T72" fmla="*/ 155 w 192"/>
                                  <a:gd name="T73" fmla="*/ 197 h 219"/>
                                  <a:gd name="T74" fmla="*/ 137 w 192"/>
                                  <a:gd name="T75" fmla="*/ 209 h 219"/>
                                  <a:gd name="T76" fmla="*/ 116 w 192"/>
                                  <a:gd name="T77" fmla="*/ 216 h 219"/>
                                  <a:gd name="T78" fmla="*/ 94 w 192"/>
                                  <a:gd name="T79" fmla="*/ 219 h 219"/>
                                  <a:gd name="T80" fmla="*/ 94 w 192"/>
                                  <a:gd name="T81" fmla="*/ 219 h 219"/>
                                  <a:gd name="T82" fmla="*/ 68 w 192"/>
                                  <a:gd name="T83" fmla="*/ 215 h 219"/>
                                  <a:gd name="T84" fmla="*/ 46 w 192"/>
                                  <a:gd name="T85" fmla="*/ 204 h 219"/>
                                  <a:gd name="T86" fmla="*/ 26 w 192"/>
                                  <a:gd name="T87" fmla="*/ 189 h 219"/>
                                  <a:gd name="T88" fmla="*/ 12 w 192"/>
                                  <a:gd name="T89" fmla="*/ 167 h 219"/>
                                  <a:gd name="T90" fmla="*/ 3 w 192"/>
                                  <a:gd name="T91" fmla="*/ 142 h 219"/>
                                  <a:gd name="T92" fmla="*/ 0 w 192"/>
                                  <a:gd name="T93" fmla="*/ 111 h 219"/>
                                  <a:gd name="T94" fmla="*/ 3 w 192"/>
                                  <a:gd name="T95" fmla="*/ 80 h 219"/>
                                  <a:gd name="T96" fmla="*/ 13 w 192"/>
                                  <a:gd name="T97" fmla="*/ 54 h 219"/>
                                  <a:gd name="T98" fmla="*/ 28 w 192"/>
                                  <a:gd name="T99" fmla="*/ 31 h 219"/>
                                  <a:gd name="T100" fmla="*/ 47 w 192"/>
                                  <a:gd name="T101" fmla="*/ 15 h 219"/>
                                  <a:gd name="T102" fmla="*/ 71 w 192"/>
                                  <a:gd name="T103" fmla="*/ 5 h 219"/>
                                  <a:gd name="T104" fmla="*/ 97 w 192"/>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2" h="219">
                                    <a:moveTo>
                                      <a:pt x="96" y="24"/>
                                    </a:moveTo>
                                    <a:lnTo>
                                      <a:pt x="75" y="27"/>
                                    </a:lnTo>
                                    <a:lnTo>
                                      <a:pt x="59" y="36"/>
                                    </a:lnTo>
                                    <a:lnTo>
                                      <a:pt x="46" y="51"/>
                                    </a:lnTo>
                                    <a:lnTo>
                                      <a:pt x="35" y="68"/>
                                    </a:lnTo>
                                    <a:lnTo>
                                      <a:pt x="29" y="89"/>
                                    </a:lnTo>
                                    <a:lnTo>
                                      <a:pt x="28" y="111"/>
                                    </a:lnTo>
                                    <a:lnTo>
                                      <a:pt x="31" y="133"/>
                                    </a:lnTo>
                                    <a:lnTo>
                                      <a:pt x="35" y="153"/>
                                    </a:lnTo>
                                    <a:lnTo>
                                      <a:pt x="46" y="170"/>
                                    </a:lnTo>
                                    <a:lnTo>
                                      <a:pt x="59" y="184"/>
                                    </a:lnTo>
                                    <a:lnTo>
                                      <a:pt x="75" y="192"/>
                                    </a:lnTo>
                                    <a:lnTo>
                                      <a:pt x="96" y="197"/>
                                    </a:lnTo>
                                    <a:lnTo>
                                      <a:pt x="96" y="197"/>
                                    </a:lnTo>
                                    <a:lnTo>
                                      <a:pt x="115" y="194"/>
                                    </a:lnTo>
                                    <a:lnTo>
                                      <a:pt x="133" y="184"/>
                                    </a:lnTo>
                                    <a:lnTo>
                                      <a:pt x="146" y="170"/>
                                    </a:lnTo>
                                    <a:lnTo>
                                      <a:pt x="155" y="153"/>
                                    </a:lnTo>
                                    <a:lnTo>
                                      <a:pt x="161" y="132"/>
                                    </a:lnTo>
                                    <a:lnTo>
                                      <a:pt x="162" y="108"/>
                                    </a:lnTo>
                                    <a:lnTo>
                                      <a:pt x="161" y="88"/>
                                    </a:lnTo>
                                    <a:lnTo>
                                      <a:pt x="156" y="68"/>
                                    </a:lnTo>
                                    <a:lnTo>
                                      <a:pt x="146" y="51"/>
                                    </a:lnTo>
                                    <a:lnTo>
                                      <a:pt x="133" y="36"/>
                                    </a:lnTo>
                                    <a:lnTo>
                                      <a:pt x="116" y="27"/>
                                    </a:lnTo>
                                    <a:lnTo>
                                      <a:pt x="96" y="24"/>
                                    </a:lnTo>
                                    <a:close/>
                                    <a:moveTo>
                                      <a:pt x="97" y="0"/>
                                    </a:moveTo>
                                    <a:lnTo>
                                      <a:pt x="124" y="5"/>
                                    </a:lnTo>
                                    <a:lnTo>
                                      <a:pt x="147" y="15"/>
                                    </a:lnTo>
                                    <a:lnTo>
                                      <a:pt x="167" y="31"/>
                                    </a:lnTo>
                                    <a:lnTo>
                                      <a:pt x="180" y="52"/>
                                    </a:lnTo>
                                    <a:lnTo>
                                      <a:pt x="189" y="79"/>
                                    </a:lnTo>
                                    <a:lnTo>
                                      <a:pt x="192" y="108"/>
                                    </a:lnTo>
                                    <a:lnTo>
                                      <a:pt x="189" y="136"/>
                                    </a:lnTo>
                                    <a:lnTo>
                                      <a:pt x="181" y="161"/>
                                    </a:lnTo>
                                    <a:lnTo>
                                      <a:pt x="171" y="182"/>
                                    </a:lnTo>
                                    <a:lnTo>
                                      <a:pt x="155" y="197"/>
                                    </a:lnTo>
                                    <a:lnTo>
                                      <a:pt x="137" y="209"/>
                                    </a:lnTo>
                                    <a:lnTo>
                                      <a:pt x="116" y="216"/>
                                    </a:lnTo>
                                    <a:lnTo>
                                      <a:pt x="94" y="219"/>
                                    </a:lnTo>
                                    <a:lnTo>
                                      <a:pt x="94" y="219"/>
                                    </a:lnTo>
                                    <a:lnTo>
                                      <a:pt x="68" y="215"/>
                                    </a:lnTo>
                                    <a:lnTo>
                                      <a:pt x="46" y="204"/>
                                    </a:lnTo>
                                    <a:lnTo>
                                      <a:pt x="26" y="189"/>
                                    </a:lnTo>
                                    <a:lnTo>
                                      <a:pt x="12" y="167"/>
                                    </a:lnTo>
                                    <a:lnTo>
                                      <a:pt x="3" y="142"/>
                                    </a:lnTo>
                                    <a:lnTo>
                                      <a:pt x="0" y="111"/>
                                    </a:lnTo>
                                    <a:lnTo>
                                      <a:pt x="3"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15" name="Freeform 28"/>
                            <wps:cNvSpPr>
                              <a:spLocks noEditPoints="1"/>
                            </wps:cNvSpPr>
                            <wps:spPr bwMode="auto">
                              <a:xfrm>
                                <a:off x="1244600" y="388620"/>
                                <a:ext cx="43815" cy="67310"/>
                              </a:xfrm>
                              <a:custGeom>
                                <a:avLst/>
                                <a:gdLst>
                                  <a:gd name="T0" fmla="*/ 54 w 137"/>
                                  <a:gd name="T1" fmla="*/ 21 h 212"/>
                                  <a:gd name="T2" fmla="*/ 38 w 137"/>
                                  <a:gd name="T3" fmla="*/ 23 h 212"/>
                                  <a:gd name="T4" fmla="*/ 28 w 137"/>
                                  <a:gd name="T5" fmla="*/ 24 h 212"/>
                                  <a:gd name="T6" fmla="*/ 28 w 137"/>
                                  <a:gd name="T7" fmla="*/ 101 h 212"/>
                                  <a:gd name="T8" fmla="*/ 54 w 137"/>
                                  <a:gd name="T9" fmla="*/ 101 h 212"/>
                                  <a:gd name="T10" fmla="*/ 75 w 137"/>
                                  <a:gd name="T11" fmla="*/ 98 h 212"/>
                                  <a:gd name="T12" fmla="*/ 90 w 137"/>
                                  <a:gd name="T13" fmla="*/ 89 h 212"/>
                                  <a:gd name="T14" fmla="*/ 98 w 137"/>
                                  <a:gd name="T15" fmla="*/ 77 h 212"/>
                                  <a:gd name="T16" fmla="*/ 103 w 137"/>
                                  <a:gd name="T17" fmla="*/ 61 h 212"/>
                                  <a:gd name="T18" fmla="*/ 100 w 137"/>
                                  <a:gd name="T19" fmla="*/ 46 h 212"/>
                                  <a:gd name="T20" fmla="*/ 94 w 137"/>
                                  <a:gd name="T21" fmla="*/ 34 h 212"/>
                                  <a:gd name="T22" fmla="*/ 84 w 137"/>
                                  <a:gd name="T23" fmla="*/ 27 h 212"/>
                                  <a:gd name="T24" fmla="*/ 70 w 137"/>
                                  <a:gd name="T25" fmla="*/ 23 h 212"/>
                                  <a:gd name="T26" fmla="*/ 54 w 137"/>
                                  <a:gd name="T27" fmla="*/ 21 h 212"/>
                                  <a:gd name="T28" fmla="*/ 53 w 137"/>
                                  <a:gd name="T29" fmla="*/ 0 h 212"/>
                                  <a:gd name="T30" fmla="*/ 78 w 137"/>
                                  <a:gd name="T31" fmla="*/ 2 h 212"/>
                                  <a:gd name="T32" fmla="*/ 98 w 137"/>
                                  <a:gd name="T33" fmla="*/ 8 h 212"/>
                                  <a:gd name="T34" fmla="*/ 113 w 137"/>
                                  <a:gd name="T35" fmla="*/ 18 h 212"/>
                                  <a:gd name="T36" fmla="*/ 122 w 137"/>
                                  <a:gd name="T37" fmla="*/ 28 h 212"/>
                                  <a:gd name="T38" fmla="*/ 128 w 137"/>
                                  <a:gd name="T39" fmla="*/ 42 h 212"/>
                                  <a:gd name="T40" fmla="*/ 129 w 137"/>
                                  <a:gd name="T41" fmla="*/ 58 h 212"/>
                                  <a:gd name="T42" fmla="*/ 126 w 137"/>
                                  <a:gd name="T43" fmla="*/ 76 h 212"/>
                                  <a:gd name="T44" fmla="*/ 118 w 137"/>
                                  <a:gd name="T45" fmla="*/ 92 h 212"/>
                                  <a:gd name="T46" fmla="*/ 106 w 137"/>
                                  <a:gd name="T47" fmla="*/ 104 h 212"/>
                                  <a:gd name="T48" fmla="*/ 90 w 137"/>
                                  <a:gd name="T49" fmla="*/ 111 h 212"/>
                                  <a:gd name="T50" fmla="*/ 90 w 137"/>
                                  <a:gd name="T51" fmla="*/ 111 h 212"/>
                                  <a:gd name="T52" fmla="*/ 104 w 137"/>
                                  <a:gd name="T53" fmla="*/ 120 h 212"/>
                                  <a:gd name="T54" fmla="*/ 115 w 137"/>
                                  <a:gd name="T55" fmla="*/ 135 h 212"/>
                                  <a:gd name="T56" fmla="*/ 121 w 137"/>
                                  <a:gd name="T57" fmla="*/ 154 h 212"/>
                                  <a:gd name="T58" fmla="*/ 128 w 137"/>
                                  <a:gd name="T59" fmla="*/ 181 h 212"/>
                                  <a:gd name="T60" fmla="*/ 132 w 137"/>
                                  <a:gd name="T61" fmla="*/ 200 h 212"/>
                                  <a:gd name="T62" fmla="*/ 137 w 137"/>
                                  <a:gd name="T63" fmla="*/ 212 h 212"/>
                                  <a:gd name="T64" fmla="*/ 109 w 137"/>
                                  <a:gd name="T65" fmla="*/ 212 h 212"/>
                                  <a:gd name="T66" fmla="*/ 104 w 137"/>
                                  <a:gd name="T67" fmla="*/ 203 h 212"/>
                                  <a:gd name="T68" fmla="*/ 100 w 137"/>
                                  <a:gd name="T69" fmla="*/ 185 h 212"/>
                                  <a:gd name="T70" fmla="*/ 95 w 137"/>
                                  <a:gd name="T71" fmla="*/ 161 h 212"/>
                                  <a:gd name="T72" fmla="*/ 90 w 137"/>
                                  <a:gd name="T73" fmla="*/ 144 h 212"/>
                                  <a:gd name="T74" fmla="*/ 81 w 137"/>
                                  <a:gd name="T75" fmla="*/ 130 h 212"/>
                                  <a:gd name="T76" fmla="*/ 69 w 137"/>
                                  <a:gd name="T77" fmla="*/ 123 h 212"/>
                                  <a:gd name="T78" fmla="*/ 53 w 137"/>
                                  <a:gd name="T79" fmla="*/ 121 h 212"/>
                                  <a:gd name="T80" fmla="*/ 28 w 137"/>
                                  <a:gd name="T81" fmla="*/ 121 h 212"/>
                                  <a:gd name="T82" fmla="*/ 28 w 137"/>
                                  <a:gd name="T83" fmla="*/ 212 h 212"/>
                                  <a:gd name="T84" fmla="*/ 0 w 137"/>
                                  <a:gd name="T85" fmla="*/ 212 h 212"/>
                                  <a:gd name="T86" fmla="*/ 0 w 137"/>
                                  <a:gd name="T87" fmla="*/ 5 h 212"/>
                                  <a:gd name="T88" fmla="*/ 25 w 137"/>
                                  <a:gd name="T89" fmla="*/ 2 h 212"/>
                                  <a:gd name="T90" fmla="*/ 53 w 137"/>
                                  <a:gd name="T91"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7" h="212">
                                    <a:moveTo>
                                      <a:pt x="54" y="21"/>
                                    </a:moveTo>
                                    <a:lnTo>
                                      <a:pt x="38" y="23"/>
                                    </a:lnTo>
                                    <a:lnTo>
                                      <a:pt x="28" y="24"/>
                                    </a:lnTo>
                                    <a:lnTo>
                                      <a:pt x="28" y="101"/>
                                    </a:lnTo>
                                    <a:lnTo>
                                      <a:pt x="54" y="101"/>
                                    </a:lnTo>
                                    <a:lnTo>
                                      <a:pt x="75" y="98"/>
                                    </a:lnTo>
                                    <a:lnTo>
                                      <a:pt x="90" y="89"/>
                                    </a:lnTo>
                                    <a:lnTo>
                                      <a:pt x="98" y="77"/>
                                    </a:lnTo>
                                    <a:lnTo>
                                      <a:pt x="103" y="61"/>
                                    </a:lnTo>
                                    <a:lnTo>
                                      <a:pt x="100" y="46"/>
                                    </a:lnTo>
                                    <a:lnTo>
                                      <a:pt x="94" y="34"/>
                                    </a:lnTo>
                                    <a:lnTo>
                                      <a:pt x="84" y="27"/>
                                    </a:lnTo>
                                    <a:lnTo>
                                      <a:pt x="70" y="23"/>
                                    </a:lnTo>
                                    <a:lnTo>
                                      <a:pt x="54" y="21"/>
                                    </a:lnTo>
                                    <a:close/>
                                    <a:moveTo>
                                      <a:pt x="53" y="0"/>
                                    </a:moveTo>
                                    <a:lnTo>
                                      <a:pt x="78" y="2"/>
                                    </a:lnTo>
                                    <a:lnTo>
                                      <a:pt x="98" y="8"/>
                                    </a:lnTo>
                                    <a:lnTo>
                                      <a:pt x="113" y="18"/>
                                    </a:lnTo>
                                    <a:lnTo>
                                      <a:pt x="122" y="28"/>
                                    </a:lnTo>
                                    <a:lnTo>
                                      <a:pt x="128" y="42"/>
                                    </a:lnTo>
                                    <a:lnTo>
                                      <a:pt x="129" y="58"/>
                                    </a:lnTo>
                                    <a:lnTo>
                                      <a:pt x="126" y="76"/>
                                    </a:lnTo>
                                    <a:lnTo>
                                      <a:pt x="118" y="92"/>
                                    </a:lnTo>
                                    <a:lnTo>
                                      <a:pt x="106" y="104"/>
                                    </a:lnTo>
                                    <a:lnTo>
                                      <a:pt x="90" y="111"/>
                                    </a:lnTo>
                                    <a:lnTo>
                                      <a:pt x="90" y="111"/>
                                    </a:lnTo>
                                    <a:lnTo>
                                      <a:pt x="104" y="120"/>
                                    </a:lnTo>
                                    <a:lnTo>
                                      <a:pt x="115" y="135"/>
                                    </a:lnTo>
                                    <a:lnTo>
                                      <a:pt x="121" y="154"/>
                                    </a:lnTo>
                                    <a:lnTo>
                                      <a:pt x="128" y="181"/>
                                    </a:lnTo>
                                    <a:lnTo>
                                      <a:pt x="132" y="200"/>
                                    </a:lnTo>
                                    <a:lnTo>
                                      <a:pt x="137" y="212"/>
                                    </a:lnTo>
                                    <a:lnTo>
                                      <a:pt x="109" y="212"/>
                                    </a:lnTo>
                                    <a:lnTo>
                                      <a:pt x="104" y="203"/>
                                    </a:lnTo>
                                    <a:lnTo>
                                      <a:pt x="100" y="185"/>
                                    </a:lnTo>
                                    <a:lnTo>
                                      <a:pt x="95" y="161"/>
                                    </a:lnTo>
                                    <a:lnTo>
                                      <a:pt x="90" y="144"/>
                                    </a:lnTo>
                                    <a:lnTo>
                                      <a:pt x="81" y="130"/>
                                    </a:lnTo>
                                    <a:lnTo>
                                      <a:pt x="69" y="123"/>
                                    </a:lnTo>
                                    <a:lnTo>
                                      <a:pt x="53" y="121"/>
                                    </a:lnTo>
                                    <a:lnTo>
                                      <a:pt x="28" y="121"/>
                                    </a:lnTo>
                                    <a:lnTo>
                                      <a:pt x="28" y="212"/>
                                    </a:lnTo>
                                    <a:lnTo>
                                      <a:pt x="0" y="212"/>
                                    </a:lnTo>
                                    <a:lnTo>
                                      <a:pt x="0" y="5"/>
                                    </a:lnTo>
                                    <a:lnTo>
                                      <a:pt x="25" y="2"/>
                                    </a:lnTo>
                                    <a:lnTo>
                                      <a:pt x="53"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2141F3CD" id="Canvas 616" o:spid="_x0000_s1026" editas="canvas" style="width:121.6pt;height:36pt;mso-position-horizontal-relative:char;mso-position-vertical-relative:line" coordsize="1544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443;height:4572;visibility:visible;mso-wrap-style:square">
                      <v:fill o:detectmouseclick="t"/>
                      <v:path o:connecttype="none"/>
                    </v:shape>
                    <v:rect id="Rectangle 6" o:spid="_x0000_s1028" style="position:absolute;width:15443;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" filled="f" stroked="f" strokeweight="0"/>
                    <v:rect id="Rectangle 7" o:spid="_x0000_s1029" style="position:absolute;left:2622;top:1104;width:6;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" fillcolor="#00accd" strokecolor="#00accd" strokeweight="0"/>
                    <v:shape id="Freeform 8" o:spid="_x0000_s1030" style="position:absolute;left:2578;top:4400;width:50;height:19;visibility:visible;mso-wrap-style:square;v-text-anchor:top" coordsize="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" path="m12,r4,3l15,1,12,,,4,12,xe" fillcolor="#00accd" strokecolor="#00accd" strokeweight="0">
                      <v:path arrowok="t" o:connecttype="custom" o:connectlocs="3810,0;5080,1429;4763,476;3810,0;0,1905;3810,0" o:connectangles="0,0,0,0,0,0"/>
                    </v:shape>
                    <v:shape id="Freeform 9" o:spid="_x0000_s1031" style="position:absolute;top:6;width:3657;height:4559;visibility:visible;mso-wrap-style:square;v-text-anchor:top" coordsize="1153,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" path="m824,1386r-12,4l824,1386r3,1l828,1389r-4,-3xm603,365r-34,2l537,371r-33,6l473,387r-28,15l420,418r-19,23l386,467r-9,30l374,532r5,30l388,588r14,24l420,633r24,19l469,668r28,16l526,701r39,20l601,745r34,26l665,801r25,31l709,867r12,37l724,934r-5,29l710,993r-11,28l685,1049r-14,25l659,1095r-10,19l644,1130r2,15l651,1161r14,15l682,1188r23,9l731,1201r31,2l796,1200r38,-11l874,1173r44,-23l954,1123r31,-30l1008,1064r21,-31l1044,1002r10,-31l1063,943r4,-27l1070,893r2,-20l1072,859r,-9l1072,847r-5,-40l1058,766r-14,-39l1023,690r-22,-31l967,627,932,602,896,582,861,566,825,553,792,540,761,526,734,510,712,488,700,472r-3,-17l699,441r6,-14l713,417r9,-9l730,401r8,-8l741,386r-3,-4l731,379r-13,-3l700,371r-21,-1l657,367r-20,l619,365r-12,l603,365xm825,346r,l825,346r,xm989,r37,5l1061,17r30,19l1116,61r19,31l1148,126r5,37l1153,1268r-2,l1147,1306r-15,34l1111,1370r-28,26l1052,1415r-36,12l977,1432r,l977,1432r,l977,1432r-4,l962,1430r-17,-1l920,1426r-28,-8l861,1407r-30,-17l831,1390r,l828,1389r-6,-2l820,1389r-3,l814,1390r-2,2l780,1405r-33,12l691,1429r-57,7l575,1438r-72,-5l433,1420r-66,-21l305,1370r-59,-36l193,1293r-49,-49l103,1191,68,1133,38,1071,18,1005,4,935,,863,4,792,18,723,38,656,68,594r35,-59l144,482r49,-47l246,392r59,-36l367,328r66,-20l503,294r72,-4l634,293r56,7l744,315r53,19l796,334r1,l800,334r5,2l811,334r6,-3l821,327r3,-6l825,314r,-151l830,126,842,92,862,61,887,36,917,17,952,5,989,xe" fillcolor="#00accd" strokecolor="#00accd" strokeweight="0">
                      <v:path arrowok="t" o:connecttype="custom" o:connectlocs="261393,439443;261393,439443;170350,117629;141165,127457;122449,148066;120228,178187;133234,200698;157661,216868;190652,236209;218885,263793;229671,296133;221740,323717;209051,347179;204927,363032;216347,376665;241725,381421;277254,371910;312466,346545;331183,317693;338479,290426;340065,272353;338479,255866;324521,218770;295653,190869;261710,175333;232843,161700;221106,144262;226181,132213;234112,124604;231891,120165;215396,117312;196362,115726;261710,109702;261710,109702;336575,5390;360050,29169;365760,402030;359098,424858;333720,448638;309928,454028;309928,454028;299777,453076;273130,446101;263614,440711;260124,440394;257586,441345;219202,453076;159564,454345;96754,434370;45680,394421;12055,339570;0,273621;12055,207990;45680,152822;96754,112873;159564,93215;218885,95118;252511,105898;255366,106532;260441,103678;261710,51681;273448,19341;301998,1585" o:connectangles="0,0,0,0,0,0,0,0,0,0,0,0,0,0,0,0,0,0,0,0,0,0,0,0,0,0,0,0,0,0,0,0,0,0,0,0,0,0,0,0,0,0,0,0,0,0,0,0,0,0,0,0,0,0,0,0,0,0,0,0,0,0,0"/>
                      <o:lock v:ext="edit" verticies="t"/>
                    </v:shape>
                    <v:shape id="Freeform 10" o:spid="_x0000_s1032" style="position:absolute;left:4210;top:114;width:2216;height:3492;visibility:visible;mso-wrap-style:square;v-text-anchor:top" coordsize="697,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" path="m356,435r-40,3l281,448r-34,16l219,488r-25,28l173,548r-16,37l145,627r-7,44l135,718r3,45l144,804r12,40l171,879r20,33l215,940r28,22l277,978r35,11l353,993r39,-4l427,978r34,-18l490,937r25,-30l536,872r13,-40l555,804r2,-30l557,646r-2,-28l549,588r-9,-31l526,529,507,503,483,480,456,461,427,446r-34,-8l356,435xm557,l689,r,894l691,944r,50l694,1042r3,43l576,1085,570,956r-3,l546,990r-26,31l489,1048r-35,22l412,1086r-45,12l316,1101r-47,-3l225,1086r-43,-18l143,1045r-34,-30l76,978,51,937,29,891,13,841,4,785,,726,2,667r9,-57l26,559,45,513,70,472,98,435r33,-31l166,377r38,-21l244,342r43,-11l331,328r46,5l420,340r36,15l487,373r28,20l536,415r18,26l557,441,557,xe" fillcolor="#00accd" strokecolor="#00accd" strokeweight="0">
                      <v:path arrowok="t" o:connecttype="custom" o:connectlocs="100474,138939;78535,147186;61683,163681;49919,185569;43878,212849;43878,242032;49601,267727;60730,289297;77263,305158;99202,313722;124639,313722;146577,304523;163747,287711;174558,263920;177101,245522;176465,196037;171696,176687;161203,159557;144988,146235;124957,138939;177101,0;219071,283587;219707,315308;221615,344175;181235,303254;173604,314040;155480,332438;130998,344492;100474,349250;71540,344492;45468,331486;24165,310233;9221,282636;1272,249011;636,211580;8267,177321;22257,149724;41652,128153;64863,112927;91253,104997;119869,105631;144988,112610;163747,124664;176147,139890;177101,0" o:connectangles="0,0,0,0,0,0,0,0,0,0,0,0,0,0,0,0,0,0,0,0,0,0,0,0,0,0,0,0,0,0,0,0,0,0,0,0,0,0,0,0,0,0,0,0,0"/>
                      <o:lock v:ext="edit" verticies="t"/>
                    </v:shape>
                    <v:shape id="Freeform 11" o:spid="_x0000_s1033" style="position:absolute;left:6826;top:228;width:546;height:3328;visibility:visible;mso-wrap-style:square;v-text-anchor:top" coordsize="173,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" path="m21,309r133,l154,1048r-133,l21,309xm87,r24,3l133,12r16,13l163,43r7,21l173,86r-3,22l163,129r-14,18l132,161r-21,9l86,173r-2,l61,170,40,161,24,147,11,129,3,108,,86,3,64,12,43,24,25,42,12,62,3,87,xe" fillcolor="#00accd" strokecolor="#00accd" strokeweight="0">
                      <v:path arrowok="t" o:connecttype="custom" o:connectlocs="6629,98108;48612,98108;48612,332740;6629,332740;6629,98108;27463,0;35039,953;41983,3810;47034,7938;51453,13653;53663,20320;54610,27305;53663,34290;51453,40958;47034,46673;41668,51118;35039,53975;27147,54928;26516,54928;19256,53975;12627,51118;7576,46673;3472,40958;947,34290;0,27305;947,20320;3788,13653;7576,7938;13258,3810;19571,953;27463,0" o:connectangles="0,0,0,0,0,0,0,0,0,0,0,0,0,0,0,0,0,0,0,0,0,0,0,0,0,0,0,0,0,0,0"/>
                      <o:lock v:ext="edit" verticies="t"/>
                    </v:shape>
                    <v:shape id="Freeform 12" o:spid="_x0000_s1034" style="position:absolute;left:7677;top:1155;width:1867;height:2451;visibility:visible;mso-wrap-style:square;v-text-anchor:top" coordsize="5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" path="m412,380r-33,l345,383r-34,4l280,393r-30,9l222,414r-25,13l177,443r-18,21l146,488r-9,26l134,545r3,31l144,603r12,22l172,643r18,13l212,666r22,6l259,674r40,-3l334,661r31,-17l390,625r22,-24l429,576r11,-26l445,529r1,-22l446,380r-34,xm296,r49,3l389,11r38,13l460,40r28,21l511,83r19,27l547,139r11,30l567,201r6,34l576,269r2,34l578,579r1,64l582,702r6,55l468,757,455,663r-4,l432,687r-24,24l379,731r-33,17l309,761r-40,9l225,773r-42,-3l146,761,112,748,82,728,57,706,37,681,20,653,10,624,3,593,,562,4,517r9,-38l29,442,51,409,81,381r34,-26l156,334r46,-18l255,303r57,-9l376,288r67,-1l443,271r,-17l442,237r-3,-18l433,200r-7,-19l417,163,404,145,386,130,365,117r-25,-9l311,102r-36,-1l234,102r-41,8l153,120r-37,16l82,155,53,65,93,43,137,25,187,12,240,3,296,xe" fillcolor="#00accd" strokecolor="#00accd" strokeweight="0">
                      <v:path arrowok="t" o:connecttype="custom" o:connectlocs="120333,120494;98743,122714;79375,127470;62548,135397;50483,147129;43498,162984;43498,182643;49530,198181;60325,208011;74295,213084;94933,212767;115888,204205;130810,190571;139700,174399;141605,160764;130810,120494;109538,951;135573,7610;154940,19342;168275,34880;177165,53588;181928,74516;183515,96078;183833,203888;186690,240037;144463,210230;137160,217840;120333,231792;98108,241305;71438,245110;46355,241305;26035,230841;11748,215938;3175,197864;0,178204;4128,151886;16193,129690;36513,112567;64135,100200;99060,93224;140653,91005;140653,80541;139383,69443;135255,57393;128270,45978;115888,37099;98743,32343;74295,32343;48578,38051;26035,49149;29528,13635;59373,3805;93980,0" o:connectangles="0,0,0,0,0,0,0,0,0,0,0,0,0,0,0,0,0,0,0,0,0,0,0,0,0,0,0,0,0,0,0,0,0,0,0,0,0,0,0,0,0,0,0,0,0,0,0,0,0,0,0,0,0"/>
                      <o:lock v:ext="edit" verticies="t"/>
                    </v:shape>
                    <v:rect id="Rectangle 576" o:spid="_x0000_s1035" style="position:absolute;left:9937;top:114;width:42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" fillcolor="#00accd" strokecolor="#00accd" strokeweight="0"/>
                    <v:shape id="Freeform 14" o:spid="_x0000_s1036" style="position:absolute;left:10712;top:1155;width:2286;height:2451;visibility:visible;mso-wrap-style:square;v-text-anchor:top" coordsize="72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" path="m361,102r-41,3l284,116r-32,16l224,152r-25,26l180,207r-17,33l150,275r-7,37l137,350r-2,39l138,436r8,44l159,522r16,37l197,591r25,28l252,641r31,18l318,669r39,3l358,672r41,-4l438,655r35,-20l504,607r26,-34l551,533r16,-45l578,437r4,-53l581,352r-5,-33l569,287r-9,-31l547,225,530,195,511,170,488,147,461,129,432,114r-34,-9l361,102xm365,r56,5l473,15r49,19l566,58r38,31l638,124r28,43l690,213r16,52l716,319r5,61l718,436r-9,52l696,535r-18,43l656,616r-25,34l603,680r-31,25l538,725r-34,18l467,757r-37,8l392,771r-37,2l354,773r-49,-3l258,761,214,746,174,727,135,700,102,671,72,635,47,596,26,551,12,502,3,449,,393,3,334,13,278,28,228,50,182,75,141r31,-37l141,73,180,48,222,27,268,12,315,3,365,xe" fillcolor="#00accd" strokecolor="#00accd" strokeweight="0">
                      <v:path arrowok="t" o:connecttype="custom" o:connectlocs="101459,33294;79899,41856;63095,56442;51681,76101;45340,98932;42803,123348;46291,152203;55485,177253;70387,196278;89728,208962;113190,213084;126507,211816;149969,201352;168042,181692;179773,154740;184529,121762;182626,101151;177553,81175;168042,61832;154725,46612;136970,36148;114459,32343;133482,1585;165505,10781;191504,28221;211162,52954;223844,84029;228600,120494;224795,154740;214966,183278;200065,206108;181358,223548;159798,235597;136336,242573;112556,245110;96703,244159;67851,236549;42803,221962;22828,201352;8244,174716;951,142373;951,105908;8878,72296;23779,44710;44705,23148;70387,8561;99874,951" o:connectangles="0,0,0,0,0,0,0,0,0,0,0,0,0,0,0,0,0,0,0,0,0,0,0,0,0,0,0,0,0,0,0,0,0,0,0,0,0,0,0,0,0,0,0,0,0,0,0"/>
                      <o:lock v:ext="edit" verticies="t"/>
                    </v:shape>
                    <v:shape id="Freeform 15" o:spid="_x0000_s1037" style="position:absolute;left:13233;top:1155;width:2191;height:3410;visibility:visible;mso-wrap-style:square;v-text-anchor:top" coordsize="69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" path="m356,105r-42,3l276,120r-34,19l211,164r-25,33l165,237r-16,44l139,330r-3,56l139,427r6,42l157,505r14,36l192,572r23,26l244,621r32,16l313,647r41,5l389,647r34,-9l454,624r28,-21l506,578r19,-31l540,511r6,-22l550,466r,-26l550,308r-1,-31l543,248,532,219,518,192,498,167,478,147,451,129,423,116r-32,-8l356,105xm335,r44,3l419,12r35,13l485,42r25,19l532,82r18,23l565,127r3,l572,18r118,l689,51r-2,34l686,124r-2,45l684,219r,428l683,709r-5,55l669,813r-11,44l643,895r-18,34l605,960r-25,27l546,1012r-36,21l472,1049r-40,12l391,1070r-41,4l310,1076r-44,-2l220,1068r-44,-9l134,1047,98,1033,65,1013,98,910r32,19l168,946r45,13l261,966r53,3l351,968r34,-6l417,953r30,-13l472,922r24,-24l515,872r16,-33l543,802r7,-43l552,711r,-82l549,629r-20,29l504,684r-28,24l442,725r-38,15l361,751r-47,3l266,749,220,739,179,721,139,696,105,666,74,631,49,591,28,547,14,498,3,446,,392,5,331r9,-56l28,225,49,179,74,138r29,-36l136,71,171,46,210,27,251,12,292,3,335,xe" fillcolor="#00accd" strokecolor="#00accd" strokeweight="0">
                      <v:path arrowok="t" o:connecttype="custom" o:connectlocs="87630,38029;59055,62431;44133,104580;46038,148631;60960,181272;87630,201872;123508,205041;153035,191097;171450,161941;174625,139440;172403,78594;158115,52924;134303,36762;106363,0;144145,7923;168910,25987;180340,40248;218758,16162;217170,53558;216853,224689;208915,271592;192088,304233;161925,327368;124143,339094;84455,340361;42545,331805;31115,288388;67628,303917;111443,306769;141923,297895;163513,276345;174625,240535;174308,199336;151130,224372;114618,237999;69850,234196;33338,211062;8890,173350;0,124229;8890,71305;32703,32325;66675,8557;106363,0" o:connectangles="0,0,0,0,0,0,0,0,0,0,0,0,0,0,0,0,0,0,0,0,0,0,0,0,0,0,0,0,0,0,0,0,0,0,0,0,0,0,0,0,0,0,0"/>
                      <o:lock v:ext="edit" verticies="t"/>
                    </v:shape>
                    <v:shape id="Freeform 16" o:spid="_x0000_s1038" style="position:absolute;left:4489;top:3879;width:400;height:693;visibility:visible;mso-wrap-style:square;v-text-anchor:top" coordsize="1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" path="m72,l91,3r16,3l119,11r-9,22l101,30,88,26,72,24,56,26,45,30r-7,7l33,46r-1,9l33,68r9,11l54,88r19,8l92,105r15,9l117,126r8,15l126,157r-1,16l119,188r-10,12l94,210r-18,6l54,219,33,216,14,212,,204,7,182r22,10l56,195r17,-3l88,187r9,-12l100,160,97,147,89,136,78,126,60,119,41,110,26,101,14,89,7,74,4,58,7,40,16,24,30,12,50,3,72,xe" fillcolor="#00accd" strokecolor="#00accd" strokeweight="0">
                      <v:path arrowok="t" o:connecttype="custom" o:connectlocs="22860,0;28893,948;33973,1896;37783,3477;34925,10430;32068,9482;27940,8217;22860,7585;17780,8217;14288,9482;12065,11694;10478,14538;10160,17383;10478,21491;13335,24968;17145,27812;23178,30341;29210,33185;33973,36030;37148,39822;39688,44563;40005,49620;39688,54677;37783,59417;34608,63210;29845,66371;24130,68267;17145,69215;10478,68267;4445,67003;0,64474;2223,57521;9208,60682;17780,61630;23178,60682;27940,59101;30798,55309;31750,50568;30798,46459;28258,42983;24765,39822;19050,37610;13018,34766;8255,31921;4445,28128;2223,23388;1270,18331;2223,12642;5080,7585;9525,3793;15875,948;22860,0" o:connectangles="0,0,0,0,0,0,0,0,0,0,0,0,0,0,0,0,0,0,0,0,0,0,0,0,0,0,0,0,0,0,0,0,0,0,0,0,0,0,0,0,0,0,0,0,0,0,0,0,0,0,0,0"/>
                    </v:shape>
                    <v:shape id="Freeform 17" o:spid="_x0000_s1039" style="position:absolute;left:5118;top:3892;width:368;height:667;visibility:visible;mso-wrap-style:square;v-text-anchor:top" coordsize="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" path="m,l114,r,22l27,22r,66l109,88r,24l27,112r,75l118,187r,23l,210,,xe" fillcolor="#00accd" strokecolor="#00accd" strokeweight="0">
                      <v:path arrowok="t" o:connecttype="custom" o:connectlocs="0,0;35582,0;35582,6985;8427,6985;8427,27940;34021,27940;34021,35560;8427,35560;8427,59373;36830,59373;36830,66675;0,66675;0,0" o:connectangles="0,0,0,0,0,0,0,0,0,0,0,0,0"/>
                    </v:shape>
                    <v:shape id="Freeform 18" o:spid="_x0000_s1040" style="position:absolute;left:5683;top:3892;width:679;height:667;visibility:visible;mso-wrap-style:square;v-text-anchor:top" coordsize="21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" path="m14,l49,,84,102r12,37l106,173r,l117,139r12,-37l167,r34,l214,210r-26,l182,118,180,87r,-31l179,26r,l167,65r-15,41l115,208r-20,l59,109,46,66,36,26r,l34,56,33,87r-2,32l25,210,,210,14,xe" fillcolor="#00accd" strokecolor="#00accd" strokeweight="0">
                      <v:path arrowok="t" o:connecttype="custom" o:connectlocs="4445,0;15558,0;26670,32385;30480,44133;33655,54928;33655,54928;37148,44133;40958,32385;53023,0;63818,0;67945,66675;59690,66675;57785,37465;57150,27623;57150,17780;56833,8255;56833,8255;53023,20638;48260,33655;36513,66040;30163,66040;18733,34608;14605,20955;11430,8255;11430,8255;10795,17780;10478,27623;9843,37783;7938,66675;0,66675;4445,0" o:connectangles="0,0,0,0,0,0,0,0,0,0,0,0,0,0,0,0,0,0,0,0,0,0,0,0,0,0,0,0,0,0,0"/>
                    </v:shape>
                    <v:rect id="Rectangle 606" o:spid="_x0000_s1041" style="position:absolute;left:6591;top:3892;width: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" fillcolor="#00accd" strokecolor="#00accd" strokeweight="0"/>
                    <v:shape id="Freeform 20" o:spid="_x0000_s1042" style="position:absolute;left:6896;top:3879;width:508;height:693;visibility:visible;mso-wrap-style:square;v-text-anchor:top" coordsize="15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" path="m109,r23,3l148,6r11,5l151,33,134,27,110,24,87,27,67,34,51,46,38,64,31,85r-3,26l31,135r7,20l50,173r14,12l85,192r24,3l132,192r21,-5l159,209r-13,4l126,218r-23,1l78,216,56,210,36,198,22,184,10,163,3,139,,111,3,80,13,54,29,31,51,15,78,5,109,xe" fillcolor="#00accd" strokecolor="#00accd" strokeweight="0">
                      <v:path arrowok="t" o:connecttype="custom" o:connectlocs="34825,0;42174,948;47286,1896;50800,3477;48244,10430;42813,8533;35145,7585;27796,8533;21406,10746;16294,14538;12141,20227;9904,26864;8946,35082;9904,42667;12141,48988;15975,54677;20448,58469;27157,60682;34825,61630;42174,60682;48883,59101;50800,66054;46647,67319;40257,68899;32908,69215;24921,68267;17892,66371;11502,62578;7029,58153;3195,51516;958,43931;0,35082;958,25284;4153,17067;9265,9798;16294,4741;24921,1580;34825,0" o:connectangles="0,0,0,0,0,0,0,0,0,0,0,0,0,0,0,0,0,0,0,0,0,0,0,0,0,0,0,0,0,0,0,0,0,0,0,0,0,0"/>
                    </v:shape>
                    <v:shape id="Freeform 21" o:spid="_x0000_s1043" style="position:absolute;left:7537;top:3879;width:610;height:693;visibility:visible;mso-wrap-style:square;v-text-anchor:top" coordsize="1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" path="m97,24l75,27,59,36,46,51,37,68,31,89r-1,22l31,133r6,20l47,170r12,14l77,192r19,5l96,197r20,-3l133,184r13,-14l156,153r6,-21l164,108,162,88,156,68,147,51,134,36,118,27,97,24xm97,r28,5l147,15r20,16l181,52r9,27l193,108r-3,28l183,161r-12,21l156,197r-17,12l118,216r-22,3l94,219,69,215,46,204,27,189,13,167,4,142,,111,4,80,13,54,28,31,47,15,71,5,97,xe" fillcolor="#00accd" strokecolor="#00accd" strokeweight="0">
                      <v:path arrowok="t" o:connecttype="custom" o:connectlocs="30638,7585;23689,8533;18635,11378;14529,16119;11687,21491;9792,28128;9476,35082;9792,42035;11687,48356;14845,53729;18635,58153;24321,60682;30322,62262;30322,62262;36639,61314;42009,58153;46115,53729;49273,48356;51168,41719;51800,34133;51168,27812;49273,21491;46431,16119;42325,11378;37271,8533;30638,7585;30638,0;39482,1580;46431,4741;52748,9798;57170,16435;60012,24968;60960,34133;60012,42983;57801,50884;54011,57521;49273,62262;43904,66054;37271,68267;30322,69215;29690,69215;21794,67951;14529,64474;8528,59733;4106,52780;1263,44879;0,35082;1263,25284;4106,17067;8844,9798;14845,4741;22426,1580;30638,0" o:connectangles="0,0,0,0,0,0,0,0,0,0,0,0,0,0,0,0,0,0,0,0,0,0,0,0,0,0,0,0,0,0,0,0,0,0,0,0,0,0,0,0,0,0,0,0,0,0,0,0,0,0,0,0,0"/>
                      <o:lock v:ext="edit" verticies="t"/>
                    </v:shape>
                    <v:shape id="Freeform 22" o:spid="_x0000_s1044" style="position:absolute;left:8337;top:3892;width:495;height:667;visibility:visible;mso-wrap-style:square;v-text-anchor:top" coordsize="1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" path="m,l30,,97,106r21,36l134,174r2,l133,133r,-45l133,r25,l158,210r-28,l63,103,43,68,25,32r-1,2l25,60r,28l25,119r,91l,210,,xe" fillcolor="#00accd" strokecolor="#00accd" strokeweight="0">
                      <v:path arrowok="t" o:connecttype="custom" o:connectlocs="0,0;9404,0;30408,33655;36991,45085;42006,55245;42633,55245;41693,42228;41693,27940;41693,0;49530,0;49530,66675;40753,66675;19749,32703;13480,21590;7837,10160;7524,10795;7837,19050;7837,27940;7837,37783;7837,66675;0,66675;0,0" o:connectangles="0,0,0,0,0,0,0,0,0,0,0,0,0,0,0,0,0,0,0,0,0,0"/>
                    </v:shape>
                    <v:shape id="Freeform 23" o:spid="_x0000_s1045" style="position:absolute;left:9055;top:3886;width:552;height:679;visibility:visible;mso-wrap-style:square;v-text-anchor:top" coordsize="17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" path="m61,21l41,23,28,24r,167l40,192r16,l83,189r22,-7l122,169r12,-18l143,129r2,-27l143,79,136,59,124,43,108,31,86,24,61,21xm59,l86,2r23,4l128,15r17,10l156,40r11,18l171,79r3,23l170,133r-11,28l143,184r-16,13l105,206r-25,6l50,215,24,213,,212,,5,28,2,59,xe" fillcolor="#00accd" strokecolor="#00accd" strokeweight="0">
                      <v:path arrowok="t" o:connecttype="custom" o:connectlocs="19368,6636;13018,7269;8890,7585;8890,60360;12700,60676;17780,60676;26353,59728;33338,57516;38735,53408;42545,47720;45403,40767;46038,32234;45403,24966;43180,18645;39370,13589;34290,9797;27305,7585;19368,6636;18733,0;27305,632;34608,1896;40640,4740;46038,7901;49530,12641;53023,18329;54293,24966;55245,32234;53975,42031;50483,50880;45403,58148;40323,62257;33338,65101;25400,66997;15875,67945;7620,67313;0,66997;0,1580;8890,632;18733,0" o:connectangles="0,0,0,0,0,0,0,0,0,0,0,0,0,0,0,0,0,0,0,0,0,0,0,0,0,0,0,0,0,0,0,0,0,0,0,0,0,0,0"/>
                      <o:lock v:ext="edit" verticies="t"/>
                    </v:shape>
                    <v:shape id="Freeform 24" o:spid="_x0000_s1046" style="position:absolute;left:9791;top:3892;width:489;height:680;visibility:visible;mso-wrap-style:square;v-text-anchor:top" coordsize="15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" path="m,l27,r,124l30,149r6,19l46,182r15,7l76,192r17,-3l108,182r10,-14l124,149r3,-25l127,r28,l155,122r-3,26l146,168r-8,18l126,198r-15,9l93,213r-17,1l58,213,42,207,27,199,15,186,8,170,2,149,,124,,xe" fillcolor="#00accd" strokecolor="#00accd" strokeweight="0">
                      <v:path arrowok="t" o:connecttype="custom" o:connectlocs="0,0;8517,0;8517,39370;9464,47308;11356,53340;14511,57785;19243,60008;23974,60960;29337,60008;34069,57785;37223,53340;39116,47308;40062,39370;40062,0;48895,0;48895,38735;47949,46990;46056,53340;43532,59055;39747,62865;35015,65723;29337,67628;23974,67945;18296,67628;13249,65723;8517,63183;4732,59055;2524,53975;631,47308;0,39370;0,0" o:connectangles="0,0,0,0,0,0,0,0,0,0,0,0,0,0,0,0,0,0,0,0,0,0,0,0,0,0,0,0,0,0,0"/>
                    </v:shape>
                    <v:shape id="Freeform 25" o:spid="_x0000_s1047" style="position:absolute;left:10445;top:3879;width:508;height:693;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" path="m110,r22,3l149,6r11,5l153,33,134,27,110,24,88,27,68,34,51,46,40,64,32,85r-3,26l31,135r7,20l50,173r16,12l85,192r24,3l134,192r19,-5l159,209r-13,4l127,218r-24,1l79,216,57,210,38,198,22,184,10,163,3,139,,111,4,80,15,54,31,31,53,15,79,5,110,xe" fillcolor="#00accd" strokecolor="#00accd" strokeweight="0">
                      <v:path arrowok="t" o:connecttype="custom" o:connectlocs="34925,0;41910,948;47308,1896;50800,3477;48578,10430;42545,8533;34925,7585;27940,8533;21590,10746;16193,14538;12700,20227;10160,26864;9208,35082;9843,42667;12065,48988;15875,54677;20955,58469;26988,60682;34608,61630;42545,60682;48578,59101;50483,66054;46355,67319;40323,68899;32703,69215;25083,68267;18098,66371;12065,62578;6985,58153;3175,51516;953,43931;0,35082;1270,25284;4763,17067;9843,9798;16828,4741;25083,1580;34925,0" o:connectangles="0,0,0,0,0,0,0,0,0,0,0,0,0,0,0,0,0,0,0,0,0,0,0,0,0,0,0,0,0,0,0,0,0,0,0,0,0,0"/>
                    </v:shape>
                    <v:shape id="Freeform 26" o:spid="_x0000_s1048" style="position:absolute;left:11099;top:3892;width:489;height:667;visibility:visible;mso-wrap-style:square;v-text-anchor:top" coordsize="1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" path="m,l155,r,22l92,22r,188l64,210,64,22,,22,,xe" fillcolor="#00accd" strokecolor="#00accd" strokeweight="0">
                      <v:path arrowok="t" o:connecttype="custom" o:connectlocs="0,0;48895,0;48895,6985;29022,6985;29022,66675;20189,66675;20189,6985;0,6985;0,0" o:connectangles="0,0,0,0,0,0,0,0,0"/>
                    </v:shape>
                    <v:shape id="Freeform 27" o:spid="_x0000_s1049" style="position:absolute;left:11677;top:3879;width:610;height:693;visibility:visible;mso-wrap-style:square;v-text-anchor:top" coordsize="1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" path="m96,24l75,27,59,36,46,51,35,68,29,89r-1,22l31,133r4,20l46,170r13,14l75,192r21,5l96,197r19,-3l133,184r13,-14l155,153r6,-21l162,108,161,88,156,68,146,51,133,36,116,27,96,24xm97,r27,5l147,15r20,16l180,52r9,27l192,108r-3,28l181,161r-10,21l155,197r-18,12l116,216r-22,3l94,219,68,215,46,204,26,189,12,167,3,142,,111,3,80,13,54,28,31,47,15,71,5,97,xe" fillcolor="#00accd" strokecolor="#00accd" strokeweight="0">
                      <v:path arrowok="t" o:connecttype="custom" o:connectlocs="30480,7585;23813,8533;18733,11378;14605,16119;11113,21491;9208,28128;8890,35082;9843,42035;11113,48356;14605,53729;18733,58153;23813,60682;30480,62262;30480,62262;36513,61314;42228,58153;46355,53729;49213,48356;51118,41719;51435,34133;51118,27812;49530,21491;46355,16119;42228,11378;36830,8533;30480,7585;30798,0;39370,1580;46673,4741;53023,9798;57150,16435;60008,24968;60960,34133;60008,42983;57468,50884;54293,57521;49213,62262;43498,66054;36830,68267;29845,69215;29845,69215;21590,67951;14605,64474;8255,59733;3810,52780;953,44879;0,35082;953,25284;4128,17067;8890,9798;14923,4741;22543,1580;30798,0" o:connectangles="0,0,0,0,0,0,0,0,0,0,0,0,0,0,0,0,0,0,0,0,0,0,0,0,0,0,0,0,0,0,0,0,0,0,0,0,0,0,0,0,0,0,0,0,0,0,0,0,0,0,0,0,0"/>
                      <o:lock v:ext="edit" verticies="t"/>
                    </v:shape>
                    <v:shape id="Freeform 28" o:spid="_x0000_s1050" style="position:absolute;left:12446;top:3886;width:438;height:673;visibility:visible;mso-wrap-style:square;v-text-anchor:top" coordsize="1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" path="m54,21l38,23,28,24r,77l54,101,75,98,90,89,98,77r5,-16l100,46,94,34,84,27,70,23,54,21xm53,l78,2,98,8r15,10l122,28r6,14l129,58r-3,18l118,92r-12,12l90,111r,l104,120r11,15l121,154r7,27l132,200r5,12l109,212r-5,-9l100,185,95,161,90,144,81,130,69,123,53,121r-25,l28,212,,212,,5,25,2,53,xe" fillcolor="#00accd" strokecolor="#00accd" strokeweight="0">
                      <v:path arrowok="t" o:connecttype="custom" o:connectlocs="17270,6668;12153,7303;8955,7620;8955,32068;17270,32068;23986,31115;28784,28258;31342,24448;32941,19368;31982,14605;30063,10795;26865,8573;22387,7303;17270,6668;16950,0;24946,635;31342,2540;36139,5715;39018,8890;40937,13335;41256,18415;40297,24130;37738,29210;33901,33020;28784,35243;28784,35243;33261,38100;36779,42863;38698,48895;40937,57468;42216,63500;43815,67310;34860,67310;33261,64453;31982,58738;30383,51118;28784,45720;25905,41275;22067,39053;16950,38418;8955,38418;8955,67310;0,67310;0,1588;7995,635;16950,0" o:connectangles="0,0,0,0,0,0,0,0,0,0,0,0,0,0,0,0,0,0,0,0,0,0,0,0,0,0,0,0,0,0,0,0,0,0,0,0,0,0,0,0,0,0,0,0,0,0"/>
                      <o:lock v:ext="edit" verticies="t"/>
                    </v:shape>
                    <w10:anchorlock/>
                  </v:group>
                </w:pict>
              </mc:Fallback>
            </mc:AlternateContent>
          </w:r>
        </w:p>
      </w:tc>
    </w:tr>
    <w:tr w:rsidR="00A36DAB" w14:paraId="070236F8" w14:textId="77777777" w:rsidTr="00E05A72">
      <w:trPr>
        <w:trHeight w:val="159"/>
      </w:trPr>
      <w:tc>
        <w:tcPr>
          <w:tcW w:w="6201" w:type="dxa"/>
          <w:tcBorders>
            <w:top w:val="thinThickSmallGap" w:sz="24" w:space="0" w:color="00ACCD"/>
            <w:bottom w:val="nil"/>
          </w:tcBorders>
        </w:tcPr>
        <w:p w14:paraId="0A7FDCDB" w14:textId="49FD8FCA" w:rsidR="00A36DAB" w:rsidRPr="00523B64" w:rsidRDefault="00A36DAB" w:rsidP="00100E5A">
          <w:pPr>
            <w:pStyle w:val="Header"/>
          </w:pPr>
          <w:r>
            <w:t>DA1469x CLI User Manual</w:t>
          </w:r>
        </w:p>
      </w:tc>
      <w:tc>
        <w:tcPr>
          <w:tcW w:w="2721" w:type="dxa"/>
          <w:tcBorders>
            <w:top w:val="thinThickSmallGap" w:sz="24" w:space="0" w:color="00ACCD"/>
            <w:bottom w:val="nil"/>
          </w:tcBorders>
        </w:tcPr>
        <w:p w14:paraId="66488424" w14:textId="77777777" w:rsidR="00A36DAB" w:rsidRDefault="00DD1CD5" w:rsidP="00C85E5C">
          <w:pPr>
            <w:pStyle w:val="HeaderSmallRight"/>
            <w:framePr w:hSpace="0" w:wrap="auto" w:yAlign="inline"/>
            <w:spacing w:after="0"/>
          </w:pPr>
          <w:r>
            <w:fldChar w:fldCharType="begin"/>
          </w:r>
          <w:r>
            <w:instrText xml:space="preserve"> DOCPROPERTY  Sec_Status  \* MERGEFORMAT </w:instrText>
          </w:r>
          <w:r>
            <w:fldChar w:fldCharType="separate"/>
          </w:r>
          <w:r w:rsidR="00A36DAB">
            <w:t>NDA Confidential</w:t>
          </w:r>
          <w:r>
            <w:fldChar w:fldCharType="end"/>
          </w:r>
        </w:p>
      </w:tc>
    </w:tr>
  </w:tbl>
  <w:sdt>
    <w:sdtPr>
      <w:rPr>
        <w:sz w:val="2"/>
      </w:rPr>
      <w:id w:val="2076006808"/>
      <w:docPartObj>
        <w:docPartGallery w:val="Watermarks"/>
        <w:docPartUnique/>
      </w:docPartObj>
    </w:sdtPr>
    <w:sdtEndPr/>
    <w:sdtContent>
      <w:p w14:paraId="7B036C0E" w14:textId="77777777" w:rsidR="00A36DAB" w:rsidRPr="00D6196D" w:rsidRDefault="00DD1CD5" w:rsidP="00D6196D">
        <w:pPr>
          <w:pStyle w:val="Header"/>
          <w:rPr>
            <w:sz w:val="2"/>
          </w:rPr>
        </w:pPr>
        <w:r>
          <w:pict w14:anchorId="263560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47.25pt;height:84.15pt;rotation:315;z-index:-25165414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52CB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8480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16E3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46CC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82DF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F6BC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2A7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0C42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B426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627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B2062"/>
    <w:multiLevelType w:val="multilevel"/>
    <w:tmpl w:val="03563A3C"/>
    <w:lvl w:ilvl="0">
      <w:start w:val="1"/>
      <w:numFmt w:val="decimal"/>
      <w:pStyle w:val="Heading1"/>
      <w:lvlText w:val="%1"/>
      <w:lvlJc w:val="left"/>
      <w:pPr>
        <w:ind w:left="567" w:hanging="567"/>
      </w:pPr>
      <w:rPr>
        <w:rFonts w:ascii="Arial" w:hAnsi="Arial" w:hint="default"/>
        <w:b/>
        <w:i w:val="0"/>
        <w:color w:val="00ACCD"/>
        <w:sz w:val="28"/>
        <w:szCs w:val="28"/>
      </w:rPr>
    </w:lvl>
    <w:lvl w:ilvl="1">
      <w:start w:val="1"/>
      <w:numFmt w:val="decimal"/>
      <w:pStyle w:val="Heading2"/>
      <w:lvlText w:val="%1.%2"/>
      <w:lvlJc w:val="left"/>
      <w:pPr>
        <w:ind w:left="680" w:hanging="680"/>
      </w:pPr>
      <w:rPr>
        <w:rFonts w:ascii="Arial" w:hAnsi="Arial" w:cs="Times New Roman" w:hint="default"/>
        <w:b/>
        <w:bCs w:val="0"/>
        <w:i w:val="0"/>
        <w:iCs w:val="0"/>
        <w:smallCaps w:val="0"/>
        <w:strike w:val="0"/>
        <w:dstrike w:val="0"/>
        <w:noProof w:val="0"/>
        <w:vanish w:val="0"/>
        <w:color w:val="00ACCD"/>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907" w:hanging="907"/>
      </w:pPr>
      <w:rPr>
        <w:rFonts w:ascii="Arial" w:hAnsi="Arial" w:cs="Times New Roman" w:hint="default"/>
        <w:b/>
        <w:i w:val="0"/>
        <w:iCs w:val="0"/>
        <w:caps w:val="0"/>
        <w:smallCaps w:val="0"/>
        <w:strike w:val="0"/>
        <w:dstrike w:val="0"/>
        <w:noProof w:val="0"/>
        <w:vanish w:val="0"/>
        <w:color w:val="00ACCD"/>
        <w:spacing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1106" w:hanging="1106"/>
      </w:pPr>
      <w:rPr>
        <w:rFonts w:ascii="Arial" w:hAnsi="Arial" w:hint="default"/>
        <w:b/>
        <w:i w:val="0"/>
        <w:color w:val="00ACCD"/>
        <w:sz w:val="20"/>
      </w:rPr>
    </w:lvl>
    <w:lvl w:ilvl="4">
      <w:start w:val="1"/>
      <w:numFmt w:val="none"/>
      <w:suff w:val="nothing"/>
      <w:lvlText w:val=""/>
      <w:lvlJc w:val="left"/>
      <w:pPr>
        <w:ind w:left="0" w:firstLine="0"/>
      </w:pPr>
      <w:rPr>
        <w:rFonts w:ascii="Arial" w:hAnsi="Arial" w:hint="default"/>
        <w:b/>
        <w:i w:val="0"/>
        <w:sz w:val="20"/>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146400AD"/>
    <w:multiLevelType w:val="multilevel"/>
    <w:tmpl w:val="96EC6560"/>
    <w:lvl w:ilvl="0">
      <w:start w:val="1"/>
      <w:numFmt w:val="decimal"/>
      <w:pStyle w:val="ReferenceList"/>
      <w:lvlText w:val="[%1]"/>
      <w:lvlJc w:val="left"/>
      <w:pPr>
        <w:ind w:left="454" w:hanging="454"/>
      </w:pPr>
      <w:rPr>
        <w:rFonts w:hint="default"/>
      </w:rPr>
    </w:lvl>
    <w:lvl w:ilvl="1">
      <w:start w:val="1"/>
      <w:numFmt w:val="none"/>
      <w:lvlText w:val="%2"/>
      <w:lvlJc w:val="left"/>
      <w:pPr>
        <w:ind w:left="680" w:hanging="3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ind w:left="1020" w:hanging="340"/>
      </w:pPr>
      <w:rPr>
        <w:rFonts w:hint="default"/>
      </w:rPr>
    </w:lvl>
    <w:lvl w:ilvl="3">
      <w:start w:val="1"/>
      <w:numFmt w:val="none"/>
      <w:suff w:val="nothing"/>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2" w15:restartNumberingAfterBreak="0">
    <w:nsid w:val="32ED7E18"/>
    <w:multiLevelType w:val="multilevel"/>
    <w:tmpl w:val="1C7C0FEA"/>
    <w:lvl w:ilvl="0">
      <w:start w:val="1"/>
      <w:numFmt w:val="decimal"/>
      <w:pStyle w:val="NumberedList1"/>
      <w:lvlText w:val="%1."/>
      <w:lvlJc w:val="left"/>
      <w:pPr>
        <w:ind w:left="340" w:hanging="340"/>
      </w:pPr>
      <w:rPr>
        <w:rFonts w:hint="default"/>
      </w:rPr>
    </w:lvl>
    <w:lvl w:ilvl="1">
      <w:start w:val="1"/>
      <w:numFmt w:val="lowerLetter"/>
      <w:pStyle w:val="NumberedList2"/>
      <w:lvlText w:val="%2."/>
      <w:lvlJc w:val="left"/>
      <w:pPr>
        <w:ind w:left="680" w:hanging="3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NumberedList3"/>
      <w:lvlText w:val="%3."/>
      <w:lvlJc w:val="left"/>
      <w:pPr>
        <w:ind w:left="1020" w:hanging="340"/>
      </w:pPr>
      <w:rPr>
        <w:rFonts w:hint="default"/>
      </w:rPr>
    </w:lvl>
    <w:lvl w:ilvl="3">
      <w:start w:val="1"/>
      <w:numFmt w:val="none"/>
      <w:suff w:val="nothing"/>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3" w15:restartNumberingAfterBreak="0">
    <w:nsid w:val="516C5C46"/>
    <w:multiLevelType w:val="multilevel"/>
    <w:tmpl w:val="396083B0"/>
    <w:lvl w:ilvl="0">
      <w:start w:val="1"/>
      <w:numFmt w:val="bullet"/>
      <w:pStyle w:val="BulletList1"/>
      <w:lvlText w:val="●"/>
      <w:lvlJc w:val="left"/>
      <w:pPr>
        <w:ind w:left="340" w:hanging="340"/>
      </w:pPr>
      <w:rPr>
        <w:rFonts w:ascii="Arial" w:hAnsi="Arial"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List2"/>
      <w:lvlText w:val="○"/>
      <w:lvlJc w:val="left"/>
      <w:pPr>
        <w:ind w:left="680" w:hanging="340"/>
      </w:pPr>
      <w:rPr>
        <w:rFonts w:ascii="Arial" w:hAnsi="Arial"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ist3"/>
      <w:lvlText w:val="–"/>
      <w:lvlJc w:val="left"/>
      <w:pPr>
        <w:ind w:left="909" w:hanging="229"/>
      </w:pPr>
      <w:rPr>
        <w:rFonts w:ascii="Arial" w:hAnsi="Arial" w:hint="default"/>
        <w:b w:val="0"/>
        <w:i w:val="0"/>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4FB7A14"/>
    <w:multiLevelType w:val="multilevel"/>
    <w:tmpl w:val="05084054"/>
    <w:lvl w:ilvl="0">
      <w:start w:val="1"/>
      <w:numFmt w:val="bullet"/>
      <w:pStyle w:val="TableBulletList1"/>
      <w:lvlText w:val="●"/>
      <w:lvlJc w:val="left"/>
      <w:pPr>
        <w:ind w:left="284" w:hanging="284"/>
      </w:pPr>
      <w:rPr>
        <w:rFonts w:ascii="Arial" w:hAnsi="Arial" w:hint="default"/>
        <w:b w:val="0"/>
        <w:bCs w:val="0"/>
        <w:i w:val="0"/>
        <w:iCs w:val="0"/>
        <w:caps w:val="0"/>
        <w:strike w:val="0"/>
        <w:dstrike w:val="0"/>
        <w:vanish w:val="0"/>
        <w:color w:val="000000"/>
        <w:spacing w:val="0"/>
        <w:kern w:val="0"/>
        <w:positio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TableBulletList2"/>
      <w:lvlText w:val="○"/>
      <w:lvlJc w:val="left"/>
      <w:pPr>
        <w:ind w:left="567" w:hanging="283"/>
      </w:pPr>
      <w:rPr>
        <w:rFonts w:ascii="Arial" w:hAnsi="Arial" w:hint="default"/>
        <w:b w:val="0"/>
        <w:i w:val="0"/>
        <w:sz w:val="20"/>
        <w:szCs w:val="18"/>
      </w:rPr>
    </w:lvl>
    <w:lvl w:ilvl="2">
      <w:start w:val="1"/>
      <w:numFmt w:val="bullet"/>
      <w:pStyle w:val="TableBulletList3"/>
      <w:lvlText w:val="–"/>
      <w:lvlJc w:val="left"/>
      <w:pPr>
        <w:ind w:left="851" w:hanging="284"/>
      </w:pPr>
      <w:rPr>
        <w:rFonts w:ascii="Arial" w:hAnsi="Arial" w:hint="default"/>
        <w:b w:val="0"/>
        <w:i w:val="0"/>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79B0EDB"/>
    <w:multiLevelType w:val="multilevel"/>
    <w:tmpl w:val="ED043B84"/>
    <w:lvl w:ilvl="0">
      <w:start w:val="1"/>
      <w:numFmt w:val="bullet"/>
      <w:pStyle w:val="FeatureList1"/>
      <w:lvlText w:val="■"/>
      <w:lvlJc w:val="left"/>
      <w:pPr>
        <w:ind w:left="340" w:hanging="340"/>
      </w:pPr>
      <w:rPr>
        <w:rFonts w:ascii="Arial" w:hAnsi="Arial" w:hint="default"/>
        <w:b w:val="0"/>
        <w:i w:val="0"/>
        <w:sz w:val="22"/>
      </w:rPr>
    </w:lvl>
    <w:lvl w:ilvl="1">
      <w:start w:val="1"/>
      <w:numFmt w:val="bullet"/>
      <w:pStyle w:val="FeatureList2"/>
      <w:lvlText w:val="□"/>
      <w:lvlJc w:val="left"/>
      <w:pPr>
        <w:ind w:left="680" w:hanging="340"/>
      </w:pPr>
      <w:rPr>
        <w:rFonts w:ascii="Arial" w:hAnsi="Arial" w:hint="default"/>
        <w:b w:val="0"/>
        <w:i w:val="0"/>
        <w:sz w:val="22"/>
      </w:rPr>
    </w:lvl>
    <w:lvl w:ilvl="2">
      <w:start w:val="1"/>
      <w:numFmt w:val="none"/>
      <w:lvlText w:val=""/>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6" w15:restartNumberingAfterBreak="0">
    <w:nsid w:val="5C0859AA"/>
    <w:multiLevelType w:val="multilevel"/>
    <w:tmpl w:val="19FAEE3A"/>
    <w:lvl w:ilvl="0">
      <w:start w:val="1"/>
      <w:numFmt w:val="decimal"/>
      <w:pStyle w:val="TableNumberedList1"/>
      <w:lvlText w:val="%1."/>
      <w:lvlJc w:val="left"/>
      <w:pPr>
        <w:ind w:left="284" w:hanging="284"/>
      </w:pPr>
      <w:rPr>
        <w:rFonts w:hint="default"/>
        <w:sz w:val="18"/>
      </w:rPr>
    </w:lvl>
    <w:lvl w:ilvl="1">
      <w:start w:val="1"/>
      <w:numFmt w:val="lowerLetter"/>
      <w:pStyle w:val="TableNumberedList2"/>
      <w:lvlText w:val="%2."/>
      <w:lvlJc w:val="left"/>
      <w:pPr>
        <w:ind w:left="567" w:hanging="283"/>
      </w:pPr>
      <w:rPr>
        <w:rFonts w:hint="default"/>
        <w:sz w:val="18"/>
      </w:rPr>
    </w:lvl>
    <w:lvl w:ilvl="2">
      <w:start w:val="1"/>
      <w:numFmt w:val="lowerRoman"/>
      <w:pStyle w:val="TableNumberedList3"/>
      <w:lvlText w:val="%3."/>
      <w:lvlJc w:val="left"/>
      <w:pPr>
        <w:ind w:left="851" w:hanging="284"/>
      </w:pPr>
      <w:rPr>
        <w:rFonts w:hint="default"/>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F7D0451"/>
    <w:multiLevelType w:val="multilevel"/>
    <w:tmpl w:val="F2622E9E"/>
    <w:lvl w:ilvl="0">
      <w:start w:val="1"/>
      <w:numFmt w:val="upperLetter"/>
      <w:pStyle w:val="AppendixHeading1"/>
      <w:suff w:val="space"/>
      <w:lvlText w:val="Appendix %1"/>
      <w:lvlJc w:val="left"/>
      <w:pPr>
        <w:ind w:left="1644" w:hanging="1644"/>
      </w:pPr>
      <w:rPr>
        <w:specVanish w:val="0"/>
      </w:rPr>
    </w:lvl>
    <w:lvl w:ilvl="1">
      <w:start w:val="1"/>
      <w:numFmt w:val="decimal"/>
      <w:pStyle w:val="AppendixHeading2"/>
      <w:lvlText w:val="%1.%2"/>
      <w:lvlJc w:val="left"/>
      <w:pPr>
        <w:ind w:left="680" w:hanging="680"/>
      </w:pPr>
      <w:rPr>
        <w:rFonts w:ascii="Arial" w:hAnsi="Arial" w:hint="default"/>
        <w:b/>
        <w:i w:val="0"/>
        <w:color w:val="00ACCD"/>
        <w:sz w:val="24"/>
      </w:rPr>
    </w:lvl>
    <w:lvl w:ilvl="2">
      <w:start w:val="1"/>
      <w:numFmt w:val="decimal"/>
      <w:pStyle w:val="AppendixHeading3"/>
      <w:lvlText w:val="%1.%2.%3"/>
      <w:lvlJc w:val="left"/>
      <w:pPr>
        <w:ind w:left="907" w:hanging="907"/>
      </w:pPr>
      <w:rPr>
        <w:rFonts w:ascii="Arial" w:hAnsi="Arial" w:hint="default"/>
        <w:b/>
        <w:i w:val="0"/>
        <w:color w:val="00ACCD"/>
        <w:sz w:val="22"/>
      </w:rPr>
    </w:lvl>
    <w:lvl w:ilvl="3">
      <w:start w:val="1"/>
      <w:numFmt w:val="decimal"/>
      <w:pStyle w:val="AppendixHeading4"/>
      <w:lvlText w:val="%1.%2.%3.%4"/>
      <w:lvlJc w:val="left"/>
      <w:pPr>
        <w:ind w:left="1106" w:hanging="1106"/>
      </w:pPr>
      <w:rPr>
        <w:rFonts w:ascii="Arial" w:hAnsi="Arial" w:hint="default"/>
        <w:b/>
        <w:i w:val="0"/>
        <w:color w:val="00ACCD"/>
        <w:sz w:val="20"/>
      </w:rPr>
    </w:lvl>
    <w:lvl w:ilvl="4">
      <w:start w:val="1"/>
      <w:numFmt w:val="none"/>
      <w:suff w:val="nothing"/>
      <w:lvlText w:val="%5"/>
      <w:lvlJc w:val="left"/>
      <w:pPr>
        <w:ind w:left="0" w:firstLine="0"/>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18" w15:restartNumberingAfterBreak="0">
    <w:nsid w:val="700C3D3C"/>
    <w:multiLevelType w:val="hybridMultilevel"/>
    <w:tmpl w:val="79D8F3EE"/>
    <w:lvl w:ilvl="0" w:tplc="655A8DFC">
      <w:start w:val="1"/>
      <w:numFmt w:val="decimal"/>
      <w:pStyle w:val="Note"/>
      <w:lvlText w:val="Note %1"/>
      <w:lvlJc w:val="left"/>
      <w:pPr>
        <w:ind w:left="794" w:hanging="794"/>
      </w:pPr>
      <w:rPr>
        <w:rFonts w:ascii="Arial" w:hAnsi="Arial" w:hint="default"/>
        <w:b/>
        <w:i w:val="0"/>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0"/>
  </w:num>
  <w:num w:numId="4">
    <w:abstractNumId w:val="17"/>
  </w:num>
  <w:num w:numId="5">
    <w:abstractNumId w:val="10"/>
  </w:num>
  <w:num w:numId="6">
    <w:abstractNumId w:val="17"/>
  </w:num>
  <w:num w:numId="7">
    <w:abstractNumId w:val="10"/>
  </w:num>
  <w:num w:numId="8">
    <w:abstractNumId w:val="17"/>
  </w:num>
  <w:num w:numId="9">
    <w:abstractNumId w:val="10"/>
  </w:num>
  <w:num w:numId="10">
    <w:abstractNumId w:val="17"/>
  </w:num>
  <w:num w:numId="11">
    <w:abstractNumId w:val="13"/>
  </w:num>
  <w:num w:numId="12">
    <w:abstractNumId w:val="13"/>
  </w:num>
  <w:num w:numId="13">
    <w:abstractNumId w:val="13"/>
  </w:num>
  <w:num w:numId="14">
    <w:abstractNumId w:val="15"/>
  </w:num>
  <w:num w:numId="15">
    <w:abstractNumId w:val="15"/>
  </w:num>
  <w:num w:numId="16">
    <w:abstractNumId w:val="10"/>
  </w:num>
  <w:num w:numId="17">
    <w:abstractNumId w:val="10"/>
  </w:num>
  <w:num w:numId="18">
    <w:abstractNumId w:val="10"/>
  </w:num>
  <w:num w:numId="19">
    <w:abstractNumId w:val="10"/>
  </w:num>
  <w:num w:numId="20">
    <w:abstractNumId w:val="9"/>
  </w:num>
  <w:num w:numId="21">
    <w:abstractNumId w:val="7"/>
  </w:num>
  <w:num w:numId="22">
    <w:abstractNumId w:val="7"/>
  </w:num>
  <w:num w:numId="23">
    <w:abstractNumId w:val="6"/>
  </w:num>
  <w:num w:numId="24">
    <w:abstractNumId w:val="6"/>
  </w:num>
  <w:num w:numId="25">
    <w:abstractNumId w:val="5"/>
  </w:num>
  <w:num w:numId="26">
    <w:abstractNumId w:val="5"/>
  </w:num>
  <w:num w:numId="27">
    <w:abstractNumId w:val="4"/>
  </w:num>
  <w:num w:numId="28">
    <w:abstractNumId w:val="4"/>
  </w:num>
  <w:num w:numId="29">
    <w:abstractNumId w:val="8"/>
  </w:num>
  <w:num w:numId="30">
    <w:abstractNumId w:val="8"/>
  </w:num>
  <w:num w:numId="31">
    <w:abstractNumId w:val="3"/>
  </w:num>
  <w:num w:numId="32">
    <w:abstractNumId w:val="3"/>
  </w:num>
  <w:num w:numId="33">
    <w:abstractNumId w:val="18"/>
  </w:num>
  <w:num w:numId="34">
    <w:abstractNumId w:val="12"/>
  </w:num>
  <w:num w:numId="35">
    <w:abstractNumId w:val="12"/>
  </w:num>
  <w:num w:numId="36">
    <w:abstractNumId w:val="12"/>
  </w:num>
  <w:num w:numId="37">
    <w:abstractNumId w:val="11"/>
  </w:num>
  <w:num w:numId="38">
    <w:abstractNumId w:val="14"/>
  </w:num>
  <w:num w:numId="39">
    <w:abstractNumId w:val="14"/>
  </w:num>
  <w:num w:numId="40">
    <w:abstractNumId w:val="14"/>
  </w:num>
  <w:num w:numId="41">
    <w:abstractNumId w:val="16"/>
  </w:num>
  <w:num w:numId="42">
    <w:abstractNumId w:val="16"/>
  </w:num>
  <w:num w:numId="43">
    <w:abstractNumId w:val="16"/>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ttachedTemplate r:id="rId1"/>
  <w:stylePaneSortMethod w:val="0000"/>
  <w:documentProtection w:formatting="1" w:enforcement="1"/>
  <w:defaultTabStop w:val="720"/>
  <w:clickAndTypeStyle w:val="Body"/>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16"/>
    <w:rsid w:val="000002D8"/>
    <w:rsid w:val="00013732"/>
    <w:rsid w:val="000149C1"/>
    <w:rsid w:val="000302F6"/>
    <w:rsid w:val="00045FD2"/>
    <w:rsid w:val="00050129"/>
    <w:rsid w:val="00052912"/>
    <w:rsid w:val="000554AE"/>
    <w:rsid w:val="0005777B"/>
    <w:rsid w:val="00060A9F"/>
    <w:rsid w:val="00065086"/>
    <w:rsid w:val="000705E8"/>
    <w:rsid w:val="00072CEC"/>
    <w:rsid w:val="000A090C"/>
    <w:rsid w:val="000B513C"/>
    <w:rsid w:val="000C18F1"/>
    <w:rsid w:val="000C4215"/>
    <w:rsid w:val="000C47C1"/>
    <w:rsid w:val="000C6DF1"/>
    <w:rsid w:val="000C72B5"/>
    <w:rsid w:val="000D2A44"/>
    <w:rsid w:val="000E33B4"/>
    <w:rsid w:val="000F1979"/>
    <w:rsid w:val="000F1A57"/>
    <w:rsid w:val="000F1FB2"/>
    <w:rsid w:val="000F574B"/>
    <w:rsid w:val="00100E5A"/>
    <w:rsid w:val="00103B02"/>
    <w:rsid w:val="00105C94"/>
    <w:rsid w:val="00117A8B"/>
    <w:rsid w:val="00121453"/>
    <w:rsid w:val="0012699A"/>
    <w:rsid w:val="00131AAC"/>
    <w:rsid w:val="00134847"/>
    <w:rsid w:val="00137438"/>
    <w:rsid w:val="001375C8"/>
    <w:rsid w:val="00141012"/>
    <w:rsid w:val="00150855"/>
    <w:rsid w:val="001519E2"/>
    <w:rsid w:val="001621C2"/>
    <w:rsid w:val="00163FB7"/>
    <w:rsid w:val="00170C59"/>
    <w:rsid w:val="00171537"/>
    <w:rsid w:val="00173FD2"/>
    <w:rsid w:val="00177E4C"/>
    <w:rsid w:val="00186B3A"/>
    <w:rsid w:val="00190A4D"/>
    <w:rsid w:val="001919CC"/>
    <w:rsid w:val="0019494F"/>
    <w:rsid w:val="001A3617"/>
    <w:rsid w:val="001A36DB"/>
    <w:rsid w:val="001B4B3F"/>
    <w:rsid w:val="001C6DD3"/>
    <w:rsid w:val="001D661B"/>
    <w:rsid w:val="001E3BE8"/>
    <w:rsid w:val="001E5467"/>
    <w:rsid w:val="001E6852"/>
    <w:rsid w:val="001F6300"/>
    <w:rsid w:val="001F727E"/>
    <w:rsid w:val="001F785E"/>
    <w:rsid w:val="001F7CEF"/>
    <w:rsid w:val="00200A2A"/>
    <w:rsid w:val="00202258"/>
    <w:rsid w:val="00211E3E"/>
    <w:rsid w:val="002131D9"/>
    <w:rsid w:val="0021771D"/>
    <w:rsid w:val="00220C0C"/>
    <w:rsid w:val="002225F0"/>
    <w:rsid w:val="00225D06"/>
    <w:rsid w:val="002278DC"/>
    <w:rsid w:val="00230744"/>
    <w:rsid w:val="00240C36"/>
    <w:rsid w:val="00247825"/>
    <w:rsid w:val="00253D71"/>
    <w:rsid w:val="00263E1F"/>
    <w:rsid w:val="0028400A"/>
    <w:rsid w:val="00284851"/>
    <w:rsid w:val="002A11BE"/>
    <w:rsid w:val="002B5013"/>
    <w:rsid w:val="002B656E"/>
    <w:rsid w:val="002B697E"/>
    <w:rsid w:val="002C0C90"/>
    <w:rsid w:val="002C12D3"/>
    <w:rsid w:val="002C56B4"/>
    <w:rsid w:val="002D1E5D"/>
    <w:rsid w:val="002D6CC4"/>
    <w:rsid w:val="002E08BD"/>
    <w:rsid w:val="002F017D"/>
    <w:rsid w:val="002F781A"/>
    <w:rsid w:val="003010E9"/>
    <w:rsid w:val="00301D5C"/>
    <w:rsid w:val="00305D73"/>
    <w:rsid w:val="003112E1"/>
    <w:rsid w:val="00316D5F"/>
    <w:rsid w:val="00320D73"/>
    <w:rsid w:val="00324AB6"/>
    <w:rsid w:val="00341358"/>
    <w:rsid w:val="003449EB"/>
    <w:rsid w:val="00345047"/>
    <w:rsid w:val="00363FAD"/>
    <w:rsid w:val="00364AE9"/>
    <w:rsid w:val="00367421"/>
    <w:rsid w:val="003701C9"/>
    <w:rsid w:val="003718A1"/>
    <w:rsid w:val="003A1D0F"/>
    <w:rsid w:val="003A3EF3"/>
    <w:rsid w:val="003A4494"/>
    <w:rsid w:val="003A6034"/>
    <w:rsid w:val="003C60B5"/>
    <w:rsid w:val="003C7EF4"/>
    <w:rsid w:val="003D0160"/>
    <w:rsid w:val="003D3360"/>
    <w:rsid w:val="003D45FF"/>
    <w:rsid w:val="003E0305"/>
    <w:rsid w:val="003E46BE"/>
    <w:rsid w:val="003E5C14"/>
    <w:rsid w:val="003F28B6"/>
    <w:rsid w:val="003F5209"/>
    <w:rsid w:val="003F6E4E"/>
    <w:rsid w:val="004114E7"/>
    <w:rsid w:val="00412550"/>
    <w:rsid w:val="00414600"/>
    <w:rsid w:val="004218F9"/>
    <w:rsid w:val="00432710"/>
    <w:rsid w:val="00432DB6"/>
    <w:rsid w:val="00434289"/>
    <w:rsid w:val="00435135"/>
    <w:rsid w:val="00437252"/>
    <w:rsid w:val="004430DF"/>
    <w:rsid w:val="00452780"/>
    <w:rsid w:val="00452D3A"/>
    <w:rsid w:val="004541C2"/>
    <w:rsid w:val="004560AE"/>
    <w:rsid w:val="004633C1"/>
    <w:rsid w:val="0047226B"/>
    <w:rsid w:val="00476378"/>
    <w:rsid w:val="00481052"/>
    <w:rsid w:val="0048409D"/>
    <w:rsid w:val="00487729"/>
    <w:rsid w:val="00490B18"/>
    <w:rsid w:val="004914F7"/>
    <w:rsid w:val="004B2940"/>
    <w:rsid w:val="004B2F1F"/>
    <w:rsid w:val="004C013B"/>
    <w:rsid w:val="004C1707"/>
    <w:rsid w:val="004C7741"/>
    <w:rsid w:val="004D143D"/>
    <w:rsid w:val="004D2BBB"/>
    <w:rsid w:val="005063DC"/>
    <w:rsid w:val="00521B14"/>
    <w:rsid w:val="00523B64"/>
    <w:rsid w:val="0052627C"/>
    <w:rsid w:val="0052705D"/>
    <w:rsid w:val="0054040D"/>
    <w:rsid w:val="00540D80"/>
    <w:rsid w:val="00546571"/>
    <w:rsid w:val="00550734"/>
    <w:rsid w:val="00552DD9"/>
    <w:rsid w:val="00553AB1"/>
    <w:rsid w:val="00575913"/>
    <w:rsid w:val="00586FEC"/>
    <w:rsid w:val="00594B9B"/>
    <w:rsid w:val="0059780F"/>
    <w:rsid w:val="005A0C5E"/>
    <w:rsid w:val="005A4E31"/>
    <w:rsid w:val="005B2E9C"/>
    <w:rsid w:val="005B5C2C"/>
    <w:rsid w:val="005C2394"/>
    <w:rsid w:val="005D3859"/>
    <w:rsid w:val="005E0226"/>
    <w:rsid w:val="005E1506"/>
    <w:rsid w:val="005E59FE"/>
    <w:rsid w:val="005F06F4"/>
    <w:rsid w:val="005F3880"/>
    <w:rsid w:val="00614082"/>
    <w:rsid w:val="006229DA"/>
    <w:rsid w:val="00633C8F"/>
    <w:rsid w:val="006366C4"/>
    <w:rsid w:val="006426A8"/>
    <w:rsid w:val="00651D52"/>
    <w:rsid w:val="0065254C"/>
    <w:rsid w:val="00652D9A"/>
    <w:rsid w:val="006532B3"/>
    <w:rsid w:val="00663994"/>
    <w:rsid w:val="00675BD5"/>
    <w:rsid w:val="006763A7"/>
    <w:rsid w:val="00677823"/>
    <w:rsid w:val="00682C6E"/>
    <w:rsid w:val="00686355"/>
    <w:rsid w:val="006935DA"/>
    <w:rsid w:val="00697026"/>
    <w:rsid w:val="006A367C"/>
    <w:rsid w:val="006A6C4C"/>
    <w:rsid w:val="006B4569"/>
    <w:rsid w:val="006C354B"/>
    <w:rsid w:val="006C5774"/>
    <w:rsid w:val="006D4008"/>
    <w:rsid w:val="006E1114"/>
    <w:rsid w:val="006F43C1"/>
    <w:rsid w:val="007101AB"/>
    <w:rsid w:val="0071038D"/>
    <w:rsid w:val="00715200"/>
    <w:rsid w:val="00720C45"/>
    <w:rsid w:val="00725089"/>
    <w:rsid w:val="00731080"/>
    <w:rsid w:val="00735007"/>
    <w:rsid w:val="00742753"/>
    <w:rsid w:val="00745DCB"/>
    <w:rsid w:val="00745DD2"/>
    <w:rsid w:val="00752FEB"/>
    <w:rsid w:val="00754F31"/>
    <w:rsid w:val="00762F45"/>
    <w:rsid w:val="00780A12"/>
    <w:rsid w:val="00795C19"/>
    <w:rsid w:val="007979DA"/>
    <w:rsid w:val="007A36D4"/>
    <w:rsid w:val="007A396F"/>
    <w:rsid w:val="007A4EB8"/>
    <w:rsid w:val="007A6762"/>
    <w:rsid w:val="007B393C"/>
    <w:rsid w:val="007C0EA4"/>
    <w:rsid w:val="007C19B6"/>
    <w:rsid w:val="007C5B31"/>
    <w:rsid w:val="007C77EF"/>
    <w:rsid w:val="007D44F8"/>
    <w:rsid w:val="007E7792"/>
    <w:rsid w:val="007F0DA1"/>
    <w:rsid w:val="007F192C"/>
    <w:rsid w:val="007F6B95"/>
    <w:rsid w:val="00820182"/>
    <w:rsid w:val="008223C7"/>
    <w:rsid w:val="00830A48"/>
    <w:rsid w:val="00832C01"/>
    <w:rsid w:val="00842B9E"/>
    <w:rsid w:val="00846234"/>
    <w:rsid w:val="0085607E"/>
    <w:rsid w:val="00863079"/>
    <w:rsid w:val="00864A0C"/>
    <w:rsid w:val="00867790"/>
    <w:rsid w:val="00874706"/>
    <w:rsid w:val="00885FD3"/>
    <w:rsid w:val="008A2AE0"/>
    <w:rsid w:val="008B18C4"/>
    <w:rsid w:val="008B44D9"/>
    <w:rsid w:val="008B4EF3"/>
    <w:rsid w:val="008D1ED1"/>
    <w:rsid w:val="008D2053"/>
    <w:rsid w:val="008D3F22"/>
    <w:rsid w:val="008D56EA"/>
    <w:rsid w:val="008E16CF"/>
    <w:rsid w:val="008E59C8"/>
    <w:rsid w:val="0091091F"/>
    <w:rsid w:val="0091456B"/>
    <w:rsid w:val="00915DCB"/>
    <w:rsid w:val="00916919"/>
    <w:rsid w:val="009352BA"/>
    <w:rsid w:val="009411CE"/>
    <w:rsid w:val="00942C2E"/>
    <w:rsid w:val="00944F4D"/>
    <w:rsid w:val="00945B62"/>
    <w:rsid w:val="00946120"/>
    <w:rsid w:val="009530CB"/>
    <w:rsid w:val="00955792"/>
    <w:rsid w:val="0096370C"/>
    <w:rsid w:val="009B07BD"/>
    <w:rsid w:val="009B0F31"/>
    <w:rsid w:val="009B4BCE"/>
    <w:rsid w:val="009B64E2"/>
    <w:rsid w:val="009C4EEE"/>
    <w:rsid w:val="009D4F6E"/>
    <w:rsid w:val="009D6E06"/>
    <w:rsid w:val="009F19C0"/>
    <w:rsid w:val="009F36FA"/>
    <w:rsid w:val="00A00B56"/>
    <w:rsid w:val="00A05DCF"/>
    <w:rsid w:val="00A104A4"/>
    <w:rsid w:val="00A12865"/>
    <w:rsid w:val="00A1767A"/>
    <w:rsid w:val="00A17A35"/>
    <w:rsid w:val="00A3655C"/>
    <w:rsid w:val="00A36DAB"/>
    <w:rsid w:val="00A406DD"/>
    <w:rsid w:val="00A44BBF"/>
    <w:rsid w:val="00A45359"/>
    <w:rsid w:val="00A46A03"/>
    <w:rsid w:val="00A47DA2"/>
    <w:rsid w:val="00A73A12"/>
    <w:rsid w:val="00A75E3D"/>
    <w:rsid w:val="00A77D40"/>
    <w:rsid w:val="00A833AE"/>
    <w:rsid w:val="00A85E35"/>
    <w:rsid w:val="00A86A48"/>
    <w:rsid w:val="00AA6822"/>
    <w:rsid w:val="00AA7ECA"/>
    <w:rsid w:val="00AB0A47"/>
    <w:rsid w:val="00AB4A30"/>
    <w:rsid w:val="00AC1877"/>
    <w:rsid w:val="00AE16C6"/>
    <w:rsid w:val="00AE18FC"/>
    <w:rsid w:val="00AE4A10"/>
    <w:rsid w:val="00AE4C4D"/>
    <w:rsid w:val="00AF193E"/>
    <w:rsid w:val="00AF32FA"/>
    <w:rsid w:val="00AF7839"/>
    <w:rsid w:val="00B00BF7"/>
    <w:rsid w:val="00B103B1"/>
    <w:rsid w:val="00B132EA"/>
    <w:rsid w:val="00B13D78"/>
    <w:rsid w:val="00B1592A"/>
    <w:rsid w:val="00B20B21"/>
    <w:rsid w:val="00B21A4D"/>
    <w:rsid w:val="00B22CB3"/>
    <w:rsid w:val="00B31212"/>
    <w:rsid w:val="00B34F5F"/>
    <w:rsid w:val="00B40C05"/>
    <w:rsid w:val="00B42AEB"/>
    <w:rsid w:val="00B450F8"/>
    <w:rsid w:val="00B4619C"/>
    <w:rsid w:val="00B46DCD"/>
    <w:rsid w:val="00B511DE"/>
    <w:rsid w:val="00B634E4"/>
    <w:rsid w:val="00B75F26"/>
    <w:rsid w:val="00B762E9"/>
    <w:rsid w:val="00B86940"/>
    <w:rsid w:val="00B96166"/>
    <w:rsid w:val="00BA18C6"/>
    <w:rsid w:val="00BA376E"/>
    <w:rsid w:val="00BA56B6"/>
    <w:rsid w:val="00BA6411"/>
    <w:rsid w:val="00BD39C6"/>
    <w:rsid w:val="00BD4355"/>
    <w:rsid w:val="00BE0397"/>
    <w:rsid w:val="00BE642D"/>
    <w:rsid w:val="00BE77C3"/>
    <w:rsid w:val="00C01721"/>
    <w:rsid w:val="00C06A86"/>
    <w:rsid w:val="00C17B68"/>
    <w:rsid w:val="00C17DAB"/>
    <w:rsid w:val="00C21E01"/>
    <w:rsid w:val="00C21EEA"/>
    <w:rsid w:val="00C22DE0"/>
    <w:rsid w:val="00C3055B"/>
    <w:rsid w:val="00C36640"/>
    <w:rsid w:val="00C53826"/>
    <w:rsid w:val="00C54882"/>
    <w:rsid w:val="00C55825"/>
    <w:rsid w:val="00C60001"/>
    <w:rsid w:val="00C63F95"/>
    <w:rsid w:val="00C64378"/>
    <w:rsid w:val="00C65876"/>
    <w:rsid w:val="00C670E9"/>
    <w:rsid w:val="00C67D8D"/>
    <w:rsid w:val="00C7348F"/>
    <w:rsid w:val="00C74715"/>
    <w:rsid w:val="00C749E0"/>
    <w:rsid w:val="00C77CCE"/>
    <w:rsid w:val="00C831EC"/>
    <w:rsid w:val="00C85E5C"/>
    <w:rsid w:val="00C94972"/>
    <w:rsid w:val="00CA0614"/>
    <w:rsid w:val="00CA656A"/>
    <w:rsid w:val="00CB5ACE"/>
    <w:rsid w:val="00CC15D1"/>
    <w:rsid w:val="00CC2FBA"/>
    <w:rsid w:val="00CC382D"/>
    <w:rsid w:val="00CC50D3"/>
    <w:rsid w:val="00CC5C99"/>
    <w:rsid w:val="00CD4317"/>
    <w:rsid w:val="00CE1A81"/>
    <w:rsid w:val="00CE2F6B"/>
    <w:rsid w:val="00CE3461"/>
    <w:rsid w:val="00CE3C39"/>
    <w:rsid w:val="00CF07F1"/>
    <w:rsid w:val="00CF0C43"/>
    <w:rsid w:val="00CF1C4D"/>
    <w:rsid w:val="00CF7254"/>
    <w:rsid w:val="00D0496D"/>
    <w:rsid w:val="00D05910"/>
    <w:rsid w:val="00D074F2"/>
    <w:rsid w:val="00D155C6"/>
    <w:rsid w:val="00D206BF"/>
    <w:rsid w:val="00D22BF7"/>
    <w:rsid w:val="00D27028"/>
    <w:rsid w:val="00D445EA"/>
    <w:rsid w:val="00D50016"/>
    <w:rsid w:val="00D500E4"/>
    <w:rsid w:val="00D6196D"/>
    <w:rsid w:val="00D643D5"/>
    <w:rsid w:val="00D85EE0"/>
    <w:rsid w:val="00D9490B"/>
    <w:rsid w:val="00D97948"/>
    <w:rsid w:val="00DA55F1"/>
    <w:rsid w:val="00DA5877"/>
    <w:rsid w:val="00DB03A6"/>
    <w:rsid w:val="00DB4ED2"/>
    <w:rsid w:val="00DC31B5"/>
    <w:rsid w:val="00DC79B0"/>
    <w:rsid w:val="00DD1CD5"/>
    <w:rsid w:val="00DE15A6"/>
    <w:rsid w:val="00E035EE"/>
    <w:rsid w:val="00E057CE"/>
    <w:rsid w:val="00E05A72"/>
    <w:rsid w:val="00E114D7"/>
    <w:rsid w:val="00E11795"/>
    <w:rsid w:val="00E1389A"/>
    <w:rsid w:val="00E14CD8"/>
    <w:rsid w:val="00E162B4"/>
    <w:rsid w:val="00E23571"/>
    <w:rsid w:val="00E312FB"/>
    <w:rsid w:val="00E40029"/>
    <w:rsid w:val="00E41E6C"/>
    <w:rsid w:val="00E42167"/>
    <w:rsid w:val="00E42836"/>
    <w:rsid w:val="00E4765B"/>
    <w:rsid w:val="00E503A9"/>
    <w:rsid w:val="00E51AEC"/>
    <w:rsid w:val="00E61BEF"/>
    <w:rsid w:val="00E62666"/>
    <w:rsid w:val="00E6485A"/>
    <w:rsid w:val="00E65308"/>
    <w:rsid w:val="00E722B9"/>
    <w:rsid w:val="00E73A88"/>
    <w:rsid w:val="00E74256"/>
    <w:rsid w:val="00E841DB"/>
    <w:rsid w:val="00E93C16"/>
    <w:rsid w:val="00E9623E"/>
    <w:rsid w:val="00E9626F"/>
    <w:rsid w:val="00E96D05"/>
    <w:rsid w:val="00E9717F"/>
    <w:rsid w:val="00EA065A"/>
    <w:rsid w:val="00EA3448"/>
    <w:rsid w:val="00EB1879"/>
    <w:rsid w:val="00EB5554"/>
    <w:rsid w:val="00EE0DDB"/>
    <w:rsid w:val="00EE60DA"/>
    <w:rsid w:val="00EE795C"/>
    <w:rsid w:val="00EF06AF"/>
    <w:rsid w:val="00EF45C3"/>
    <w:rsid w:val="00EF563C"/>
    <w:rsid w:val="00EF6B0B"/>
    <w:rsid w:val="00EF6EBD"/>
    <w:rsid w:val="00F01A3A"/>
    <w:rsid w:val="00F11A6E"/>
    <w:rsid w:val="00F33B45"/>
    <w:rsid w:val="00F37BE7"/>
    <w:rsid w:val="00F41240"/>
    <w:rsid w:val="00F544A8"/>
    <w:rsid w:val="00F5586A"/>
    <w:rsid w:val="00F61379"/>
    <w:rsid w:val="00F62760"/>
    <w:rsid w:val="00F73345"/>
    <w:rsid w:val="00F73A7F"/>
    <w:rsid w:val="00F75593"/>
    <w:rsid w:val="00F75D9B"/>
    <w:rsid w:val="00F90CC4"/>
    <w:rsid w:val="00F91110"/>
    <w:rsid w:val="00F9505C"/>
    <w:rsid w:val="00F97DFC"/>
    <w:rsid w:val="00FA3032"/>
    <w:rsid w:val="00FA5F11"/>
    <w:rsid w:val="00FA6D53"/>
    <w:rsid w:val="00FB4083"/>
    <w:rsid w:val="00FB4113"/>
    <w:rsid w:val="00FC2329"/>
    <w:rsid w:val="00FD3DD0"/>
    <w:rsid w:val="00FD54E9"/>
    <w:rsid w:val="00FF6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3BCDE275"/>
  <w15:chartTrackingRefBased/>
  <w15:docId w15:val="{A1D78B31-DA06-42F3-92F4-77828E1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en-GB" w:eastAsia="en-US"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lsdException w:name="footnote text" w:locked="0" w:semiHidden="1" w:uiPriority="0" w:unhideWhenUsed="1"/>
    <w:lsdException w:name="annotation text" w:semiHidden="1"/>
    <w:lsdException w:name="header" w:locked="0" w:semiHidden="1" w:unhideWhenUsed="1"/>
    <w:lsdException w:name="footer" w:locked="0" w:semiHidden="1" w:unhideWhenUsed="1"/>
    <w:lsdException w:name="index heading" w:semiHidden="1" w:unhideWhenUsed="1"/>
    <w:lsdException w:name="caption" w:semiHidden="1" w:uiPriority="0" w:unhideWhenUsed="1" w:qFormat="1"/>
    <w:lsdException w:name="table of figures" w:locked="0" w:semiHidden="1" w:unhideWhenUsed="1"/>
    <w:lsdException w:name="envelope address" w:semiHidden="1"/>
    <w:lsdException w:name="envelope return" w:semiHidden="1"/>
    <w:lsdException w:name="footnote reference" w:locked="0" w:semiHidden="1" w:uiPriority="0" w:unhideWhenUsed="1"/>
    <w:lsdException w:name="annotation reference" w:semiHidden="1" w:uiPriority="0" w:unhideWhenUsed="1"/>
    <w:lsdException w:name="line number" w:semiHidden="1"/>
    <w:lsdException w:name="page number" w:semiHidden="1"/>
    <w:lsdException w:name="endnote reference" w:semiHidden="1" w:uiPriority="0" w:unhideWhenUsed="1"/>
    <w:lsdException w:name="endnote text" w:semiHidden="1" w:uiPriority="0" w:unhideWhenUsed="1"/>
    <w:lsdException w:name="table of authorities" w:semiHidden="1" w:unhideWhenUsed="1"/>
    <w:lsdException w:name="macro" w:semiHidden="1"/>
    <w:lsdException w:name="toa heading" w:locked="0" w:semiHidden="1"/>
    <w:lsdException w:name="List" w:semiHidden="1"/>
    <w:lsdException w:name="List Bullet" w:semiHidden="1" w:uiPriority="0" w:unhideWhenUsed="1"/>
    <w:lsdException w:name="List Number" w:semiHidden="1" w:uiPriority="0" w:unhideWhenUsed="1"/>
    <w:lsdException w:name="List 2" w:semiHidden="1"/>
    <w:lsdException w:name="List 3" w:semiHidden="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unhideWhenUsed="1"/>
    <w:lsdException w:name="Default Paragraph Font" w:locked="0" w:semiHidden="1" w:uiPriority="1" w:unhideWhenUsed="1"/>
    <w:lsdException w:name="Body Text" w:semiHidden="1"/>
    <w:lsdException w:name="Body Text Indent" w:semiHidden="1"/>
    <w:lsdException w:name="List Continue" w:semiHidden="1" w:uiPriority="0" w:unhideWhenUsed="1"/>
    <w:lsdException w:name="List Continue 2" w:semiHidden="1" w:uiPriority="0" w:unhideWhenUsed="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qFormat="1"/>
    <w:lsdException w:name="FollowedHyperlink" w:locked="0" w:semiHidden="1" w:uiPriority="0" w:unhideWhenUsed="1"/>
    <w:lsdException w:name="Strong" w:locked="0" w:uiPriority="1" w:qFormat="1"/>
    <w:lsdException w:name="Emphasis" w:locked="0" w:uiPriority="1" w:qFormat="1"/>
    <w:lsdException w:name="Document Map" w:semiHidden="1" w:unhideWhenUsed="1"/>
    <w:lsdException w:name="Plain Text" w:semiHidden="1"/>
    <w:lsdException w:name="E-mail Signature" w:semiHidden="1" w:unhideWhenUsed="1"/>
    <w:lsdException w:name="HTML Top of Form" w:locked="0" w:semiHidden="1" w:unhideWhenUsed="1"/>
    <w:lsdException w:name="HTML Bottom of Form" w:locked="0"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lsdException w:name="Unresolved Mention" w:semiHidden="1" w:unhideWhenUsed="1"/>
  </w:latentStyles>
  <w:style w:type="paragraph" w:default="1" w:styleId="Normal">
    <w:name w:val="Normal"/>
    <w:uiPriority w:val="99"/>
    <w:semiHidden/>
    <w:qFormat/>
    <w:rsid w:val="00E73A88"/>
    <w:pPr>
      <w:spacing w:after="0" w:line="240" w:lineRule="auto"/>
    </w:pPr>
  </w:style>
  <w:style w:type="paragraph" w:styleId="Heading1">
    <w:name w:val="heading 1"/>
    <w:basedOn w:val="Body"/>
    <w:next w:val="Body"/>
    <w:link w:val="Heading1Char"/>
    <w:qFormat/>
    <w:rsid w:val="00915DCB"/>
    <w:pPr>
      <w:keepNext/>
      <w:numPr>
        <w:numId w:val="19"/>
      </w:numPr>
      <w:spacing w:before="480"/>
      <w:contextualSpacing/>
      <w:outlineLvl w:val="0"/>
    </w:pPr>
    <w:rPr>
      <w:b/>
      <w:bCs/>
      <w:color w:val="00ACCD"/>
      <w:kern w:val="32"/>
      <w:sz w:val="28"/>
      <w:szCs w:val="32"/>
    </w:rPr>
  </w:style>
  <w:style w:type="paragraph" w:styleId="Heading2">
    <w:name w:val="heading 2"/>
    <w:basedOn w:val="Heading1"/>
    <w:next w:val="Body"/>
    <w:link w:val="Heading2Char"/>
    <w:qFormat/>
    <w:rsid w:val="00915DCB"/>
    <w:pPr>
      <w:numPr>
        <w:ilvl w:val="1"/>
      </w:numPr>
      <w:spacing w:before="300"/>
      <w:outlineLvl w:val="1"/>
    </w:pPr>
    <w:rPr>
      <w:bCs w:val="0"/>
      <w:iCs/>
      <w:sz w:val="24"/>
      <w:szCs w:val="28"/>
    </w:rPr>
  </w:style>
  <w:style w:type="paragraph" w:styleId="Heading3">
    <w:name w:val="heading 3"/>
    <w:basedOn w:val="Heading2"/>
    <w:next w:val="Body"/>
    <w:link w:val="Heading3Char"/>
    <w:qFormat/>
    <w:rsid w:val="00915DCB"/>
    <w:pPr>
      <w:numPr>
        <w:ilvl w:val="2"/>
      </w:numPr>
      <w:outlineLvl w:val="2"/>
    </w:pPr>
    <w:rPr>
      <w:bCs/>
      <w:sz w:val="22"/>
      <w:szCs w:val="26"/>
    </w:rPr>
  </w:style>
  <w:style w:type="paragraph" w:styleId="Heading4">
    <w:name w:val="heading 4"/>
    <w:basedOn w:val="Heading3"/>
    <w:next w:val="Body"/>
    <w:link w:val="Heading4Char"/>
    <w:qFormat/>
    <w:rsid w:val="00915DCB"/>
    <w:pPr>
      <w:numPr>
        <w:ilvl w:val="3"/>
      </w:numPr>
      <w:spacing w:before="240"/>
      <w:outlineLvl w:val="3"/>
    </w:pPr>
    <w:rPr>
      <w:sz w:val="20"/>
    </w:rPr>
  </w:style>
  <w:style w:type="paragraph" w:styleId="Heading5">
    <w:name w:val="heading 5"/>
    <w:basedOn w:val="HeadingUnnumbered"/>
    <w:next w:val="Body"/>
    <w:link w:val="Heading5Char"/>
    <w:qFormat/>
    <w:rsid w:val="001E5467"/>
    <w:pPr>
      <w:numPr>
        <w:ilvl w:val="4"/>
      </w:numPr>
      <w:outlineLvl w:val="4"/>
    </w:pPr>
    <w:rPr>
      <w:bCs w:val="0"/>
      <w:iCs/>
      <w:sz w:val="20"/>
    </w:rPr>
  </w:style>
  <w:style w:type="paragraph" w:styleId="Heading6">
    <w:name w:val="heading 6"/>
    <w:basedOn w:val="Normal"/>
    <w:next w:val="Normal"/>
    <w:link w:val="Heading6Char"/>
    <w:semiHidden/>
    <w:qFormat/>
    <w:rsid w:val="00915DCB"/>
    <w:pPr>
      <w:numPr>
        <w:ilvl w:val="5"/>
        <w:numId w:val="19"/>
      </w:numPr>
      <w:spacing w:before="240" w:after="60"/>
      <w:outlineLvl w:val="5"/>
    </w:pPr>
    <w:rPr>
      <w:rFonts w:asciiTheme="minorHAnsi" w:eastAsiaTheme="minorEastAsia" w:hAnsiTheme="minorHAnsi"/>
      <w:b/>
      <w:bCs/>
      <w:sz w:val="22"/>
      <w:szCs w:val="22"/>
    </w:rPr>
  </w:style>
  <w:style w:type="paragraph" w:styleId="Heading7">
    <w:name w:val="heading 7"/>
    <w:basedOn w:val="Normal"/>
    <w:next w:val="Normal"/>
    <w:link w:val="Heading7Char"/>
    <w:semiHidden/>
    <w:qFormat/>
    <w:rsid w:val="00915DCB"/>
    <w:pPr>
      <w:numPr>
        <w:ilvl w:val="6"/>
        <w:numId w:val="19"/>
      </w:numPr>
      <w:spacing w:before="240" w:after="60"/>
      <w:outlineLvl w:val="6"/>
    </w:pPr>
    <w:rPr>
      <w:rFonts w:asciiTheme="minorHAnsi" w:eastAsiaTheme="minorEastAsia" w:hAnsiTheme="minorHAnsi"/>
      <w:sz w:val="24"/>
    </w:rPr>
  </w:style>
  <w:style w:type="paragraph" w:styleId="Heading8">
    <w:name w:val="heading 8"/>
    <w:basedOn w:val="Normal"/>
    <w:next w:val="Normal"/>
    <w:link w:val="Heading8Char"/>
    <w:semiHidden/>
    <w:qFormat/>
    <w:rsid w:val="00915DCB"/>
    <w:pPr>
      <w:numPr>
        <w:ilvl w:val="7"/>
        <w:numId w:val="19"/>
      </w:numPr>
      <w:spacing w:before="240" w:after="60"/>
      <w:outlineLvl w:val="7"/>
    </w:pPr>
    <w:rPr>
      <w:rFonts w:asciiTheme="minorHAnsi" w:eastAsiaTheme="minorEastAsia" w:hAnsiTheme="minorHAnsi"/>
      <w:i/>
      <w:iCs/>
      <w:sz w:val="24"/>
    </w:rPr>
  </w:style>
  <w:style w:type="paragraph" w:styleId="Heading9">
    <w:name w:val="heading 9"/>
    <w:basedOn w:val="Normal"/>
    <w:next w:val="Normal"/>
    <w:link w:val="Heading9Char"/>
    <w:semiHidden/>
    <w:qFormat/>
    <w:rsid w:val="00915DCB"/>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ZsysbasisDialog"/>
    <w:link w:val="HeaderChar"/>
    <w:uiPriority w:val="99"/>
    <w:semiHidden/>
    <w:rsid w:val="00100E5A"/>
    <w:rPr>
      <w:b/>
      <w:color w:val="00ACCD"/>
      <w:sz w:val="24"/>
    </w:rPr>
  </w:style>
  <w:style w:type="character" w:customStyle="1" w:styleId="HeaderChar">
    <w:name w:val="Header Char"/>
    <w:basedOn w:val="DefaultParagraphFont"/>
    <w:link w:val="Header"/>
    <w:uiPriority w:val="99"/>
    <w:semiHidden/>
    <w:rsid w:val="00320D73"/>
    <w:rPr>
      <w:rFonts w:eastAsia="Times New Roman" w:cs="Times New Roman"/>
      <w:b/>
      <w:color w:val="00ACCD"/>
      <w:sz w:val="24"/>
      <w:lang w:val="en-US" w:eastAsia="nl-NL"/>
    </w:rPr>
  </w:style>
  <w:style w:type="paragraph" w:styleId="Footer">
    <w:name w:val="footer"/>
    <w:basedOn w:val="Header"/>
    <w:link w:val="FooterChar"/>
    <w:uiPriority w:val="99"/>
    <w:semiHidden/>
    <w:rsid w:val="00B31212"/>
    <w:rPr>
      <w:sz w:val="20"/>
    </w:rPr>
  </w:style>
  <w:style w:type="character" w:customStyle="1" w:styleId="FooterChar">
    <w:name w:val="Footer Char"/>
    <w:basedOn w:val="DefaultParagraphFont"/>
    <w:link w:val="Footer"/>
    <w:uiPriority w:val="99"/>
    <w:semiHidden/>
    <w:rsid w:val="00320D73"/>
    <w:rPr>
      <w:rFonts w:eastAsia="Times New Roman" w:cs="Times New Roman"/>
      <w:b/>
      <w:color w:val="00ACCD"/>
      <w:lang w:val="en-US" w:eastAsia="nl-NL"/>
    </w:rPr>
  </w:style>
  <w:style w:type="table" w:styleId="TableGrid">
    <w:name w:val="Table Grid"/>
    <w:basedOn w:val="TableNormal"/>
    <w:locked/>
    <w:rsid w:val="00915DCB"/>
    <w:pPr>
      <w:spacing w:after="0" w:line="210" w:lineRule="atLeast"/>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locked/>
    <w:rsid w:val="00E503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locked/>
    <w:rsid w:val="00915DCB"/>
    <w:rPr>
      <w:color w:val="808080"/>
    </w:rPr>
  </w:style>
  <w:style w:type="paragraph" w:customStyle="1" w:styleId="ZsysbasisDialog">
    <w:name w:val="Zsysbasis Dialog"/>
    <w:link w:val="ZsysbasisDialogChar"/>
    <w:semiHidden/>
    <w:rsid w:val="00915DCB"/>
    <w:pPr>
      <w:spacing w:after="0" w:line="240" w:lineRule="auto"/>
    </w:pPr>
    <w:rPr>
      <w:rFonts w:eastAsia="Times New Roman" w:cs="Times New Roman"/>
      <w:lang w:val="en-US" w:eastAsia="nl-NL"/>
    </w:rPr>
  </w:style>
  <w:style w:type="character" w:customStyle="1" w:styleId="ZsysbasisDialogChar">
    <w:name w:val="Zsysbasis Dialog Char"/>
    <w:link w:val="ZsysbasisDialog"/>
    <w:semiHidden/>
    <w:rsid w:val="00220C0C"/>
    <w:rPr>
      <w:rFonts w:eastAsia="Times New Roman" w:cs="Times New Roman"/>
      <w:lang w:val="en-US" w:eastAsia="nl-NL"/>
    </w:rPr>
  </w:style>
  <w:style w:type="paragraph" w:customStyle="1" w:styleId="Body">
    <w:name w:val="Body"/>
    <w:basedOn w:val="ZsysbasisDialog"/>
    <w:link w:val="BodyChar"/>
    <w:qFormat/>
    <w:rsid w:val="00915DCB"/>
    <w:pPr>
      <w:spacing w:before="120" w:after="120"/>
    </w:pPr>
  </w:style>
  <w:style w:type="character" w:customStyle="1" w:styleId="BodyChar">
    <w:name w:val="Body Char"/>
    <w:basedOn w:val="ZsysbasisDialogChar"/>
    <w:link w:val="Body"/>
    <w:rsid w:val="00915DCB"/>
    <w:rPr>
      <w:rFonts w:ascii="Arial" w:eastAsia="Times New Roman" w:hAnsi="Arial" w:cs="Times New Roman"/>
      <w:sz w:val="20"/>
      <w:szCs w:val="20"/>
      <w:lang w:val="en-US" w:eastAsia="nl-NL"/>
    </w:rPr>
  </w:style>
  <w:style w:type="paragraph" w:customStyle="1" w:styleId="AbstractBody">
    <w:name w:val="Abstract Body"/>
    <w:basedOn w:val="Body"/>
    <w:rsid w:val="00915DCB"/>
    <w:rPr>
      <w:i/>
    </w:rPr>
  </w:style>
  <w:style w:type="character" w:customStyle="1" w:styleId="Heading1Char">
    <w:name w:val="Heading 1 Char"/>
    <w:basedOn w:val="DefaultParagraphFont"/>
    <w:link w:val="Heading1"/>
    <w:rsid w:val="00915DCB"/>
    <w:rPr>
      <w:rFonts w:ascii="Arial" w:eastAsia="Times New Roman" w:hAnsi="Arial" w:cs="Times New Roman"/>
      <w:b/>
      <w:bCs/>
      <w:color w:val="00ACCD"/>
      <w:kern w:val="32"/>
      <w:sz w:val="28"/>
      <w:szCs w:val="32"/>
      <w:lang w:val="en-US" w:eastAsia="nl-NL"/>
    </w:rPr>
  </w:style>
  <w:style w:type="paragraph" w:customStyle="1" w:styleId="AppendixHeading1">
    <w:name w:val="Appendix Heading 1"/>
    <w:basedOn w:val="Heading1"/>
    <w:next w:val="Body"/>
    <w:qFormat/>
    <w:rsid w:val="00915DCB"/>
    <w:pPr>
      <w:numPr>
        <w:numId w:val="10"/>
      </w:numPr>
    </w:pPr>
  </w:style>
  <w:style w:type="character" w:customStyle="1" w:styleId="Heading2Char">
    <w:name w:val="Heading 2 Char"/>
    <w:basedOn w:val="DefaultParagraphFont"/>
    <w:link w:val="Heading2"/>
    <w:rsid w:val="00915DCB"/>
    <w:rPr>
      <w:rFonts w:ascii="Arial" w:eastAsia="Times New Roman" w:hAnsi="Arial" w:cs="Times New Roman"/>
      <w:b/>
      <w:iCs/>
      <w:color w:val="00ACCD"/>
      <w:kern w:val="32"/>
      <w:sz w:val="24"/>
      <w:szCs w:val="28"/>
      <w:lang w:val="en-US" w:eastAsia="nl-NL"/>
    </w:rPr>
  </w:style>
  <w:style w:type="paragraph" w:customStyle="1" w:styleId="AppendixHeading2">
    <w:name w:val="Appendix Heading 2"/>
    <w:basedOn w:val="Heading2"/>
    <w:next w:val="Body"/>
    <w:qFormat/>
    <w:rsid w:val="00915DCB"/>
    <w:pPr>
      <w:numPr>
        <w:numId w:val="10"/>
      </w:numPr>
    </w:pPr>
  </w:style>
  <w:style w:type="character" w:customStyle="1" w:styleId="Heading3Char">
    <w:name w:val="Heading 3 Char"/>
    <w:basedOn w:val="DefaultParagraphFont"/>
    <w:link w:val="Heading3"/>
    <w:rsid w:val="00915DCB"/>
    <w:rPr>
      <w:rFonts w:ascii="Arial" w:eastAsia="Times New Roman" w:hAnsi="Arial" w:cs="Times New Roman"/>
      <w:b/>
      <w:bCs/>
      <w:iCs/>
      <w:color w:val="00ACCD"/>
      <w:kern w:val="32"/>
      <w:szCs w:val="26"/>
      <w:lang w:val="en-US" w:eastAsia="nl-NL"/>
    </w:rPr>
  </w:style>
  <w:style w:type="paragraph" w:customStyle="1" w:styleId="AppendixHeading3">
    <w:name w:val="Appendix Heading 3"/>
    <w:basedOn w:val="Heading3"/>
    <w:next w:val="Body"/>
    <w:qFormat/>
    <w:rsid w:val="00915DCB"/>
    <w:pPr>
      <w:numPr>
        <w:numId w:val="10"/>
      </w:numPr>
    </w:pPr>
  </w:style>
  <w:style w:type="character" w:customStyle="1" w:styleId="Heading4Char">
    <w:name w:val="Heading 4 Char"/>
    <w:basedOn w:val="DefaultParagraphFont"/>
    <w:link w:val="Heading4"/>
    <w:rsid w:val="00915DCB"/>
    <w:rPr>
      <w:rFonts w:ascii="Arial" w:eastAsia="Times New Roman" w:hAnsi="Arial" w:cs="Times New Roman"/>
      <w:b/>
      <w:bCs/>
      <w:iCs/>
      <w:color w:val="00ACCD"/>
      <w:kern w:val="32"/>
      <w:sz w:val="20"/>
      <w:szCs w:val="26"/>
      <w:lang w:val="en-US" w:eastAsia="nl-NL"/>
    </w:rPr>
  </w:style>
  <w:style w:type="paragraph" w:customStyle="1" w:styleId="AppendixHeading4">
    <w:name w:val="Appendix Heading 4"/>
    <w:basedOn w:val="Heading4"/>
    <w:next w:val="Body"/>
    <w:qFormat/>
    <w:rsid w:val="00915DCB"/>
    <w:pPr>
      <w:numPr>
        <w:numId w:val="10"/>
      </w:numPr>
    </w:pPr>
  </w:style>
  <w:style w:type="character" w:customStyle="1" w:styleId="Heading5Char">
    <w:name w:val="Heading 5 Char"/>
    <w:basedOn w:val="DefaultParagraphFont"/>
    <w:link w:val="Heading5"/>
    <w:rsid w:val="001E5467"/>
    <w:rPr>
      <w:rFonts w:eastAsia="Times New Roman" w:cs="Times New Roman"/>
      <w:b/>
      <w:iCs/>
      <w:color w:val="00ACCD"/>
      <w:kern w:val="32"/>
      <w:szCs w:val="32"/>
      <w:lang w:val="en-US" w:eastAsia="nl-NL"/>
    </w:rPr>
  </w:style>
  <w:style w:type="paragraph" w:customStyle="1" w:styleId="AppendixHeading5">
    <w:name w:val="Appendix Heading 5"/>
    <w:basedOn w:val="Heading5"/>
    <w:next w:val="Body"/>
    <w:qFormat/>
    <w:rsid w:val="00D85EE0"/>
  </w:style>
  <w:style w:type="paragraph" w:styleId="BalloonText">
    <w:name w:val="Balloon Text"/>
    <w:basedOn w:val="Normal"/>
    <w:link w:val="BalloonTextChar"/>
    <w:semiHidden/>
    <w:locked/>
    <w:rsid w:val="00915DCB"/>
    <w:rPr>
      <w:rFonts w:ascii="Tahoma" w:hAnsi="Tahoma" w:cs="Tahoma"/>
      <w:sz w:val="16"/>
      <w:szCs w:val="16"/>
    </w:rPr>
  </w:style>
  <w:style w:type="character" w:customStyle="1" w:styleId="BalloonTextChar">
    <w:name w:val="Balloon Text Char"/>
    <w:basedOn w:val="DefaultParagraphFont"/>
    <w:link w:val="BalloonText"/>
    <w:semiHidden/>
    <w:rsid w:val="00915DCB"/>
    <w:rPr>
      <w:rFonts w:ascii="Tahoma" w:eastAsia="Times New Roman" w:hAnsi="Tahoma" w:cs="Tahoma"/>
      <w:sz w:val="16"/>
      <w:szCs w:val="16"/>
      <w:lang w:val="en-US"/>
    </w:rPr>
  </w:style>
  <w:style w:type="paragraph" w:customStyle="1" w:styleId="BodyLegal">
    <w:name w:val="Body Legal"/>
    <w:basedOn w:val="Body"/>
    <w:uiPriority w:val="99"/>
    <w:semiHidden/>
    <w:rsid w:val="008E59C8"/>
    <w:pPr>
      <w:spacing w:after="0"/>
    </w:pPr>
    <w:rPr>
      <w:sz w:val="14"/>
      <w:szCs w:val="16"/>
    </w:rPr>
  </w:style>
  <w:style w:type="character" w:styleId="BookTitle">
    <w:name w:val="Book Title"/>
    <w:basedOn w:val="DefaultParagraphFont"/>
    <w:uiPriority w:val="33"/>
    <w:semiHidden/>
    <w:qFormat/>
    <w:locked/>
    <w:rsid w:val="00915DCB"/>
    <w:rPr>
      <w:b/>
      <w:bCs/>
      <w:smallCaps/>
      <w:spacing w:val="5"/>
    </w:rPr>
  </w:style>
  <w:style w:type="paragraph" w:customStyle="1" w:styleId="BulletList1">
    <w:name w:val="Bullet List 1"/>
    <w:basedOn w:val="Body"/>
    <w:qFormat/>
    <w:rsid w:val="00915DCB"/>
    <w:pPr>
      <w:numPr>
        <w:numId w:val="13"/>
      </w:numPr>
      <w:spacing w:before="60" w:after="60"/>
    </w:pPr>
  </w:style>
  <w:style w:type="paragraph" w:customStyle="1" w:styleId="BulletList2">
    <w:name w:val="Bullet List 2"/>
    <w:basedOn w:val="BulletList1"/>
    <w:qFormat/>
    <w:rsid w:val="00915DCB"/>
    <w:pPr>
      <w:numPr>
        <w:ilvl w:val="1"/>
      </w:numPr>
    </w:pPr>
  </w:style>
  <w:style w:type="paragraph" w:customStyle="1" w:styleId="BulletList3">
    <w:name w:val="Bullet List 3"/>
    <w:basedOn w:val="BulletList2"/>
    <w:qFormat/>
    <w:rsid w:val="00915DCB"/>
    <w:pPr>
      <w:numPr>
        <w:ilvl w:val="2"/>
      </w:numPr>
    </w:pPr>
  </w:style>
  <w:style w:type="paragraph" w:styleId="Caption">
    <w:name w:val="caption"/>
    <w:basedOn w:val="ZsysbasisDialog"/>
    <w:next w:val="Body"/>
    <w:semiHidden/>
    <w:qFormat/>
    <w:locked/>
    <w:rsid w:val="00915DCB"/>
    <w:pPr>
      <w:spacing w:before="120" w:after="120"/>
      <w:jc w:val="center"/>
    </w:pPr>
    <w:rPr>
      <w:b/>
      <w:bCs/>
    </w:rPr>
  </w:style>
  <w:style w:type="character" w:customStyle="1" w:styleId="CodeInline">
    <w:name w:val="Code Inline"/>
    <w:qFormat/>
    <w:rsid w:val="00731080"/>
    <w:rPr>
      <w:rFonts w:ascii="Courier New" w:hAnsi="Courier New" w:cs="Times New Roman"/>
      <w:noProof/>
      <w:spacing w:val="-16"/>
      <w:szCs w:val="20"/>
      <w:lang w:val="en-US" w:eastAsia="nl-NL"/>
    </w:rPr>
  </w:style>
  <w:style w:type="character" w:customStyle="1" w:styleId="CodeInlineSubscript">
    <w:name w:val="Code Inline + Subscript"/>
    <w:qFormat/>
    <w:rsid w:val="00731080"/>
    <w:rPr>
      <w:rFonts w:ascii="Courier New" w:hAnsi="Courier New" w:cs="Times New Roman"/>
      <w:noProof/>
      <w:spacing w:val="-16"/>
      <w:szCs w:val="20"/>
      <w:vertAlign w:val="subscript"/>
      <w:lang w:val="en-US" w:eastAsia="nl-NL"/>
    </w:rPr>
  </w:style>
  <w:style w:type="character" w:customStyle="1" w:styleId="CodeInlineSuperscript">
    <w:name w:val="Code Inline + Superscript"/>
    <w:qFormat/>
    <w:rsid w:val="00731080"/>
    <w:rPr>
      <w:rFonts w:ascii="Courier New" w:hAnsi="Courier New" w:cs="Times New Roman"/>
      <w:noProof/>
      <w:spacing w:val="-16"/>
      <w:szCs w:val="20"/>
      <w:vertAlign w:val="superscript"/>
      <w:lang w:val="en-US" w:eastAsia="nl-NL"/>
    </w:rPr>
  </w:style>
  <w:style w:type="paragraph" w:customStyle="1" w:styleId="CodeListing">
    <w:name w:val="Code Listing"/>
    <w:basedOn w:val="Body"/>
    <w:qFormat/>
    <w:rsid w:val="00846234"/>
    <w:pPr>
      <w:tabs>
        <w:tab w:val="left" w:pos="567"/>
      </w:tabs>
      <w:spacing w:before="0" w:after="0"/>
    </w:pPr>
    <w:rPr>
      <w:rFonts w:ascii="Courier New" w:hAnsi="Courier New"/>
      <w:noProof/>
      <w:spacing w:val="-16"/>
    </w:rPr>
  </w:style>
  <w:style w:type="character" w:styleId="CommentReference">
    <w:name w:val="annotation reference"/>
    <w:basedOn w:val="DefaultParagraphFont"/>
    <w:semiHidden/>
    <w:locked/>
    <w:rsid w:val="00915DCB"/>
    <w:rPr>
      <w:sz w:val="16"/>
      <w:szCs w:val="16"/>
    </w:rPr>
  </w:style>
  <w:style w:type="paragraph" w:customStyle="1" w:styleId="ContactBody">
    <w:name w:val="Contact Body"/>
    <w:basedOn w:val="Body"/>
    <w:uiPriority w:val="99"/>
    <w:semiHidden/>
    <w:rsid w:val="00915DCB"/>
    <w:pPr>
      <w:spacing w:before="0" w:after="0" w:line="200" w:lineRule="atLeast"/>
    </w:pPr>
    <w:rPr>
      <w:sz w:val="14"/>
      <w:szCs w:val="16"/>
    </w:rPr>
  </w:style>
  <w:style w:type="paragraph" w:customStyle="1" w:styleId="ContactCompany">
    <w:name w:val="Contact Company"/>
    <w:basedOn w:val="ContactBody"/>
    <w:uiPriority w:val="99"/>
    <w:semiHidden/>
    <w:rsid w:val="00915DCB"/>
    <w:rPr>
      <w:i/>
      <w:iCs/>
    </w:rPr>
  </w:style>
  <w:style w:type="paragraph" w:customStyle="1" w:styleId="ContactCountry">
    <w:name w:val="Contact Country"/>
    <w:basedOn w:val="ContactBody"/>
    <w:next w:val="ContactBody"/>
    <w:uiPriority w:val="99"/>
    <w:semiHidden/>
    <w:rsid w:val="00915DCB"/>
    <w:pPr>
      <w:spacing w:before="60"/>
    </w:pPr>
    <w:rPr>
      <w:color w:val="00ACCD"/>
    </w:rPr>
  </w:style>
  <w:style w:type="paragraph" w:customStyle="1" w:styleId="HeadingUnnumbered">
    <w:name w:val="Heading Unnumbered"/>
    <w:basedOn w:val="Heading1"/>
    <w:next w:val="Body"/>
    <w:qFormat/>
    <w:rsid w:val="00915DCB"/>
    <w:pPr>
      <w:numPr>
        <w:numId w:val="0"/>
      </w:numPr>
      <w:spacing w:before="300" w:line="240" w:lineRule="atLeast"/>
    </w:pPr>
  </w:style>
  <w:style w:type="paragraph" w:customStyle="1" w:styleId="ContactHeading">
    <w:name w:val="Contact Heading"/>
    <w:basedOn w:val="HeadingUnnumbered"/>
    <w:uiPriority w:val="99"/>
    <w:semiHidden/>
    <w:rsid w:val="00915DCB"/>
    <w:pPr>
      <w:spacing w:before="240"/>
      <w:outlineLvl w:val="9"/>
    </w:pPr>
  </w:style>
  <w:style w:type="character" w:customStyle="1" w:styleId="CrossReference">
    <w:name w:val="Cross Reference"/>
    <w:qFormat/>
    <w:rsid w:val="00C65876"/>
    <w:rPr>
      <w:color w:val="0000FF"/>
      <w:u w:val="none" w:color="0070C0"/>
    </w:rPr>
  </w:style>
  <w:style w:type="character" w:customStyle="1" w:styleId="CrossReferenceSubscript">
    <w:name w:val="Cross Reference + Subscript"/>
    <w:basedOn w:val="CrossReference"/>
    <w:qFormat/>
    <w:rsid w:val="00762F45"/>
    <w:rPr>
      <w:color w:val="0000FF"/>
      <w:u w:val="none" w:color="0070C0"/>
      <w:vertAlign w:val="subscript"/>
      <w:lang w:val="en-US" w:eastAsia="nl-NL"/>
    </w:rPr>
  </w:style>
  <w:style w:type="character" w:customStyle="1" w:styleId="CrossReferenceSuperscript">
    <w:name w:val="Cross Reference + Superscript"/>
    <w:basedOn w:val="CrossReference"/>
    <w:qFormat/>
    <w:rsid w:val="00762F45"/>
    <w:rPr>
      <w:color w:val="0000FF"/>
      <w:u w:val="none" w:color="0070C0"/>
      <w:vertAlign w:val="superscript"/>
      <w:lang w:val="en-US" w:eastAsia="nl-NL"/>
    </w:rPr>
  </w:style>
  <w:style w:type="paragraph" w:customStyle="1" w:styleId="DefinitionList">
    <w:name w:val="Definition List"/>
    <w:basedOn w:val="Body"/>
    <w:qFormat/>
    <w:rsid w:val="00915DCB"/>
    <w:pPr>
      <w:tabs>
        <w:tab w:val="left" w:pos="1701"/>
      </w:tabs>
      <w:spacing w:before="60" w:after="60"/>
      <w:ind w:left="1701" w:hanging="1701"/>
    </w:pPr>
  </w:style>
  <w:style w:type="table" w:customStyle="1" w:styleId="DialogTable">
    <w:name w:val="Dialog Table"/>
    <w:basedOn w:val="TableGrid"/>
    <w:uiPriority w:val="99"/>
    <w:rsid w:val="00915DCB"/>
    <w:rPr>
      <w:sz w:val="18"/>
    </w:rPr>
    <w:tblPr/>
    <w:trPr>
      <w:cantSplit/>
    </w:trPr>
    <w:tcPr>
      <w:vAlign w:val="center"/>
    </w:tcPr>
    <w:tblStylePr w:type="firstRow">
      <w:tblPr/>
      <w:trPr>
        <w:tblHeader/>
      </w:trPr>
      <w:tcPr>
        <w:shd w:val="clear" w:color="auto" w:fill="F2F2F2" w:themeFill="background1" w:themeFillShade="F2"/>
      </w:tcPr>
    </w:tblStylePr>
  </w:style>
  <w:style w:type="table" w:customStyle="1" w:styleId="DialogTableColumnHeading">
    <w:name w:val="Dialog Table Column Heading"/>
    <w:basedOn w:val="TableGrid"/>
    <w:uiPriority w:val="99"/>
    <w:rsid w:val="00341358"/>
    <w:tblPr/>
    <w:trPr>
      <w:cantSplit/>
    </w:trPr>
    <w:tblStylePr w:type="firstCol">
      <w:tblPr/>
      <w:tcPr>
        <w:shd w:val="clear" w:color="auto" w:fill="F2F2F2" w:themeFill="background1" w:themeFillShade="F2"/>
      </w:tcPr>
    </w:tblStylePr>
  </w:style>
  <w:style w:type="table" w:customStyle="1" w:styleId="DialogTableMiddle">
    <w:name w:val="Dialog Table Middle"/>
    <w:basedOn w:val="DialogTable"/>
    <w:uiPriority w:val="99"/>
    <w:rsid w:val="00915DCB"/>
    <w:tblPr/>
    <w:tblStylePr w:type="firstRow">
      <w:tblPr/>
      <w:trPr>
        <w:tblHeader/>
      </w:trPr>
      <w:tcPr>
        <w:shd w:val="clear" w:color="auto" w:fill="F2F2F2" w:themeFill="background1" w:themeFillShade="F2"/>
      </w:tcPr>
    </w:tblStylePr>
  </w:style>
  <w:style w:type="table" w:customStyle="1" w:styleId="DialogTableMultiple">
    <w:name w:val="Dialog Table Multiple"/>
    <w:basedOn w:val="TableGrid"/>
    <w:uiPriority w:val="99"/>
    <w:rsid w:val="00915DCB"/>
    <w:tblPr/>
    <w:trPr>
      <w:cantSplit/>
    </w:trPr>
    <w:tblStylePr w:type="firstRow">
      <w:tblPr/>
      <w:tcPr>
        <w:shd w:val="clear" w:color="auto" w:fill="F2F2F2" w:themeFill="background1" w:themeFillShade="F2"/>
      </w:tcPr>
    </w:tblStylePr>
  </w:style>
  <w:style w:type="table" w:customStyle="1" w:styleId="DialogTableMultipleMiddle">
    <w:name w:val="Dialog Table Multiple Middle"/>
    <w:basedOn w:val="DialogTableMultiple"/>
    <w:uiPriority w:val="99"/>
    <w:rsid w:val="00915DCB"/>
    <w:tblPr/>
    <w:tcPr>
      <w:vAlign w:val="center"/>
    </w:tcPr>
    <w:tblStylePr w:type="firstRow">
      <w:tblPr/>
      <w:tcPr>
        <w:shd w:val="clear" w:color="auto" w:fill="F2F2F2" w:themeFill="background1" w:themeFillShade="F2"/>
      </w:tcPr>
    </w:tblStylePr>
  </w:style>
  <w:style w:type="character" w:customStyle="1" w:styleId="DialogTrademark">
    <w:name w:val="Dialog Trademark"/>
    <w:qFormat/>
    <w:rsid w:val="00915DCB"/>
    <w:rPr>
      <w:color w:val="00ACCD"/>
    </w:rPr>
  </w:style>
  <w:style w:type="paragraph" w:customStyle="1" w:styleId="DocumentDateVersion">
    <w:name w:val="Document Date Version"/>
    <w:basedOn w:val="Header"/>
    <w:next w:val="Body"/>
    <w:link w:val="DocumentDateVersionChar"/>
    <w:semiHidden/>
    <w:locked/>
    <w:rsid w:val="00915DCB"/>
    <w:pPr>
      <w:jc w:val="right"/>
    </w:pPr>
    <w:rPr>
      <w:szCs w:val="16"/>
    </w:rPr>
  </w:style>
  <w:style w:type="character" w:customStyle="1" w:styleId="DocumentDateVersionChar">
    <w:name w:val="Document Date Version Char"/>
    <w:basedOn w:val="HeaderChar"/>
    <w:link w:val="DocumentDateVersion"/>
    <w:semiHidden/>
    <w:rsid w:val="00915DCB"/>
    <w:rPr>
      <w:rFonts w:ascii="Arial" w:eastAsia="Times New Roman" w:hAnsi="Arial" w:cs="Times New Roman"/>
      <w:b/>
      <w:color w:val="00ACCD"/>
      <w:sz w:val="24"/>
      <w:szCs w:val="16"/>
      <w:lang w:val="en-US" w:eastAsia="nl-NL"/>
    </w:rPr>
  </w:style>
  <w:style w:type="character" w:styleId="Emphasis">
    <w:name w:val="Emphasis"/>
    <w:aliases w:val="Italic"/>
    <w:qFormat/>
    <w:rsid w:val="00762F45"/>
    <w:rPr>
      <w:i/>
      <w:iCs/>
    </w:rPr>
  </w:style>
  <w:style w:type="character" w:customStyle="1" w:styleId="EmphasisSubscript">
    <w:name w:val="Emphasis + Subscript"/>
    <w:aliases w:val="Italic + Subscript"/>
    <w:basedOn w:val="Emphasis"/>
    <w:qFormat/>
    <w:rsid w:val="00762F45"/>
    <w:rPr>
      <w:i/>
      <w:iCs/>
      <w:vertAlign w:val="subscript"/>
      <w:lang w:val="en-US" w:eastAsia="nl-NL"/>
    </w:rPr>
  </w:style>
  <w:style w:type="character" w:customStyle="1" w:styleId="EmphasisSuperscript">
    <w:name w:val="Emphasis + Superscript"/>
    <w:aliases w:val="Italic + Superscript"/>
    <w:basedOn w:val="Emphasis"/>
    <w:qFormat/>
    <w:rsid w:val="00762F45"/>
    <w:rPr>
      <w:i/>
      <w:iCs/>
      <w:vertAlign w:val="superscript"/>
      <w:lang w:val="en-US" w:eastAsia="nl-NL"/>
    </w:rPr>
  </w:style>
  <w:style w:type="character" w:styleId="EndnoteReference">
    <w:name w:val="endnote reference"/>
    <w:basedOn w:val="DefaultParagraphFont"/>
    <w:semiHidden/>
    <w:locked/>
    <w:rsid w:val="00915DCB"/>
    <w:rPr>
      <w:vertAlign w:val="superscript"/>
    </w:rPr>
  </w:style>
  <w:style w:type="paragraph" w:styleId="EndnoteText">
    <w:name w:val="endnote text"/>
    <w:basedOn w:val="Normal"/>
    <w:link w:val="EndnoteTextChar"/>
    <w:semiHidden/>
    <w:locked/>
    <w:rsid w:val="00915DCB"/>
  </w:style>
  <w:style w:type="character" w:customStyle="1" w:styleId="EndnoteTextChar">
    <w:name w:val="Endnote Text Char"/>
    <w:basedOn w:val="DefaultParagraphFont"/>
    <w:link w:val="EndnoteText"/>
    <w:semiHidden/>
    <w:rsid w:val="00915DCB"/>
    <w:rPr>
      <w:rFonts w:ascii="Arial" w:eastAsia="Times New Roman" w:hAnsi="Arial" w:cs="Times New Roman"/>
      <w:sz w:val="20"/>
      <w:szCs w:val="20"/>
      <w:lang w:val="en-US"/>
    </w:rPr>
  </w:style>
  <w:style w:type="paragraph" w:customStyle="1" w:styleId="FeatureList1">
    <w:name w:val="Feature List 1"/>
    <w:basedOn w:val="BulletList1"/>
    <w:qFormat/>
    <w:rsid w:val="00915DCB"/>
    <w:pPr>
      <w:numPr>
        <w:numId w:val="15"/>
      </w:numPr>
    </w:pPr>
  </w:style>
  <w:style w:type="paragraph" w:customStyle="1" w:styleId="FeatureList2">
    <w:name w:val="Feature List 2"/>
    <w:basedOn w:val="FeatureList1"/>
    <w:qFormat/>
    <w:rsid w:val="00915DCB"/>
    <w:pPr>
      <w:numPr>
        <w:ilvl w:val="1"/>
      </w:numPr>
    </w:pPr>
  </w:style>
  <w:style w:type="paragraph" w:customStyle="1" w:styleId="FigureCaption">
    <w:name w:val="Figure Caption"/>
    <w:basedOn w:val="Caption"/>
    <w:qFormat/>
    <w:rsid w:val="00915DCB"/>
    <w:pPr>
      <w:spacing w:before="60" w:after="180"/>
    </w:pPr>
  </w:style>
  <w:style w:type="character" w:styleId="FollowedHyperlink">
    <w:name w:val="FollowedHyperlink"/>
    <w:semiHidden/>
    <w:rsid w:val="00915DCB"/>
    <w:rPr>
      <w:color w:val="0000FF"/>
      <w:u w:val="none" w:color="0070C0"/>
    </w:rPr>
  </w:style>
  <w:style w:type="paragraph" w:customStyle="1" w:styleId="FooterBlack">
    <w:name w:val="Footer Black"/>
    <w:basedOn w:val="ZsysbasisDialog"/>
    <w:link w:val="FooterBlackChar"/>
    <w:uiPriority w:val="99"/>
    <w:semiHidden/>
    <w:rsid w:val="00A45359"/>
    <w:pPr>
      <w:framePr w:hSpace="181" w:wrap="around" w:vAnchor="text" w:hAnchor="text" w:y="1"/>
      <w:spacing w:line="210" w:lineRule="atLeast"/>
    </w:pPr>
    <w:rPr>
      <w:bCs/>
      <w:noProof/>
      <w:sz w:val="15"/>
    </w:rPr>
  </w:style>
  <w:style w:type="character" w:customStyle="1" w:styleId="FooterBlackChar">
    <w:name w:val="Footer Black Char"/>
    <w:basedOn w:val="ZsysbasisDialogChar"/>
    <w:link w:val="FooterBlack"/>
    <w:uiPriority w:val="99"/>
    <w:semiHidden/>
    <w:rsid w:val="00320D73"/>
    <w:rPr>
      <w:rFonts w:eastAsia="Times New Roman" w:cs="Times New Roman"/>
      <w:bCs/>
      <w:noProof/>
      <w:sz w:val="15"/>
      <w:lang w:val="en-US" w:eastAsia="nl-NL"/>
    </w:rPr>
  </w:style>
  <w:style w:type="paragraph" w:customStyle="1" w:styleId="FooterBlackCentre">
    <w:name w:val="Footer Black Centre"/>
    <w:basedOn w:val="FooterBlack"/>
    <w:uiPriority w:val="99"/>
    <w:semiHidden/>
    <w:rsid w:val="00915DCB"/>
    <w:pPr>
      <w:framePr w:wrap="around"/>
      <w:jc w:val="center"/>
    </w:pPr>
  </w:style>
  <w:style w:type="paragraph" w:customStyle="1" w:styleId="FooterBlackRight">
    <w:name w:val="Footer Black Right"/>
    <w:basedOn w:val="FooterBlack"/>
    <w:uiPriority w:val="99"/>
    <w:semiHidden/>
    <w:rsid w:val="00915DCB"/>
    <w:pPr>
      <w:framePr w:wrap="around"/>
      <w:jc w:val="right"/>
    </w:pPr>
  </w:style>
  <w:style w:type="paragraph" w:customStyle="1" w:styleId="FooterCentre">
    <w:name w:val="Footer Centre"/>
    <w:basedOn w:val="Footer"/>
    <w:uiPriority w:val="99"/>
    <w:semiHidden/>
    <w:rsid w:val="00915DCB"/>
    <w:pPr>
      <w:jc w:val="center"/>
    </w:pPr>
  </w:style>
  <w:style w:type="paragraph" w:customStyle="1" w:styleId="FooterRight">
    <w:name w:val="Footer Right"/>
    <w:basedOn w:val="Footer"/>
    <w:uiPriority w:val="99"/>
    <w:semiHidden/>
    <w:rsid w:val="00915DCB"/>
    <w:pPr>
      <w:jc w:val="right"/>
    </w:pPr>
  </w:style>
  <w:style w:type="character" w:styleId="FootnoteReference">
    <w:name w:val="footnote reference"/>
    <w:uiPriority w:val="99"/>
    <w:semiHidden/>
    <w:rsid w:val="00915DCB"/>
    <w:rPr>
      <w:rFonts w:ascii="Arial" w:hAnsi="Arial"/>
      <w:sz w:val="20"/>
      <w:vertAlign w:val="superscript"/>
    </w:rPr>
  </w:style>
  <w:style w:type="paragraph" w:styleId="FootnoteText">
    <w:name w:val="footnote text"/>
    <w:basedOn w:val="ZsysbasisDialog"/>
    <w:link w:val="FootnoteTextChar"/>
    <w:uiPriority w:val="99"/>
    <w:semiHidden/>
    <w:rsid w:val="00915DCB"/>
    <w:rPr>
      <w:sz w:val="16"/>
    </w:rPr>
  </w:style>
  <w:style w:type="character" w:customStyle="1" w:styleId="FootnoteTextChar">
    <w:name w:val="Footnote Text Char"/>
    <w:basedOn w:val="DefaultParagraphFont"/>
    <w:link w:val="FootnoteText"/>
    <w:uiPriority w:val="99"/>
    <w:semiHidden/>
    <w:rsid w:val="00830A48"/>
    <w:rPr>
      <w:rFonts w:eastAsia="Times New Roman" w:cs="Times New Roman"/>
      <w:sz w:val="16"/>
      <w:lang w:val="en-US" w:eastAsia="nl-NL"/>
    </w:rPr>
  </w:style>
  <w:style w:type="paragraph" w:customStyle="1" w:styleId="GraphicAnchor">
    <w:name w:val="Graphic Anchor"/>
    <w:basedOn w:val="Body"/>
    <w:qFormat/>
    <w:rsid w:val="00915DCB"/>
    <w:pPr>
      <w:keepNext/>
      <w:spacing w:before="240"/>
      <w:jc w:val="center"/>
    </w:pPr>
    <w:rPr>
      <w:noProof/>
      <w:lang w:eastAsia="en-US"/>
    </w:rPr>
  </w:style>
  <w:style w:type="paragraph" w:customStyle="1" w:styleId="HeaderBlack">
    <w:name w:val="Header Black"/>
    <w:basedOn w:val="Header"/>
    <w:uiPriority w:val="99"/>
    <w:semiHidden/>
    <w:rsid w:val="00915DCB"/>
    <w:rPr>
      <w:color w:val="auto"/>
      <w:sz w:val="20"/>
    </w:rPr>
  </w:style>
  <w:style w:type="paragraph" w:customStyle="1" w:styleId="HeaderBlackCentre">
    <w:name w:val="Header Black Centre"/>
    <w:basedOn w:val="Header"/>
    <w:uiPriority w:val="99"/>
    <w:semiHidden/>
    <w:rsid w:val="00915DCB"/>
    <w:pPr>
      <w:jc w:val="center"/>
    </w:pPr>
    <w:rPr>
      <w:color w:val="auto"/>
      <w:sz w:val="20"/>
    </w:rPr>
  </w:style>
  <w:style w:type="paragraph" w:customStyle="1" w:styleId="HeaderCapsCentre">
    <w:name w:val="Header Caps Centre"/>
    <w:basedOn w:val="Header"/>
    <w:uiPriority w:val="99"/>
    <w:semiHidden/>
    <w:rsid w:val="00915DCB"/>
    <w:pPr>
      <w:jc w:val="center"/>
    </w:pPr>
    <w:rPr>
      <w:caps/>
    </w:rPr>
  </w:style>
  <w:style w:type="paragraph" w:customStyle="1" w:styleId="HeaderLarge">
    <w:name w:val="Header Large"/>
    <w:basedOn w:val="Header"/>
    <w:uiPriority w:val="99"/>
    <w:semiHidden/>
    <w:qFormat/>
    <w:rsid w:val="00915DCB"/>
    <w:pPr>
      <w:framePr w:hSpace="181" w:wrap="around" w:vAnchor="text" w:hAnchor="text" w:y="-396"/>
      <w:spacing w:line="210" w:lineRule="atLeast"/>
    </w:pPr>
    <w:rPr>
      <w:sz w:val="28"/>
    </w:rPr>
  </w:style>
  <w:style w:type="paragraph" w:customStyle="1" w:styleId="HeaderRight">
    <w:name w:val="Header Right"/>
    <w:basedOn w:val="Header"/>
    <w:uiPriority w:val="99"/>
    <w:semiHidden/>
    <w:qFormat/>
    <w:rsid w:val="00915DCB"/>
    <w:pPr>
      <w:framePr w:hSpace="181" w:wrap="around" w:vAnchor="text" w:hAnchor="text" w:y="-396"/>
      <w:spacing w:after="60" w:line="210" w:lineRule="atLeast"/>
      <w:jc w:val="right"/>
    </w:pPr>
    <w:rPr>
      <w:noProof/>
      <w:lang w:eastAsia="en-GB"/>
    </w:rPr>
  </w:style>
  <w:style w:type="paragraph" w:customStyle="1" w:styleId="HeaderSmall">
    <w:name w:val="Header Small"/>
    <w:basedOn w:val="Header"/>
    <w:uiPriority w:val="99"/>
    <w:semiHidden/>
    <w:rsid w:val="00915DCB"/>
    <w:rPr>
      <w:sz w:val="20"/>
    </w:rPr>
  </w:style>
  <w:style w:type="paragraph" w:customStyle="1" w:styleId="HeaderSmallCentre">
    <w:name w:val="Header Small Centre"/>
    <w:basedOn w:val="HeaderSmall"/>
    <w:uiPriority w:val="99"/>
    <w:semiHidden/>
    <w:rsid w:val="00915DCB"/>
    <w:pPr>
      <w:jc w:val="center"/>
    </w:pPr>
  </w:style>
  <w:style w:type="paragraph" w:customStyle="1" w:styleId="HeaderSmallRight">
    <w:name w:val="Header Small Right"/>
    <w:basedOn w:val="HeaderRight"/>
    <w:uiPriority w:val="99"/>
    <w:semiHidden/>
    <w:rsid w:val="00915DCB"/>
    <w:pPr>
      <w:framePr w:wrap="around" w:vAnchor="margin"/>
    </w:pPr>
    <w:rPr>
      <w:sz w:val="20"/>
    </w:rPr>
  </w:style>
  <w:style w:type="character" w:customStyle="1" w:styleId="Heading6Char">
    <w:name w:val="Heading 6 Char"/>
    <w:basedOn w:val="DefaultParagraphFont"/>
    <w:link w:val="Heading6"/>
    <w:semiHidden/>
    <w:rsid w:val="00915DCB"/>
    <w:rPr>
      <w:rFonts w:eastAsiaTheme="minorEastAsia"/>
      <w:b/>
      <w:bCs/>
      <w:lang w:val="en-US"/>
    </w:rPr>
  </w:style>
  <w:style w:type="character" w:customStyle="1" w:styleId="Heading7Char">
    <w:name w:val="Heading 7 Char"/>
    <w:basedOn w:val="DefaultParagraphFont"/>
    <w:link w:val="Heading7"/>
    <w:semiHidden/>
    <w:rsid w:val="00915DCB"/>
    <w:rPr>
      <w:rFonts w:eastAsiaTheme="minorEastAsia"/>
      <w:sz w:val="24"/>
      <w:szCs w:val="20"/>
      <w:lang w:val="en-US"/>
    </w:rPr>
  </w:style>
  <w:style w:type="character" w:customStyle="1" w:styleId="Heading8Char">
    <w:name w:val="Heading 8 Char"/>
    <w:basedOn w:val="DefaultParagraphFont"/>
    <w:link w:val="Heading8"/>
    <w:semiHidden/>
    <w:rsid w:val="00915DCB"/>
    <w:rPr>
      <w:rFonts w:eastAsiaTheme="minorEastAsia"/>
      <w:i/>
      <w:iCs/>
      <w:sz w:val="24"/>
      <w:szCs w:val="20"/>
      <w:lang w:val="en-US"/>
    </w:rPr>
  </w:style>
  <w:style w:type="character" w:customStyle="1" w:styleId="Heading9Char">
    <w:name w:val="Heading 9 Char"/>
    <w:basedOn w:val="DefaultParagraphFont"/>
    <w:link w:val="Heading9"/>
    <w:semiHidden/>
    <w:rsid w:val="00915DCB"/>
    <w:rPr>
      <w:rFonts w:asciiTheme="majorHAnsi" w:eastAsiaTheme="majorEastAsia" w:hAnsiTheme="majorHAnsi" w:cstheme="majorBidi"/>
      <w:lang w:val="en-US"/>
    </w:rPr>
  </w:style>
  <w:style w:type="paragraph" w:customStyle="1" w:styleId="HeadingLegalUnnumbered">
    <w:name w:val="Heading Legal Unnumbered"/>
    <w:basedOn w:val="HeadingUnnumbered"/>
    <w:uiPriority w:val="99"/>
    <w:semiHidden/>
    <w:rsid w:val="00915DCB"/>
    <w:pPr>
      <w:spacing w:before="180" w:line="220" w:lineRule="atLeast"/>
      <w:outlineLvl w:val="9"/>
    </w:pPr>
    <w:rPr>
      <w:sz w:val="18"/>
    </w:rPr>
  </w:style>
  <w:style w:type="character" w:styleId="Hyperlink">
    <w:name w:val="Hyperlink"/>
    <w:uiPriority w:val="99"/>
    <w:qFormat/>
    <w:rsid w:val="00762F45"/>
    <w:rPr>
      <w:noProof w:val="0"/>
      <w:color w:val="0000FF"/>
      <w:u w:val="none" w:color="0070C0"/>
    </w:rPr>
  </w:style>
  <w:style w:type="character" w:customStyle="1" w:styleId="HyperlinkSubscript">
    <w:name w:val="Hyperlink + Subscript"/>
    <w:basedOn w:val="Hyperlink"/>
    <w:qFormat/>
    <w:rsid w:val="00762F45"/>
    <w:rPr>
      <w:noProof/>
      <w:color w:val="0000FF"/>
      <w:u w:val="none" w:color="0070C0"/>
      <w:vertAlign w:val="subscript"/>
      <w:lang w:val="en-US" w:eastAsia="nl-NL"/>
    </w:rPr>
  </w:style>
  <w:style w:type="character" w:customStyle="1" w:styleId="HyperlinkSuperscript">
    <w:name w:val="Hyperlink + Superscript"/>
    <w:basedOn w:val="Hyperlink"/>
    <w:qFormat/>
    <w:rsid w:val="00762F45"/>
    <w:rPr>
      <w:noProof/>
      <w:color w:val="0000FF"/>
      <w:u w:val="none" w:color="0070C0"/>
      <w:vertAlign w:val="superscript"/>
      <w:lang w:val="en-US" w:eastAsia="nl-NL"/>
    </w:rPr>
  </w:style>
  <w:style w:type="paragraph" w:customStyle="1" w:styleId="Instructions">
    <w:name w:val="Instructions"/>
    <w:basedOn w:val="Body"/>
    <w:qFormat/>
    <w:rsid w:val="00915DCB"/>
    <w:pPr>
      <w:autoSpaceDE w:val="0"/>
      <w:autoSpaceDN w:val="0"/>
      <w:adjustRightInd w:val="0"/>
    </w:pPr>
    <w:rPr>
      <w:rFonts w:cs="Arial"/>
      <w:i/>
      <w:vanish/>
      <w:color w:val="FF0000"/>
    </w:rPr>
  </w:style>
  <w:style w:type="character" w:styleId="IntenseEmphasis">
    <w:name w:val="Intense Emphasis"/>
    <w:basedOn w:val="DefaultParagraphFont"/>
    <w:uiPriority w:val="21"/>
    <w:semiHidden/>
    <w:qFormat/>
    <w:locked/>
    <w:rsid w:val="00915DCB"/>
    <w:rPr>
      <w:b/>
      <w:bCs/>
      <w:i/>
      <w:iCs/>
      <w:color w:val="4472C4" w:themeColor="accent1"/>
    </w:rPr>
  </w:style>
  <w:style w:type="paragraph" w:styleId="IntenseQuote">
    <w:name w:val="Intense Quote"/>
    <w:basedOn w:val="Normal"/>
    <w:next w:val="Normal"/>
    <w:link w:val="IntenseQuoteChar"/>
    <w:uiPriority w:val="30"/>
    <w:semiHidden/>
    <w:qFormat/>
    <w:locked/>
    <w:rsid w:val="00915DC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semiHidden/>
    <w:rsid w:val="007E7792"/>
    <w:rPr>
      <w:b/>
      <w:bCs/>
      <w:i/>
      <w:iCs/>
      <w:color w:val="4472C4" w:themeColor="accent1"/>
    </w:rPr>
  </w:style>
  <w:style w:type="character" w:styleId="IntenseReference">
    <w:name w:val="Intense Reference"/>
    <w:basedOn w:val="DefaultParagraphFont"/>
    <w:uiPriority w:val="32"/>
    <w:semiHidden/>
    <w:qFormat/>
    <w:locked/>
    <w:rsid w:val="00915DCB"/>
    <w:rPr>
      <w:b/>
      <w:bCs/>
      <w:smallCaps/>
      <w:color w:val="ED7D31" w:themeColor="accent2"/>
      <w:spacing w:val="5"/>
      <w:u w:val="single"/>
    </w:rPr>
  </w:style>
  <w:style w:type="paragraph" w:styleId="ListBullet">
    <w:name w:val="List Bullet"/>
    <w:basedOn w:val="Normal"/>
    <w:semiHidden/>
    <w:locked/>
    <w:rsid w:val="00915DCB"/>
    <w:pPr>
      <w:contextualSpacing/>
    </w:pPr>
  </w:style>
  <w:style w:type="paragraph" w:styleId="ListBullet2">
    <w:name w:val="List Bullet 2"/>
    <w:basedOn w:val="Normal"/>
    <w:semiHidden/>
    <w:locked/>
    <w:rsid w:val="00915DCB"/>
    <w:pPr>
      <w:numPr>
        <w:numId w:val="22"/>
      </w:numPr>
      <w:contextualSpacing/>
    </w:pPr>
  </w:style>
  <w:style w:type="paragraph" w:styleId="ListBullet3">
    <w:name w:val="List Bullet 3"/>
    <w:basedOn w:val="Normal"/>
    <w:semiHidden/>
    <w:locked/>
    <w:rsid w:val="00915DCB"/>
    <w:pPr>
      <w:numPr>
        <w:numId w:val="24"/>
      </w:numPr>
      <w:contextualSpacing/>
    </w:pPr>
  </w:style>
  <w:style w:type="paragraph" w:styleId="ListBullet4">
    <w:name w:val="List Bullet 4"/>
    <w:basedOn w:val="Normal"/>
    <w:semiHidden/>
    <w:locked/>
    <w:rsid w:val="00915DCB"/>
    <w:pPr>
      <w:numPr>
        <w:numId w:val="26"/>
      </w:numPr>
      <w:contextualSpacing/>
    </w:pPr>
  </w:style>
  <w:style w:type="paragraph" w:styleId="ListBullet5">
    <w:name w:val="List Bullet 5"/>
    <w:basedOn w:val="Normal"/>
    <w:semiHidden/>
    <w:locked/>
    <w:rsid w:val="00915DCB"/>
    <w:pPr>
      <w:numPr>
        <w:numId w:val="28"/>
      </w:numPr>
      <w:contextualSpacing/>
    </w:pPr>
  </w:style>
  <w:style w:type="paragraph" w:styleId="ListContinue">
    <w:name w:val="List Continue"/>
    <w:basedOn w:val="Normal"/>
    <w:semiHidden/>
    <w:locked/>
    <w:rsid w:val="00915DCB"/>
    <w:pPr>
      <w:spacing w:after="120"/>
      <w:ind w:left="360"/>
      <w:contextualSpacing/>
    </w:pPr>
  </w:style>
  <w:style w:type="paragraph" w:styleId="ListContinue2">
    <w:name w:val="List Continue 2"/>
    <w:basedOn w:val="Normal"/>
    <w:semiHidden/>
    <w:locked/>
    <w:rsid w:val="00915DCB"/>
    <w:pPr>
      <w:spacing w:after="120"/>
      <w:ind w:left="720"/>
      <w:contextualSpacing/>
    </w:pPr>
  </w:style>
  <w:style w:type="paragraph" w:styleId="ListNumber">
    <w:name w:val="List Number"/>
    <w:basedOn w:val="Normal"/>
    <w:semiHidden/>
    <w:locked/>
    <w:rsid w:val="00915DCB"/>
    <w:pPr>
      <w:numPr>
        <w:numId w:val="30"/>
      </w:numPr>
      <w:contextualSpacing/>
    </w:pPr>
  </w:style>
  <w:style w:type="paragraph" w:styleId="ListNumber2">
    <w:name w:val="List Number 2"/>
    <w:basedOn w:val="Normal"/>
    <w:semiHidden/>
    <w:locked/>
    <w:rsid w:val="00915DCB"/>
    <w:pPr>
      <w:numPr>
        <w:numId w:val="32"/>
      </w:numPr>
      <w:contextualSpacing/>
    </w:pPr>
  </w:style>
  <w:style w:type="paragraph" w:styleId="ListParagraph">
    <w:name w:val="List Paragraph"/>
    <w:basedOn w:val="Normal"/>
    <w:uiPriority w:val="34"/>
    <w:semiHidden/>
    <w:qFormat/>
    <w:locked/>
    <w:rsid w:val="00915DCB"/>
    <w:pPr>
      <w:ind w:left="720"/>
    </w:pPr>
  </w:style>
  <w:style w:type="paragraph" w:customStyle="1" w:styleId="Note">
    <w:name w:val="Note"/>
    <w:basedOn w:val="ZsysbasisDialog"/>
    <w:rsid w:val="00915DCB"/>
    <w:pPr>
      <w:numPr>
        <w:numId w:val="33"/>
      </w:numPr>
      <w:tabs>
        <w:tab w:val="left" w:pos="794"/>
      </w:tabs>
      <w:spacing w:before="80" w:after="80"/>
    </w:pPr>
    <w:rPr>
      <w:sz w:val="18"/>
      <w:lang w:eastAsia="en-US"/>
    </w:rPr>
  </w:style>
  <w:style w:type="paragraph" w:customStyle="1" w:styleId="NumberedList1">
    <w:name w:val="Numbered List 1"/>
    <w:basedOn w:val="Body"/>
    <w:qFormat/>
    <w:rsid w:val="00915DCB"/>
    <w:pPr>
      <w:numPr>
        <w:numId w:val="36"/>
      </w:numPr>
      <w:spacing w:before="60" w:after="60"/>
    </w:pPr>
  </w:style>
  <w:style w:type="paragraph" w:customStyle="1" w:styleId="NumberedList2">
    <w:name w:val="Numbered List 2"/>
    <w:basedOn w:val="NumberedList1"/>
    <w:qFormat/>
    <w:rsid w:val="00915DCB"/>
    <w:pPr>
      <w:numPr>
        <w:ilvl w:val="1"/>
      </w:numPr>
    </w:pPr>
  </w:style>
  <w:style w:type="paragraph" w:customStyle="1" w:styleId="NumberedList3">
    <w:name w:val="Numbered List 3"/>
    <w:basedOn w:val="NumberedList2"/>
    <w:qFormat/>
    <w:rsid w:val="00915DCB"/>
    <w:pPr>
      <w:numPr>
        <w:ilvl w:val="2"/>
      </w:numPr>
    </w:pPr>
  </w:style>
  <w:style w:type="paragraph" w:styleId="Quote">
    <w:name w:val="Quote"/>
    <w:basedOn w:val="Normal"/>
    <w:next w:val="Normal"/>
    <w:link w:val="QuoteChar"/>
    <w:uiPriority w:val="99"/>
    <w:semiHidden/>
    <w:qFormat/>
    <w:locked/>
    <w:rsid w:val="00915DCB"/>
    <w:rPr>
      <w:i/>
      <w:iCs/>
      <w:color w:val="000000" w:themeColor="text1"/>
    </w:rPr>
  </w:style>
  <w:style w:type="character" w:customStyle="1" w:styleId="QuoteChar">
    <w:name w:val="Quote Char"/>
    <w:basedOn w:val="DefaultParagraphFont"/>
    <w:link w:val="Quote"/>
    <w:uiPriority w:val="99"/>
    <w:semiHidden/>
    <w:rsid w:val="00830A48"/>
    <w:rPr>
      <w:i/>
      <w:iCs/>
      <w:color w:val="000000" w:themeColor="text1"/>
    </w:rPr>
  </w:style>
  <w:style w:type="paragraph" w:customStyle="1" w:styleId="ReferenceList">
    <w:name w:val="Reference List"/>
    <w:basedOn w:val="NumberedList1"/>
    <w:qFormat/>
    <w:rsid w:val="00915DCB"/>
    <w:pPr>
      <w:numPr>
        <w:numId w:val="37"/>
      </w:numPr>
    </w:pPr>
  </w:style>
  <w:style w:type="character" w:styleId="Strong">
    <w:name w:val="Strong"/>
    <w:aliases w:val="Bold"/>
    <w:uiPriority w:val="1"/>
    <w:qFormat/>
    <w:rsid w:val="00762F45"/>
    <w:rPr>
      <w:b/>
      <w:bCs/>
    </w:rPr>
  </w:style>
  <w:style w:type="character" w:customStyle="1" w:styleId="StrongSubscript">
    <w:name w:val="Strong + Subscript"/>
    <w:aliases w:val="Bold + Subscript"/>
    <w:basedOn w:val="Strong"/>
    <w:qFormat/>
    <w:rsid w:val="00762F45"/>
    <w:rPr>
      <w:b/>
      <w:bCs/>
      <w:vertAlign w:val="subscript"/>
      <w:lang w:val="en-US" w:eastAsia="nl-NL"/>
    </w:rPr>
  </w:style>
  <w:style w:type="character" w:customStyle="1" w:styleId="StrongSuperscript">
    <w:name w:val="Strong + Superscript"/>
    <w:aliases w:val="Bold + Superscript"/>
    <w:basedOn w:val="Strong"/>
    <w:qFormat/>
    <w:rsid w:val="00762F45"/>
    <w:rPr>
      <w:b/>
      <w:bCs/>
      <w:vertAlign w:val="superscript"/>
      <w:lang w:val="en-US" w:eastAsia="nl-NL"/>
    </w:rPr>
  </w:style>
  <w:style w:type="character" w:customStyle="1" w:styleId="Subscript">
    <w:name w:val="Subscript"/>
    <w:qFormat/>
    <w:rsid w:val="00762F45"/>
    <w:rPr>
      <w:vertAlign w:val="subscript"/>
    </w:rPr>
  </w:style>
  <w:style w:type="paragraph" w:styleId="Subtitle">
    <w:name w:val="Subtitle"/>
    <w:basedOn w:val="Normal"/>
    <w:next w:val="Normal"/>
    <w:link w:val="SubtitleChar"/>
    <w:uiPriority w:val="99"/>
    <w:semiHidden/>
    <w:qFormat/>
    <w:locked/>
    <w:rsid w:val="00915DCB"/>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99"/>
    <w:semiHidden/>
    <w:rsid w:val="00830A48"/>
    <w:rPr>
      <w:rFonts w:asciiTheme="majorHAnsi" w:eastAsiaTheme="majorEastAsia" w:hAnsiTheme="majorHAnsi" w:cstheme="majorBidi"/>
      <w:sz w:val="24"/>
    </w:rPr>
  </w:style>
  <w:style w:type="character" w:styleId="SubtleEmphasis">
    <w:name w:val="Subtle Emphasis"/>
    <w:basedOn w:val="DefaultParagraphFont"/>
    <w:uiPriority w:val="99"/>
    <w:semiHidden/>
    <w:qFormat/>
    <w:locked/>
    <w:rsid w:val="00915DCB"/>
    <w:rPr>
      <w:i/>
      <w:iCs/>
      <w:color w:val="808080" w:themeColor="text1" w:themeTint="7F"/>
    </w:rPr>
  </w:style>
  <w:style w:type="character" w:styleId="SubtleReference">
    <w:name w:val="Subtle Reference"/>
    <w:basedOn w:val="DefaultParagraphFont"/>
    <w:uiPriority w:val="99"/>
    <w:semiHidden/>
    <w:qFormat/>
    <w:locked/>
    <w:rsid w:val="00915DCB"/>
    <w:rPr>
      <w:smallCaps/>
      <w:color w:val="ED7D31" w:themeColor="accent2"/>
      <w:u w:val="single"/>
    </w:rPr>
  </w:style>
  <w:style w:type="character" w:customStyle="1" w:styleId="Superscript">
    <w:name w:val="Superscript"/>
    <w:qFormat/>
    <w:rsid w:val="00762F45"/>
    <w:rPr>
      <w:vertAlign w:val="superscript"/>
    </w:rPr>
  </w:style>
  <w:style w:type="character" w:customStyle="1" w:styleId="Symbol">
    <w:name w:val="Symbol"/>
    <w:basedOn w:val="DefaultParagraphFont"/>
    <w:qFormat/>
    <w:rsid w:val="00915DCB"/>
    <w:rPr>
      <w:rFonts w:ascii="Symbol" w:hAnsi="Symbol"/>
    </w:rPr>
  </w:style>
  <w:style w:type="paragraph" w:customStyle="1" w:styleId="TableBody">
    <w:name w:val="Table Body"/>
    <w:basedOn w:val="Body"/>
    <w:uiPriority w:val="99"/>
    <w:semiHidden/>
    <w:qFormat/>
    <w:rsid w:val="00915DCB"/>
    <w:pPr>
      <w:spacing w:before="60" w:after="60"/>
    </w:pPr>
    <w:rPr>
      <w:sz w:val="18"/>
    </w:rPr>
  </w:style>
  <w:style w:type="paragraph" w:customStyle="1" w:styleId="TableBodyLeft">
    <w:name w:val="Table Body Left"/>
    <w:basedOn w:val="Body"/>
    <w:qFormat/>
    <w:rsid w:val="00915DCB"/>
    <w:pPr>
      <w:spacing w:before="60" w:after="60"/>
    </w:pPr>
    <w:rPr>
      <w:sz w:val="18"/>
    </w:rPr>
  </w:style>
  <w:style w:type="paragraph" w:customStyle="1" w:styleId="TableBodyCentre">
    <w:name w:val="Table Body Centre"/>
    <w:basedOn w:val="TableBodyLeft"/>
    <w:qFormat/>
    <w:rsid w:val="00915DCB"/>
    <w:pPr>
      <w:jc w:val="center"/>
    </w:pPr>
  </w:style>
  <w:style w:type="paragraph" w:customStyle="1" w:styleId="TableBodyLegal">
    <w:name w:val="Table Body Legal"/>
    <w:basedOn w:val="TableBodyLeft"/>
    <w:uiPriority w:val="99"/>
    <w:semiHidden/>
    <w:qFormat/>
    <w:rsid w:val="00915DCB"/>
    <w:pPr>
      <w:spacing w:before="40" w:after="40" w:line="180" w:lineRule="atLeast"/>
    </w:pPr>
    <w:rPr>
      <w:sz w:val="14"/>
      <w:szCs w:val="16"/>
    </w:rPr>
  </w:style>
  <w:style w:type="paragraph" w:customStyle="1" w:styleId="TableBodyLegalCentre">
    <w:name w:val="Table Body Legal Centre"/>
    <w:basedOn w:val="TableBodyLegal"/>
    <w:semiHidden/>
    <w:rsid w:val="00915DCB"/>
    <w:pPr>
      <w:jc w:val="center"/>
    </w:pPr>
  </w:style>
  <w:style w:type="paragraph" w:customStyle="1" w:styleId="TableBulletList1">
    <w:name w:val="Table Bullet List 1"/>
    <w:basedOn w:val="TableBodyLeft"/>
    <w:uiPriority w:val="1"/>
    <w:qFormat/>
    <w:rsid w:val="00915DCB"/>
    <w:pPr>
      <w:numPr>
        <w:numId w:val="40"/>
      </w:numPr>
      <w:spacing w:before="44" w:after="44"/>
    </w:pPr>
  </w:style>
  <w:style w:type="paragraph" w:customStyle="1" w:styleId="TableBulletList2">
    <w:name w:val="Table Bullet List 2"/>
    <w:basedOn w:val="TableBulletList1"/>
    <w:uiPriority w:val="1"/>
    <w:qFormat/>
    <w:rsid w:val="00915DCB"/>
    <w:pPr>
      <w:numPr>
        <w:ilvl w:val="1"/>
      </w:numPr>
    </w:pPr>
  </w:style>
  <w:style w:type="paragraph" w:customStyle="1" w:styleId="TableBulletList3">
    <w:name w:val="Table Bullet List 3"/>
    <w:basedOn w:val="TableBulletList2"/>
    <w:uiPriority w:val="1"/>
    <w:qFormat/>
    <w:rsid w:val="00915DCB"/>
    <w:pPr>
      <w:numPr>
        <w:ilvl w:val="2"/>
      </w:numPr>
    </w:pPr>
  </w:style>
  <w:style w:type="paragraph" w:customStyle="1" w:styleId="TableCaption">
    <w:name w:val="Table Caption"/>
    <w:basedOn w:val="Caption"/>
    <w:qFormat/>
    <w:rsid w:val="00915DCB"/>
    <w:pPr>
      <w:keepNext/>
      <w:spacing w:before="240" w:after="80"/>
      <w:jc w:val="left"/>
    </w:pPr>
  </w:style>
  <w:style w:type="paragraph" w:customStyle="1" w:styleId="TableHeadLeft">
    <w:name w:val="Table Head Left"/>
    <w:basedOn w:val="TableBodyLeft"/>
    <w:qFormat/>
    <w:rsid w:val="00915DCB"/>
    <w:pPr>
      <w:keepNext/>
    </w:pPr>
    <w:rPr>
      <w:b/>
    </w:rPr>
  </w:style>
  <w:style w:type="paragraph" w:customStyle="1" w:styleId="TableHeadCentre">
    <w:name w:val="Table Head Centre"/>
    <w:basedOn w:val="TableHeadLeft"/>
    <w:qFormat/>
    <w:rsid w:val="00915DCB"/>
    <w:pPr>
      <w:jc w:val="center"/>
    </w:pPr>
  </w:style>
  <w:style w:type="paragraph" w:customStyle="1" w:styleId="TableHeadLegal">
    <w:name w:val="Table Head Legal"/>
    <w:basedOn w:val="TableHeadLeft"/>
    <w:uiPriority w:val="99"/>
    <w:semiHidden/>
    <w:rsid w:val="00915DCB"/>
    <w:pPr>
      <w:spacing w:line="180" w:lineRule="atLeast"/>
    </w:pPr>
    <w:rPr>
      <w:sz w:val="14"/>
      <w:szCs w:val="16"/>
    </w:rPr>
  </w:style>
  <w:style w:type="paragraph" w:customStyle="1" w:styleId="TableHeadLegalCentre">
    <w:name w:val="Table Head Legal Centre"/>
    <w:basedOn w:val="TableHeadLegal"/>
    <w:semiHidden/>
    <w:rsid w:val="00915DCB"/>
    <w:pPr>
      <w:jc w:val="center"/>
    </w:pPr>
  </w:style>
  <w:style w:type="paragraph" w:customStyle="1" w:styleId="TableNumberedList1">
    <w:name w:val="Table Numbered List 1"/>
    <w:basedOn w:val="TableBodyLeft"/>
    <w:qFormat/>
    <w:rsid w:val="00915DCB"/>
    <w:pPr>
      <w:numPr>
        <w:numId w:val="43"/>
      </w:numPr>
    </w:pPr>
  </w:style>
  <w:style w:type="paragraph" w:customStyle="1" w:styleId="TableNumberedList2">
    <w:name w:val="Table Numbered List 2"/>
    <w:basedOn w:val="TableNumberedList1"/>
    <w:qFormat/>
    <w:rsid w:val="00915DCB"/>
    <w:pPr>
      <w:numPr>
        <w:ilvl w:val="1"/>
      </w:numPr>
    </w:pPr>
  </w:style>
  <w:style w:type="paragraph" w:customStyle="1" w:styleId="TableNumberedList3">
    <w:name w:val="Table Numbered List 3"/>
    <w:basedOn w:val="TableNumberedList1"/>
    <w:qFormat/>
    <w:rsid w:val="00915DCB"/>
    <w:pPr>
      <w:numPr>
        <w:ilvl w:val="2"/>
      </w:numPr>
    </w:pPr>
  </w:style>
  <w:style w:type="paragraph" w:styleId="TableofFigures">
    <w:name w:val="table of figures"/>
    <w:basedOn w:val="ZsysbasisDialog"/>
    <w:next w:val="Body"/>
    <w:uiPriority w:val="99"/>
    <w:rsid w:val="00915DCB"/>
  </w:style>
  <w:style w:type="table" w:customStyle="1" w:styleId="TableWithoutRuling">
    <w:name w:val="Table Without Ruling"/>
    <w:basedOn w:val="TableGrid"/>
    <w:uiPriority w:val="99"/>
    <w:rsid w:val="00915DCB"/>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style>
  <w:style w:type="paragraph" w:customStyle="1" w:styleId="TitleVerticalPart1">
    <w:name w:val="Title Vertical Part 1"/>
    <w:basedOn w:val="ZsysbasisDialog"/>
    <w:semiHidden/>
    <w:locked/>
    <w:rsid w:val="00915DCB"/>
    <w:rPr>
      <w:b/>
      <w:sz w:val="28"/>
    </w:rPr>
  </w:style>
  <w:style w:type="paragraph" w:customStyle="1" w:styleId="TitleVerticalPart2">
    <w:name w:val="Title Vertical Part 2"/>
    <w:basedOn w:val="ZsysbasisDialog"/>
    <w:semiHidden/>
    <w:locked/>
    <w:rsid w:val="00915DCB"/>
    <w:pPr>
      <w:jc w:val="right"/>
    </w:pPr>
    <w:rPr>
      <w:b/>
      <w:sz w:val="28"/>
    </w:rPr>
  </w:style>
  <w:style w:type="paragraph" w:styleId="TOC1">
    <w:name w:val="toc 1"/>
    <w:basedOn w:val="ZsysbasisDialog"/>
    <w:next w:val="Body"/>
    <w:uiPriority w:val="39"/>
    <w:rsid w:val="00060A9F"/>
    <w:pPr>
      <w:tabs>
        <w:tab w:val="right" w:leader="dot" w:pos="8947"/>
      </w:tabs>
      <w:spacing w:before="120" w:after="40"/>
      <w:ind w:left="340" w:right="340" w:hanging="340"/>
    </w:pPr>
    <w:rPr>
      <w:b/>
      <w:noProof/>
    </w:rPr>
  </w:style>
  <w:style w:type="paragraph" w:styleId="TOC2">
    <w:name w:val="toc 2"/>
    <w:basedOn w:val="TOC1"/>
    <w:next w:val="Body"/>
    <w:uiPriority w:val="39"/>
    <w:rsid w:val="001919CC"/>
    <w:pPr>
      <w:spacing w:before="60"/>
      <w:ind w:left="907" w:hanging="567"/>
    </w:pPr>
    <w:rPr>
      <w:b w:val="0"/>
    </w:rPr>
  </w:style>
  <w:style w:type="paragraph" w:styleId="TOC3">
    <w:name w:val="toc 3"/>
    <w:basedOn w:val="TOC2"/>
    <w:next w:val="Body"/>
    <w:uiPriority w:val="39"/>
    <w:rsid w:val="001919CC"/>
    <w:pPr>
      <w:ind w:left="1758" w:hanging="851"/>
    </w:pPr>
  </w:style>
  <w:style w:type="paragraph" w:styleId="TOC4">
    <w:name w:val="toc 4"/>
    <w:basedOn w:val="TOC3"/>
    <w:next w:val="Body"/>
    <w:uiPriority w:val="39"/>
    <w:rsid w:val="001919CC"/>
    <w:pPr>
      <w:ind w:left="2864" w:hanging="1106"/>
    </w:pPr>
  </w:style>
  <w:style w:type="paragraph" w:styleId="TOC5">
    <w:name w:val="toc 5"/>
    <w:basedOn w:val="Normal"/>
    <w:next w:val="Normal"/>
    <w:autoRedefine/>
    <w:uiPriority w:val="39"/>
    <w:rsid w:val="00915DCB"/>
    <w:pPr>
      <w:ind w:left="720"/>
    </w:pPr>
  </w:style>
  <w:style w:type="paragraph" w:styleId="TOC6">
    <w:name w:val="toc 6"/>
    <w:basedOn w:val="Normal"/>
    <w:next w:val="Normal"/>
    <w:autoRedefine/>
    <w:uiPriority w:val="39"/>
    <w:rsid w:val="00915DCB"/>
    <w:pPr>
      <w:ind w:left="900"/>
    </w:pPr>
  </w:style>
  <w:style w:type="paragraph" w:styleId="TOC7">
    <w:name w:val="toc 7"/>
    <w:basedOn w:val="Normal"/>
    <w:next w:val="Normal"/>
    <w:autoRedefine/>
    <w:uiPriority w:val="39"/>
    <w:rsid w:val="00915DCB"/>
    <w:pPr>
      <w:ind w:left="1080"/>
    </w:pPr>
  </w:style>
  <w:style w:type="paragraph" w:styleId="TOC8">
    <w:name w:val="toc 8"/>
    <w:basedOn w:val="Normal"/>
    <w:next w:val="Normal"/>
    <w:autoRedefine/>
    <w:uiPriority w:val="39"/>
    <w:rsid w:val="00915DCB"/>
    <w:pPr>
      <w:ind w:left="1260"/>
    </w:pPr>
  </w:style>
  <w:style w:type="paragraph" w:styleId="TOC9">
    <w:name w:val="toc 9"/>
    <w:basedOn w:val="Normal"/>
    <w:next w:val="Normal"/>
    <w:autoRedefine/>
    <w:uiPriority w:val="39"/>
    <w:rsid w:val="00915DCB"/>
  </w:style>
  <w:style w:type="paragraph" w:styleId="TOCHeading">
    <w:name w:val="TOC Heading"/>
    <w:basedOn w:val="Heading1"/>
    <w:next w:val="Normal"/>
    <w:uiPriority w:val="39"/>
    <w:semiHidden/>
    <w:qFormat/>
    <w:rsid w:val="00915DCB"/>
    <w:pPr>
      <w:numPr>
        <w:numId w:val="0"/>
      </w:numPr>
      <w:spacing w:line="210" w:lineRule="atLeast"/>
    </w:pPr>
  </w:style>
  <w:style w:type="paragraph" w:customStyle="1" w:styleId="ZsyseenpuntDialog">
    <w:name w:val="Zsyseenpunt Dialog"/>
    <w:basedOn w:val="ZsysbasisDialog"/>
    <w:semiHidden/>
    <w:rsid w:val="00915DCB"/>
    <w:pPr>
      <w:spacing w:line="20" w:lineRule="exact"/>
    </w:pPr>
    <w:rPr>
      <w:sz w:val="2"/>
    </w:rPr>
  </w:style>
  <w:style w:type="character" w:styleId="HTMLVariable">
    <w:name w:val="HTML Variable"/>
    <w:basedOn w:val="DefaultParagraphFont"/>
    <w:uiPriority w:val="99"/>
    <w:semiHidden/>
    <w:locked/>
    <w:rsid w:val="00CE3461"/>
    <w:rPr>
      <w:i/>
      <w:iCs/>
    </w:rPr>
  </w:style>
  <w:style w:type="paragraph" w:styleId="NormalWeb">
    <w:name w:val="Normal (Web)"/>
    <w:basedOn w:val="Normal"/>
    <w:uiPriority w:val="99"/>
    <w:semiHidden/>
    <w:locked/>
    <w:rsid w:val="003D0160"/>
    <w:rPr>
      <w:rFonts w:ascii="Times New Roman" w:hAnsi="Times New Roman" w:cs="Times New Roman"/>
      <w:sz w:val="24"/>
      <w:szCs w:val="24"/>
    </w:rPr>
  </w:style>
  <w:style w:type="character" w:styleId="UnresolvedMention">
    <w:name w:val="Unresolved Mention"/>
    <w:basedOn w:val="DefaultParagraphFont"/>
    <w:uiPriority w:val="99"/>
    <w:semiHidden/>
    <w:unhideWhenUsed/>
    <w:locked/>
    <w:rsid w:val="00745DCB"/>
    <w:rPr>
      <w:color w:val="605E5C"/>
      <w:shd w:val="clear" w:color="auto" w:fill="E1DFDD"/>
    </w:rPr>
  </w:style>
  <w:style w:type="paragraph" w:customStyle="1" w:styleId="HeadingCover1">
    <w:name w:val="Heading Cover 1"/>
    <w:basedOn w:val="HeadingUnnumbered"/>
    <w:next w:val="Normal"/>
    <w:uiPriority w:val="99"/>
    <w:semiHidden/>
    <w:rsid w:val="000C18F1"/>
    <w:pPr>
      <w:spacing w:before="3200"/>
      <w:jc w:val="center"/>
      <w:outlineLvl w:val="9"/>
    </w:pPr>
    <w:rPr>
      <w:sz w:val="72"/>
      <w:szCs w:val="72"/>
    </w:rPr>
  </w:style>
  <w:style w:type="paragraph" w:customStyle="1" w:styleId="HeadingCover2">
    <w:name w:val="Heading Cover 2"/>
    <w:basedOn w:val="HeadingUnnumbered"/>
    <w:next w:val="Normal"/>
    <w:uiPriority w:val="99"/>
    <w:semiHidden/>
    <w:rsid w:val="000C18F1"/>
    <w:pPr>
      <w:jc w:val="center"/>
      <w:outlineLvl w:val="9"/>
    </w:pPr>
    <w:rPr>
      <w:sz w:val="56"/>
      <w:szCs w:val="56"/>
    </w:rPr>
  </w:style>
  <w:style w:type="paragraph" w:customStyle="1" w:styleId="HeadingCover3">
    <w:name w:val="Heading Cover 3"/>
    <w:basedOn w:val="HeadingUnnumbered"/>
    <w:next w:val="HeadingUnnumbered"/>
    <w:uiPriority w:val="99"/>
    <w:semiHidden/>
    <w:rsid w:val="000C18F1"/>
    <w:pPr>
      <w:spacing w:after="1600"/>
      <w:jc w:val="center"/>
      <w:outlineLvl w:val="9"/>
    </w:pPr>
    <w:rPr>
      <w:sz w:val="40"/>
      <w:szCs w:val="40"/>
    </w:rPr>
  </w:style>
  <w:style w:type="paragraph" w:styleId="HTMLPreformatted">
    <w:name w:val="HTML Preformatted"/>
    <w:basedOn w:val="Normal"/>
    <w:link w:val="HTMLPreformattedChar"/>
    <w:uiPriority w:val="99"/>
    <w:semiHidden/>
    <w:unhideWhenUsed/>
    <w:locked/>
    <w:rsid w:val="0091456B"/>
    <w:rPr>
      <w:rFonts w:ascii="Consolas" w:hAnsi="Consolas"/>
    </w:rPr>
  </w:style>
  <w:style w:type="character" w:customStyle="1" w:styleId="HTMLPreformattedChar">
    <w:name w:val="HTML Preformatted Char"/>
    <w:basedOn w:val="DefaultParagraphFont"/>
    <w:link w:val="HTMLPreformatted"/>
    <w:uiPriority w:val="99"/>
    <w:semiHidden/>
    <w:rsid w:val="0091456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546846">
      <w:bodyDiv w:val="1"/>
      <w:marLeft w:val="0"/>
      <w:marRight w:val="0"/>
      <w:marTop w:val="0"/>
      <w:marBottom w:val="0"/>
      <w:divBdr>
        <w:top w:val="none" w:sz="0" w:space="0" w:color="auto"/>
        <w:left w:val="none" w:sz="0" w:space="0" w:color="auto"/>
        <w:bottom w:val="none" w:sz="0" w:space="0" w:color="auto"/>
        <w:right w:val="none" w:sz="0" w:space="0" w:color="auto"/>
      </w:divBdr>
    </w:div>
    <w:div w:id="1257709408">
      <w:bodyDiv w:val="1"/>
      <w:marLeft w:val="0"/>
      <w:marRight w:val="0"/>
      <w:marTop w:val="0"/>
      <w:marBottom w:val="0"/>
      <w:divBdr>
        <w:top w:val="none" w:sz="0" w:space="0" w:color="auto"/>
        <w:left w:val="none" w:sz="0" w:space="0" w:color="auto"/>
        <w:bottom w:val="none" w:sz="0" w:space="0" w:color="auto"/>
        <w:right w:val="none" w:sz="0" w:space="0" w:color="auto"/>
      </w:divBdr>
    </w:div>
    <w:div w:id="1412311174">
      <w:bodyDiv w:val="1"/>
      <w:marLeft w:val="0"/>
      <w:marRight w:val="0"/>
      <w:marTop w:val="0"/>
      <w:marBottom w:val="0"/>
      <w:divBdr>
        <w:top w:val="none" w:sz="0" w:space="0" w:color="auto"/>
        <w:left w:val="none" w:sz="0" w:space="0" w:color="auto"/>
        <w:bottom w:val="none" w:sz="0" w:space="0" w:color="auto"/>
        <w:right w:val="none" w:sz="0" w:space="0" w:color="auto"/>
      </w:divBdr>
    </w:div>
    <w:div w:id="21145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alog-semiconductor.com/standard-terms-and-conditions"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ms/sites/Forms/QualityTemplates/CQD1008.docx"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dialog-semiconducto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OFFICE\Templates\Dialog\Engineering\Word%20Templates\User_Manual_CFR0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FD7FC01FF64FC9A227CE97AF2C2F8E"/>
        <w:category>
          <w:name w:val="General"/>
          <w:gallery w:val="placeholder"/>
        </w:category>
        <w:types>
          <w:type w:val="bbPlcHdr"/>
        </w:types>
        <w:behaviors>
          <w:behavior w:val="content"/>
        </w:behaviors>
        <w:guid w:val="{ACF5FA40-6CB4-4D7A-A2A3-4D5C4C5D8498}"/>
      </w:docPartPr>
      <w:docPartBody>
        <w:p w:rsidR="00B161AB" w:rsidRDefault="00D7567E">
          <w:pPr>
            <w:pStyle w:val="D0FD7FC01FF64FC9A227CE97AF2C2F8E"/>
          </w:pPr>
          <w:r w:rsidRPr="00597849">
            <w:rPr>
              <w:rStyle w:val="PlaceholderText"/>
            </w:rPr>
            <w:t>[Title]</w:t>
          </w:r>
        </w:p>
      </w:docPartBody>
    </w:docPart>
    <w:docPart>
      <w:docPartPr>
        <w:name w:val="A7990B5F41BD4BAF8C3DBC4942B8BAEF"/>
        <w:category>
          <w:name w:val="General"/>
          <w:gallery w:val="placeholder"/>
        </w:category>
        <w:types>
          <w:type w:val="bbPlcHdr"/>
        </w:types>
        <w:behaviors>
          <w:behavior w:val="content"/>
        </w:behaviors>
        <w:guid w:val="{EF3B795A-5C59-45BC-854E-2AB27BE12A89}"/>
      </w:docPartPr>
      <w:docPartBody>
        <w:p w:rsidR="00B161AB" w:rsidRDefault="00D7567E">
          <w:pPr>
            <w:pStyle w:val="A7990B5F41BD4BAF8C3DBC4942B8BAEF"/>
          </w:pPr>
          <w:r w:rsidRPr="00597849">
            <w:rPr>
              <w:rStyle w:val="PlaceholderText"/>
            </w:rPr>
            <w:t>[Keywords]</w:t>
          </w:r>
        </w:p>
      </w:docPartBody>
    </w:docPart>
    <w:docPart>
      <w:docPartPr>
        <w:name w:val="F1A9A976C960489D84EE60A66B7702AC"/>
        <w:category>
          <w:name w:val="General"/>
          <w:gallery w:val="placeholder"/>
        </w:category>
        <w:types>
          <w:type w:val="bbPlcHdr"/>
        </w:types>
        <w:behaviors>
          <w:behavior w:val="content"/>
        </w:behaviors>
        <w:guid w:val="{F6A0AA70-A15A-4C8A-A9AC-CBAD297747CF}"/>
      </w:docPartPr>
      <w:docPartBody>
        <w:p w:rsidR="00B161AB" w:rsidRDefault="00D7567E">
          <w:pPr>
            <w:pStyle w:val="F1A9A976C960489D84EE60A66B7702AC"/>
          </w:pPr>
          <w:r w:rsidRPr="000C0A0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7E"/>
    <w:rsid w:val="00B161AB"/>
    <w:rsid w:val="00D7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FD7FC01FF64FC9A227CE97AF2C2F8E">
    <w:name w:val="D0FD7FC01FF64FC9A227CE97AF2C2F8E"/>
  </w:style>
  <w:style w:type="paragraph" w:customStyle="1" w:styleId="A7990B5F41BD4BAF8C3DBC4942B8BAEF">
    <w:name w:val="A7990B5F41BD4BAF8C3DBC4942B8BAEF"/>
  </w:style>
  <w:style w:type="paragraph" w:customStyle="1" w:styleId="F1A9A976C960489D84EE60A66B7702AC">
    <w:name w:val="F1A9A976C960489D84EE60A66B770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A8C3EA92F1C4D8784FA3A71182AB3" ma:contentTypeVersion="9" ma:contentTypeDescription="Create a new document." ma:contentTypeScope="" ma:versionID="113c6f26a8287967daaf4e8adb306006">
  <xsd:schema xmlns:xsd="http://www.w3.org/2001/XMLSchema" xmlns:xs="http://www.w3.org/2001/XMLSchema" xmlns:p="http://schemas.microsoft.com/office/2006/metadata/properties" xmlns:ns2="3ca357a1-0268-4c55-b236-c6872a94e902" targetNamespace="http://schemas.microsoft.com/office/2006/metadata/properties" ma:root="true" ma:fieldsID="c58e984db7e61a66a3de049718a453fb" ns2:_="">
    <xsd:import namespace="3ca357a1-0268-4c55-b236-c6872a94e9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357a1-0268-4c55-b236-c6872a94e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3A568-1505-4540-AE2A-7886372E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357a1-0268-4c55-b236-c6872a94e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BE55D-F1EF-4406-868D-EA19F0702C9A}">
  <ds:schemaRefs>
    <ds:schemaRef ds:uri="http://schemas.microsoft.com/office/2006/metadata/properties"/>
    <ds:schemaRef ds:uri="http://schemas.microsoft.com/office/infopath/2007/PartnerControls"/>
    <ds:schemaRef ds:uri="9ac3fa22-3da7-4a22-bea1-a3b381405d87"/>
  </ds:schemaRefs>
</ds:datastoreItem>
</file>

<file path=customXml/itemProps3.xml><?xml version="1.0" encoding="utf-8"?>
<ds:datastoreItem xmlns:ds="http://schemas.openxmlformats.org/officeDocument/2006/customXml" ds:itemID="{93400708-6119-4CBF-893B-6E133212AA4B}">
  <ds:schemaRefs>
    <ds:schemaRef ds:uri="http://schemas.microsoft.com/sharepoint/v3/contenttype/forms"/>
  </ds:schemaRefs>
</ds:datastoreItem>
</file>

<file path=customXml/itemProps4.xml><?xml version="1.0" encoding="utf-8"?>
<ds:datastoreItem xmlns:ds="http://schemas.openxmlformats.org/officeDocument/2006/customXml" ds:itemID="{F4A35659-8973-4D38-B4C8-0F86FD6D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User_Manual_CFR0012</Template>
  <TotalTime>0</TotalTime>
  <Pages>43</Pages>
  <Words>9005</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DA1469x USB CLI</vt:lpstr>
    </vt:vector>
  </TitlesOfParts>
  <Company>Dialog Semiconductor</Company>
  <LinksUpToDate>false</LinksUpToDate>
  <CharactersWithSpaces>60220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DA1469x USB CLI</dc:title>
  <dc:subject>29-July-2020&gt;</dc:subject>
  <dc:creator>Jonathan Kurtz</dc:creator>
  <cp:keywords>&lt;UM&gt;-&lt;X&gt;-&lt;nnn&gt;</cp:keywords>
  <dc:description>This user manual provides setup and  information for the CLI interface for the DA1469x.</dc:description>
  <cp:lastModifiedBy>Jonathan Kurtz</cp:lastModifiedBy>
  <cp:revision>2</cp:revision>
  <cp:lastPrinted>2019-02-05T14:32:00Z</cp:lastPrinted>
  <dcterms:created xsi:type="dcterms:W3CDTF">2021-02-16T21:45:00Z</dcterms:created>
  <dcterms:modified xsi:type="dcterms:W3CDTF">2021-02-16T21:45:00Z</dcterms:modified>
  <cp:contentStatus>Revision 0.1-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_Status">
    <vt:lpwstr>NDA Confidential</vt:lpwstr>
  </property>
  <property fmtid="{D5CDD505-2E9C-101B-9397-08002B2CF9AE}" pid="3" name="Template_Name">
    <vt:lpwstr>User Manual</vt:lpwstr>
  </property>
  <property fmtid="{D5CDD505-2E9C-101B-9397-08002B2CF9AE}" pid="4" name="Template_ID">
    <vt:lpwstr>CFR0012</vt:lpwstr>
  </property>
  <property fmtid="{D5CDD505-2E9C-101B-9397-08002B2CF9AE}" pid="5" name="Revision">
    <vt:lpwstr>Revision &lt;M&gt;</vt:lpwstr>
  </property>
  <property fmtid="{D5CDD505-2E9C-101B-9397-08002B2CF9AE}" pid="6" name="TEMPLATE_REV">
    <vt:lpwstr>7</vt:lpwstr>
  </property>
  <property fmtid="{D5CDD505-2E9C-101B-9397-08002B2CF9AE}" pid="7" name="ContentTypeId">
    <vt:lpwstr>0x010100E0EA8C3EA92F1C4D8784FA3A71182AB3</vt:lpwstr>
  </property>
  <property fmtid="{D5CDD505-2E9C-101B-9397-08002B2CF9AE}" pid="8" name="_dlc_DocIdItemGuid">
    <vt:lpwstr>5be763fd-0b55-4f31-906c-94893d47742b</vt:lpwstr>
  </property>
</Properties>
</file>